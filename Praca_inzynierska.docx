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5D938F4" w14:textId="77777777" w:rsidR="002C52FD" w:rsidRPr="00B975F0" w:rsidRDefault="002C52FD" w:rsidP="002C52FD">
      <w:pPr>
        <w:pStyle w:val="Tekstpodstawowy"/>
        <w:jc w:val="center"/>
        <w:rPr>
          <w:spacing w:val="28"/>
          <w:sz w:val="48"/>
          <w:szCs w:val="48"/>
          <w:lang w:val="pl-PL"/>
        </w:rPr>
      </w:pPr>
      <w:r w:rsidRPr="00B975F0">
        <w:rPr>
          <w:spacing w:val="28"/>
          <w:sz w:val="48"/>
          <w:szCs w:val="48"/>
          <w:lang w:val="pl-PL"/>
        </w:rPr>
        <w:t>POLITECHNIKA LUBELSKA</w:t>
      </w:r>
    </w:p>
    <w:p w14:paraId="096ABFB6" w14:textId="77777777" w:rsidR="002C52FD" w:rsidRPr="00B975F0" w:rsidRDefault="002C52FD" w:rsidP="002C52FD">
      <w:pPr>
        <w:pStyle w:val="Tekstpodstawowy"/>
        <w:jc w:val="center"/>
        <w:rPr>
          <w:sz w:val="44"/>
          <w:szCs w:val="44"/>
          <w:lang w:val="pl-PL"/>
        </w:rPr>
      </w:pPr>
      <w:r w:rsidRPr="00B975F0">
        <w:rPr>
          <w:sz w:val="44"/>
          <w:szCs w:val="44"/>
          <w:lang w:val="pl-PL"/>
        </w:rPr>
        <w:t>Wydział Elektrotechniki i Informatyki</w:t>
      </w:r>
    </w:p>
    <w:p w14:paraId="5F495F24" w14:textId="77777777" w:rsidR="002C52FD" w:rsidRPr="00B975F0" w:rsidRDefault="002C52FD" w:rsidP="002C52FD">
      <w:pPr>
        <w:pStyle w:val="Tekstpodstawowy"/>
        <w:jc w:val="center"/>
        <w:rPr>
          <w:sz w:val="40"/>
          <w:szCs w:val="44"/>
          <w:lang w:val="pl-PL"/>
        </w:rPr>
      </w:pPr>
      <w:r w:rsidRPr="00B975F0">
        <w:rPr>
          <w:sz w:val="40"/>
          <w:szCs w:val="44"/>
          <w:lang w:val="pl-PL"/>
        </w:rPr>
        <w:t>Kierunek Informatyka</w:t>
      </w:r>
    </w:p>
    <w:p w14:paraId="33D96F22" w14:textId="77777777" w:rsidR="00EC3F6C" w:rsidRPr="00DA18AA" w:rsidRDefault="00EC3F6C" w:rsidP="00EC3F6C">
      <w:pPr>
        <w:jc w:val="center"/>
        <w:rPr>
          <w:b/>
        </w:rPr>
      </w:pPr>
    </w:p>
    <w:p w14:paraId="378948EE" w14:textId="4D3F65BF" w:rsidR="00EC3F6C" w:rsidRPr="00DA18AA" w:rsidRDefault="009C1885" w:rsidP="00EC3F6C">
      <w:pPr>
        <w:spacing w:after="320"/>
        <w:jc w:val="center"/>
        <w:rPr>
          <w:b/>
        </w:rPr>
      </w:pPr>
      <w:r>
        <w:rPr>
          <w:noProof/>
          <w:lang w:eastAsia="pl-PL"/>
        </w:rPr>
        <w:drawing>
          <wp:inline distT="0" distB="0" distL="0" distR="0" wp14:anchorId="61F69BEF" wp14:editId="1FD1F768">
            <wp:extent cx="1981200" cy="19812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741" cy="199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F9809" w14:textId="59359685" w:rsidR="00EC3F6C" w:rsidRPr="00DA18AA" w:rsidRDefault="00EC3F6C" w:rsidP="00EC3F6C">
      <w:pPr>
        <w:spacing w:after="320"/>
        <w:jc w:val="center"/>
        <w:rPr>
          <w:sz w:val="32"/>
        </w:rPr>
      </w:pPr>
      <w:r w:rsidRPr="00DA18AA">
        <w:rPr>
          <w:sz w:val="32"/>
        </w:rPr>
        <w:t xml:space="preserve">PRACA </w:t>
      </w:r>
      <w:r>
        <w:rPr>
          <w:sz w:val="32"/>
        </w:rPr>
        <w:t>INŻYNIERSKA</w:t>
      </w:r>
    </w:p>
    <w:p w14:paraId="59384AAA" w14:textId="3C8A3C60" w:rsidR="00EC3F6C" w:rsidRPr="00DA18AA" w:rsidRDefault="0041283E" w:rsidP="00EC3F6C">
      <w:pPr>
        <w:tabs>
          <w:tab w:val="clear" w:pos="397"/>
        </w:tabs>
        <w:spacing w:after="400"/>
        <w:jc w:val="center"/>
        <w:rPr>
          <w:caps/>
          <w:sz w:val="32"/>
        </w:rPr>
      </w:pPr>
      <w:r>
        <w:rPr>
          <w:b/>
          <w:caps/>
          <w:sz w:val="40"/>
        </w:rPr>
        <w:t>Aplikacja do zarządzania gabinetem stomatologicznym</w:t>
      </w:r>
    </w:p>
    <w:p w14:paraId="7AFF3733" w14:textId="01AFFEDB" w:rsidR="00EC3F6C" w:rsidRPr="00A04211" w:rsidRDefault="000A5C7B" w:rsidP="00A04211">
      <w:pPr>
        <w:spacing w:after="400"/>
        <w:jc w:val="center"/>
        <w:rPr>
          <w:b/>
          <w:sz w:val="40"/>
          <w:lang w:val="en-US"/>
        </w:rPr>
      </w:pPr>
      <w:r>
        <w:rPr>
          <w:b/>
          <w:sz w:val="40"/>
          <w:lang w:val="en-US"/>
        </w:rPr>
        <w:t>DENTAL CLINIC ADMINISTRATION APPLICATION PROGRAM</w:t>
      </w:r>
    </w:p>
    <w:p w14:paraId="2E4B77B4" w14:textId="77777777" w:rsidR="005B7C60" w:rsidRDefault="005B7C60" w:rsidP="00D24E20">
      <w:pPr>
        <w:ind w:firstLine="0"/>
      </w:pPr>
    </w:p>
    <w:tbl>
      <w:tblPr>
        <w:tblStyle w:val="Tabela-Siatk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78"/>
        <w:gridCol w:w="3509"/>
      </w:tblGrid>
      <w:tr w:rsidR="00D010BB" w14:paraId="1DDB2E8B" w14:textId="77777777" w:rsidTr="006C5D15">
        <w:tc>
          <w:tcPr>
            <w:tcW w:w="5778" w:type="dxa"/>
          </w:tcPr>
          <w:p w14:paraId="3C5CD2F1" w14:textId="77777777" w:rsidR="00D010BB" w:rsidRDefault="00D010BB" w:rsidP="006C5D15">
            <w:pPr>
              <w:ind w:firstLine="0"/>
            </w:pPr>
            <w:r>
              <w:t>Dyplomanci:</w:t>
            </w:r>
          </w:p>
          <w:p w14:paraId="50153EEB" w14:textId="77777777" w:rsidR="00D010BB" w:rsidRDefault="00D010BB" w:rsidP="006C5D15">
            <w:pPr>
              <w:ind w:firstLine="0"/>
            </w:pPr>
            <w:r w:rsidRPr="00987042">
              <w:rPr>
                <w:b/>
              </w:rPr>
              <w:t>Adrian Perec</w:t>
            </w:r>
            <w:r>
              <w:t xml:space="preserve"> nr albumu:</w:t>
            </w:r>
          </w:p>
          <w:p w14:paraId="5A1B8F44" w14:textId="77777777" w:rsidR="00D010BB" w:rsidRDefault="00D010BB" w:rsidP="006C5D15">
            <w:pPr>
              <w:ind w:firstLine="0"/>
            </w:pPr>
            <w:r w:rsidRPr="00987042">
              <w:rPr>
                <w:b/>
              </w:rPr>
              <w:t xml:space="preserve">Maciej </w:t>
            </w:r>
            <w:proofErr w:type="spellStart"/>
            <w:r w:rsidRPr="00987042">
              <w:rPr>
                <w:b/>
              </w:rPr>
              <w:t>Sulenta</w:t>
            </w:r>
            <w:proofErr w:type="spellEnd"/>
            <w:r>
              <w:t xml:space="preserve"> nr albumu:</w:t>
            </w:r>
          </w:p>
          <w:p w14:paraId="6E5411FF" w14:textId="77777777" w:rsidR="00D010BB" w:rsidRDefault="00D010BB" w:rsidP="006C5D15">
            <w:pPr>
              <w:ind w:firstLine="0"/>
            </w:pPr>
            <w:r w:rsidRPr="00987042">
              <w:rPr>
                <w:b/>
              </w:rPr>
              <w:t xml:space="preserve">Kamil </w:t>
            </w:r>
            <w:proofErr w:type="spellStart"/>
            <w:r w:rsidRPr="00987042">
              <w:rPr>
                <w:b/>
              </w:rPr>
              <w:t>Szalast</w:t>
            </w:r>
            <w:proofErr w:type="spellEnd"/>
            <w:r>
              <w:t xml:space="preserve"> nr albumu: </w:t>
            </w:r>
            <w:r w:rsidRPr="00987042">
              <w:rPr>
                <w:b/>
              </w:rPr>
              <w:t>83274</w:t>
            </w:r>
          </w:p>
        </w:tc>
        <w:tc>
          <w:tcPr>
            <w:tcW w:w="3509" w:type="dxa"/>
          </w:tcPr>
          <w:p w14:paraId="2A434BDD" w14:textId="77777777" w:rsidR="00D010BB" w:rsidRDefault="00D010BB" w:rsidP="006C5D15">
            <w:pPr>
              <w:ind w:firstLine="0"/>
            </w:pPr>
            <w:r>
              <w:t>Promotor:</w:t>
            </w:r>
          </w:p>
          <w:p w14:paraId="72C22A3C" w14:textId="77777777" w:rsidR="00D010BB" w:rsidRPr="00987042" w:rsidRDefault="00D010BB" w:rsidP="006C5D15">
            <w:pPr>
              <w:ind w:firstLine="0"/>
              <w:rPr>
                <w:b/>
              </w:rPr>
            </w:pPr>
            <w:r w:rsidRPr="00987042">
              <w:rPr>
                <w:b/>
              </w:rPr>
              <w:t xml:space="preserve">dr Mariusz </w:t>
            </w:r>
            <w:proofErr w:type="spellStart"/>
            <w:r w:rsidRPr="00987042">
              <w:rPr>
                <w:b/>
              </w:rPr>
              <w:t>Dzieńkowski</w:t>
            </w:r>
            <w:proofErr w:type="spellEnd"/>
          </w:p>
        </w:tc>
      </w:tr>
    </w:tbl>
    <w:p w14:paraId="39E25ED5" w14:textId="77777777" w:rsidR="00D010BB" w:rsidRPr="00DA18AA" w:rsidRDefault="00D010BB" w:rsidP="00D24E20">
      <w:pPr>
        <w:ind w:firstLine="0"/>
      </w:pPr>
    </w:p>
    <w:p w14:paraId="6F15A4FD" w14:textId="77777777" w:rsidR="00EC3F6C" w:rsidRPr="00DA18AA" w:rsidRDefault="00EC3F6C" w:rsidP="00EC3F6C">
      <w:pPr>
        <w:jc w:val="center"/>
      </w:pPr>
    </w:p>
    <w:p w14:paraId="6E4AC8C0" w14:textId="77777777" w:rsidR="006C1D7D" w:rsidRDefault="00EC3F6C" w:rsidP="00EC3F6C">
      <w:pPr>
        <w:jc w:val="center"/>
      </w:pPr>
      <w:r w:rsidRPr="00DA18AA">
        <w:t>Lublin 20</w:t>
      </w:r>
      <w:r w:rsidR="00674B17">
        <w:t>22</w:t>
      </w:r>
    </w:p>
    <w:p w14:paraId="2C676F34" w14:textId="46047196" w:rsidR="00EC3F6C" w:rsidRDefault="00EC3F6C" w:rsidP="006C1D7D">
      <w:pPr>
        <w:jc w:val="left"/>
      </w:pPr>
      <w:r w:rsidRPr="00DA18AA">
        <w:br w:type="page"/>
      </w:r>
    </w:p>
    <w:p w14:paraId="14E06D5E" w14:textId="77777777" w:rsidR="000F7517" w:rsidRDefault="000F7517">
      <w:pPr>
        <w:tabs>
          <w:tab w:val="clear" w:pos="397"/>
        </w:tabs>
        <w:spacing w:after="200" w:line="276" w:lineRule="auto"/>
        <w:ind w:firstLine="0"/>
        <w:jc w:val="left"/>
        <w:sectPr w:rsidR="000F7517" w:rsidSect="008238E8">
          <w:pgSz w:w="11906" w:h="16838"/>
          <w:pgMar w:top="1134" w:right="1134" w:bottom="1134" w:left="1701" w:header="709" w:footer="709" w:gutter="0"/>
          <w:cols w:space="708"/>
          <w:titlePg/>
          <w:docGrid w:linePitch="360"/>
        </w:sectPr>
      </w:pPr>
      <w:r>
        <w:lastRenderedPageBreak/>
        <w:br w:type="page"/>
      </w:r>
    </w:p>
    <w:p w14:paraId="7B16E86E" w14:textId="1F8021F9" w:rsidR="007C57BA" w:rsidRPr="007C57BA" w:rsidRDefault="007C57BA" w:rsidP="007C57BA">
      <w:pPr>
        <w:jc w:val="center"/>
        <w:rPr>
          <w:b/>
        </w:rPr>
      </w:pPr>
      <w:r w:rsidRPr="007C57BA">
        <w:rPr>
          <w:b/>
        </w:rPr>
        <w:lastRenderedPageBreak/>
        <w:t>Spis treści</w:t>
      </w:r>
    </w:p>
    <w:p w14:paraId="4D52D90C" w14:textId="77777777" w:rsidR="00352141" w:rsidRDefault="003A0FAE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fldChar w:fldCharType="begin"/>
      </w:r>
      <w:r>
        <w:instrText xml:space="preserve"> TOC \o "1-3" \u </w:instrText>
      </w:r>
      <w:r>
        <w:fldChar w:fldCharType="separate"/>
      </w:r>
      <w:r w:rsidR="00352141">
        <w:rPr>
          <w:noProof/>
        </w:rPr>
        <w:t>Streszczenie</w:t>
      </w:r>
      <w:r w:rsidR="00352141">
        <w:rPr>
          <w:noProof/>
        </w:rPr>
        <w:tab/>
      </w:r>
      <w:r w:rsidR="00352141">
        <w:rPr>
          <w:noProof/>
        </w:rPr>
        <w:fldChar w:fldCharType="begin"/>
      </w:r>
      <w:r w:rsidR="00352141">
        <w:rPr>
          <w:noProof/>
        </w:rPr>
        <w:instrText xml:space="preserve"> PAGEREF _Toc95587086 \h </w:instrText>
      </w:r>
      <w:r w:rsidR="00352141">
        <w:rPr>
          <w:noProof/>
        </w:rPr>
      </w:r>
      <w:r w:rsidR="00352141">
        <w:rPr>
          <w:noProof/>
        </w:rPr>
        <w:fldChar w:fldCharType="separate"/>
      </w:r>
      <w:r w:rsidR="00352141">
        <w:rPr>
          <w:noProof/>
        </w:rPr>
        <w:t>5</w:t>
      </w:r>
      <w:r w:rsidR="00352141">
        <w:rPr>
          <w:noProof/>
        </w:rPr>
        <w:fldChar w:fldCharType="end"/>
      </w:r>
    </w:p>
    <w:p w14:paraId="7E5D79C5" w14:textId="77777777" w:rsidR="00352141" w:rsidRDefault="00352141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Abstract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_Toc95587087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31587A8" w14:textId="77777777" w:rsidR="00352141" w:rsidRDefault="00352141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1. Wstęp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_Toc95587088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C021312" w14:textId="77777777" w:rsidR="00352141" w:rsidRDefault="00352141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2. Cel i zakres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_Toc95587089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6A2679E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2.1. Cel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_Toc95587090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F6DD637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2.2. Zakres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_Toc95587091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3BFD033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2.3. Podział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_Toc95587092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0A314AA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2.4. Słownik pojęć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_Toc95587093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B5C72F6" w14:textId="77777777" w:rsidR="00352141" w:rsidRDefault="00352141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3. Analiza potrzeb rynku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_Toc95587094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4B2F97E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3.1. Sytuacja zastana oraz identyfikacja potrzeb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_Toc95587095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11A4FF9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3.2. Przegląd systemów do rezerwacji wizyt stomatologicznych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_Toc95587096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97AC29F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3.3. Ograniczenia dostępnych systemów oraz uzasadnienie utworzenia dedykowanego systemu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_Toc95587097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5892C52" w14:textId="77777777" w:rsidR="00352141" w:rsidRDefault="00352141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4. Technologie i narzędzia wykorzystane do budowy systemu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_Toc95587098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A762878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4.1. Uzasadnienie wyboru architektury internetowej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_Toc95587099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1FB65E6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4.2. Stos technologiczny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4810E62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4.2.1. Środowisko wytwórcze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61199AC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4.2.2. Baza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C412DAD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4.2.3. Strona serwera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6B825003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4.2.4. Strona klienta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1448133" w14:textId="77777777" w:rsidR="00352141" w:rsidRDefault="00352141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5. Projekt systemu zarządzania wizytami gabinetu stomatologicznego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3C1D299D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5.1. Procesy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5D24CB2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5.1.1. Obiekty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2FD513BE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5.1.2. Aktorzy biznesowi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1C633A04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5.1.3. Procesy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25B564B3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5.2. Specyfikacja wymagań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3AE4F82D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5.2.1. Wymagania 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7D11A552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5.2.2. Wymagania niefunkcjonalne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290025DD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5.3. Analiza wymagań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05B9587E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5.3.1. Statyczne elementy aplikacji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32849F02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5.3.2. Panel lekarza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24D4E346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5.3.3. Panel pacjenta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161FBC37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5.3.4. Panel administratora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5A843DE8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lastRenderedPageBreak/>
        <w:t>5.4. Projekt struktury bazy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1E47C267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5.4.1. Struktura bazy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41F9AA15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5.4.2. Role i uprawnienia użytkowników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21FEB81B" w14:textId="77777777" w:rsidR="00352141" w:rsidRDefault="00352141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6. Implementacja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43E99A6E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6.1. Baza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73D657C2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6.2. Serwer aplikacji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00F1999A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6.3. Aplikacja internetowa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4F9E609E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6.3.1. Funkcjonalność aplikacji dostępna dla niezalogowanego użytkownika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09ED65AB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6.3.2. Panel pacjenta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73620F02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6.3.3. Panel lekarza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13E6C148" w14:textId="77777777" w:rsidR="00352141" w:rsidRDefault="00352141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6.3.4. Panel administratora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16919CE2" w14:textId="77777777" w:rsidR="00352141" w:rsidRDefault="00352141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7. Testowanie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6B3C46A4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7.1. Testy zabezpieczeń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026EF8CB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7.2. Testy 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764B36EB" w14:textId="77777777" w:rsidR="00352141" w:rsidRDefault="00352141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7.3. Testy niefunkcjonalne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3E86D7E6" w14:textId="77777777" w:rsidR="00352141" w:rsidRDefault="00352141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8. Podsumowanie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56156D24" w14:textId="77777777" w:rsidR="00352141" w:rsidRDefault="00352141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Literatura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_Toc95587134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2E5CD63E" w14:textId="6E45859A" w:rsidR="00DE00C4" w:rsidRDefault="003A0FAE" w:rsidP="002159D8">
      <w:pPr>
        <w:jc w:val="left"/>
      </w:pPr>
      <w:r>
        <w:fldChar w:fldCharType="end"/>
      </w:r>
      <w:r w:rsidR="00DE00C4">
        <w:br w:type="page"/>
      </w:r>
    </w:p>
    <w:p w14:paraId="61922D7A" w14:textId="6A351035" w:rsidR="003A0FAE" w:rsidRDefault="00DE00C4" w:rsidP="00DE00C4">
      <w:pPr>
        <w:pStyle w:val="Nagwek1"/>
        <w:numPr>
          <w:ilvl w:val="0"/>
          <w:numId w:val="0"/>
        </w:numPr>
        <w:ind w:left="397"/>
      </w:pPr>
      <w:bookmarkStart w:id="0" w:name="_Toc95587086"/>
      <w:r>
        <w:lastRenderedPageBreak/>
        <w:t>Streszczenie</w:t>
      </w:r>
      <w:bookmarkEnd w:id="0"/>
    </w:p>
    <w:p w14:paraId="590FE870" w14:textId="221467EB" w:rsidR="00061A01" w:rsidRPr="00061A01" w:rsidRDefault="00061A01" w:rsidP="00061A01">
      <w:pPr>
        <w:pStyle w:val="Nagwek1"/>
        <w:numPr>
          <w:ilvl w:val="0"/>
          <w:numId w:val="0"/>
        </w:numPr>
        <w:ind w:left="397"/>
      </w:pPr>
      <w:bookmarkStart w:id="1" w:name="_Toc95587087"/>
      <w:r>
        <w:lastRenderedPageBreak/>
        <w:t>Abstract</w:t>
      </w:r>
      <w:bookmarkEnd w:id="1"/>
    </w:p>
    <w:p w14:paraId="74DBA470" w14:textId="4163DAD6" w:rsidR="009400F9" w:rsidRDefault="00D61D7B" w:rsidP="00D61D7B">
      <w:pPr>
        <w:pStyle w:val="Nagwek1"/>
      </w:pPr>
      <w:bookmarkStart w:id="2" w:name="_Toc95587088"/>
      <w:r>
        <w:lastRenderedPageBreak/>
        <w:t>Wstęp</w:t>
      </w:r>
      <w:bookmarkEnd w:id="2"/>
    </w:p>
    <w:p w14:paraId="6EA29FCF" w14:textId="7CE4134A" w:rsidR="00AE6D68" w:rsidRDefault="00E9563F" w:rsidP="00B91EF8">
      <w:r>
        <w:t>W dobie internetu oraz swobodnego dostępu do sieci, ludzie co</w:t>
      </w:r>
      <w:r w:rsidR="00533460">
        <w:t xml:space="preserve">raz częściej </w:t>
      </w:r>
      <w:r w:rsidR="00705DD4">
        <w:t>sięgają po nowoczesne rozwiązania z sektora informatycznego, które to</w:t>
      </w:r>
      <w:r w:rsidR="00533460">
        <w:t xml:space="preserve"> </w:t>
      </w:r>
      <w:r w:rsidR="00705DD4">
        <w:t>pośredniczą w zamawianiu</w:t>
      </w:r>
      <w:r w:rsidR="00533460">
        <w:t xml:space="preserve"> różnego rodzaju usług.</w:t>
      </w:r>
      <w:r w:rsidR="00A33F49">
        <w:t xml:space="preserve"> Przykładem może być aplikacja mobilna firmy Bolt, która odniosła zauważalny sukces </w:t>
      </w:r>
      <w:r w:rsidR="00236808">
        <w:t>w obszarze</w:t>
      </w:r>
      <w:r w:rsidR="00A33F49">
        <w:t xml:space="preserve"> </w:t>
      </w:r>
      <w:r w:rsidR="00236808">
        <w:t>przewozów</w:t>
      </w:r>
      <w:r w:rsidR="00A33F49">
        <w:t xml:space="preserve"> taksówkowych.</w:t>
      </w:r>
      <w:r w:rsidR="00024377">
        <w:t xml:space="preserve"> Przedsiębiorstwo to jest obecnie warte ponad miliard dolarów,</w:t>
      </w:r>
      <w:r w:rsidR="00A86BB1">
        <w:t xml:space="preserve"> a z jego usług korzysta ponad 25 milionów użytkowników na świecie</w:t>
      </w:r>
      <w:r w:rsidR="00B20588">
        <w:t xml:space="preserve"> [</w:t>
      </w:r>
      <w:r w:rsidR="00B20588" w:rsidRPr="00EC3444">
        <w:rPr>
          <w:highlight w:val="yellow"/>
        </w:rPr>
        <w:t>strona 1</w:t>
      </w:r>
      <w:r w:rsidR="00B20588">
        <w:t>]</w:t>
      </w:r>
      <w:r w:rsidR="000A4AFE">
        <w:t>.</w:t>
      </w:r>
      <w:r w:rsidR="00017FB7" w:rsidRPr="00017FB7">
        <w:t xml:space="preserve"> </w:t>
      </w:r>
      <w:r w:rsidR="00017FB7">
        <w:t>Wobec tego stwierdzić można</w:t>
      </w:r>
      <w:r w:rsidR="00703C2C">
        <w:t>,</w:t>
      </w:r>
      <w:r w:rsidR="005B2770">
        <w:t xml:space="preserve"> iż odpowiednio zaprojektowany i zaimplementowany system informatyczny jest w stanie zastąpić nawet tak trywialną czynność jak zamówienie prywatnego przejazdu do</w:t>
      </w:r>
      <w:r w:rsidR="00D659CD">
        <w:t xml:space="preserve"> określonego mi</w:t>
      </w:r>
      <w:r w:rsidR="00B91EF8">
        <w:t>ejsca docelowego.</w:t>
      </w:r>
    </w:p>
    <w:p w14:paraId="43AAEC6F" w14:textId="3FB24519" w:rsidR="00B91EF8" w:rsidRDefault="00B91EF8" w:rsidP="00B91EF8">
      <w:r>
        <w:t>Przedmiotem niniejszego opracowania jest z kolei aplikacja internetowa pozwalająca umówić wizytę stomatologiczną. Proces</w:t>
      </w:r>
      <w:r w:rsidR="00211186">
        <w:t xml:space="preserve"> rejestracji pacjenta na wizytę</w:t>
      </w:r>
      <w:r>
        <w:t xml:space="preserve"> jest o wiele bardzi</w:t>
      </w:r>
      <w:r w:rsidR="00F9343F">
        <w:t xml:space="preserve">ej złożony i wymaga przepływu zdecydowanie </w:t>
      </w:r>
      <w:r>
        <w:t>większej ilości informacji</w:t>
      </w:r>
      <w:r w:rsidR="00B9716E">
        <w:t>,</w:t>
      </w:r>
      <w:r>
        <w:t xml:space="preserve"> niż uprzednio wspomniana rezerwacja przejazdu taksówkowego.</w:t>
      </w:r>
      <w:r w:rsidR="003372C1">
        <w:t xml:space="preserve"> </w:t>
      </w:r>
      <w:r w:rsidR="00EE6765">
        <w:t>Mianowicie podczas rejestracji na wizytę należy podać swoje dane osobowe, telefon kontaktowy, oraz ewentualne objawy przewidywanej choroby.</w:t>
      </w:r>
      <w:r w:rsidR="00426617">
        <w:t xml:space="preserve"> Podczas telefonicznej rezerwacji pacjent będzie miał do wyboru </w:t>
      </w:r>
      <w:r w:rsidR="00A00A56">
        <w:t>jeden spośród kilku zaproponowanych przez rejestratorkę (</w:t>
      </w:r>
      <w:r w:rsidR="0089289E">
        <w:t xml:space="preserve">lub </w:t>
      </w:r>
      <w:r w:rsidR="00A00A56">
        <w:t xml:space="preserve">rejestratora) </w:t>
      </w:r>
      <w:r w:rsidR="00426617">
        <w:t>określony termin wizyty, który</w:t>
      </w:r>
      <w:r w:rsidR="0089289E">
        <w:t xml:space="preserve"> jednocześnie</w:t>
      </w:r>
      <w:r w:rsidR="00426617">
        <w:t xml:space="preserve"> będzie musiał dopasować do już wcześniej zaplanowanych przez siebie zajęć i obowiązków życia codziennego.</w:t>
      </w:r>
      <w:r w:rsidR="008A3333">
        <w:t xml:space="preserve"> Taki sposób zamawiania wizyty stomatologicznej jest oczywiście mniej wygodny</w:t>
      </w:r>
      <w:r w:rsidR="00715057">
        <w:t>,</w:t>
      </w:r>
      <w:r w:rsidR="008A3333">
        <w:t xml:space="preserve"> niż realizacja tej samej czynności z pomocą systemu info</w:t>
      </w:r>
      <w:r w:rsidR="00715057">
        <w:t>rmatycznego, którego przewagą będzie</w:t>
      </w:r>
      <w:r w:rsidR="00D25B8C">
        <w:t xml:space="preserve"> m. in.</w:t>
      </w:r>
      <w:r w:rsidR="00715057">
        <w:t xml:space="preserve"> klarowne dostarczenie informacji o dostępnych terminach wizyt i rodzajach usług świadczonych przez poszczególnych specjalistów.</w:t>
      </w:r>
    </w:p>
    <w:p w14:paraId="0CF55056" w14:textId="267D56DA" w:rsidR="00C57D84" w:rsidRDefault="002A76A0" w:rsidP="00B91EF8">
      <w:r>
        <w:t xml:space="preserve">Dość istotnym </w:t>
      </w:r>
      <w:r w:rsidR="002F59DF">
        <w:t xml:space="preserve">elementem funkcjonowania gabinetów lekarskich (w tym stomatologicznych) jest konieczność </w:t>
      </w:r>
      <w:r w:rsidR="006C4448">
        <w:t>prowadzenia</w:t>
      </w:r>
      <w:r w:rsidR="002F59DF">
        <w:t xml:space="preserve"> </w:t>
      </w:r>
      <w:r w:rsidR="006C4448">
        <w:t xml:space="preserve">dokumentacji każdego pacjenta. </w:t>
      </w:r>
      <w:r w:rsidR="003B1777">
        <w:t xml:space="preserve">Każdy kuracjusz powinien posiadać folder, </w:t>
      </w:r>
      <w:r w:rsidR="00BF090C">
        <w:t xml:space="preserve">który zawiera dane dotyczące </w:t>
      </w:r>
      <w:r w:rsidR="006C66DA">
        <w:t xml:space="preserve">jego </w:t>
      </w:r>
      <w:r w:rsidR="00BF090C">
        <w:t>stanu zdrowia, występujących chorób oraz udzielonych mu świadczeń zdrowotnych.</w:t>
      </w:r>
      <w:r w:rsidR="009D6C31">
        <w:t xml:space="preserve"> W dokumentacji takiej powinny znajdować się także wyniki badań, zdjęcia rentgenowskie </w:t>
      </w:r>
      <w:r w:rsidR="0067477F">
        <w:t>itd.</w:t>
      </w:r>
      <w:r w:rsidR="00143540">
        <w:t xml:space="preserve"> [</w:t>
      </w:r>
      <w:r w:rsidR="00143540" w:rsidRPr="00143540">
        <w:rPr>
          <w:highlight w:val="yellow"/>
        </w:rPr>
        <w:t>strona 2</w:t>
      </w:r>
      <w:r w:rsidR="00143540">
        <w:t>]</w:t>
      </w:r>
      <w:r w:rsidR="009D6C31">
        <w:t>.</w:t>
      </w:r>
      <w:r w:rsidR="00BF7C8C">
        <w:t xml:space="preserve"> </w:t>
      </w:r>
      <w:r w:rsidR="00176ECA">
        <w:t>W wielu placówkach medyczn</w:t>
      </w:r>
      <w:r w:rsidR="000A7A98">
        <w:t xml:space="preserve">ych takie archiwum </w:t>
      </w:r>
      <w:r w:rsidR="00176ECA">
        <w:t>prowadzon</w:t>
      </w:r>
      <w:r w:rsidR="000A7A98">
        <w:t>e</w:t>
      </w:r>
      <w:r w:rsidR="00176ECA">
        <w:t xml:space="preserve"> jest wciąż w formie papierowej, co niesie ze sobą pewne ograniczenia. </w:t>
      </w:r>
      <w:r w:rsidR="00D42A05">
        <w:t>Po pierwsze obieg informacji w zakładzie medycznym</w:t>
      </w:r>
      <w:r w:rsidR="0067477F">
        <w:t xml:space="preserve"> korzystającym z takiej formy </w:t>
      </w:r>
      <w:r w:rsidR="001725F9">
        <w:t>bazy danych</w:t>
      </w:r>
      <w:r w:rsidR="00D42A05">
        <w:t xml:space="preserve"> jest ograniczony, ponieważ każdy pracownik musi posiadać fizyczną kopię (lub oryginał) </w:t>
      </w:r>
      <w:r w:rsidR="0092388C">
        <w:t>danych</w:t>
      </w:r>
      <w:r w:rsidR="003A3FFE">
        <w:t xml:space="preserve"> medycznych</w:t>
      </w:r>
      <w:r w:rsidR="00D42A05">
        <w:t xml:space="preserve"> pacjenta.</w:t>
      </w:r>
      <w:r w:rsidR="001E5867">
        <w:t xml:space="preserve"> Z kolei kuracjusze, któr</w:t>
      </w:r>
      <w:r w:rsidR="0017068A">
        <w:t xml:space="preserve">zy potrzebują dostępu do </w:t>
      </w:r>
      <w:r w:rsidR="00675255">
        <w:t>swojej</w:t>
      </w:r>
      <w:r w:rsidR="002443E6">
        <w:t xml:space="preserve"> </w:t>
      </w:r>
      <w:r w:rsidR="00675255">
        <w:t>dokumentacji</w:t>
      </w:r>
      <w:r w:rsidR="002443E6">
        <w:t xml:space="preserve"> </w:t>
      </w:r>
      <w:r w:rsidR="001E5867">
        <w:t>muszą p</w:t>
      </w:r>
      <w:r w:rsidR="00B25A89">
        <w:t>ojawić się osobiście w placó</w:t>
      </w:r>
      <w:r w:rsidR="00977454">
        <w:t>wce, aby otrzymać ją do wglądu</w:t>
      </w:r>
      <w:r w:rsidR="001E6976">
        <w:t xml:space="preserve"> lub ewentualnie </w:t>
      </w:r>
      <w:r w:rsidR="0078026F">
        <w:t>uzyskać</w:t>
      </w:r>
      <w:r w:rsidR="001E6976">
        <w:t xml:space="preserve"> odpłatną kopię.</w:t>
      </w:r>
    </w:p>
    <w:p w14:paraId="3179B65F" w14:textId="5A8962D4" w:rsidR="00EB2961" w:rsidRDefault="00B50212" w:rsidP="00B91EF8">
      <w:r>
        <w:t xml:space="preserve">Zmiana formy prowadzenia dokumentacji medycznej z papierowej na cyfrową niesie więc za sobą wymierne korzyści dla wszystkich pracowników placówki oraz jej pacjentów. </w:t>
      </w:r>
      <w:r w:rsidR="005558DF">
        <w:lastRenderedPageBreak/>
        <w:t xml:space="preserve">Należy jednak pamiętać, iż taki system powinien przede wszystkim </w:t>
      </w:r>
      <w:r w:rsidR="00F66D8A">
        <w:t>zapewniać ochronę danych</w:t>
      </w:r>
      <w:r w:rsidR="005558DF">
        <w:t xml:space="preserve"> osobow</w:t>
      </w:r>
      <w:r w:rsidR="00F66D8A">
        <w:t>ych</w:t>
      </w:r>
      <w:r w:rsidR="005558DF">
        <w:t xml:space="preserve"> zarówno lekarzy jak i kuracjuszy.</w:t>
      </w:r>
      <w:r w:rsidR="0097607D">
        <w:t xml:space="preserve"> </w:t>
      </w:r>
      <w:r w:rsidR="00077791">
        <w:t xml:space="preserve">System informatyczny użytkowany jednocześnie przez pacjentów oraz </w:t>
      </w:r>
      <w:r w:rsidR="003B5B78">
        <w:t>pracowników placówki medycznej</w:t>
      </w:r>
      <w:r w:rsidR="00077791">
        <w:t xml:space="preserve"> powinien</w:t>
      </w:r>
      <w:r w:rsidR="007524F0">
        <w:t xml:space="preserve"> posiadać interfejs graficzny, który będzie</w:t>
      </w:r>
      <w:r w:rsidR="00077791">
        <w:t xml:space="preserve"> </w:t>
      </w:r>
      <w:r w:rsidR="00523D14">
        <w:t>estetyczny oraz intuicyjny w obsłudze</w:t>
      </w:r>
      <w:r w:rsidR="007524F0">
        <w:t>.</w:t>
      </w:r>
      <w:r w:rsidR="00D52207">
        <w:t xml:space="preserve"> Należy mieć na uwadze fakt, że stomatolodzy to w dużej mierze osoby w podeszłym wieku, które </w:t>
      </w:r>
      <w:r w:rsidR="008A0C51">
        <w:t xml:space="preserve">nie zawsze </w:t>
      </w:r>
      <w:r w:rsidR="00D357CE">
        <w:t>są w stanie biegle poruszać się w systemach komputerowych.</w:t>
      </w:r>
      <w:r w:rsidR="006E553F">
        <w:t xml:space="preserve"> Wobec tego autorzy przewidzieli w projektowanym systemie rolę administratora, który będzie </w:t>
      </w:r>
      <w:r w:rsidR="00462E5B">
        <w:t xml:space="preserve">mieć dostęp do funkcjonalności </w:t>
      </w:r>
      <w:r w:rsidR="0034572D">
        <w:t>przypisanych</w:t>
      </w:r>
      <w:r w:rsidR="00462E5B">
        <w:t xml:space="preserve"> </w:t>
      </w:r>
      <w:r w:rsidR="0034572D">
        <w:t>lekarzowi</w:t>
      </w:r>
      <w:r w:rsidR="00462E5B">
        <w:t>.</w:t>
      </w:r>
    </w:p>
    <w:p w14:paraId="31CF97EC" w14:textId="26E2B30E" w:rsidR="005529A1" w:rsidRDefault="005529A1" w:rsidP="00B91EF8">
      <w:r>
        <w:t xml:space="preserve">Pierwszy rozdział niniejszej pracy inżynierskiej </w:t>
      </w:r>
      <w:r w:rsidR="00CA385E">
        <w:t xml:space="preserve">zawiera </w:t>
      </w:r>
      <w:r w:rsidR="005C0F0D">
        <w:t>wstęp, w którym przedstawiono uzasadnienie doboru tematu niniejszego opracowania, a także przedstawiono korzyści płynące z potencjalnego zastosowania systemu informatycznego zaprojektowanego przez autorów pracy.</w:t>
      </w:r>
    </w:p>
    <w:p w14:paraId="6F7BC693" w14:textId="39031594" w:rsidR="00F56831" w:rsidRDefault="003A11DF" w:rsidP="00B91EF8">
      <w:r>
        <w:t xml:space="preserve">W drugim rozdziale przedstawiono cel oraz zakres pracy wraz z krótkim przedstawieniem podstawowych </w:t>
      </w:r>
      <w:r w:rsidR="000441D0">
        <w:t>funkcjonalności</w:t>
      </w:r>
      <w:r>
        <w:t xml:space="preserve"> </w:t>
      </w:r>
      <w:r w:rsidR="000441D0">
        <w:t>projektowanej aplikacji internetowej</w:t>
      </w:r>
      <w:r>
        <w:t>.</w:t>
      </w:r>
      <w:r w:rsidR="00A3381E">
        <w:t xml:space="preserve"> </w:t>
      </w:r>
      <w:r w:rsidR="00C54E1E">
        <w:t>W dwóch ostatnich podrozdziałach rozdziału drugiego przedstawiono podział pracy pomiędzy jej autorów oraz wyjaśniono podstawowe pojęcia związane z projektowanym systemem informatycznym.</w:t>
      </w:r>
    </w:p>
    <w:p w14:paraId="0AB8E270" w14:textId="77777777" w:rsidR="006F6182" w:rsidRDefault="006F6182" w:rsidP="00B91EF8"/>
    <w:p w14:paraId="554C967D" w14:textId="39FA00A3" w:rsidR="00C32295" w:rsidRPr="00E9563F" w:rsidRDefault="00C32295" w:rsidP="00B91EF8">
      <w:r w:rsidRPr="00C32295">
        <w:rPr>
          <w:highlight w:val="yellow"/>
        </w:rPr>
        <w:t xml:space="preserve">TUTAJ OPISAĆ </w:t>
      </w:r>
      <w:r w:rsidRPr="000F4086">
        <w:rPr>
          <w:highlight w:val="yellow"/>
        </w:rPr>
        <w:t>ROZDZIAŁY</w:t>
      </w:r>
      <w:r w:rsidR="000F4086" w:rsidRPr="000F4086">
        <w:rPr>
          <w:highlight w:val="yellow"/>
        </w:rPr>
        <w:t xml:space="preserve"> TRZECI I DALSZE</w:t>
      </w:r>
    </w:p>
    <w:p w14:paraId="54EC628B" w14:textId="0E5B3AAB" w:rsidR="00380CB3" w:rsidRDefault="00440D36" w:rsidP="007D3F77">
      <w:pPr>
        <w:pStyle w:val="Nagwek1"/>
        <w:ind w:firstLine="0"/>
      </w:pPr>
      <w:bookmarkStart w:id="3" w:name="_Toc95587089"/>
      <w:r>
        <w:lastRenderedPageBreak/>
        <w:t>Cel i zakres pracy</w:t>
      </w:r>
      <w:bookmarkEnd w:id="3"/>
    </w:p>
    <w:p w14:paraId="0DF8B003" w14:textId="377D570A" w:rsidR="00324757" w:rsidRPr="00324757" w:rsidRDefault="00E81A49" w:rsidP="00324757">
      <w:r>
        <w:t xml:space="preserve">W niniejszym rozdziale przedstawiony został cel </w:t>
      </w:r>
      <w:r w:rsidR="00557BC8">
        <w:t xml:space="preserve">oraz zakres </w:t>
      </w:r>
      <w:r>
        <w:t>pracy inżynierskiej.</w:t>
      </w:r>
      <w:r w:rsidR="00557BC8">
        <w:t xml:space="preserve"> Dodatkowo przedstawiono także podział prac między autorów niniejszego opracowania i opisano podstawowe pojęcia stosowane do opisu projektowanego systemu informatycznego.</w:t>
      </w:r>
    </w:p>
    <w:p w14:paraId="76924612" w14:textId="0601E618" w:rsidR="00D61D7B" w:rsidRDefault="00D61D7B" w:rsidP="00D61D7B">
      <w:pPr>
        <w:pStyle w:val="Nagwek2"/>
      </w:pPr>
      <w:bookmarkStart w:id="4" w:name="_Toc95587090"/>
      <w:r>
        <w:t>Cel pracy</w:t>
      </w:r>
      <w:bookmarkEnd w:id="4"/>
    </w:p>
    <w:p w14:paraId="11E4C91D" w14:textId="63C322BC" w:rsidR="00D61D7B" w:rsidRPr="00D61D7B" w:rsidRDefault="00BB16DD" w:rsidP="00D61D7B">
      <w:r>
        <w:t>Celem niniejszego opracowania było zaprojektowanie oraz zaimplementowanie aplikacji służącej do zarządzania gabinetem stomatologicznym.</w:t>
      </w:r>
      <w:r w:rsidR="004658D8">
        <w:t xml:space="preserve"> Wykonany przez autorów niniejszej pracy inżynierskiej serwis internetowy zapewniałby odpowiednią </w:t>
      </w:r>
      <w:r w:rsidR="00EB7A80">
        <w:t>funkcjonalność i ergonomiczność ustalania wizyt lekarskich.</w:t>
      </w:r>
      <w:r w:rsidR="0046496E">
        <w:t xml:space="preserve"> Aplikacja przeznaczona jest do użytku przez pacjentów rejestrujących się na wizyty, lekarzy świadczących </w:t>
      </w:r>
      <w:r w:rsidR="00756AF4">
        <w:t>określony zakres usług medycznych, oraz sekretariat czy też administrację potencjalnej placówki medycznej.</w:t>
      </w:r>
    </w:p>
    <w:p w14:paraId="73A43429" w14:textId="21E599BD" w:rsidR="00D61D7B" w:rsidRDefault="00D61D7B" w:rsidP="00D61D7B">
      <w:pPr>
        <w:pStyle w:val="Nagwek2"/>
      </w:pPr>
      <w:bookmarkStart w:id="5" w:name="_Toc95587091"/>
      <w:r>
        <w:t>Zakres pracy</w:t>
      </w:r>
      <w:bookmarkEnd w:id="5"/>
    </w:p>
    <w:p w14:paraId="0047BC7C" w14:textId="35527869" w:rsidR="00952B20" w:rsidRDefault="00BA7A6C" w:rsidP="00952B20">
      <w:r>
        <w:t xml:space="preserve">Zakres opracowania składa się z części studialnej, w której to </w:t>
      </w:r>
      <w:r w:rsidR="0081718D">
        <w:t xml:space="preserve">omówiony został kod źródłowy aplikacji, a w szczególności zastosowane przez autorów pracy inżynierskiej szkielety </w:t>
      </w:r>
      <w:r w:rsidR="00882E9C">
        <w:t>aplikacyjne</w:t>
      </w:r>
      <w:r w:rsidR="0081718D">
        <w:t>.</w:t>
      </w:r>
      <w:r w:rsidR="00F86BBE">
        <w:t xml:space="preserve"> </w:t>
      </w:r>
      <w:r w:rsidR="00882E9C">
        <w:t>W części tej przedstawiono poszczególne rozwiązania programistyczne zastosowane w projekcie odpowiedzialne zarówno za stronę wizualną jak i logiczną projektowanego serwisu internetowego.</w:t>
      </w:r>
    </w:p>
    <w:p w14:paraId="31F57BCD" w14:textId="77777777" w:rsidR="00C53975" w:rsidRDefault="00481772" w:rsidP="00C53975">
      <w:r>
        <w:t xml:space="preserve">Kolejny element opracowania stanowi </w:t>
      </w:r>
      <w:r w:rsidR="00BC2894">
        <w:t xml:space="preserve">kod źródłowy zaimplementowanej aplikacji internetowej. </w:t>
      </w:r>
      <w:r w:rsidR="004E5687">
        <w:t>Utworzony system składa się z części statycznej, odpowiedzialnej za dostarczanie podstawowych informacji o gabinecie stomatologicznym. Osoba przeglądająca stronę internetową będzie miała dostęp do sekcji „O nas”, zawierającej informacje o lekarzach specjalistach, a także o sprzęcie medycznym dostępnym w gabinetach dentystycznych.</w:t>
      </w:r>
      <w:r w:rsidR="00146A19">
        <w:t xml:space="preserve"> Na stronie pojawi się także </w:t>
      </w:r>
      <w:r w:rsidR="001C53A5">
        <w:t>rubryka</w:t>
      </w:r>
      <w:r w:rsidR="00146A19">
        <w:t xml:space="preserve"> „</w:t>
      </w:r>
      <w:r w:rsidR="00E46E07">
        <w:t xml:space="preserve">Oferta” w której to potencjalny pacjent będzie miał możliwość zapoznania się z spektrum świadczonych usług. </w:t>
      </w:r>
      <w:r w:rsidR="007A034F">
        <w:t xml:space="preserve">Pacjent, który chciałby skorzystać z usług placówki miałby także dostęp do wykazu cen poszczególnych zabiegów w </w:t>
      </w:r>
      <w:r w:rsidR="001C53A5">
        <w:t>sekcji</w:t>
      </w:r>
      <w:r w:rsidR="007A034F">
        <w:t xml:space="preserve"> o nazwie „Cennik”.</w:t>
      </w:r>
      <w:r w:rsidR="00B73D79">
        <w:t xml:space="preserve"> W celu zapewnienia odpowiednich informacji kontaktowych, na stronie umieszczone zostaną podstawowe dane takie jak: adres placówki (wraz z lokalizacją na mapie), godziny otwarcia, telefon kontaktowy oraz adres elektronicznej skrzynki pocztowej. Dodatkowo pacjent będzie miał możliwość skorzystać z formularza kontaktowego w celu uzyskania dodatkowych informacji.</w:t>
      </w:r>
    </w:p>
    <w:p w14:paraId="47884506" w14:textId="62EC70DA" w:rsidR="00653582" w:rsidRDefault="00C53975" w:rsidP="00C53975">
      <w:r>
        <w:t xml:space="preserve">Główną funkcjonalność aplikacji internetowej stanowił będzie system rezerwacji wizyt stomatologicznych. W ramach tworzonego oprogramowania rozróżniono 3 typy użytkowników: pacjent, lekarz, administrator systemu. </w:t>
      </w:r>
      <w:r w:rsidR="00646C93">
        <w:t xml:space="preserve">Z poziomu strony głównej witryny użytkownik będzie miał możliwość zarezerwowania wizyty na konkretny zabieg u wybranego </w:t>
      </w:r>
      <w:r w:rsidR="00646C93">
        <w:lastRenderedPageBreak/>
        <w:t>lekarza na dowolny, dostępny w grafiku stomatologa termin.</w:t>
      </w:r>
      <w:r w:rsidR="007E7F2F">
        <w:t xml:space="preserve"> </w:t>
      </w:r>
      <w:r w:rsidR="000D0987">
        <w:t xml:space="preserve">Podczas opisanego powyżej procesu, po wypełnieniu danych osobowych potencjalny pacjent będzie miał możliwość założenia konta w systemie. </w:t>
      </w:r>
      <w:r w:rsidR="00F14F8A">
        <w:t>Tak utworzone konto będzie dawało użytkownikowi dostęp do panelu pacjenta wyposażonego w możliwość rezerwacji nowej wizyty, anulowania przyszłej wizyty</w:t>
      </w:r>
      <w:r w:rsidR="00591B4D">
        <w:t>,</w:t>
      </w:r>
      <w:r w:rsidR="00F14F8A">
        <w:t xml:space="preserve"> zmiany danych osobowych</w:t>
      </w:r>
      <w:r w:rsidR="00591B4D">
        <w:t xml:space="preserve"> oraz usunięcia konta.</w:t>
      </w:r>
    </w:p>
    <w:p w14:paraId="22AA38E4" w14:textId="137DC57B" w:rsidR="00C54895" w:rsidRDefault="00C54895" w:rsidP="00C53975">
      <w:r>
        <w:t xml:space="preserve">Lekarze korzystający z systemu będą dostawali dane logowania (login i hasło) od administratora systemu, który to będzie zakładał konta dla zatrudnionych stomatologów. Medycy po zalogowaniu do systemu będą mieli możliwość odwoływania nadchodzących </w:t>
      </w:r>
      <w:r w:rsidR="00DF286E">
        <w:t>świadczeń zdrowotnych</w:t>
      </w:r>
      <w:r>
        <w:t xml:space="preserve">, a dodatkowo udostępniona im zostanie historia przeprowadzona przez nich </w:t>
      </w:r>
      <w:r w:rsidR="00927D66">
        <w:t>badań</w:t>
      </w:r>
      <w:r w:rsidR="00040718">
        <w:t xml:space="preserve"> lekarskich</w:t>
      </w:r>
      <w:r>
        <w:t>.</w:t>
      </w:r>
      <w:r w:rsidR="007F298F">
        <w:t xml:space="preserve"> Każdy lekarz będzie miał także możliwość edytowania swoich danych</w:t>
      </w:r>
      <w:r w:rsidR="00591B4D">
        <w:t xml:space="preserve"> oraz usunięcia konta.</w:t>
      </w:r>
    </w:p>
    <w:p w14:paraId="1A532397" w14:textId="3908B632" w:rsidR="00591B4D" w:rsidRDefault="005D4C9C" w:rsidP="00C53975">
      <w:r>
        <w:t xml:space="preserve">Użytkownik określony jako administrator </w:t>
      </w:r>
      <w:r w:rsidR="00A23C59">
        <w:t xml:space="preserve">z poziomu systemu będzie upoważniony do tworzenia wizyt, ich edytowania i anulowania. </w:t>
      </w:r>
      <w:r w:rsidR="00D86660">
        <w:t>Dodatkowo będzie miał on możliwość dodawania użytkowników typu pacjent oraz lekarz do systemu, a także zmiany ich danych.</w:t>
      </w:r>
    </w:p>
    <w:p w14:paraId="19AF0E01" w14:textId="261049BA" w:rsidR="00FA3DE4" w:rsidRDefault="00380CB3" w:rsidP="00FA3DE4">
      <w:pPr>
        <w:pStyle w:val="Nagwek2"/>
      </w:pPr>
      <w:bookmarkStart w:id="6" w:name="_Toc95587092"/>
      <w:r>
        <w:t>Podział pracy</w:t>
      </w:r>
      <w:bookmarkEnd w:id="6"/>
    </w:p>
    <w:p w14:paraId="64BC5545" w14:textId="130BBD1F" w:rsidR="000B7DAF" w:rsidRPr="000B7DAF" w:rsidRDefault="000B7DAF" w:rsidP="000B7DAF">
      <w:r>
        <w:fldChar w:fldCharType="begin"/>
      </w:r>
      <w:r>
        <w:instrText xml:space="preserve"> REF _Ref93520024 \h </w:instrText>
      </w:r>
      <w:r>
        <w:fldChar w:fldCharType="separate"/>
      </w:r>
      <w:r w:rsidR="002452A3">
        <w:t xml:space="preserve">Tabela </w:t>
      </w:r>
      <w:r w:rsidR="002452A3">
        <w:rPr>
          <w:noProof/>
        </w:rPr>
        <w:t>2</w:t>
      </w:r>
      <w:r w:rsidR="002452A3">
        <w:t>.</w:t>
      </w:r>
      <w:r w:rsidR="002452A3">
        <w:rPr>
          <w:noProof/>
        </w:rPr>
        <w:t>1</w:t>
      </w:r>
      <w:r>
        <w:fldChar w:fldCharType="end"/>
      </w:r>
      <w:r>
        <w:t xml:space="preserve"> zawiera </w:t>
      </w:r>
      <w:r w:rsidR="00192F53">
        <w:t>podział prac pomiędzy autorów niniejszego opracowania.</w:t>
      </w:r>
    </w:p>
    <w:p w14:paraId="17DACC9D" w14:textId="3B802585" w:rsidR="00FA3DE4" w:rsidRDefault="00FA3DE4" w:rsidP="00E6054C">
      <w:pPr>
        <w:pStyle w:val="dotabel"/>
      </w:pPr>
      <w:bookmarkStart w:id="7" w:name="_Ref93520024"/>
      <w:r>
        <w:t xml:space="preserve">Tabela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2</w:t>
      </w:r>
      <w:r w:rsidR="00815198">
        <w:rPr>
          <w:noProof/>
        </w:rPr>
        <w:fldChar w:fldCharType="end"/>
      </w:r>
      <w:r>
        <w:t>.</w:t>
      </w:r>
      <w:r w:rsidR="00815198">
        <w:fldChar w:fldCharType="begin"/>
      </w:r>
      <w:r w:rsidR="00815198">
        <w:instrText xml:space="preserve"> SEQ Tabela \* ARABIC \s 1 </w:instrText>
      </w:r>
      <w:r w:rsidR="00815198">
        <w:fldChar w:fldCharType="separate"/>
      </w:r>
      <w:r w:rsidR="002452A3">
        <w:rPr>
          <w:noProof/>
        </w:rPr>
        <w:t>1</w:t>
      </w:r>
      <w:r w:rsidR="00815198">
        <w:rPr>
          <w:noProof/>
        </w:rPr>
        <w:fldChar w:fldCharType="end"/>
      </w:r>
      <w:bookmarkEnd w:id="7"/>
      <w:r>
        <w:t>. Podział pracy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4643"/>
        <w:gridCol w:w="4644"/>
      </w:tblGrid>
      <w:tr w:rsidR="00324757" w14:paraId="06CC0FF0" w14:textId="77777777" w:rsidTr="00FA3DE4">
        <w:tc>
          <w:tcPr>
            <w:tcW w:w="4643" w:type="dxa"/>
          </w:tcPr>
          <w:p w14:paraId="3E8D821B" w14:textId="6232C1C0" w:rsidR="00324757" w:rsidRDefault="00324757" w:rsidP="00324757">
            <w:pPr>
              <w:ind w:firstLine="0"/>
            </w:pPr>
            <w:r>
              <w:t>Dyplomant</w:t>
            </w:r>
          </w:p>
        </w:tc>
        <w:tc>
          <w:tcPr>
            <w:tcW w:w="4644" w:type="dxa"/>
          </w:tcPr>
          <w:p w14:paraId="55C52292" w14:textId="10435807" w:rsidR="00324757" w:rsidRDefault="00324757" w:rsidP="00324757">
            <w:pPr>
              <w:ind w:firstLine="0"/>
            </w:pPr>
            <w:r>
              <w:t>Numer oraz nazwa rozdziału</w:t>
            </w:r>
          </w:p>
        </w:tc>
      </w:tr>
      <w:tr w:rsidR="00324757" w14:paraId="417C6E25" w14:textId="77777777" w:rsidTr="00FA3DE4">
        <w:tc>
          <w:tcPr>
            <w:tcW w:w="4643" w:type="dxa"/>
          </w:tcPr>
          <w:p w14:paraId="321492B1" w14:textId="4D6F409F" w:rsidR="00324757" w:rsidRDefault="00756331" w:rsidP="00324757">
            <w:pPr>
              <w:ind w:firstLine="0"/>
            </w:pPr>
            <w:r>
              <w:t>Adrian Perec</w:t>
            </w:r>
          </w:p>
        </w:tc>
        <w:tc>
          <w:tcPr>
            <w:tcW w:w="4644" w:type="dxa"/>
          </w:tcPr>
          <w:p w14:paraId="5A4C7048" w14:textId="77777777" w:rsidR="00324757" w:rsidRDefault="00324757" w:rsidP="00324757">
            <w:pPr>
              <w:ind w:firstLine="0"/>
            </w:pPr>
          </w:p>
        </w:tc>
      </w:tr>
      <w:tr w:rsidR="00324757" w14:paraId="6D706E58" w14:textId="77777777" w:rsidTr="00FA3DE4">
        <w:tc>
          <w:tcPr>
            <w:tcW w:w="4643" w:type="dxa"/>
          </w:tcPr>
          <w:p w14:paraId="5D9A622C" w14:textId="2CDFD4EB" w:rsidR="00324757" w:rsidRDefault="00756331" w:rsidP="00324757">
            <w:pPr>
              <w:ind w:firstLine="0"/>
            </w:pPr>
            <w:r>
              <w:t xml:space="preserve">Maciej </w:t>
            </w:r>
            <w:proofErr w:type="spellStart"/>
            <w:r>
              <w:t>Sulenta</w:t>
            </w:r>
            <w:proofErr w:type="spellEnd"/>
          </w:p>
        </w:tc>
        <w:tc>
          <w:tcPr>
            <w:tcW w:w="4644" w:type="dxa"/>
          </w:tcPr>
          <w:p w14:paraId="06B51EEF" w14:textId="77777777" w:rsidR="00324757" w:rsidRDefault="00324757" w:rsidP="00324757">
            <w:pPr>
              <w:ind w:firstLine="0"/>
            </w:pPr>
          </w:p>
        </w:tc>
      </w:tr>
      <w:tr w:rsidR="00324757" w14:paraId="37FB620E" w14:textId="77777777" w:rsidTr="00FA3DE4">
        <w:tc>
          <w:tcPr>
            <w:tcW w:w="4643" w:type="dxa"/>
          </w:tcPr>
          <w:p w14:paraId="0D4616AA" w14:textId="20C07AE4" w:rsidR="00324757" w:rsidRDefault="00756331" w:rsidP="00324757">
            <w:pPr>
              <w:ind w:firstLine="0"/>
            </w:pPr>
            <w:r>
              <w:t xml:space="preserve">Kamil </w:t>
            </w:r>
            <w:proofErr w:type="spellStart"/>
            <w:r>
              <w:t>Szalast</w:t>
            </w:r>
            <w:proofErr w:type="spellEnd"/>
          </w:p>
        </w:tc>
        <w:tc>
          <w:tcPr>
            <w:tcW w:w="4644" w:type="dxa"/>
          </w:tcPr>
          <w:p w14:paraId="54E0326D" w14:textId="77777777" w:rsidR="00324757" w:rsidRDefault="00324757" w:rsidP="00324757">
            <w:pPr>
              <w:ind w:firstLine="0"/>
            </w:pPr>
          </w:p>
        </w:tc>
      </w:tr>
    </w:tbl>
    <w:p w14:paraId="188513DF" w14:textId="77777777" w:rsidR="00324757" w:rsidRPr="00324757" w:rsidRDefault="00324757" w:rsidP="00324757"/>
    <w:p w14:paraId="7488CFFC" w14:textId="2A291440" w:rsidR="00380CB3" w:rsidRDefault="00380CB3" w:rsidP="00380CB3">
      <w:pPr>
        <w:pStyle w:val="Nagwek2"/>
      </w:pPr>
      <w:bookmarkStart w:id="8" w:name="_Toc95587093"/>
      <w:r>
        <w:t>Słownik pojęć</w:t>
      </w:r>
      <w:bookmarkEnd w:id="8"/>
    </w:p>
    <w:p w14:paraId="291CB04F" w14:textId="455947FF" w:rsidR="00057624" w:rsidRDefault="00057624" w:rsidP="00057624">
      <w:r>
        <w:t>Na potrzeby niniejszej pracy inżynierskiej zdefiniowane zostały podstawowe pojęcia określające rolę poszczególnych użytkowników projektowanego systemu informatycznego:</w:t>
      </w:r>
    </w:p>
    <w:p w14:paraId="0D2BE179" w14:textId="35BC8CAC" w:rsidR="00057624" w:rsidRDefault="00057624" w:rsidP="00057624">
      <w:r>
        <w:t xml:space="preserve">Pacjent – jest to osoba, która </w:t>
      </w:r>
      <w:r w:rsidR="000334FE">
        <w:t xml:space="preserve">korzysta z usług placówki medycznej, która mogłaby </w:t>
      </w:r>
      <w:r w:rsidR="00EF1C26">
        <w:t>użytkować</w:t>
      </w:r>
      <w:r w:rsidR="000334FE">
        <w:t xml:space="preserve"> </w:t>
      </w:r>
      <w:r w:rsidR="00EF1C26">
        <w:t>projektowaną aplikację internetową</w:t>
      </w:r>
      <w:r w:rsidR="00CC3E7E">
        <w:t>.</w:t>
      </w:r>
    </w:p>
    <w:p w14:paraId="67759EA5" w14:textId="142E5207" w:rsidR="00057624" w:rsidRDefault="00057624" w:rsidP="00057624">
      <w:r>
        <w:t>Lekarz</w:t>
      </w:r>
      <w:r w:rsidR="00CC3E7E">
        <w:t xml:space="preserve"> – reprezentuje wykwalifikowanego w danej specjalizacji pracownika gabinetu stomatologicznego.</w:t>
      </w:r>
    </w:p>
    <w:p w14:paraId="0B04A578" w14:textId="182E3C67" w:rsidR="00057624" w:rsidRPr="00057624" w:rsidRDefault="00057624" w:rsidP="00057624">
      <w:r>
        <w:t>Administrator</w:t>
      </w:r>
      <w:r w:rsidR="0000145F">
        <w:t xml:space="preserve"> – użytkownik mający pełną kontrolę nad najistotniejszymi elementami systemu. W praktyce jest to osoba zajmująca się </w:t>
      </w:r>
      <w:r w:rsidR="0069192F">
        <w:t xml:space="preserve">telefoniczną </w:t>
      </w:r>
      <w:r w:rsidR="0000145F">
        <w:t>rejestracją pacjentów na wizyty</w:t>
      </w:r>
      <w:r w:rsidR="0069192F">
        <w:t>, a także zarz</w:t>
      </w:r>
      <w:r w:rsidR="0006184F">
        <w:t>ądzaniem istniejącymi wizytami oraz grafikami lekarzy.</w:t>
      </w:r>
    </w:p>
    <w:p w14:paraId="04FAB22C" w14:textId="18CD9533" w:rsidR="00380CB3" w:rsidRDefault="00380CB3" w:rsidP="00380CB3">
      <w:pPr>
        <w:pStyle w:val="Nagwek1"/>
      </w:pPr>
      <w:bookmarkStart w:id="9" w:name="_Toc95587094"/>
      <w:r>
        <w:lastRenderedPageBreak/>
        <w:t>Analiza potrzeb rynku</w:t>
      </w:r>
      <w:bookmarkEnd w:id="9"/>
    </w:p>
    <w:p w14:paraId="0CF7533E" w14:textId="66805A0A" w:rsidR="00225ACF" w:rsidRPr="00225ACF" w:rsidRDefault="00E86FF1" w:rsidP="00225ACF">
      <w:r>
        <w:t>Jak wspomniano we wstępie niniejszego opracowania, coraz więcej firm świadczących różnej maści usłu</w:t>
      </w:r>
      <w:r w:rsidR="0044040B">
        <w:t xml:space="preserve">gi </w:t>
      </w:r>
      <w:r w:rsidR="0076649A">
        <w:t xml:space="preserve">decyduje się </w:t>
      </w:r>
      <w:r w:rsidR="002D6717">
        <w:t xml:space="preserve">na </w:t>
      </w:r>
      <w:r w:rsidR="0076649A">
        <w:t xml:space="preserve">przekształcenie swojego dotychczasowego sposobu prowadzenia grafiku wykonywanych prac. </w:t>
      </w:r>
      <w:r w:rsidR="002D6717">
        <w:t>Usługodawcy zaopatrzając się w informatyczny system rezerwacji świadczeń (w tym przypadku są to oczywiście wizyty stomatologiczne) są w stanie zaoszczędzić sobie oraz swoim pracownikom wysiłku związanego z prowadzeniem papierowej dokumentacji.</w:t>
      </w:r>
    </w:p>
    <w:p w14:paraId="14F3DC07" w14:textId="1A676DE1" w:rsidR="00BA4EA3" w:rsidRDefault="00BA4EA3" w:rsidP="00BA4EA3">
      <w:pPr>
        <w:pStyle w:val="Nagwek2"/>
      </w:pPr>
      <w:bookmarkStart w:id="10" w:name="_Toc95587095"/>
      <w:r>
        <w:t>Sytuacja zastana oraz identyfikacja potrzeb</w:t>
      </w:r>
      <w:bookmarkEnd w:id="10"/>
    </w:p>
    <w:p w14:paraId="19AC814D" w14:textId="618FBCF1" w:rsidR="00064A64" w:rsidRDefault="007C4EDA" w:rsidP="00064A64">
      <w:r>
        <w:t xml:space="preserve">Spośród analizowanych systemów zapewniających internetową rezerwację wizyt stomatologicznych najczęściej spotykanym jest aplikacja internetowa. </w:t>
      </w:r>
      <w:r w:rsidR="00A87551">
        <w:t>Tego typu system ma jedną niepodważalną zaletę: nie wymaga on instalacji, ponieważ jest dostępny bezpośrednio w przeglądarce internetowej, bez znaczenia czy użytkownik korzysta z wersji na komputery stacjonarne czy z wersji przeznaczonej na telefony komórkowe.</w:t>
      </w:r>
    </w:p>
    <w:p w14:paraId="646D8E3C" w14:textId="19463A42" w:rsidR="0077678D" w:rsidRDefault="00C36D9A" w:rsidP="00795D21">
      <w:r>
        <w:t>Znaczny odsetek</w:t>
      </w:r>
      <w:r w:rsidR="0077678D">
        <w:t xml:space="preserve"> analizowanych przez autorów pracy inżynierskiej gabinetów stomatologicznych korzysta z zewnętrznego systemu rezerwacji jakim jest strona internetowa pod adresem </w:t>
      </w:r>
      <w:r w:rsidR="00336D36" w:rsidRPr="00336D36">
        <w:t>https://www.znanylekarz.pl/</w:t>
      </w:r>
      <w:r w:rsidR="00336D36">
        <w:t xml:space="preserve"> [</w:t>
      </w:r>
      <w:r w:rsidR="00336D36" w:rsidRPr="00336D36">
        <w:rPr>
          <w:highlight w:val="yellow"/>
        </w:rPr>
        <w:t>strona 3</w:t>
      </w:r>
      <w:r w:rsidR="00336D36">
        <w:t>]</w:t>
      </w:r>
      <w:r w:rsidR="0077678D">
        <w:t>.</w:t>
      </w:r>
      <w:r w:rsidR="00B72B86">
        <w:t xml:space="preserve"> </w:t>
      </w:r>
      <w:r w:rsidR="00522997">
        <w:t xml:space="preserve">Rozwiązanie </w:t>
      </w:r>
      <w:r w:rsidR="00015706">
        <w:t>tego typu</w:t>
      </w:r>
      <w:r w:rsidR="00522997">
        <w:t xml:space="preserve"> jest korzystne dla </w:t>
      </w:r>
      <w:r w:rsidR="0025289E">
        <w:t>placówek medycznych</w:t>
      </w:r>
      <w:r w:rsidR="00522997">
        <w:t xml:space="preserve">, ponieważ </w:t>
      </w:r>
      <w:r w:rsidR="00571FD0">
        <w:t>może zapewnić</w:t>
      </w:r>
      <w:r w:rsidR="00522997">
        <w:t xml:space="preserve"> szereg usprawnień:</w:t>
      </w:r>
    </w:p>
    <w:p w14:paraId="41E6336D" w14:textId="171E0148" w:rsidR="00522997" w:rsidRDefault="00A43CCC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>b</w:t>
      </w:r>
      <w:r w:rsidR="00DC1B17">
        <w:t>rak konieczności prowadzenia ewidencji wizyt w tradycyjnej formie papierowej, która jak wiadomo niesie ze sobą znaczne ograniczenia</w:t>
      </w:r>
      <w:r>
        <w:t>,</w:t>
      </w:r>
    </w:p>
    <w:p w14:paraId="5A842BD0" w14:textId="31A8788B" w:rsidR="001D2160" w:rsidRDefault="009465ED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 xml:space="preserve">możliwość zredukowania liczby pracowników potrzebnych do zarządzania </w:t>
      </w:r>
      <w:r w:rsidR="001D2160">
        <w:t>placówką medyczną</w:t>
      </w:r>
      <w:r w:rsidR="00912398">
        <w:t>,</w:t>
      </w:r>
    </w:p>
    <w:p w14:paraId="0DDE42C0" w14:textId="2698906A" w:rsidR="0035107E" w:rsidRDefault="0035107E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 xml:space="preserve">zapewnienie stałym klientom placówki dostępu do historii leczenia oraz zaleceń sporządzonych przez lekarza </w:t>
      </w:r>
      <w:r w:rsidR="00AF4B6F">
        <w:t>prowadzącego leczenie</w:t>
      </w:r>
      <w:r w:rsidR="00912398">
        <w:t>,</w:t>
      </w:r>
    </w:p>
    <w:p w14:paraId="22B37986" w14:textId="4229398E" w:rsidR="0035107E" w:rsidRDefault="0025005B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>możliwość o</w:t>
      </w:r>
      <w:r w:rsidR="009E5CED">
        <w:t>parcia kampanii marketingowej placówki medycznej o nowoczesny system rezerwacji, który z pewnością przyciągnie młodych klientów.</w:t>
      </w:r>
    </w:p>
    <w:p w14:paraId="26440A70" w14:textId="684165A8" w:rsidR="007430BD" w:rsidRDefault="007430BD" w:rsidP="007430BD">
      <w:pPr>
        <w:tabs>
          <w:tab w:val="clear" w:pos="397"/>
        </w:tabs>
      </w:pPr>
      <w:r>
        <w:t>Niestety wciąż wiele gabinetów nie korzysta z przedstawionego powyżej systemu informatycznego, w zamian zamieszczając na swoich stronach internetowych proste formularze kontaktowe</w:t>
      </w:r>
      <w:r w:rsidR="00461926">
        <w:t xml:space="preserve"> [</w:t>
      </w:r>
      <w:r w:rsidR="00461926" w:rsidRPr="00461926">
        <w:rPr>
          <w:highlight w:val="yellow"/>
        </w:rPr>
        <w:t>strona 4</w:t>
      </w:r>
      <w:r w:rsidR="00461926">
        <w:t>]</w:t>
      </w:r>
      <w:r>
        <w:t xml:space="preserve">. </w:t>
      </w:r>
      <w:r w:rsidR="00593810">
        <w:t xml:space="preserve">Takie rozwiązanie wymaga od potencjalnego pacjenta podania swoich danych osobowych i kontaktowych, aby w dalszej kolejności rejestratorka zatrudniona przez gabinet stomatologiczny mogła skontaktować się z nim i ustalić termin wizyty. </w:t>
      </w:r>
      <w:r w:rsidR="002471A7">
        <w:t xml:space="preserve">Nie jest to zbyt ergonomiczne rozwiązanie, gdyż klient placówki medycznej może </w:t>
      </w:r>
      <w:r w:rsidR="00663E64">
        <w:t>zamiast</w:t>
      </w:r>
      <w:r w:rsidR="002471A7">
        <w:t xml:space="preserve"> tego po prostu sam skontaktować się z rejestracją </w:t>
      </w:r>
      <w:r w:rsidR="001E2DEB">
        <w:t>i od razu umówić konkretny termin interesującego go zabiegu</w:t>
      </w:r>
      <w:r w:rsidR="002471A7">
        <w:t>.</w:t>
      </w:r>
    </w:p>
    <w:p w14:paraId="230AA146" w14:textId="77777777" w:rsidR="0047741F" w:rsidRDefault="0047741F" w:rsidP="007430BD">
      <w:pPr>
        <w:tabs>
          <w:tab w:val="clear" w:pos="397"/>
        </w:tabs>
      </w:pPr>
    </w:p>
    <w:p w14:paraId="6919BDF0" w14:textId="3768275B" w:rsidR="001A3AA7" w:rsidRDefault="001A3AA7" w:rsidP="001A3AA7">
      <w:pPr>
        <w:pStyle w:val="Nagwek2"/>
      </w:pPr>
      <w:bookmarkStart w:id="11" w:name="_Toc95587096"/>
      <w:r>
        <w:lastRenderedPageBreak/>
        <w:t>Przegląd systemów do rezerwacji wizyt stomatologicznych</w:t>
      </w:r>
      <w:bookmarkEnd w:id="11"/>
    </w:p>
    <w:p w14:paraId="4A5AFBB3" w14:textId="04765B93" w:rsidR="00B06739" w:rsidRDefault="00F21B3E" w:rsidP="00B06739">
      <w:r>
        <w:t xml:space="preserve">Wspomniany w poprzednim rozdziale zewnętrzny system rezerwacji wizyt jest </w:t>
      </w:r>
      <w:r w:rsidR="00D544E1">
        <w:t>najczęściej</w:t>
      </w:r>
      <w:r>
        <w:t xml:space="preserve"> wybier</w:t>
      </w:r>
      <w:r w:rsidR="005B11A9">
        <w:t xml:space="preserve">anym rozwiązaniem </w:t>
      </w:r>
      <w:r w:rsidR="00D544E1">
        <w:t>przez</w:t>
      </w:r>
      <w:r w:rsidR="005B11A9">
        <w:t xml:space="preserve"> </w:t>
      </w:r>
      <w:r w:rsidR="00D544E1">
        <w:t>gabinety stomatologiczne</w:t>
      </w:r>
      <w:r>
        <w:t xml:space="preserve">. </w:t>
      </w:r>
      <w:r w:rsidR="00B51639">
        <w:t>Na niektórych stronach [</w:t>
      </w:r>
      <w:r w:rsidR="0043597A">
        <w:rPr>
          <w:highlight w:val="yellow"/>
        </w:rPr>
        <w:t xml:space="preserve">strona </w:t>
      </w:r>
      <w:r w:rsidR="0043597A" w:rsidRPr="00A85EBA">
        <w:rPr>
          <w:highlight w:val="yellow"/>
        </w:rPr>
        <w:t>5</w:t>
      </w:r>
      <w:r w:rsidR="00B51639">
        <w:t>]</w:t>
      </w:r>
      <w:r w:rsidR="00B51639">
        <w:rPr>
          <w:b/>
        </w:rPr>
        <w:t xml:space="preserve"> </w:t>
      </w:r>
      <w:r w:rsidR="00B51639">
        <w:t>autorzy zastosowali gotowy element</w:t>
      </w:r>
      <w:r w:rsidR="001A2542">
        <w:t xml:space="preserve"> </w:t>
      </w:r>
      <w:r w:rsidR="00453B2E">
        <w:t>(</w:t>
      </w:r>
      <w:r w:rsidR="00450DF3">
        <w:fldChar w:fldCharType="begin"/>
      </w:r>
      <w:r w:rsidR="00450DF3">
        <w:instrText xml:space="preserve"> REF _Ref93689406 \h </w:instrText>
      </w:r>
      <w:r w:rsidR="00450DF3">
        <w:fldChar w:fldCharType="separate"/>
      </w:r>
      <w:r w:rsidR="002452A3">
        <w:t xml:space="preserve">Rys. </w:t>
      </w:r>
      <w:r w:rsidR="002452A3">
        <w:rPr>
          <w:noProof/>
        </w:rPr>
        <w:t>3</w:t>
      </w:r>
      <w:r w:rsidR="002452A3">
        <w:t>.</w:t>
      </w:r>
      <w:r w:rsidR="002452A3">
        <w:rPr>
          <w:noProof/>
        </w:rPr>
        <w:t>1</w:t>
      </w:r>
      <w:r w:rsidR="00450DF3">
        <w:fldChar w:fldCharType="end"/>
      </w:r>
      <w:r w:rsidR="0088321C">
        <w:t>.</w:t>
      </w:r>
      <w:r w:rsidR="00453B2E">
        <w:t>)</w:t>
      </w:r>
      <w:r w:rsidR="00B51639">
        <w:t xml:space="preserve"> służący do przekierowania użytkownika na </w:t>
      </w:r>
      <w:r w:rsidR="00507F3A">
        <w:t>witrynę z</w:t>
      </w:r>
      <w:r w:rsidR="00B51639">
        <w:t xml:space="preserve"> formularz</w:t>
      </w:r>
      <w:r w:rsidR="00507F3A">
        <w:t>em</w:t>
      </w:r>
      <w:r w:rsidR="00B51639">
        <w:t xml:space="preserve"> rejestracji.</w:t>
      </w:r>
      <w:r w:rsidR="00D3592C">
        <w:t xml:space="preserve"> Gdy użytkownik kliknie w interesującą go godzinę wizyty, zostanie oddelegowany do formularza rejestracji znajdują</w:t>
      </w:r>
      <w:r w:rsidR="00E5285C">
        <w:t xml:space="preserve">cego się w zewnętrznym serwisie </w:t>
      </w:r>
      <w:r w:rsidR="00453B2E">
        <w:t>(</w:t>
      </w:r>
      <w:r w:rsidR="00E82AB7">
        <w:fldChar w:fldCharType="begin"/>
      </w:r>
      <w:r w:rsidR="00E82AB7">
        <w:instrText xml:space="preserve"> REF _Ref93689854 \h </w:instrText>
      </w:r>
      <w:r w:rsidR="00E82AB7">
        <w:fldChar w:fldCharType="separate"/>
      </w:r>
      <w:r w:rsidR="002452A3">
        <w:t xml:space="preserve">Rys. </w:t>
      </w:r>
      <w:r w:rsidR="002452A3">
        <w:rPr>
          <w:noProof/>
        </w:rPr>
        <w:t>3</w:t>
      </w:r>
      <w:r w:rsidR="002452A3">
        <w:t>.</w:t>
      </w:r>
      <w:r w:rsidR="002452A3">
        <w:rPr>
          <w:noProof/>
        </w:rPr>
        <w:t>2</w:t>
      </w:r>
      <w:r w:rsidR="00E82AB7">
        <w:fldChar w:fldCharType="end"/>
      </w:r>
      <w:r w:rsidR="00E82AB7">
        <w:t>.</w:t>
      </w:r>
      <w:r w:rsidR="00453B2E">
        <w:t>)</w:t>
      </w:r>
      <w:r w:rsidR="00E5285C">
        <w:t>.</w:t>
      </w:r>
    </w:p>
    <w:p w14:paraId="74BB7FEB" w14:textId="54852C35" w:rsidR="00E96F61" w:rsidRDefault="001A2542" w:rsidP="001A254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3FDD735" wp14:editId="7ACAEA05">
            <wp:extent cx="3957942" cy="4495800"/>
            <wp:effectExtent l="0" t="0" r="508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9415" cy="449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E128" w14:textId="15616777" w:rsidR="00B34801" w:rsidRDefault="00E96F61" w:rsidP="00E6054C">
      <w:pPr>
        <w:pStyle w:val="Legenda"/>
      </w:pPr>
      <w:bookmarkStart w:id="12" w:name="_Ref93689406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3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1</w:t>
      </w:r>
      <w:r w:rsidR="00E60C98">
        <w:fldChar w:fldCharType="end"/>
      </w:r>
      <w:bookmarkEnd w:id="12"/>
      <w:r>
        <w:t xml:space="preserve">. </w:t>
      </w:r>
      <w:r w:rsidR="001A2542">
        <w:t>Zdjęcie ekranu</w:t>
      </w:r>
      <w:r w:rsidR="00E5285C">
        <w:t xml:space="preserve"> przedstawiające </w:t>
      </w:r>
      <w:r w:rsidR="0091726C">
        <w:t>element utworzony przez autorów serwisu [</w:t>
      </w:r>
      <w:r w:rsidR="0091726C" w:rsidRPr="0091726C">
        <w:rPr>
          <w:highlight w:val="yellow"/>
        </w:rPr>
        <w:t>strona 3</w:t>
      </w:r>
      <w:r w:rsidR="0091726C">
        <w:t>]</w:t>
      </w:r>
      <w:r w:rsidR="00A73025">
        <w:t xml:space="preserve"> zastosowany na stronie internetowej gabinetu stomatologicznego</w:t>
      </w:r>
    </w:p>
    <w:p w14:paraId="62BEBD5C" w14:textId="4A68B4AB" w:rsidR="00D3592C" w:rsidRPr="00D3592C" w:rsidRDefault="00583589" w:rsidP="00D3592C">
      <w:r>
        <w:t xml:space="preserve">Takie rozwiązanie zapewnia sprawną rezerwację konkretnego terminu wizyty, aczkolwiek przekierowanie użytkownika witryny do innej podstrony może wzbudzić pewną dozę nieufności. </w:t>
      </w:r>
      <w:r w:rsidR="009149BF">
        <w:t>Dodatkowym atutem tego konkretnego rozwiązania jest przejrzystość graficznego interfejsu grafika lekarza z dostępnymi terminami.</w:t>
      </w:r>
      <w:r w:rsidR="000162D9">
        <w:t xml:space="preserve"> Sam formularz rejestracji zamieszczony w zewnętrznym serwisie jest klarowny i wymaga podania jedynie </w:t>
      </w:r>
      <w:r w:rsidR="00063B64">
        <w:t xml:space="preserve">niezbędnych </w:t>
      </w:r>
      <w:r w:rsidR="003756B1">
        <w:t xml:space="preserve">informacji, a co najważniejsze, przez cały czas </w:t>
      </w:r>
      <w:r w:rsidR="009F69D2">
        <w:t>użytkownik</w:t>
      </w:r>
      <w:r w:rsidR="008A69E6">
        <w:t xml:space="preserve"> (w prawym górnym roku formularza)</w:t>
      </w:r>
      <w:r w:rsidR="009F69D2">
        <w:t xml:space="preserve"> ma wgląd w </w:t>
      </w:r>
      <w:r w:rsidR="005466AB">
        <w:t xml:space="preserve">najważniejsze </w:t>
      </w:r>
      <w:r w:rsidR="005B0006">
        <w:t>dane na temat</w:t>
      </w:r>
      <w:r w:rsidR="005466AB">
        <w:t xml:space="preserve"> rezerwowanej przez siebie </w:t>
      </w:r>
      <w:r w:rsidR="006D5953">
        <w:t>wizyty</w:t>
      </w:r>
      <w:r w:rsidR="005618DD">
        <w:t>.</w:t>
      </w:r>
    </w:p>
    <w:p w14:paraId="2F186FEA" w14:textId="77777777" w:rsidR="00806E26" w:rsidRDefault="00450DF3" w:rsidP="00806E26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095FAEA" wp14:editId="365B1C11">
            <wp:extent cx="3332899" cy="3931920"/>
            <wp:effectExtent l="0" t="0" r="127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7722" cy="393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EC28" w14:textId="3316A4DF" w:rsidR="00450DF3" w:rsidRDefault="00806E26" w:rsidP="00E6054C">
      <w:pPr>
        <w:pStyle w:val="Legenda"/>
      </w:pPr>
      <w:bookmarkStart w:id="13" w:name="_Ref93689854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3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2</w:t>
      </w:r>
      <w:r w:rsidR="00E60C98">
        <w:fldChar w:fldCharType="end"/>
      </w:r>
      <w:bookmarkEnd w:id="13"/>
      <w:r w:rsidR="00E5285C">
        <w:t>. Zdjęcie ekranu formularza rejestracyjnego znajdującego się w popularnym serwisie [</w:t>
      </w:r>
      <w:r w:rsidR="00E5285C" w:rsidRPr="00E5285C">
        <w:rPr>
          <w:highlight w:val="yellow"/>
        </w:rPr>
        <w:t>strona 3</w:t>
      </w:r>
      <w:r w:rsidR="00E5285C">
        <w:t>]</w:t>
      </w:r>
    </w:p>
    <w:p w14:paraId="12513309" w14:textId="496BD9DE" w:rsidR="00513153" w:rsidRDefault="000A07A4" w:rsidP="000A07A4">
      <w:r>
        <w:t xml:space="preserve">Kolejnym, najbardziej zbliżonym do zaproponowanego w ramach tematu pracy inżynierskiej rozwiązaniem jest </w:t>
      </w:r>
      <w:r w:rsidR="002562A8">
        <w:t xml:space="preserve">własny system </w:t>
      </w:r>
      <w:r w:rsidR="00F43A75">
        <w:t xml:space="preserve">informatyczny odpowiadający za rezerwację wizyt </w:t>
      </w:r>
      <w:r w:rsidR="00417041">
        <w:t>w placówce medycznej</w:t>
      </w:r>
      <w:r w:rsidR="00F43A75">
        <w:t>.</w:t>
      </w:r>
      <w:r w:rsidR="00F34307">
        <w:t xml:space="preserve"> Za przykład posłuży tutaj witryna internetowa </w:t>
      </w:r>
      <w:r w:rsidR="00ED26E3" w:rsidRPr="00ED26E3">
        <w:t>https://aldent.lublin.pl/</w:t>
      </w:r>
      <w:r w:rsidR="00ED26E3">
        <w:t>, która korzysta z oprogramowania firmy o nazwie „FELG DENT”</w:t>
      </w:r>
      <w:r w:rsidR="003F52C3">
        <w:t xml:space="preserve"> </w:t>
      </w:r>
      <w:r w:rsidR="00EE4040">
        <w:t>(</w:t>
      </w:r>
      <w:r w:rsidR="00D5078B">
        <w:fldChar w:fldCharType="begin"/>
      </w:r>
      <w:r w:rsidR="00D5078B">
        <w:instrText xml:space="preserve"> REF _Ref93696024 \h </w:instrText>
      </w:r>
      <w:r w:rsidR="00D5078B">
        <w:fldChar w:fldCharType="separate"/>
      </w:r>
      <w:r w:rsidR="002452A3">
        <w:t xml:space="preserve">Rys. </w:t>
      </w:r>
      <w:r w:rsidR="002452A3">
        <w:rPr>
          <w:noProof/>
        </w:rPr>
        <w:t>3</w:t>
      </w:r>
      <w:r w:rsidR="002452A3">
        <w:t>.</w:t>
      </w:r>
      <w:r w:rsidR="002452A3">
        <w:rPr>
          <w:noProof/>
        </w:rPr>
        <w:t>3</w:t>
      </w:r>
      <w:r w:rsidR="00D5078B">
        <w:fldChar w:fldCharType="end"/>
      </w:r>
      <w:r w:rsidR="00EE4040">
        <w:t>.)</w:t>
      </w:r>
      <w:r w:rsidR="003F52C3">
        <w:t>.</w:t>
      </w:r>
    </w:p>
    <w:p w14:paraId="7ECF5D6E" w14:textId="1696B984" w:rsidR="00513153" w:rsidRDefault="004349A7" w:rsidP="00513153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F57C08A" wp14:editId="4F508823">
            <wp:extent cx="3497580" cy="2525204"/>
            <wp:effectExtent l="0" t="0" r="7620" b="889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7194" cy="252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6EA0" w14:textId="56FA531C" w:rsidR="000A07A4" w:rsidRDefault="00513153" w:rsidP="00E6054C">
      <w:pPr>
        <w:pStyle w:val="Legenda"/>
      </w:pPr>
      <w:bookmarkStart w:id="14" w:name="_Ref93696024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3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3</w:t>
      </w:r>
      <w:r w:rsidR="00E60C98">
        <w:fldChar w:fldCharType="end"/>
      </w:r>
      <w:bookmarkEnd w:id="14"/>
      <w:r>
        <w:t>. Zdjęcie ekranu panelu służącego do wyszukania oraz późniejszej rezerwacji terminu wizyty</w:t>
      </w:r>
    </w:p>
    <w:p w14:paraId="741EF6CB" w14:textId="77777777" w:rsidR="008227BB" w:rsidRDefault="00A70449" w:rsidP="00D432B8">
      <w:r>
        <w:t xml:space="preserve">Przedstawiony na </w:t>
      </w:r>
      <w:r>
        <w:fldChar w:fldCharType="begin"/>
      </w:r>
      <w:r>
        <w:instrText xml:space="preserve"> REF _Ref93696024 \h </w:instrText>
      </w:r>
      <w:r>
        <w:fldChar w:fldCharType="separate"/>
      </w:r>
      <w:r w:rsidR="002452A3">
        <w:t xml:space="preserve">Rys. </w:t>
      </w:r>
      <w:r w:rsidR="002452A3">
        <w:rPr>
          <w:noProof/>
        </w:rPr>
        <w:t>3</w:t>
      </w:r>
      <w:r w:rsidR="002452A3">
        <w:t>.</w:t>
      </w:r>
      <w:r w:rsidR="002452A3">
        <w:rPr>
          <w:noProof/>
        </w:rPr>
        <w:t>3</w:t>
      </w:r>
      <w:r>
        <w:fldChar w:fldCharType="end"/>
      </w:r>
      <w:r>
        <w:t xml:space="preserve">. system różni się od poprzednio omawianego kilkoma istotnymi cechami. </w:t>
      </w:r>
      <w:r w:rsidR="004D1CAA">
        <w:t xml:space="preserve">Po pierwsze użytkownik po kliknięciu przycisku „Umów się na wizytę” </w:t>
      </w:r>
      <w:r w:rsidR="006B4778">
        <w:lastRenderedPageBreak/>
        <w:t xml:space="preserve">(znajdującego się na stronie głównej kliniki) </w:t>
      </w:r>
      <w:r w:rsidR="004D1CAA">
        <w:t xml:space="preserve">zostaje przekierowany do nowej podstrony, jednakże tam </w:t>
      </w:r>
      <w:r w:rsidR="00097F01">
        <w:t>wciąż</w:t>
      </w:r>
      <w:r w:rsidR="004D1CAA">
        <w:t xml:space="preserve"> widnieje logo gabinetu stomatologicznego</w:t>
      </w:r>
      <w:r>
        <w:t>.</w:t>
      </w:r>
      <w:r w:rsidR="00AE7EDE">
        <w:t xml:space="preserve"> Pozwala to zachować pewną iluzję, że pozostajemy na tej samej witrynie internetowej</w:t>
      </w:r>
      <w:r w:rsidR="007843C9">
        <w:t xml:space="preserve"> i nie wprowadza wspomnianego wcześniej poczucia nieufności</w:t>
      </w:r>
      <w:r w:rsidR="00AE7EDE">
        <w:t>.</w:t>
      </w:r>
    </w:p>
    <w:p w14:paraId="3312C974" w14:textId="7A4B291D" w:rsidR="00D432B8" w:rsidRDefault="006C15FC" w:rsidP="00D432B8">
      <w:r>
        <w:t xml:space="preserve">Po kliknięciu przycisku „Wyszukaj wolny termin” zatwierdzającego wypełniony formularz, przed jego wysłaniem system informatyczny przeprowadza dodatkową weryfikację </w:t>
      </w:r>
      <w:r w:rsidR="009942AE">
        <w:t>w formie testu CAPTCHA</w:t>
      </w:r>
      <w:r w:rsidR="005333F7">
        <w:t xml:space="preserve"> (</w:t>
      </w:r>
      <w:r w:rsidR="00EC24BA">
        <w:fldChar w:fldCharType="begin"/>
      </w:r>
      <w:r w:rsidR="00EC24BA">
        <w:instrText xml:space="preserve"> REF _Ref93697714 \h </w:instrText>
      </w:r>
      <w:r w:rsidR="00EC24BA">
        <w:fldChar w:fldCharType="separate"/>
      </w:r>
      <w:r w:rsidR="002452A3">
        <w:t xml:space="preserve">Rys. </w:t>
      </w:r>
      <w:r w:rsidR="002452A3">
        <w:rPr>
          <w:noProof/>
        </w:rPr>
        <w:t>3</w:t>
      </w:r>
      <w:r w:rsidR="002452A3">
        <w:t>.</w:t>
      </w:r>
      <w:r w:rsidR="002452A3">
        <w:rPr>
          <w:noProof/>
        </w:rPr>
        <w:t>4</w:t>
      </w:r>
      <w:r w:rsidR="00EC24BA">
        <w:fldChar w:fldCharType="end"/>
      </w:r>
      <w:r w:rsidR="005333F7">
        <w:t>)</w:t>
      </w:r>
      <w:r w:rsidR="009942AE">
        <w:t xml:space="preserve"> (ang. </w:t>
      </w:r>
      <w:proofErr w:type="spellStart"/>
      <w:r w:rsidR="009942AE" w:rsidRPr="009942AE">
        <w:rPr>
          <w:i/>
        </w:rPr>
        <w:t>Completely</w:t>
      </w:r>
      <w:proofErr w:type="spellEnd"/>
      <w:r w:rsidR="009942AE" w:rsidRPr="009942AE">
        <w:rPr>
          <w:i/>
        </w:rPr>
        <w:t xml:space="preserve"> </w:t>
      </w:r>
      <w:proofErr w:type="spellStart"/>
      <w:r w:rsidR="009942AE" w:rsidRPr="009942AE">
        <w:rPr>
          <w:i/>
        </w:rPr>
        <w:t>Automated</w:t>
      </w:r>
      <w:proofErr w:type="spellEnd"/>
      <w:r w:rsidR="009942AE" w:rsidRPr="009942AE">
        <w:rPr>
          <w:i/>
        </w:rPr>
        <w:t xml:space="preserve"> Public Turing test to </w:t>
      </w:r>
      <w:proofErr w:type="spellStart"/>
      <w:r w:rsidR="009942AE" w:rsidRPr="009942AE">
        <w:rPr>
          <w:i/>
        </w:rPr>
        <w:t>tell</w:t>
      </w:r>
      <w:proofErr w:type="spellEnd"/>
      <w:r w:rsidR="009942AE" w:rsidRPr="009942AE">
        <w:rPr>
          <w:i/>
        </w:rPr>
        <w:t xml:space="preserve"> </w:t>
      </w:r>
      <w:proofErr w:type="spellStart"/>
      <w:r w:rsidR="009942AE" w:rsidRPr="009942AE">
        <w:rPr>
          <w:i/>
        </w:rPr>
        <w:t>Computers</w:t>
      </w:r>
      <w:proofErr w:type="spellEnd"/>
      <w:r w:rsidR="009942AE" w:rsidRPr="009942AE">
        <w:rPr>
          <w:i/>
        </w:rPr>
        <w:t xml:space="preserve"> and </w:t>
      </w:r>
      <w:proofErr w:type="spellStart"/>
      <w:r w:rsidR="009942AE" w:rsidRPr="009942AE">
        <w:rPr>
          <w:i/>
        </w:rPr>
        <w:t>Humans</w:t>
      </w:r>
      <w:proofErr w:type="spellEnd"/>
      <w:r w:rsidR="009942AE" w:rsidRPr="009942AE">
        <w:rPr>
          <w:i/>
        </w:rPr>
        <w:t xml:space="preserve"> </w:t>
      </w:r>
      <w:proofErr w:type="spellStart"/>
      <w:r w:rsidR="009942AE" w:rsidRPr="009942AE">
        <w:rPr>
          <w:i/>
        </w:rPr>
        <w:t>Apart</w:t>
      </w:r>
      <w:proofErr w:type="spellEnd"/>
      <w:r w:rsidR="009942AE">
        <w:t>)</w:t>
      </w:r>
      <w:r w:rsidR="007F76D6">
        <w:t>[</w:t>
      </w:r>
      <w:r w:rsidR="007F76D6" w:rsidRPr="007F76D6">
        <w:rPr>
          <w:highlight w:val="yellow"/>
        </w:rPr>
        <w:t xml:space="preserve">książka o </w:t>
      </w:r>
      <w:proofErr w:type="spellStart"/>
      <w:r w:rsidR="007F76D6" w:rsidRPr="007F76D6">
        <w:rPr>
          <w:highlight w:val="yellow"/>
        </w:rPr>
        <w:t>captcha</w:t>
      </w:r>
      <w:proofErr w:type="spellEnd"/>
      <w:r w:rsidR="007F76D6">
        <w:t>].</w:t>
      </w:r>
      <w:r w:rsidR="00100075">
        <w:t xml:space="preserve"> Test ten ma za zadanie zablokować przesyłanie formularza dla </w:t>
      </w:r>
      <w:r w:rsidR="006E416F">
        <w:t>nieautentycznych</w:t>
      </w:r>
      <w:r w:rsidR="00E95ED1">
        <w:t xml:space="preserve"> użytkowników, którymi </w:t>
      </w:r>
      <w:r w:rsidR="00B50A91">
        <w:t>najczęściej jest</w:t>
      </w:r>
      <w:r w:rsidR="00E95ED1">
        <w:t xml:space="preserve"> złośliwe oprogramowanie.</w:t>
      </w:r>
      <w:r w:rsidR="006D7B64">
        <w:t xml:space="preserve"> Wobec tego musi być on łatwy do rozwiązania przez </w:t>
      </w:r>
      <w:r w:rsidR="00BF7D8F">
        <w:t>człowieka</w:t>
      </w:r>
      <w:r w:rsidR="006D7B64">
        <w:t>, natomiast trudny do odszyfrowania p</w:t>
      </w:r>
      <w:r w:rsidR="009E5845">
        <w:t xml:space="preserve">rzez </w:t>
      </w:r>
      <w:r w:rsidR="00262B21">
        <w:t>programy</w:t>
      </w:r>
      <w:r w:rsidR="009E5845">
        <w:t xml:space="preserve"> komputerowe – najczęściej ta metoda autoryzacji przyjmuje formę zniekształconego napisu który należy wpisać w </w:t>
      </w:r>
      <w:r w:rsidR="00DF6398">
        <w:t>odpowiednie pole.</w:t>
      </w:r>
      <w:r w:rsidR="00EA2B58">
        <w:t xml:space="preserve"> Jest </w:t>
      </w:r>
      <w:r w:rsidR="009A6123">
        <w:t>to bardzo znacząca cecha systemu, ponieważ odpowiada ona za jego bezpieczeństwo.</w:t>
      </w:r>
    </w:p>
    <w:p w14:paraId="72E4CB53" w14:textId="77777777" w:rsidR="005333F7" w:rsidRDefault="005333F7" w:rsidP="005333F7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0DB496A" wp14:editId="5644C149">
            <wp:extent cx="3710096" cy="2750820"/>
            <wp:effectExtent l="0" t="0" r="508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3197" cy="275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638E" w14:textId="1A4A80DC" w:rsidR="005333F7" w:rsidRPr="009942AE" w:rsidRDefault="005333F7" w:rsidP="00E6054C">
      <w:pPr>
        <w:pStyle w:val="Legenda"/>
      </w:pPr>
      <w:bookmarkStart w:id="15" w:name="_Ref93697714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3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4</w:t>
      </w:r>
      <w:r w:rsidR="00E60C98">
        <w:fldChar w:fldCharType="end"/>
      </w:r>
      <w:bookmarkEnd w:id="15"/>
      <w:r>
        <w:t>. Zdjęcie ekranu przedstawiające test CAPTCHA</w:t>
      </w:r>
    </w:p>
    <w:p w14:paraId="63D9D909" w14:textId="725DCFBA" w:rsidR="001A3AA7" w:rsidRDefault="001A3AA7" w:rsidP="001A3AA7">
      <w:pPr>
        <w:pStyle w:val="Nagwek2"/>
      </w:pPr>
      <w:bookmarkStart w:id="16" w:name="_Toc95587097"/>
      <w:r>
        <w:t>Ograniczenia dostępnych systemów oraz uzasadnienie utworzenia dedykowanego systemu</w:t>
      </w:r>
      <w:bookmarkEnd w:id="16"/>
    </w:p>
    <w:p w14:paraId="7621DD7C" w14:textId="28B608F5" w:rsidR="00CD522E" w:rsidRDefault="00B16C40" w:rsidP="00CD522E">
      <w:r>
        <w:t>Omówione w poprzednim podpunkcie bieżącego rozdziału aplikacje internetowe nie zostały zaopatrzone w pewną funkcjonalność, która według autorów niniejszego opracowania jest bardzo istotna.</w:t>
      </w:r>
      <w:r w:rsidR="00142C61">
        <w:t xml:space="preserve"> </w:t>
      </w:r>
      <w:r w:rsidR="00FB1A30">
        <w:t>Chodzi tutaj o możliwość założenia konta</w:t>
      </w:r>
      <w:r w:rsidR="00A45D32">
        <w:t xml:space="preserve"> w systemie wspomagającym zarządzanie gabinetem stomatologicznym</w:t>
      </w:r>
      <w:r w:rsidR="00FB1A30">
        <w:t xml:space="preserve"> oraz o jego funkcjonalność. </w:t>
      </w:r>
    </w:p>
    <w:p w14:paraId="1ABB3522" w14:textId="5524B8B1" w:rsidR="00C8148F" w:rsidRDefault="00B721CC" w:rsidP="00CD522E">
      <w:r>
        <w:t>W przytoczonym powyżej przykładzie serwisu zewnętrznego o nazwie „</w:t>
      </w:r>
      <w:proofErr w:type="spellStart"/>
      <w:r>
        <w:t>ZnanyLekarz</w:t>
      </w:r>
      <w:proofErr w:type="spellEnd"/>
      <w:r>
        <w:t>” pacjent ma co prawda możliwość założenia konta, jednakże konto to nie jest ściśle powiązane z jakąkolwiek placówką medyczną. Wobec tego pacjent nie ma dostępu do ewentualnych zaleceń lekarza ani do swojej historii leczenia.</w:t>
      </w:r>
    </w:p>
    <w:p w14:paraId="577304F7" w14:textId="4E25CFBE" w:rsidR="00B721CC" w:rsidRDefault="00C8148F" w:rsidP="00CD522E">
      <w:r>
        <w:lastRenderedPageBreak/>
        <w:t xml:space="preserve">Z kolei przykład serwisu stworzonego przez firmę „FELG DENT” nie </w:t>
      </w:r>
      <w:r w:rsidR="004310B9">
        <w:t>posiada</w:t>
      </w:r>
      <w:r>
        <w:t xml:space="preserve"> możliwości założenia konta</w:t>
      </w:r>
      <w:r w:rsidR="004310B9">
        <w:t xml:space="preserve"> w systemie</w:t>
      </w:r>
      <w:r>
        <w:t xml:space="preserve">. To natomiast oznacza, iż </w:t>
      </w:r>
      <w:r w:rsidR="001E4CC5">
        <w:t>stali pacjenci kliniki będą zobligowani do każdorazowego wpisywania swoich danych osobowych</w:t>
      </w:r>
      <w:r w:rsidR="001830B7">
        <w:t xml:space="preserve"> i kontaktowych</w:t>
      </w:r>
      <w:r w:rsidR="001E4CC5">
        <w:t xml:space="preserve"> podczas rezerwacji wyżyty. </w:t>
      </w:r>
      <w:r w:rsidR="00D424EE">
        <w:t xml:space="preserve">Takie rozwiązanie z pewnością zostałoby uznane przez </w:t>
      </w:r>
      <w:r w:rsidR="005624A2">
        <w:t xml:space="preserve">stałych </w:t>
      </w:r>
      <w:r w:rsidR="00D424EE">
        <w:t>u</w:t>
      </w:r>
      <w:r w:rsidR="005624A2">
        <w:t>żytkowników jako nieergonomiczne i niewygodne.</w:t>
      </w:r>
    </w:p>
    <w:p w14:paraId="19F43194" w14:textId="0FCD6CA4" w:rsidR="00A0631F" w:rsidRDefault="00A0631F" w:rsidP="00A0631F">
      <w:pPr>
        <w:tabs>
          <w:tab w:val="left" w:pos="5253"/>
        </w:tabs>
      </w:pPr>
      <w:r>
        <w:t>A</w:t>
      </w:r>
      <w:r w:rsidR="00272669">
        <w:t xml:space="preserve">utorzy niniejszego opracowania stworzyli aplikację internetową, która skupia się na dostarczeniu brakujących w wymienionych przykładach rozwiązań zarówno potencjalnym pacjentom jak i placówce medycznej, która docelowo korzystałaby z zaprojektowanego systemu. </w:t>
      </w:r>
      <w:r w:rsidR="00CA676F">
        <w:t>Oprogramowanie zaopatrzone</w:t>
      </w:r>
      <w:r w:rsidR="00272669">
        <w:t xml:space="preserve"> został</w:t>
      </w:r>
      <w:r w:rsidR="00CA676F">
        <w:t>o</w:t>
      </w:r>
      <w:r w:rsidR="00272669">
        <w:t xml:space="preserve"> w przejrzysty formularz rejestracji, </w:t>
      </w:r>
      <w:r w:rsidR="00FB6F33">
        <w:t>ergonomiczny panel służący do rezerwowania wizyty stomatologicznej, a także w odpowiednie panele dla każdego z typów użytkowników, tzn. lekarza, pacjenta oraz administratora.</w:t>
      </w:r>
      <w:r w:rsidR="00281EEF">
        <w:t xml:space="preserve"> Twórcy oprogramowania zadbali także o klarowny i sugestywny graficzny interfejs witryny internetowej</w:t>
      </w:r>
      <w:r w:rsidR="00601850">
        <w:t xml:space="preserve"> (</w:t>
      </w:r>
      <w:r w:rsidR="00324014">
        <w:fldChar w:fldCharType="begin"/>
      </w:r>
      <w:r w:rsidR="00324014">
        <w:instrText xml:space="preserve"> REF _Ref93771217 \h </w:instrText>
      </w:r>
      <w:r w:rsidR="00324014">
        <w:fldChar w:fldCharType="separate"/>
      </w:r>
      <w:r w:rsidR="002452A3">
        <w:t xml:space="preserve">Rys. </w:t>
      </w:r>
      <w:r w:rsidR="002452A3">
        <w:rPr>
          <w:noProof/>
        </w:rPr>
        <w:t>3</w:t>
      </w:r>
      <w:r w:rsidR="002452A3">
        <w:t>.</w:t>
      </w:r>
      <w:r w:rsidR="002452A3">
        <w:rPr>
          <w:noProof/>
        </w:rPr>
        <w:t>5</w:t>
      </w:r>
      <w:r w:rsidR="00324014">
        <w:fldChar w:fldCharType="end"/>
      </w:r>
      <w:r w:rsidR="00324014">
        <w:t>.</w:t>
      </w:r>
      <w:r w:rsidR="00601850">
        <w:t>)</w:t>
      </w:r>
      <w:r w:rsidR="0066073A">
        <w:t xml:space="preserve"> korzystając z odpowiednich narzędzi omówionych w kolejnym rozdziale</w:t>
      </w:r>
      <w:r w:rsidR="00281EEF">
        <w:t>.</w:t>
      </w:r>
    </w:p>
    <w:p w14:paraId="03A7E368" w14:textId="77777777" w:rsidR="00F9654A" w:rsidRDefault="00F9654A" w:rsidP="00F9654A">
      <w:pPr>
        <w:keepNext/>
        <w:tabs>
          <w:tab w:val="left" w:pos="5253"/>
        </w:tabs>
        <w:ind w:firstLine="0"/>
      </w:pPr>
      <w:r>
        <w:rPr>
          <w:noProof/>
          <w:lang w:eastAsia="pl-PL"/>
        </w:rPr>
        <w:drawing>
          <wp:inline distT="0" distB="0" distL="0" distR="0" wp14:anchorId="0585775C" wp14:editId="763EC59F">
            <wp:extent cx="5760000" cy="27828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AFEA" w14:textId="71E979D9" w:rsidR="00F9654A" w:rsidRPr="00CD522E" w:rsidRDefault="00F9654A" w:rsidP="00E6054C">
      <w:pPr>
        <w:pStyle w:val="Legenda"/>
      </w:pPr>
      <w:bookmarkStart w:id="17" w:name="_Ref93771217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3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5</w:t>
      </w:r>
      <w:r w:rsidR="00E60C98">
        <w:fldChar w:fldCharType="end"/>
      </w:r>
      <w:bookmarkEnd w:id="17"/>
      <w:r>
        <w:t>. Zdjęcie ekranu strony głównej witryny zaprojektowanej przez twórców niniejszego opracowania</w:t>
      </w:r>
    </w:p>
    <w:p w14:paraId="49DEC43B" w14:textId="73D4AB48" w:rsidR="00EC4B27" w:rsidRDefault="00EC4B27" w:rsidP="00EC4B27">
      <w:pPr>
        <w:pStyle w:val="Nagwek1"/>
      </w:pPr>
      <w:bookmarkStart w:id="18" w:name="_Toc95587098"/>
      <w:r>
        <w:lastRenderedPageBreak/>
        <w:t>Technologie i narzędzia wykorzystane do budowy systemu</w:t>
      </w:r>
      <w:bookmarkEnd w:id="18"/>
    </w:p>
    <w:p w14:paraId="6AE50390" w14:textId="00710F59" w:rsidR="00571853" w:rsidRPr="00571853" w:rsidRDefault="004A63C2" w:rsidP="00571853">
      <w:r>
        <w:t>W bieżącym rozdziale omówione zostaną technologie oraz szkielety programistyczne zastosowane podczas implementacji aplikacji będącej tematem niniejszego opracowania.</w:t>
      </w:r>
    </w:p>
    <w:p w14:paraId="223B0544" w14:textId="214B9FD2" w:rsidR="004C7527" w:rsidRDefault="009A2C96" w:rsidP="0097715F">
      <w:pPr>
        <w:pStyle w:val="Nagwek2"/>
      </w:pPr>
      <w:bookmarkStart w:id="19" w:name="_Toc95587099"/>
      <w:r>
        <w:t>Uzasadnienie wyboru architektury</w:t>
      </w:r>
      <w:r w:rsidR="00035A6A">
        <w:t xml:space="preserve"> internetowej</w:t>
      </w:r>
      <w:bookmarkEnd w:id="19"/>
    </w:p>
    <w:p w14:paraId="586CB40B" w14:textId="14C0E368" w:rsidR="009B4F88" w:rsidRDefault="0097715F" w:rsidP="009B4F88">
      <w:r>
        <w:t>Wybierając temat pracy autorzy zdecydowali się na zaprojektowanie aplikacji int</w:t>
      </w:r>
      <w:r w:rsidR="00A57146">
        <w:t xml:space="preserve">ernetowej, ponieważ system o takiej architekturze perfekcyjnie </w:t>
      </w:r>
      <w:r w:rsidR="005021A9">
        <w:t>spełnia</w:t>
      </w:r>
      <w:r w:rsidR="00A57146">
        <w:t xml:space="preserve"> </w:t>
      </w:r>
      <w:r w:rsidR="00E7351A">
        <w:t>wszystkie</w:t>
      </w:r>
      <w:r w:rsidR="00A57146">
        <w:t xml:space="preserve"> wymaga</w:t>
      </w:r>
      <w:r w:rsidR="00E7351A">
        <w:t>nia funkcjonalne</w:t>
      </w:r>
      <w:r w:rsidR="00A57146">
        <w:t xml:space="preserve"> projektowanego serwisu.</w:t>
      </w:r>
    </w:p>
    <w:p w14:paraId="585B9768" w14:textId="5DC2AFE0" w:rsidR="00035A6A" w:rsidRPr="0097715F" w:rsidRDefault="007C08A5" w:rsidP="009B4F88">
      <w:r>
        <w:t>Najważniejszymi zaletami zastosowanej architektury jest jej niezależność od systemu operacyjnego oraz brak konieczności instalacji i konfiguracji systemu na urządzeniu.</w:t>
      </w:r>
      <w:r w:rsidR="007E3A56">
        <w:t xml:space="preserve"> Tak zaprojektowany system może być obsługiwany </w:t>
      </w:r>
      <w:r w:rsidR="00174F28">
        <w:t>za pośrednictwem</w:t>
      </w:r>
      <w:r w:rsidR="007E3A56">
        <w:t xml:space="preserve"> dowolne</w:t>
      </w:r>
      <w:r w:rsidR="00174F28">
        <w:t>go</w:t>
      </w:r>
      <w:r w:rsidR="007E3A56">
        <w:t xml:space="preserve"> urządzen</w:t>
      </w:r>
      <w:r w:rsidR="00174F28">
        <w:t>ia</w:t>
      </w:r>
      <w:r w:rsidR="007E3A56">
        <w:t>, które posiada przeglądarkę internetową oraz dostęp do sieci.</w:t>
      </w:r>
    </w:p>
    <w:p w14:paraId="6CA43D4F" w14:textId="2D8277EF" w:rsidR="00786DED" w:rsidRDefault="00786DED" w:rsidP="00786DED">
      <w:pPr>
        <w:pStyle w:val="Nagwek2"/>
      </w:pPr>
      <w:bookmarkStart w:id="20" w:name="_Toc95587100"/>
      <w:r>
        <w:t>Stos technologiczny</w:t>
      </w:r>
      <w:bookmarkEnd w:id="20"/>
    </w:p>
    <w:p w14:paraId="5443A903" w14:textId="650AA12A" w:rsidR="00E434A5" w:rsidRDefault="00CD6D7E" w:rsidP="00E434A5">
      <w:r>
        <w:t>W celu zaprojektowania responsywnej</w:t>
      </w:r>
      <w:r w:rsidR="002420A9">
        <w:t xml:space="preserve"> oraz interesującej graficznie strony internetowej autorzy niniejszego opracowania zastosowali odpowiednie szkielety p</w:t>
      </w:r>
      <w:r w:rsidR="00684580">
        <w:t>rogramistyczne oraz biblioteki, opierając większość projektowanego przez siebie systemu o język programowania JavaScript.</w:t>
      </w:r>
      <w:r w:rsidR="0022413C">
        <w:t xml:space="preserve"> W nomenklaturze informatycznej</w:t>
      </w:r>
      <w:r w:rsidR="004012E4">
        <w:t xml:space="preserve"> stos technologiczny</w:t>
      </w:r>
      <w:r w:rsidR="005E071F">
        <w:t>,</w:t>
      </w:r>
      <w:r w:rsidR="004012E4">
        <w:t xml:space="preserve"> który został zastosowany nosi nazwę</w:t>
      </w:r>
      <w:r w:rsidR="0022413C">
        <w:t xml:space="preserve"> MER</w:t>
      </w:r>
      <w:r w:rsidR="00A56ACD">
        <w:t>N</w:t>
      </w:r>
      <w:r w:rsidR="001305D4">
        <w:t xml:space="preserve"> [</w:t>
      </w:r>
      <w:r w:rsidR="001305D4" w:rsidRPr="001305D4">
        <w:rPr>
          <w:highlight w:val="yellow"/>
        </w:rPr>
        <w:t>strona 7</w:t>
      </w:r>
      <w:r w:rsidR="001305D4">
        <w:t>]</w:t>
      </w:r>
      <w:r w:rsidR="00A56ACD">
        <w:t>. Jest to skrótowiec</w:t>
      </w:r>
      <w:r w:rsidR="00F00DD8">
        <w:t xml:space="preserve"> utworzony na podsta</w:t>
      </w:r>
      <w:r w:rsidR="00B03B6C">
        <w:t>wie pierwszych liter następujących technologii:</w:t>
      </w:r>
    </w:p>
    <w:p w14:paraId="59F02141" w14:textId="26D6A8A4" w:rsidR="0022413C" w:rsidRDefault="0022413C" w:rsidP="00776F47">
      <w:pPr>
        <w:pStyle w:val="Akapitzlist"/>
        <w:numPr>
          <w:ilvl w:val="0"/>
          <w:numId w:val="5"/>
        </w:numPr>
      </w:pPr>
      <w:r>
        <w:t xml:space="preserve">MongoDB </w:t>
      </w:r>
      <w:r w:rsidR="00C74961">
        <w:t>–</w:t>
      </w:r>
      <w:r>
        <w:t xml:space="preserve"> </w:t>
      </w:r>
      <w:r w:rsidR="00C74961">
        <w:t>nierelacyjny system bazodanowy</w:t>
      </w:r>
    </w:p>
    <w:p w14:paraId="49E516B2" w14:textId="7E7F869F" w:rsidR="0022413C" w:rsidRDefault="0022413C" w:rsidP="00776F47">
      <w:pPr>
        <w:pStyle w:val="Akapitzlist"/>
        <w:numPr>
          <w:ilvl w:val="0"/>
          <w:numId w:val="5"/>
        </w:numPr>
      </w:pPr>
      <w:r>
        <w:t>Express</w:t>
      </w:r>
      <w:r w:rsidR="00C74961">
        <w:t xml:space="preserve"> – szkielet programistyczny służący do budowania aplikacj</w:t>
      </w:r>
      <w:r w:rsidR="000B44B0">
        <w:t>i sieciowych po stronie serwera</w:t>
      </w:r>
      <w:r w:rsidR="0058046E">
        <w:t xml:space="preserve"> o nazwie Node.</w:t>
      </w:r>
      <w:r w:rsidR="00F523AB">
        <w:t>JS</w:t>
      </w:r>
    </w:p>
    <w:p w14:paraId="65BE6312" w14:textId="20D05A23" w:rsidR="0022413C" w:rsidRDefault="00A06CF6" w:rsidP="00776F47">
      <w:pPr>
        <w:pStyle w:val="Akapitzlist"/>
        <w:numPr>
          <w:ilvl w:val="0"/>
          <w:numId w:val="5"/>
        </w:numPr>
      </w:pPr>
      <w:r>
        <w:t>React.</w:t>
      </w:r>
      <w:r w:rsidR="0022413C">
        <w:t>JS</w:t>
      </w:r>
      <w:r w:rsidR="00C74961">
        <w:t xml:space="preserve"> </w:t>
      </w:r>
      <w:r w:rsidR="00943FB3">
        <w:t>–</w:t>
      </w:r>
      <w:r w:rsidR="00C74961">
        <w:t xml:space="preserve"> </w:t>
      </w:r>
      <w:r w:rsidR="009B62F3">
        <w:t>biblioteka</w:t>
      </w:r>
      <w:r w:rsidR="00943FB3">
        <w:t xml:space="preserve"> języka JavaScript do tworzenia strony klienckiej systemu</w:t>
      </w:r>
    </w:p>
    <w:p w14:paraId="23383EA7" w14:textId="7241E71C" w:rsidR="0022413C" w:rsidRDefault="00A06CF6" w:rsidP="00776F47">
      <w:pPr>
        <w:pStyle w:val="Akapitzlist"/>
        <w:numPr>
          <w:ilvl w:val="0"/>
          <w:numId w:val="5"/>
        </w:numPr>
      </w:pPr>
      <w:r>
        <w:t>Node.</w:t>
      </w:r>
      <w:r w:rsidR="0022413C">
        <w:t>JS</w:t>
      </w:r>
      <w:r w:rsidR="00C74961">
        <w:t xml:space="preserve"> </w:t>
      </w:r>
      <w:r w:rsidR="001C522E">
        <w:t>–</w:t>
      </w:r>
      <w:r w:rsidR="00C74961">
        <w:t xml:space="preserve"> </w:t>
      </w:r>
      <w:r w:rsidR="001C522E">
        <w:t>najbardziej popularna platforma serwerowa języka JavaScript</w:t>
      </w:r>
    </w:p>
    <w:p w14:paraId="69948979" w14:textId="42D8A4EA" w:rsidR="00EA0787" w:rsidRDefault="00EA0787" w:rsidP="00EA0787">
      <w:pPr>
        <w:ind w:firstLine="0"/>
      </w:pPr>
      <w:r>
        <w:tab/>
        <w:t>Autorzy niniejszego opracowania zdecydowali się na powyższy stos technologiczny ze względu na swoje zainteresowania technologiami interneto</w:t>
      </w:r>
      <w:r w:rsidR="00B944A1">
        <w:t>wymi</w:t>
      </w:r>
      <w:r w:rsidR="00EF4621">
        <w:t xml:space="preserve"> oraz przez zamiar znalezienia pierwszej pracy w branży informatycznej.</w:t>
      </w:r>
    </w:p>
    <w:p w14:paraId="791526D4" w14:textId="77777777" w:rsidR="00A87DBD" w:rsidRDefault="00A06CF6" w:rsidP="00A87DBD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05A6858" wp14:editId="7657276B">
            <wp:extent cx="4199467" cy="2813188"/>
            <wp:effectExtent l="0" t="0" r="0" b="635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0139" cy="282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729E" w14:textId="637DDC43" w:rsidR="00356F5E" w:rsidRPr="00E434A5" w:rsidRDefault="00A87DBD" w:rsidP="00E6054C">
      <w:pPr>
        <w:pStyle w:val="Legenda"/>
      </w:pPr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4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1</w:t>
      </w:r>
      <w:r w:rsidR="00E60C98">
        <w:fldChar w:fldCharType="end"/>
      </w:r>
      <w:r w:rsidR="00DB20C5">
        <w:t>.</w:t>
      </w:r>
      <w:r w:rsidR="00094DD5">
        <w:t xml:space="preserve"> </w:t>
      </w:r>
      <w:r w:rsidR="00A378BB">
        <w:t>Grafika przedstawiająca funkcjonowanie aplikacji internetowej o stosie technologicznym MERN</w:t>
      </w:r>
    </w:p>
    <w:p w14:paraId="636E20BE" w14:textId="1A41BBEF" w:rsidR="000E09D8" w:rsidRDefault="000E09D8" w:rsidP="000E09D8">
      <w:pPr>
        <w:pStyle w:val="Nagwek3"/>
      </w:pPr>
      <w:bookmarkStart w:id="21" w:name="_Toc95587101"/>
      <w:r>
        <w:t>Środowisko wytwórcze</w:t>
      </w:r>
      <w:bookmarkEnd w:id="21"/>
    </w:p>
    <w:p w14:paraId="43BDE769" w14:textId="0EA451FE" w:rsidR="0040415D" w:rsidRDefault="00C97FE7" w:rsidP="00296D86">
      <w:pPr>
        <w:ind w:firstLine="0"/>
        <w:rPr>
          <w:b/>
        </w:rPr>
      </w:pPr>
      <w:r w:rsidRPr="00296D86">
        <w:rPr>
          <w:b/>
        </w:rPr>
        <w:t xml:space="preserve">Visual </w:t>
      </w:r>
      <w:proofErr w:type="spellStart"/>
      <w:r w:rsidRPr="00296D86">
        <w:rPr>
          <w:b/>
        </w:rPr>
        <w:t>Code</w:t>
      </w:r>
      <w:proofErr w:type="spellEnd"/>
      <w:r w:rsidRPr="00296D86">
        <w:rPr>
          <w:b/>
        </w:rPr>
        <w:t xml:space="preserve"> Studio – darmowy edytor tekstowy</w:t>
      </w:r>
    </w:p>
    <w:p w14:paraId="004ED1FF" w14:textId="7B2F48FC" w:rsidR="00296D86" w:rsidRPr="00296D86" w:rsidRDefault="00296D86" w:rsidP="0040415D">
      <w:r>
        <w:t xml:space="preserve">W celu zaimplementowania systemu informatycznego autorzy wykorzystali edytor tekstowy o nazwie Visual </w:t>
      </w:r>
      <w:proofErr w:type="spellStart"/>
      <w:r>
        <w:t>Code</w:t>
      </w:r>
      <w:proofErr w:type="spellEnd"/>
      <w:r>
        <w:t xml:space="preserve"> Studio w wersji 1.63 wraz z niezbędnymi dodatkowymi rozszerzeniami w celu poprawienia ergonomiki sporządzania kodu źródłowego.</w:t>
      </w:r>
      <w:r w:rsidR="00477156">
        <w:t xml:space="preserve"> Oprócz swojej podstawowej funkcji omawiany edytor tekstowy posiada także wsparcie dla zarządzania wersjami kodu źródłowego za pośrednictwem systemu kontroli wersji </w:t>
      </w:r>
      <w:r w:rsidR="00913A5F">
        <w:t xml:space="preserve">o nazwie </w:t>
      </w:r>
      <w:r w:rsidR="00F27945">
        <w:t>GIT.[</w:t>
      </w:r>
      <w:r w:rsidR="00F27945" w:rsidRPr="00F27945">
        <w:rPr>
          <w:highlight w:val="yellow"/>
        </w:rPr>
        <w:t>strona 6</w:t>
      </w:r>
      <w:r w:rsidR="00F27945">
        <w:t>]</w:t>
      </w:r>
    </w:p>
    <w:p w14:paraId="67A884D1" w14:textId="52B4645B" w:rsidR="002D7BD2" w:rsidRDefault="002D7BD2" w:rsidP="002D7BD2">
      <w:pPr>
        <w:pStyle w:val="Nagwek3"/>
      </w:pPr>
      <w:bookmarkStart w:id="22" w:name="_Toc95587102"/>
      <w:r>
        <w:t>Baza danych</w:t>
      </w:r>
      <w:bookmarkEnd w:id="22"/>
    </w:p>
    <w:p w14:paraId="64485FE4" w14:textId="7A934BA4" w:rsidR="00FC38E2" w:rsidRDefault="00DB64FF" w:rsidP="00FC38E2">
      <w:r>
        <w:t xml:space="preserve">W celu przechowywania danych wykorzystany został </w:t>
      </w:r>
      <w:r w:rsidR="00117940">
        <w:t>otwarty, nierelacyjny</w:t>
      </w:r>
      <w:r>
        <w:t xml:space="preserve"> system bazodanowy o nazwie MongoDB. </w:t>
      </w:r>
      <w:r w:rsidR="00117940">
        <w:t>Podstawową cechą tego systemu jest brak konkretnie zdefiniowanej struktury baz danych utworzonych w tym systemie.</w:t>
      </w:r>
      <w:r w:rsidR="00EA11EA">
        <w:t xml:space="preserve"> </w:t>
      </w:r>
      <w:r w:rsidR="005D0EAD">
        <w:t>W systemie MongoDB dane nie są przechowywane w serii rekordów oraz tabel</w:t>
      </w:r>
      <w:r w:rsidR="007559D0">
        <w:t xml:space="preserve"> (jak ma to miejsce w relacyjnych systemach baz danych)</w:t>
      </w:r>
      <w:r w:rsidR="005D0EAD">
        <w:t>, lecz</w:t>
      </w:r>
      <w:r w:rsidR="004F4284">
        <w:t xml:space="preserve"> w formie </w:t>
      </w:r>
      <w:r w:rsidR="00115670">
        <w:t xml:space="preserve">dokumentów </w:t>
      </w:r>
      <w:r w:rsidR="004F4284">
        <w:t xml:space="preserve">i </w:t>
      </w:r>
      <w:r w:rsidR="00115670">
        <w:t>kolekcji</w:t>
      </w:r>
      <w:r w:rsidR="004F4284">
        <w:t xml:space="preserve"> [</w:t>
      </w:r>
      <w:r w:rsidR="004F4284" w:rsidRPr="004F4284">
        <w:rPr>
          <w:highlight w:val="yellow"/>
        </w:rPr>
        <w:t>książka Nowoczesne aplikacje internetowe</w:t>
      </w:r>
      <w:r w:rsidR="004F4284">
        <w:t>].</w:t>
      </w:r>
      <w:r w:rsidR="003D2512">
        <w:t xml:space="preserve"> </w:t>
      </w:r>
      <w:r w:rsidR="00A55199">
        <w:t>Pojedynczy dokument</w:t>
      </w:r>
      <w:r w:rsidR="00A2253F">
        <w:t xml:space="preserve"> (który</w:t>
      </w:r>
      <w:r w:rsidR="00A35743">
        <w:t xml:space="preserve"> w pewnym sensie</w:t>
      </w:r>
      <w:r w:rsidR="00A2253F">
        <w:t xml:space="preserve"> jest odpowiednikiem rekordu)</w:t>
      </w:r>
      <w:r w:rsidR="00A55199">
        <w:t xml:space="preserve"> przechowywany jest w formacie o nazwie BSON, co z kolei oznacza binarną postać danych formatu o nazwie JSON (ang. </w:t>
      </w:r>
      <w:r w:rsidR="00A55199" w:rsidRPr="00A55199">
        <w:rPr>
          <w:i/>
        </w:rPr>
        <w:t xml:space="preserve">JavaScript Object </w:t>
      </w:r>
      <w:proofErr w:type="spellStart"/>
      <w:r w:rsidR="00A55199" w:rsidRPr="00A55199">
        <w:rPr>
          <w:i/>
        </w:rPr>
        <w:t>Notation</w:t>
      </w:r>
      <w:proofErr w:type="spellEnd"/>
      <w:r w:rsidR="00A55199">
        <w:t>)</w:t>
      </w:r>
      <w:r w:rsidR="005A440A">
        <w:t>.</w:t>
      </w:r>
      <w:r w:rsidR="0074474A">
        <w:t xml:space="preserve"> Poniżej wymieniono zalety przechowywania danych w wymienionym wcześniej formacie BSON:</w:t>
      </w:r>
    </w:p>
    <w:p w14:paraId="47FFF995" w14:textId="077F25CE" w:rsidR="0074474A" w:rsidRDefault="0004648D" w:rsidP="00776F47">
      <w:pPr>
        <w:pStyle w:val="Akapitzlist"/>
        <w:numPr>
          <w:ilvl w:val="0"/>
          <w:numId w:val="4"/>
        </w:numPr>
      </w:pPr>
      <w:r>
        <w:t>z</w:t>
      </w:r>
      <w:r w:rsidR="0074474A">
        <w:t>astosowanie dokumentów eliminuje konieczność stosowania złączeń jak w przypadku relacyjnych baz danych</w:t>
      </w:r>
      <w:r w:rsidR="004A1A9F">
        <w:t>,</w:t>
      </w:r>
    </w:p>
    <w:p w14:paraId="626F4D27" w14:textId="00567ABD" w:rsidR="009711C1" w:rsidRDefault="0004648D" w:rsidP="00776F47">
      <w:pPr>
        <w:pStyle w:val="Akapitzlist"/>
        <w:numPr>
          <w:ilvl w:val="0"/>
          <w:numId w:val="4"/>
        </w:numPr>
      </w:pPr>
      <w:r>
        <w:t>p</w:t>
      </w:r>
      <w:r w:rsidR="0074474A">
        <w:t>ojedynczy dokument jest w naturalny sposób przetwarzany na obiekty w kodzie źródłowym programu</w:t>
      </w:r>
      <w:r w:rsidR="004A1A9F">
        <w:t>.</w:t>
      </w:r>
    </w:p>
    <w:p w14:paraId="503DCE73" w14:textId="6FE85861" w:rsidR="009711C1" w:rsidRDefault="009711C1" w:rsidP="00FA0EB9">
      <w:pPr>
        <w:tabs>
          <w:tab w:val="clear" w:pos="397"/>
        </w:tabs>
      </w:pPr>
      <w:r>
        <w:lastRenderedPageBreak/>
        <w:t>Kolejną charakterystyczną cechą bazy danych w systemie MongoDB jest brak definiowania tabel oraz typów danych przechowywanych w pojedynczym dokumencie. Dzięki temu</w:t>
      </w:r>
      <w:r w:rsidR="0052588E">
        <w:t xml:space="preserve"> w każdym dokumencie można przechowywać dane różnego typu, a system bazodanowy nie będzie generował komunikatów o błędach.</w:t>
      </w:r>
    </w:p>
    <w:p w14:paraId="556BED8F" w14:textId="59D61957" w:rsidR="001D3524" w:rsidRDefault="001D3524" w:rsidP="00FA0EB9">
      <w:pPr>
        <w:tabs>
          <w:tab w:val="clear" w:pos="397"/>
        </w:tabs>
      </w:pPr>
      <w:r>
        <w:t xml:space="preserve">Kolejną różnicą pomiędzy MongoDB a relacyjnymi bazami danych jest inne podejście do przygotowania struktury przechowywanych informacji. W systemach relacyjnych baz danych np. SQL istotne jest aby dane zostały jak najbardziej znormalizowane. Pozwala to </w:t>
      </w:r>
      <w:r w:rsidR="00A2285C">
        <w:t>zapobiec powielaniu</w:t>
      </w:r>
      <w:r w:rsidR="001A6754">
        <w:t xml:space="preserve"> informacji. W MongoDB głównym celem jest maksymalne ułatwienie korzystania z d</w:t>
      </w:r>
      <w:r w:rsidR="00D758B9">
        <w:t>anych w projektowanej aplikacji, co z kolei ułatwia programistom przygotowanie zapytań do bazy danych.</w:t>
      </w:r>
    </w:p>
    <w:p w14:paraId="725A7004" w14:textId="2BE65432" w:rsidR="00A8303B" w:rsidRDefault="00EB09D5" w:rsidP="00FA0EB9">
      <w:pPr>
        <w:tabs>
          <w:tab w:val="clear" w:pos="397"/>
        </w:tabs>
      </w:pPr>
      <w:r>
        <w:t>W celu konfiguracji połączenia bazy danych z aplikacją internetową autorzy wykorzystali także szkielet programistyczny o nazwie „Express”</w:t>
      </w:r>
      <w:r w:rsidR="00E1628A">
        <w:t>.</w:t>
      </w:r>
      <w:r>
        <w:t xml:space="preserve"> </w:t>
      </w:r>
      <w:r w:rsidR="00C62B28">
        <w:t>Jednakże mechanizmy funkcjonowania systemu od strony serwera zostaną omówione w kolejnym podrozdziale.</w:t>
      </w:r>
    </w:p>
    <w:p w14:paraId="48DCAEED" w14:textId="24CFCF02" w:rsidR="00F078D8" w:rsidRDefault="00F078D8" w:rsidP="00F078D8">
      <w:pPr>
        <w:pStyle w:val="Nagwek3"/>
      </w:pPr>
      <w:bookmarkStart w:id="23" w:name="_Toc95587103"/>
      <w:r>
        <w:t>Strona serwera</w:t>
      </w:r>
      <w:bookmarkEnd w:id="23"/>
    </w:p>
    <w:p w14:paraId="201E14D3" w14:textId="4C401FF4" w:rsidR="00C30175" w:rsidRDefault="009B1F0A" w:rsidP="00C30175">
      <w:r>
        <w:t>Za mechanizmy działające po stronie serwera zaprojektowanej aplikacji internetowej odpowiada język</w:t>
      </w:r>
      <w:r w:rsidR="007539EF">
        <w:t xml:space="preserve"> programowania</w:t>
      </w:r>
      <w:r>
        <w:t xml:space="preserve"> JavaScript oraz szkielety programistyczne korzystające z niego.</w:t>
      </w:r>
    </w:p>
    <w:p w14:paraId="2EBB4FF5" w14:textId="75148D89" w:rsidR="00267D8F" w:rsidRDefault="00267D8F" w:rsidP="00267D8F">
      <w:pPr>
        <w:ind w:firstLine="0"/>
        <w:rPr>
          <w:b/>
        </w:rPr>
      </w:pPr>
      <w:r w:rsidRPr="00267D8F">
        <w:rPr>
          <w:b/>
        </w:rPr>
        <w:t>Język programowania JavaScript</w:t>
      </w:r>
    </w:p>
    <w:p w14:paraId="3086A746" w14:textId="6DED5213" w:rsidR="00267D8F" w:rsidRDefault="004B6F26" w:rsidP="00C30175">
      <w:r>
        <w:t xml:space="preserve">JavaScript określić można jako język programowania </w:t>
      </w:r>
      <w:r w:rsidR="008D5759">
        <w:t>sieci</w:t>
      </w:r>
      <w:r>
        <w:t>.</w:t>
      </w:r>
      <w:r w:rsidR="008D5759">
        <w:t xml:space="preserve"> </w:t>
      </w:r>
      <w:r w:rsidR="00A446A9">
        <w:t xml:space="preserve">Wszechobecność tego języka w strukturze stron internetowych spowodowana jest faktem, iż większość przeglądarek internetowych dostępnych na urządzeniach różnego typu (komputerach stacjonarnych, telefonach komórkowych, tabletach itd.) posiada </w:t>
      </w:r>
      <w:r w:rsidR="004E2B5D">
        <w:t>wbudowany silnik do obsługi kodu napisanego w JavaScript.</w:t>
      </w:r>
      <w:r w:rsidR="005612B2">
        <w:t xml:space="preserve"> JS bo tak można w skrócie określić wyżej wymieniony język, jest jednym z trzech podstawowych technologii służących do budowy stron internetowych, równolegle z HTML (ang. </w:t>
      </w:r>
      <w:proofErr w:type="spellStart"/>
      <w:r w:rsidR="005612B2" w:rsidRPr="005612B2">
        <w:rPr>
          <w:i/>
        </w:rPr>
        <w:t>HyperText</w:t>
      </w:r>
      <w:proofErr w:type="spellEnd"/>
      <w:r w:rsidR="005612B2" w:rsidRPr="005612B2">
        <w:rPr>
          <w:i/>
        </w:rPr>
        <w:t xml:space="preserve"> </w:t>
      </w:r>
      <w:proofErr w:type="spellStart"/>
      <w:r w:rsidR="005612B2" w:rsidRPr="005612B2">
        <w:rPr>
          <w:i/>
        </w:rPr>
        <w:t>Markup</w:t>
      </w:r>
      <w:proofErr w:type="spellEnd"/>
      <w:r w:rsidR="005612B2" w:rsidRPr="005612B2">
        <w:rPr>
          <w:i/>
        </w:rPr>
        <w:t xml:space="preserve"> Language</w:t>
      </w:r>
      <w:r w:rsidR="005612B2">
        <w:t xml:space="preserve">) oraz CSS (ang. </w:t>
      </w:r>
      <w:proofErr w:type="spellStart"/>
      <w:r w:rsidR="005612B2" w:rsidRPr="005612B2">
        <w:rPr>
          <w:i/>
        </w:rPr>
        <w:t>Cascading</w:t>
      </w:r>
      <w:proofErr w:type="spellEnd"/>
      <w:r w:rsidR="005612B2" w:rsidRPr="005612B2">
        <w:rPr>
          <w:i/>
        </w:rPr>
        <w:t xml:space="preserve"> Style </w:t>
      </w:r>
      <w:proofErr w:type="spellStart"/>
      <w:r w:rsidR="005612B2" w:rsidRPr="005612B2">
        <w:rPr>
          <w:i/>
        </w:rPr>
        <w:t>Sheets</w:t>
      </w:r>
      <w:proofErr w:type="spellEnd"/>
      <w:r w:rsidR="005612B2">
        <w:t>)</w:t>
      </w:r>
      <w:r w:rsidR="00BB32BC">
        <w:t>.</w:t>
      </w:r>
      <w:r w:rsidR="00C46591">
        <w:t xml:space="preserve"> </w:t>
      </w:r>
      <w:r w:rsidR="00244FFA">
        <w:t>HTML jest językiem znaczników, stosowanym do tworzenia dokumentów hipertekstowych, natomiast CSS to język służący do opisu formy w jakiej powinny być</w:t>
      </w:r>
      <w:r w:rsidR="00051981">
        <w:t xml:space="preserve"> wyświetlane strony internetowe [</w:t>
      </w:r>
      <w:r w:rsidR="00051981" w:rsidRPr="00051981">
        <w:rPr>
          <w:highlight w:val="yellow"/>
        </w:rPr>
        <w:t>JS-</w:t>
      </w:r>
      <w:proofErr w:type="spellStart"/>
      <w:r w:rsidR="00051981" w:rsidRPr="00051981">
        <w:rPr>
          <w:highlight w:val="yellow"/>
        </w:rPr>
        <w:t>DefiniteGuide</w:t>
      </w:r>
      <w:proofErr w:type="spellEnd"/>
      <w:r w:rsidR="00051981">
        <w:t>].</w:t>
      </w:r>
    </w:p>
    <w:p w14:paraId="66C4696D" w14:textId="1F32395B" w:rsidR="00444EB7" w:rsidRDefault="00320461" w:rsidP="00327EBA">
      <w:r>
        <w:t xml:space="preserve">JavaScript jest </w:t>
      </w:r>
      <w:r w:rsidR="003F74C7">
        <w:t xml:space="preserve">językiem programowania </w:t>
      </w:r>
      <w:r>
        <w:t>odpowiedzialny</w:t>
      </w:r>
      <w:r w:rsidR="003F74C7">
        <w:t>m</w:t>
      </w:r>
      <w:r>
        <w:t xml:space="preserve"> za </w:t>
      </w:r>
      <w:r w:rsidR="006463D2">
        <w:t>zdefiniowanie odpowiedn</w:t>
      </w:r>
      <w:r w:rsidR="003F74C7">
        <w:t>ich zachowań stron internetowych. Poniżej wypunktowane zostały jego podstawowe właściwości</w:t>
      </w:r>
      <w:r w:rsidR="00444EB7">
        <w:t>:</w:t>
      </w:r>
    </w:p>
    <w:p w14:paraId="62B48094" w14:textId="1F8378B0" w:rsidR="00E6471A" w:rsidRDefault="00E6471A" w:rsidP="00776F47">
      <w:pPr>
        <w:pStyle w:val="Akapitzlist"/>
        <w:numPr>
          <w:ilvl w:val="0"/>
          <w:numId w:val="6"/>
        </w:numPr>
      </w:pPr>
      <w:r>
        <w:t>oparty na wielu paradygmatach</w:t>
      </w:r>
    </w:p>
    <w:p w14:paraId="2D94FB28" w14:textId="2C948C07" w:rsidR="00E6471A" w:rsidRDefault="00E6471A" w:rsidP="00776F47">
      <w:pPr>
        <w:pStyle w:val="Akapitzlist"/>
        <w:numPr>
          <w:ilvl w:val="0"/>
          <w:numId w:val="6"/>
        </w:numPr>
      </w:pPr>
      <w:r>
        <w:t>bazuje na prototypach</w:t>
      </w:r>
    </w:p>
    <w:p w14:paraId="6AE69F9F" w14:textId="1FC5DB92" w:rsidR="00E6471A" w:rsidRDefault="00E6471A" w:rsidP="00776F47">
      <w:pPr>
        <w:pStyle w:val="Akapitzlist"/>
        <w:numPr>
          <w:ilvl w:val="0"/>
          <w:numId w:val="6"/>
        </w:numPr>
      </w:pPr>
      <w:r>
        <w:t>jego składnia jest dynamiczna</w:t>
      </w:r>
    </w:p>
    <w:p w14:paraId="6CC039C9" w14:textId="1A972517" w:rsidR="00E6471A" w:rsidRDefault="00E6471A" w:rsidP="00776F47">
      <w:pPr>
        <w:pStyle w:val="Akapitzlist"/>
        <w:numPr>
          <w:ilvl w:val="0"/>
          <w:numId w:val="6"/>
        </w:numPr>
      </w:pPr>
      <w:r>
        <w:lastRenderedPageBreak/>
        <w:t>zorientowany obiektowo</w:t>
      </w:r>
    </w:p>
    <w:p w14:paraId="3E41D831" w14:textId="7B525146" w:rsidR="0096090C" w:rsidRDefault="0096090C" w:rsidP="00776F47">
      <w:pPr>
        <w:pStyle w:val="Akapitzlist"/>
        <w:numPr>
          <w:ilvl w:val="0"/>
          <w:numId w:val="6"/>
        </w:numPr>
      </w:pPr>
      <w:r>
        <w:t>stylu deklaratywnym i imperatywnym</w:t>
      </w:r>
    </w:p>
    <w:p w14:paraId="66BDFEF6" w14:textId="3D6F07AF" w:rsidR="00A84C89" w:rsidRDefault="00444EB7" w:rsidP="00CB4DFF">
      <w:r>
        <w:t xml:space="preserve">Ten </w:t>
      </w:r>
      <w:r w:rsidR="00C263C8">
        <w:t xml:space="preserve">skryptowy język programowania, w którym funkcje </w:t>
      </w:r>
      <w:r w:rsidR="00FA6490">
        <w:t>pełnią</w:t>
      </w:r>
      <w:r w:rsidR="00C263C8">
        <w:t xml:space="preserve"> jednocześnie </w:t>
      </w:r>
      <w:r w:rsidR="00FA6490">
        <w:t>rolę obiektów.</w:t>
      </w:r>
      <w:r w:rsidR="00074022">
        <w:t xml:space="preserve"> Referencje do tych obiektów można natomiast przechowywać w zmiennych.</w:t>
      </w:r>
      <w:r w:rsidR="00327EBA">
        <w:t xml:space="preserve"> </w:t>
      </w:r>
      <w:r w:rsidR="00805EA6">
        <w:t>Opisywany język programowania</w:t>
      </w:r>
      <w:r w:rsidR="00036B8A">
        <w:t xml:space="preserve"> swoją popularność zyskał poprzez </w:t>
      </w:r>
      <w:r w:rsidR="004D77E1">
        <w:t xml:space="preserve">zapewnienie odpowiedniej </w:t>
      </w:r>
      <w:r w:rsidR="00B42E5D">
        <w:t>funkcjonalności</w:t>
      </w:r>
      <w:r w:rsidR="004D77E1">
        <w:t xml:space="preserve"> dynamicznych stron internetowych.</w:t>
      </w:r>
      <w:r w:rsidR="0083082E">
        <w:t xml:space="preserve"> </w:t>
      </w:r>
      <w:r w:rsidR="006F0B1B">
        <w:t>Jednakże przeglądarki internetowe to nie jedyne środowisko, w którym możemy wykonać kod źródłowy napisany w JS</w:t>
      </w:r>
      <w:r w:rsidR="00807EB4">
        <w:t xml:space="preserve"> [</w:t>
      </w:r>
      <w:r w:rsidR="00807EB4" w:rsidRPr="00807EB4">
        <w:rPr>
          <w:highlight w:val="yellow"/>
        </w:rPr>
        <w:t>strona 8</w:t>
      </w:r>
      <w:r w:rsidR="00807EB4">
        <w:t>]</w:t>
      </w:r>
      <w:r w:rsidR="006F0B1B">
        <w:t>.</w:t>
      </w:r>
      <w:r w:rsidR="00343EB4">
        <w:t xml:space="preserve"> </w:t>
      </w:r>
      <w:r w:rsidR="00045372">
        <w:t>Przykładem może być zastosowane przez autorów niniejszego opracowania środowisko uruchomieniowe o nazwie Node.JS</w:t>
      </w:r>
      <w:r w:rsidR="00747CA3">
        <w:t xml:space="preserve"> lub </w:t>
      </w:r>
      <w:r w:rsidR="0035292E">
        <w:t>inne narzędzia programistyczne</w:t>
      </w:r>
      <w:r w:rsidR="00747CA3">
        <w:t xml:space="preserve"> jak np. Apache </w:t>
      </w:r>
      <w:proofErr w:type="spellStart"/>
      <w:r w:rsidR="00747CA3">
        <w:t>CouchDB</w:t>
      </w:r>
      <w:proofErr w:type="spellEnd"/>
      <w:r w:rsidR="00747CA3">
        <w:t xml:space="preserve">, Adobe </w:t>
      </w:r>
      <w:proofErr w:type="spellStart"/>
      <w:r w:rsidR="00747CA3">
        <w:t>Acrobat</w:t>
      </w:r>
      <w:proofErr w:type="spellEnd"/>
      <w:r w:rsidR="00747CA3">
        <w:t>.</w:t>
      </w:r>
    </w:p>
    <w:p w14:paraId="398A911A" w14:textId="16BDD375" w:rsidR="00252630" w:rsidRDefault="00F64CFE" w:rsidP="00CB4DFF">
      <w:r>
        <w:t xml:space="preserve">W tym miejscu należałoby także wspomnieć o </w:t>
      </w:r>
      <w:r w:rsidR="00252630">
        <w:t>standard</w:t>
      </w:r>
      <w:r>
        <w:t>ach</w:t>
      </w:r>
      <w:r w:rsidR="00252630">
        <w:t xml:space="preserve"> języka JavaScript, które jak wiadomo, w branży informatycznej zmieniają się dość dynamicznie. </w:t>
      </w:r>
      <w:r w:rsidR="00F44695">
        <w:t xml:space="preserve">Taką </w:t>
      </w:r>
      <w:r w:rsidR="003330BD">
        <w:t>ustandaryzowaną specyfikacją</w:t>
      </w:r>
      <w:r w:rsidR="00F44695">
        <w:t xml:space="preserve"> </w:t>
      </w:r>
      <w:r w:rsidR="008C4ACF">
        <w:t xml:space="preserve">dla JS jest </w:t>
      </w:r>
      <w:r>
        <w:t xml:space="preserve">standard </w:t>
      </w:r>
      <w:r w:rsidR="00DC69A4">
        <w:t xml:space="preserve">o nazwie </w:t>
      </w:r>
      <w:proofErr w:type="spellStart"/>
      <w:r w:rsidR="008C4ACF">
        <w:t>ECMAScript</w:t>
      </w:r>
      <w:proofErr w:type="spellEnd"/>
      <w:r w:rsidR="008C4ACF">
        <w:t>.</w:t>
      </w:r>
      <w:r w:rsidR="00E65715">
        <w:t xml:space="preserve"> </w:t>
      </w:r>
      <w:r w:rsidR="00FD243E">
        <w:t xml:space="preserve">Wersją specyfikacji, która wprowadziła diametralne zmiany, jest </w:t>
      </w:r>
      <w:r w:rsidR="00511473">
        <w:t xml:space="preserve">wydana w 2015 roku </w:t>
      </w:r>
      <w:r w:rsidR="00FD243E">
        <w:t>wersja szósta nazywana skrótem ES6.</w:t>
      </w:r>
      <w:r w:rsidR="0005651C">
        <w:t xml:space="preserve"> </w:t>
      </w:r>
      <w:r w:rsidR="00911650">
        <w:t>Poniżej wypunktowane zostały główne zmiany,</w:t>
      </w:r>
      <w:r w:rsidR="004E28F0">
        <w:t xml:space="preserve"> które zastosowano</w:t>
      </w:r>
      <w:r w:rsidR="00911650">
        <w:t>:</w:t>
      </w:r>
    </w:p>
    <w:p w14:paraId="387E1A31" w14:textId="098262E7" w:rsidR="00911650" w:rsidRDefault="00E847D3" w:rsidP="00776F47">
      <w:pPr>
        <w:pStyle w:val="Akapitzlist"/>
        <w:numPr>
          <w:ilvl w:val="0"/>
          <w:numId w:val="7"/>
        </w:numPr>
      </w:pPr>
      <w:r>
        <w:t>s</w:t>
      </w:r>
      <w:r w:rsidR="00161C41">
        <w:t>łowa</w:t>
      </w:r>
      <w:r w:rsidR="00911650">
        <w:t xml:space="preserve"> kluczowe </w:t>
      </w:r>
      <w:proofErr w:type="spellStart"/>
      <w:r w:rsidR="00911650" w:rsidRPr="00546667">
        <w:rPr>
          <w:i/>
        </w:rPr>
        <w:t>let</w:t>
      </w:r>
      <w:proofErr w:type="spellEnd"/>
      <w:r w:rsidR="00911650">
        <w:t xml:space="preserve"> i </w:t>
      </w:r>
      <w:proofErr w:type="spellStart"/>
      <w:r w:rsidR="00911650" w:rsidRPr="00546667">
        <w:rPr>
          <w:i/>
        </w:rPr>
        <w:t>const</w:t>
      </w:r>
      <w:proofErr w:type="spellEnd"/>
      <w:r w:rsidR="00911650">
        <w:t xml:space="preserve">, które pozwalają zadeklarować odpowiednio zmienną w zakresie danego bloku kodu i </w:t>
      </w:r>
      <w:r w:rsidR="006B5ADE">
        <w:t>stałą</w:t>
      </w:r>
      <w:r>
        <w:t>,</w:t>
      </w:r>
    </w:p>
    <w:p w14:paraId="47A279FD" w14:textId="46BF6A65" w:rsidR="004E28F0" w:rsidRDefault="00E847D3" w:rsidP="00776F47">
      <w:pPr>
        <w:pStyle w:val="Akapitzlist"/>
        <w:numPr>
          <w:ilvl w:val="0"/>
          <w:numId w:val="7"/>
        </w:numPr>
      </w:pPr>
      <w:r>
        <w:t>d</w:t>
      </w:r>
      <w:r w:rsidR="006808B6">
        <w:t>efiniowanie funkcji strzałkowych</w:t>
      </w:r>
      <w:r w:rsidR="0044249A">
        <w:t xml:space="preserve">, czyli skróconego sposobu zapisu funkcji o następującej składni </w:t>
      </w:r>
      <w:r w:rsidR="0044249A" w:rsidRPr="00546667">
        <w:rPr>
          <w:b/>
        </w:rPr>
        <w:t>(x, y) =&gt; {};</w:t>
      </w:r>
      <w:r w:rsidR="0044249A">
        <w:t>, gdzie x oraz y oznaczają</w:t>
      </w:r>
      <w:r w:rsidR="00F77DAF">
        <w:t xml:space="preserve"> </w:t>
      </w:r>
      <w:r w:rsidR="0044249A">
        <w:t>argumenty funkcji</w:t>
      </w:r>
      <w:r w:rsidR="00904500">
        <w:t>,</w:t>
      </w:r>
      <w:r w:rsidR="0044249A">
        <w:t xml:space="preserve"> a w nawiasach klamrowych zawiera się ciało funkcji</w:t>
      </w:r>
      <w:r>
        <w:t>,</w:t>
      </w:r>
    </w:p>
    <w:p w14:paraId="2E03B1A1" w14:textId="18ADEEB9" w:rsidR="00C35B1D" w:rsidRDefault="00EE5889" w:rsidP="00776F47">
      <w:pPr>
        <w:pStyle w:val="Akapitzlist"/>
        <w:numPr>
          <w:ilvl w:val="0"/>
          <w:numId w:val="7"/>
        </w:numPr>
      </w:pPr>
      <w:r>
        <w:t>zastosowanie klas jako szablonu do tworzenia obiektu w języku JavaScript</w:t>
      </w:r>
      <w:r w:rsidR="0019720C">
        <w:t>,</w:t>
      </w:r>
    </w:p>
    <w:p w14:paraId="55FA941E" w14:textId="26E08359" w:rsidR="00555154" w:rsidRPr="002C7E1E" w:rsidRDefault="00555154" w:rsidP="00776F47">
      <w:pPr>
        <w:pStyle w:val="Akapitzlist"/>
        <w:numPr>
          <w:ilvl w:val="0"/>
          <w:numId w:val="7"/>
        </w:numPr>
      </w:pPr>
      <w:r>
        <w:t xml:space="preserve">umożliwienie programistom korzystania z mechanizmu dziedziczenia, dzięki słowu kluczowemu </w:t>
      </w:r>
      <w:r w:rsidRPr="00546667">
        <w:rPr>
          <w:i/>
        </w:rPr>
        <w:t>extends</w:t>
      </w:r>
      <w:r w:rsidR="00EE1BA0">
        <w:t>,</w:t>
      </w:r>
    </w:p>
    <w:p w14:paraId="382A0128" w14:textId="020DE7FA" w:rsidR="000F0E46" w:rsidRDefault="000F0E46" w:rsidP="00776F47">
      <w:pPr>
        <w:pStyle w:val="Akapitzlist"/>
        <w:numPr>
          <w:ilvl w:val="0"/>
          <w:numId w:val="7"/>
        </w:numPr>
      </w:pPr>
      <w:r>
        <w:t>wprowadzenie dodatkowych funkcji</w:t>
      </w:r>
      <w:r w:rsidR="008B47DB">
        <w:t xml:space="preserve"> pomocniczych w</w:t>
      </w:r>
      <w:r>
        <w:t xml:space="preserve"> klas</w:t>
      </w:r>
      <w:r w:rsidR="008B47DB">
        <w:t>ach</w:t>
      </w:r>
      <w:r>
        <w:t xml:space="preserve"> odpowiadających za operacje wykonywane na tablicach oraz na łańcuchach znaków</w:t>
      </w:r>
      <w:r w:rsidR="00EE1BA0">
        <w:t>.</w:t>
      </w:r>
    </w:p>
    <w:p w14:paraId="1F7A29A9" w14:textId="15023685" w:rsidR="00FF7E5A" w:rsidRDefault="00FF7E5A" w:rsidP="00FF7E5A">
      <w:pPr>
        <w:ind w:firstLine="0"/>
        <w:rPr>
          <w:b/>
        </w:rPr>
      </w:pPr>
      <w:r w:rsidRPr="004D27C3">
        <w:rPr>
          <w:b/>
        </w:rPr>
        <w:t>Wieloplatformowe środowisko uruchomieniowe Node.JS</w:t>
      </w:r>
    </w:p>
    <w:p w14:paraId="08676803" w14:textId="331E86B6" w:rsidR="00EE1BA0" w:rsidRDefault="00D425BF" w:rsidP="00FF7E5A">
      <w:pPr>
        <w:ind w:firstLine="0"/>
      </w:pPr>
      <w:r>
        <w:rPr>
          <w:b/>
        </w:rPr>
        <w:tab/>
      </w:r>
      <w:r w:rsidR="00146FB9">
        <w:t xml:space="preserve">Node.JS jest to </w:t>
      </w:r>
      <w:r w:rsidR="002E2ED6">
        <w:t>wieloplatformowe oprogramowanie, które pozwala tworzyć programistom kod źródłow</w:t>
      </w:r>
      <w:r w:rsidR="00746813">
        <w:t>y</w:t>
      </w:r>
      <w:r w:rsidR="00216835">
        <w:t xml:space="preserve"> w języku JavaScript</w:t>
      </w:r>
      <w:r w:rsidR="00746813">
        <w:t xml:space="preserve"> pracujący po stronie serwera. [</w:t>
      </w:r>
      <w:r w:rsidR="000547B1" w:rsidRPr="000547B1">
        <w:rPr>
          <w:highlight w:val="yellow"/>
        </w:rPr>
        <w:t>strona 9</w:t>
      </w:r>
      <w:r w:rsidR="00746813">
        <w:t>].</w:t>
      </w:r>
      <w:r w:rsidR="00FE1C53">
        <w:t xml:space="preserve"> </w:t>
      </w:r>
      <w:r w:rsidR="00200083">
        <w:t>Narzędzie to jest w stanie funkcjonować poza przeglądarką internetową,</w:t>
      </w:r>
      <w:r w:rsidR="008B49A1">
        <w:t xml:space="preserve"> bezpośrednio</w:t>
      </w:r>
      <w:r w:rsidR="00200083">
        <w:t xml:space="preserve"> współp</w:t>
      </w:r>
      <w:r w:rsidR="00BC3DDE">
        <w:t xml:space="preserve">racując z systemem operacyjnym. </w:t>
      </w:r>
      <w:r w:rsidR="00911DE8">
        <w:t xml:space="preserve">Ta kooperacja pozwala narzędziu jakim jest Node.JS na udostępnienie swoim </w:t>
      </w:r>
      <w:r w:rsidR="0012167C">
        <w:t>programom</w:t>
      </w:r>
      <w:r w:rsidR="00911DE8">
        <w:t xml:space="preserve"> interfejsu programowania aplikacji</w:t>
      </w:r>
      <w:r w:rsidR="005A4968">
        <w:t xml:space="preserve"> (ang. </w:t>
      </w:r>
      <w:r w:rsidR="005A4968" w:rsidRPr="005A4968">
        <w:rPr>
          <w:i/>
        </w:rPr>
        <w:t xml:space="preserve">API – </w:t>
      </w:r>
      <w:proofErr w:type="spellStart"/>
      <w:r w:rsidR="005A4968" w:rsidRPr="005A4968">
        <w:rPr>
          <w:i/>
        </w:rPr>
        <w:t>application</w:t>
      </w:r>
      <w:proofErr w:type="spellEnd"/>
      <w:r w:rsidR="005A4968" w:rsidRPr="005A4968">
        <w:rPr>
          <w:i/>
        </w:rPr>
        <w:t xml:space="preserve"> </w:t>
      </w:r>
      <w:proofErr w:type="spellStart"/>
      <w:r w:rsidR="005A4968" w:rsidRPr="005A4968">
        <w:rPr>
          <w:i/>
        </w:rPr>
        <w:t>programming</w:t>
      </w:r>
      <w:proofErr w:type="spellEnd"/>
      <w:r w:rsidR="005A4968" w:rsidRPr="005A4968">
        <w:rPr>
          <w:i/>
        </w:rPr>
        <w:t xml:space="preserve"> </w:t>
      </w:r>
      <w:proofErr w:type="spellStart"/>
      <w:r w:rsidR="005A4968" w:rsidRPr="005A4968">
        <w:rPr>
          <w:i/>
        </w:rPr>
        <w:t>interface</w:t>
      </w:r>
      <w:proofErr w:type="spellEnd"/>
      <w:r w:rsidR="005A4968">
        <w:t>) systemu operacyjnego.</w:t>
      </w:r>
      <w:r w:rsidR="008B7DAA">
        <w:t xml:space="preserve"> </w:t>
      </w:r>
      <w:r w:rsidR="000560A1">
        <w:t>Wśród udostępnionych funkcjonalności znajdują się:</w:t>
      </w:r>
    </w:p>
    <w:p w14:paraId="6CBDD2AF" w14:textId="42A4FDBB" w:rsidR="000560A1" w:rsidRDefault="000560A1" w:rsidP="00776F47">
      <w:pPr>
        <w:pStyle w:val="Akapitzlist"/>
        <w:numPr>
          <w:ilvl w:val="0"/>
          <w:numId w:val="8"/>
        </w:numPr>
      </w:pPr>
      <w:r>
        <w:t>dostęp do bibliotek systemowych</w:t>
      </w:r>
    </w:p>
    <w:p w14:paraId="07BCD247" w14:textId="77777777" w:rsidR="00EF1572" w:rsidRDefault="00EF1572" w:rsidP="00776F47">
      <w:pPr>
        <w:pStyle w:val="Akapitzlist"/>
        <w:numPr>
          <w:ilvl w:val="0"/>
          <w:numId w:val="8"/>
        </w:numPr>
      </w:pPr>
      <w:r>
        <w:t>dostęp do sytemu plików</w:t>
      </w:r>
    </w:p>
    <w:p w14:paraId="530CB2A9" w14:textId="30BC3D08" w:rsidR="000560A1" w:rsidRDefault="000560A1" w:rsidP="00776F47">
      <w:pPr>
        <w:pStyle w:val="Akapitzlist"/>
        <w:numPr>
          <w:ilvl w:val="0"/>
          <w:numId w:val="8"/>
        </w:numPr>
      </w:pPr>
      <w:r>
        <w:lastRenderedPageBreak/>
        <w:t xml:space="preserve">dostęp do uruchomionych procesów, a co najważniejsze do uruchomionych serwerów </w:t>
      </w:r>
      <w:r w:rsidR="00776B5B">
        <w:t>HTTP</w:t>
      </w:r>
      <w:r w:rsidR="007E5C93">
        <w:t xml:space="preserve"> (ang. </w:t>
      </w:r>
      <w:proofErr w:type="spellStart"/>
      <w:r w:rsidR="007E5C93" w:rsidRPr="007E5C93">
        <w:rPr>
          <w:i/>
        </w:rPr>
        <w:t>Hypertext</w:t>
      </w:r>
      <w:proofErr w:type="spellEnd"/>
      <w:r w:rsidR="007E5C93" w:rsidRPr="007E5C93">
        <w:rPr>
          <w:i/>
        </w:rPr>
        <w:t xml:space="preserve"> Transfer </w:t>
      </w:r>
      <w:proofErr w:type="spellStart"/>
      <w:r w:rsidR="007E5C93" w:rsidRPr="007E5C93">
        <w:rPr>
          <w:i/>
        </w:rPr>
        <w:t>Protocol</w:t>
      </w:r>
      <w:proofErr w:type="spellEnd"/>
      <w:r w:rsidR="007E5C93">
        <w:t>)</w:t>
      </w:r>
    </w:p>
    <w:p w14:paraId="5C1886D9" w14:textId="521DE46A" w:rsidR="00776B5B" w:rsidRDefault="00AE4869" w:rsidP="007469CC">
      <w:pPr>
        <w:tabs>
          <w:tab w:val="clear" w:pos="397"/>
        </w:tabs>
      </w:pPr>
      <w:r>
        <w:t>Autorzy niniejszego opracowania zdecydowali się uż</w:t>
      </w:r>
      <w:r w:rsidR="007469CC">
        <w:t xml:space="preserve">yć dokładnie tej technologii po </w:t>
      </w:r>
      <w:r>
        <w:t xml:space="preserve">stronie serwera </w:t>
      </w:r>
      <w:r w:rsidR="007C18E1">
        <w:t xml:space="preserve">ze względu na jej </w:t>
      </w:r>
      <w:r w:rsidR="00113752">
        <w:t>kluczowe</w:t>
      </w:r>
      <w:r w:rsidR="007C18E1">
        <w:t xml:space="preserve"> zalety.</w:t>
      </w:r>
    </w:p>
    <w:p w14:paraId="644A15B7" w14:textId="48ED57E4" w:rsidR="00072144" w:rsidRDefault="002E46A7" w:rsidP="00072144">
      <w:r>
        <w:t>P</w:t>
      </w:r>
      <w:r w:rsidR="00157535">
        <w:t xml:space="preserve">o pierwsze, kod źródłowy aplikacji zapewniającej funkcjonalność systemu po stronie serwera </w:t>
      </w:r>
      <w:r w:rsidR="00F844F7">
        <w:t>sporządza się</w:t>
      </w:r>
      <w:r w:rsidR="00380B61">
        <w:t xml:space="preserve"> w JavaScript. </w:t>
      </w:r>
      <w:r w:rsidR="00E22427">
        <w:t>Takie podejście znacznie ułatwia pracę nad projektem, gdyż zarówno po stronie klienta jak i serwera wykorzystujemy ten sam język programowania.</w:t>
      </w:r>
      <w:r w:rsidR="00072144">
        <w:t xml:space="preserve"> Z kolei sam JavaScript jest stosunkowo nowym językiem programowania</w:t>
      </w:r>
      <w:r w:rsidR="00D26681">
        <w:t xml:space="preserve"> i zapewnia liczne ulepszenia</w:t>
      </w:r>
      <w:r w:rsidR="00072144">
        <w:t>, w porównaniu do innych</w:t>
      </w:r>
      <w:r w:rsidR="00B945C5">
        <w:t xml:space="preserve"> </w:t>
      </w:r>
      <w:r w:rsidR="00072144">
        <w:t>działających po stronie serwera takich jak np. PHP</w:t>
      </w:r>
      <w:r w:rsidR="004A01BA">
        <w:t>.</w:t>
      </w:r>
    </w:p>
    <w:p w14:paraId="09C3315C" w14:textId="303B7BBD" w:rsidR="00773C1E" w:rsidRDefault="003C7F62" w:rsidP="00C517FD">
      <w:r>
        <w:t xml:space="preserve">Po drugie Node.JS charakteryzuje się wysoką </w:t>
      </w:r>
      <w:r w:rsidR="00660243">
        <w:t>efektywnością działania</w:t>
      </w:r>
      <w:r>
        <w:t>. Twórcy tej technologii zaprojektowali ją tak, by optymalizowała wydajność i skalowalność aplikacji internetowych.</w:t>
      </w:r>
      <w:r w:rsidR="005B45E5">
        <w:t xml:space="preserve"> </w:t>
      </w:r>
    </w:p>
    <w:p w14:paraId="59F201D2" w14:textId="35270526" w:rsidR="00DC4CAD" w:rsidRDefault="00DC4CAD" w:rsidP="00C517FD">
      <w:r>
        <w:t>Kolejnym atutem Node.JS jest jego dostępno</w:t>
      </w:r>
      <w:r w:rsidR="00A46E0A">
        <w:t>ść na różne systemy operacyjne. Środowisko to można zainstalować na systemach takich jak:</w:t>
      </w:r>
    </w:p>
    <w:p w14:paraId="34FD554D" w14:textId="0119BE3E" w:rsidR="00A46E0A" w:rsidRDefault="00A46E0A" w:rsidP="00776F47">
      <w:pPr>
        <w:pStyle w:val="Akapitzlist"/>
        <w:numPr>
          <w:ilvl w:val="0"/>
          <w:numId w:val="9"/>
        </w:numPr>
      </w:pPr>
      <w:r>
        <w:t>Microsoft Windows</w:t>
      </w:r>
      <w:r w:rsidR="00EF6038">
        <w:t>,</w:t>
      </w:r>
    </w:p>
    <w:p w14:paraId="2903C21E" w14:textId="53A3F157" w:rsidR="00A46E0A" w:rsidRDefault="00A46E0A" w:rsidP="00776F47">
      <w:pPr>
        <w:pStyle w:val="Akapitzlist"/>
        <w:numPr>
          <w:ilvl w:val="0"/>
          <w:numId w:val="9"/>
        </w:numPr>
      </w:pPr>
      <w:r>
        <w:t>Linux</w:t>
      </w:r>
      <w:r w:rsidR="00EF6038">
        <w:t>,</w:t>
      </w:r>
    </w:p>
    <w:p w14:paraId="6C7056D8" w14:textId="536E85E0" w:rsidR="00A46E0A" w:rsidRDefault="00A46E0A" w:rsidP="00776F47">
      <w:pPr>
        <w:pStyle w:val="Akapitzlist"/>
        <w:numPr>
          <w:ilvl w:val="0"/>
          <w:numId w:val="9"/>
        </w:numPr>
      </w:pPr>
      <w:proofErr w:type="spellStart"/>
      <w:r>
        <w:t>macOS</w:t>
      </w:r>
      <w:proofErr w:type="spellEnd"/>
      <w:r w:rsidR="00EF6038">
        <w:t>,</w:t>
      </w:r>
    </w:p>
    <w:p w14:paraId="28095F98" w14:textId="675C38C1" w:rsidR="00141E96" w:rsidRDefault="00141E96" w:rsidP="00776F47">
      <w:pPr>
        <w:pStyle w:val="Akapitzlist"/>
        <w:numPr>
          <w:ilvl w:val="0"/>
          <w:numId w:val="9"/>
        </w:numPr>
      </w:pPr>
      <w:proofErr w:type="spellStart"/>
      <w:r>
        <w:t>WebOS</w:t>
      </w:r>
      <w:proofErr w:type="spellEnd"/>
      <w:r w:rsidR="00410069">
        <w:t>,</w:t>
      </w:r>
    </w:p>
    <w:p w14:paraId="62A05064" w14:textId="77777777" w:rsidR="00041FFF" w:rsidRDefault="00EF6038" w:rsidP="00776F47">
      <w:pPr>
        <w:pStyle w:val="Akapitzlist"/>
        <w:numPr>
          <w:ilvl w:val="0"/>
          <w:numId w:val="9"/>
        </w:numPr>
      </w:pPr>
      <w:r>
        <w:t>i wiele innych.</w:t>
      </w:r>
    </w:p>
    <w:p w14:paraId="424714B9" w14:textId="77777777" w:rsidR="00007A42" w:rsidRDefault="00980183" w:rsidP="00007A42">
      <w:pPr>
        <w:tabs>
          <w:tab w:val="clear" w:pos="397"/>
        </w:tabs>
      </w:pPr>
      <w:r>
        <w:t>Dodatkowo należy wspomnieć o obszernym wsparciu</w:t>
      </w:r>
      <w:r w:rsidR="002D0AF1">
        <w:t>, które obejmuje zapewnienie odpowiedniej infrastruktury oraz dokumentacji dla omawianego środowiska uruchomieniowego</w:t>
      </w:r>
      <w:r>
        <w:t xml:space="preserve">, </w:t>
      </w:r>
      <w:r w:rsidR="00193316">
        <w:t>dostarczanym</w:t>
      </w:r>
      <w:r>
        <w:t xml:space="preserve"> przez dostawców usług sieciowych.</w:t>
      </w:r>
    </w:p>
    <w:p w14:paraId="257BD9DF" w14:textId="77777777" w:rsidR="004E4B33" w:rsidRDefault="00BC0BD9" w:rsidP="004E4B33">
      <w:pPr>
        <w:tabs>
          <w:tab w:val="clear" w:pos="397"/>
        </w:tabs>
      </w:pPr>
      <w:r>
        <w:t xml:space="preserve">Omawiając Node.JS warto także wspomnieć o menedżerze pakietów tegoż środowiska (ang. NPM – </w:t>
      </w:r>
      <w:proofErr w:type="spellStart"/>
      <w:r w:rsidRPr="00BC0BD9">
        <w:rPr>
          <w:i/>
        </w:rPr>
        <w:t>Node</w:t>
      </w:r>
      <w:proofErr w:type="spellEnd"/>
      <w:r w:rsidRPr="00BC0BD9">
        <w:rPr>
          <w:i/>
        </w:rPr>
        <w:t xml:space="preserve"> </w:t>
      </w:r>
      <w:proofErr w:type="spellStart"/>
      <w:r w:rsidRPr="00BC0BD9">
        <w:rPr>
          <w:i/>
        </w:rPr>
        <w:t>Package</w:t>
      </w:r>
      <w:proofErr w:type="spellEnd"/>
      <w:r w:rsidRPr="00BC0BD9">
        <w:rPr>
          <w:i/>
        </w:rPr>
        <w:t xml:space="preserve"> Manager</w:t>
      </w:r>
      <w:r>
        <w:t>)</w:t>
      </w:r>
      <w:r w:rsidR="000B6C1D">
        <w:t>.</w:t>
      </w:r>
      <w:r w:rsidR="00A37995">
        <w:t xml:space="preserve"> T</w:t>
      </w:r>
      <w:r w:rsidR="00693EE2">
        <w:t>echnologia ta</w:t>
      </w:r>
      <w:r w:rsidR="00A37995">
        <w:t xml:space="preserve"> </w:t>
      </w:r>
      <w:r w:rsidR="00F32540">
        <w:t>gwarantuje dostęp do wielu pakietów z których można korzystać budując aplikację internetową</w:t>
      </w:r>
      <w:r w:rsidR="00DF6201">
        <w:t xml:space="preserve"> i jest wykorzystywan</w:t>
      </w:r>
      <w:r w:rsidR="008C34B0">
        <w:t>a</w:t>
      </w:r>
      <w:r w:rsidR="00DF6201">
        <w:t xml:space="preserve"> do automatyzacji narzędzi </w:t>
      </w:r>
      <w:r w:rsidR="00F74912">
        <w:t>współtworzących</w:t>
      </w:r>
      <w:r w:rsidR="00DF6201">
        <w:t xml:space="preserve"> </w:t>
      </w:r>
      <w:r w:rsidR="002F203C">
        <w:t>system od strony serwera</w:t>
      </w:r>
      <w:r w:rsidR="00DF6201">
        <w:t>.</w:t>
      </w:r>
    </w:p>
    <w:p w14:paraId="18F9BAEE" w14:textId="70BEA4B9" w:rsidR="00D70092" w:rsidRPr="004E4B33" w:rsidRDefault="00443086" w:rsidP="00FE15DD">
      <w:pPr>
        <w:tabs>
          <w:tab w:val="clear" w:pos="397"/>
        </w:tabs>
        <w:ind w:firstLine="0"/>
      </w:pPr>
      <w:r>
        <w:rPr>
          <w:b/>
        </w:rPr>
        <w:t>Szkielet programistyczny Express</w:t>
      </w:r>
    </w:p>
    <w:p w14:paraId="5CC25341" w14:textId="36A41D5A" w:rsidR="004E4B33" w:rsidRDefault="00CB14D4" w:rsidP="004E4B33">
      <w:pPr>
        <w:tabs>
          <w:tab w:val="clear" w:pos="397"/>
        </w:tabs>
      </w:pPr>
      <w:r>
        <w:t>Szkielet aplikacji internetowych Express zapewnia obsługę następujących mechanizmów potrzebnych</w:t>
      </w:r>
      <w:r w:rsidR="00E663F8">
        <w:t xml:space="preserve"> dla części systemu</w:t>
      </w:r>
      <w:r>
        <w:t xml:space="preserve"> po stronie serwera:</w:t>
      </w:r>
    </w:p>
    <w:p w14:paraId="20D7B83B" w14:textId="6648A58C" w:rsidR="00CB14D4" w:rsidRDefault="001244C8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k</w:t>
      </w:r>
      <w:r w:rsidR="008C3D0B">
        <w:t>onfiguracja podstawowych us</w:t>
      </w:r>
      <w:r w:rsidR="005035F4">
        <w:t xml:space="preserve">tawień aplikacji </w:t>
      </w:r>
      <w:r w:rsidR="00CC0C1B">
        <w:t>internetowej</w:t>
      </w:r>
      <w:r w:rsidR="00C6141F">
        <w:t xml:space="preserve"> (np. port </w:t>
      </w:r>
      <w:r w:rsidR="00CB5B13">
        <w:t>na którym działa</w:t>
      </w:r>
      <w:r w:rsidR="00C6141F">
        <w:t xml:space="preserve"> aplikacj</w:t>
      </w:r>
      <w:r w:rsidR="004A63A0">
        <w:t>a</w:t>
      </w:r>
      <w:r w:rsidR="00C6141F">
        <w:t>)</w:t>
      </w:r>
      <w:r w:rsidR="002C5047">
        <w:t>,</w:t>
      </w:r>
    </w:p>
    <w:p w14:paraId="7AE206EB" w14:textId="26A51072" w:rsidR="00CC0C1B" w:rsidRDefault="001244C8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d</w:t>
      </w:r>
      <w:r w:rsidR="006E3522">
        <w:t>efiniowanie funkcji mających za zadanie obsługę żądań HTTP</w:t>
      </w:r>
      <w:r w:rsidR="00670091">
        <w:t xml:space="preserve"> i HTTPS</w:t>
      </w:r>
      <w:r w:rsidR="006E3522">
        <w:t xml:space="preserve"> o różnych metodach</w:t>
      </w:r>
      <w:r w:rsidR="002855A6">
        <w:t>, skierowanych do różnych adresów URL</w:t>
      </w:r>
      <w:r w:rsidR="002C5047">
        <w:t>,</w:t>
      </w:r>
    </w:p>
    <w:p w14:paraId="35F2883A" w14:textId="79549F39" w:rsidR="00130659" w:rsidRDefault="00F025A9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zarządza</w:t>
      </w:r>
      <w:r w:rsidR="00130659">
        <w:t>nie</w:t>
      </w:r>
      <w:r>
        <w:t xml:space="preserve"> sesjami przeglądarki</w:t>
      </w:r>
      <w:r w:rsidR="008F035E">
        <w:t xml:space="preserve"> internetowej</w:t>
      </w:r>
      <w:r w:rsidR="00685304">
        <w:t xml:space="preserve"> oraz obsługą błędów</w:t>
      </w:r>
      <w:r w:rsidR="00130659">
        <w:t>,</w:t>
      </w:r>
    </w:p>
    <w:p w14:paraId="6DA50520" w14:textId="01B49C6F" w:rsidR="00F025A9" w:rsidRDefault="00130659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serializacja i deserializacja danych w formacie JSON</w:t>
      </w:r>
      <w:r w:rsidR="002B2612">
        <w:t>.</w:t>
      </w:r>
    </w:p>
    <w:p w14:paraId="579A79CF" w14:textId="22A62394" w:rsidR="00DB0217" w:rsidRDefault="002B1B06" w:rsidP="004E4B33">
      <w:pPr>
        <w:tabs>
          <w:tab w:val="clear" w:pos="397"/>
        </w:tabs>
      </w:pPr>
      <w:r>
        <w:lastRenderedPageBreak/>
        <w:t>Należy także zaznaczyć iż szkielet programistyczny Express cechuje się bard</w:t>
      </w:r>
      <w:r w:rsidR="005B0CDC">
        <w:t>ziej przejrzystą strukturą kodu niż sam</w:t>
      </w:r>
      <w:r w:rsidR="008A1D71">
        <w:t>o środowisko</w:t>
      </w:r>
      <w:r w:rsidR="005B0CDC">
        <w:t xml:space="preserve"> Node</w:t>
      </w:r>
      <w:r w:rsidR="00C81681">
        <w:t>.JS, którą można zauważyć po</w:t>
      </w:r>
      <w:r w:rsidR="00255E9D">
        <w:t>dczas implementacji następujących zadań:</w:t>
      </w:r>
    </w:p>
    <w:p w14:paraId="5AAFBB15" w14:textId="5F78E4C0" w:rsidR="00255E9D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rejestracja danych,</w:t>
      </w:r>
    </w:p>
    <w:p w14:paraId="50D7BDE6" w14:textId="7A51AB8F" w:rsidR="00255E9D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uwierzytelnianie danych,</w:t>
      </w:r>
    </w:p>
    <w:p w14:paraId="2C481D98" w14:textId="2EB76B0B" w:rsidR="00C6141F" w:rsidRPr="00146FB9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autoryzacja danych.</w:t>
      </w:r>
    </w:p>
    <w:p w14:paraId="46898568" w14:textId="6C0CE630" w:rsidR="00F078D8" w:rsidRDefault="00AA4388" w:rsidP="00AA4388">
      <w:pPr>
        <w:pStyle w:val="Nagwek3"/>
      </w:pPr>
      <w:bookmarkStart w:id="24" w:name="_Toc95587104"/>
      <w:r>
        <w:t>Strona klienta</w:t>
      </w:r>
      <w:bookmarkEnd w:id="24"/>
    </w:p>
    <w:p w14:paraId="265B64F6" w14:textId="1B3D073D" w:rsidR="00B17697" w:rsidRDefault="00B17697" w:rsidP="00B17697">
      <w:pPr>
        <w:ind w:firstLine="0"/>
        <w:rPr>
          <w:b/>
        </w:rPr>
      </w:pPr>
      <w:r>
        <w:rPr>
          <w:b/>
        </w:rPr>
        <w:t>HTML</w:t>
      </w:r>
    </w:p>
    <w:p w14:paraId="6CF347F8" w14:textId="177730FD" w:rsidR="00C44307" w:rsidRDefault="00B17697" w:rsidP="007253F2">
      <w:pPr>
        <w:rPr>
          <w:noProof/>
          <w:lang w:eastAsia="pl-PL"/>
        </w:rPr>
      </w:pPr>
      <w:r>
        <w:t>HTML jest to hipertekstowy język znaczników (ang</w:t>
      </w:r>
      <w:r w:rsidR="00102613">
        <w:t>.</w:t>
      </w:r>
      <w:r>
        <w:t xml:space="preserve"> </w:t>
      </w:r>
      <w:proofErr w:type="spellStart"/>
      <w:r w:rsidRPr="00B17697">
        <w:rPr>
          <w:i/>
        </w:rPr>
        <w:t>HyperText</w:t>
      </w:r>
      <w:proofErr w:type="spellEnd"/>
      <w:r w:rsidRPr="00B17697">
        <w:rPr>
          <w:i/>
        </w:rPr>
        <w:t xml:space="preserve"> </w:t>
      </w:r>
      <w:proofErr w:type="spellStart"/>
      <w:r w:rsidRPr="00B17697">
        <w:rPr>
          <w:i/>
        </w:rPr>
        <w:t>Markup</w:t>
      </w:r>
      <w:proofErr w:type="spellEnd"/>
      <w:r w:rsidRPr="00B17697">
        <w:rPr>
          <w:i/>
        </w:rPr>
        <w:t xml:space="preserve"> Language</w:t>
      </w:r>
      <w:r>
        <w:t>)</w:t>
      </w:r>
      <w:r w:rsidR="00553B23">
        <w:t xml:space="preserve">, służący do tworzenia </w:t>
      </w:r>
      <w:r w:rsidR="009177EE">
        <w:t xml:space="preserve">dokumentów hipertekstowych, które z kolei są interpretowane przez przeglądarki internetowe. </w:t>
      </w:r>
      <w:r w:rsidR="00C649D6">
        <w:t>HTML służy do opisania struktury witryn internetowych</w:t>
      </w:r>
      <w:r w:rsidR="00C0730F">
        <w:t xml:space="preserve"> za pomocą </w:t>
      </w:r>
      <w:r w:rsidR="00542E82">
        <w:t>segmentów nazywanych elementami HTML</w:t>
      </w:r>
      <w:r w:rsidR="000A6581">
        <w:t>.</w:t>
      </w:r>
      <w:r w:rsidR="008B6F6C">
        <w:t xml:space="preserve"> [</w:t>
      </w:r>
      <w:r w:rsidR="008B6F6C" w:rsidRPr="008B6F6C">
        <w:rPr>
          <w:highlight w:val="yellow"/>
        </w:rPr>
        <w:t xml:space="preserve">Jon </w:t>
      </w:r>
      <w:proofErr w:type="spellStart"/>
      <w:r w:rsidR="008B6F6C" w:rsidRPr="008B6F6C">
        <w:rPr>
          <w:highlight w:val="yellow"/>
        </w:rPr>
        <w:t>Duckett</w:t>
      </w:r>
      <w:proofErr w:type="spellEnd"/>
      <w:r w:rsidR="008B6F6C">
        <w:t xml:space="preserve"> </w:t>
      </w:r>
      <w:r w:rsidR="008B6F6C" w:rsidRPr="008B6F6C">
        <w:rPr>
          <w:highlight w:val="yellow"/>
        </w:rPr>
        <w:t>HTML i CSS</w:t>
      </w:r>
      <w:r w:rsidR="008B6F6C">
        <w:t>]</w:t>
      </w:r>
      <w:r w:rsidR="000A6581">
        <w:t xml:space="preserve"> Większość z tych elementów składa się z dwóch znaczników: otwierającego i zamykającego.</w:t>
      </w:r>
      <w:r w:rsidR="00435520">
        <w:t xml:space="preserve"> </w:t>
      </w:r>
      <w:r w:rsidR="00AC10CC">
        <w:t xml:space="preserve">Taki pojedynczy człon nadaje odpowiednie znaczenie </w:t>
      </w:r>
      <w:r w:rsidR="000F7AD5">
        <w:t>semantyczne</w:t>
      </w:r>
      <w:r w:rsidR="00AC10CC">
        <w:t xml:space="preserve"> poszczególnym</w:t>
      </w:r>
      <w:r w:rsidR="00C9076B">
        <w:t xml:space="preserve"> fragmentom strony internetowej.</w:t>
      </w:r>
      <w:r w:rsidR="009C16E5">
        <w:t xml:space="preserve"> Dodatkowo każdy element HTML pełni funkcję pojemnika, wewnątrz którego umieścić można inne znaczniki HTML.</w:t>
      </w:r>
      <w:r w:rsidR="00B27AB9">
        <w:t xml:space="preserve"> </w:t>
      </w:r>
      <w:r w:rsidR="00A41F5A">
        <w:t>Znaczniki HTML mo</w:t>
      </w:r>
      <w:r w:rsidR="00C44307">
        <w:t>żna rozszerzać o atrybuty, których wartości</w:t>
      </w:r>
      <w:r w:rsidR="00A41F5A">
        <w:t xml:space="preserve"> dostarczają dodatkowych informacji, dzięki którym twórcy kodu są w stanie zmienić sposób interpretacji znacznika przez </w:t>
      </w:r>
      <w:r w:rsidR="00C44307">
        <w:t>przeglądarkę</w:t>
      </w:r>
      <w:r w:rsidR="00A41F5A">
        <w:t xml:space="preserve"> internetową</w:t>
      </w:r>
      <w:r w:rsidR="00784899">
        <w:t xml:space="preserve"> (</w:t>
      </w:r>
      <w:r w:rsidR="00142CFE">
        <w:fldChar w:fldCharType="begin"/>
      </w:r>
      <w:r w:rsidR="00142CFE">
        <w:instrText xml:space="preserve"> REF _Ref94215504 \h </w:instrText>
      </w:r>
      <w:r w:rsidR="00142CFE">
        <w:fldChar w:fldCharType="separate"/>
      </w:r>
      <w:r w:rsidR="002452A3">
        <w:t xml:space="preserve">Rys. </w:t>
      </w:r>
      <w:r w:rsidR="002452A3">
        <w:rPr>
          <w:noProof/>
        </w:rPr>
        <w:t>4</w:t>
      </w:r>
      <w:r w:rsidR="002452A3">
        <w:t>.</w:t>
      </w:r>
      <w:r w:rsidR="002452A3">
        <w:rPr>
          <w:noProof/>
        </w:rPr>
        <w:t>2</w:t>
      </w:r>
      <w:r w:rsidR="00142CFE">
        <w:fldChar w:fldCharType="end"/>
      </w:r>
      <w:r w:rsidR="00142CFE">
        <w:t>.</w:t>
      </w:r>
      <w:r w:rsidR="00784899">
        <w:t>)</w:t>
      </w:r>
      <w:r w:rsidR="00A41F5A">
        <w:t>.</w:t>
      </w:r>
      <w:r w:rsidR="00F121FF">
        <w:t xml:space="preserve"> [</w:t>
      </w:r>
      <w:r w:rsidR="00F121FF" w:rsidRPr="00544208">
        <w:rPr>
          <w:highlight w:val="yellow"/>
        </w:rPr>
        <w:t>strona</w:t>
      </w:r>
      <w:r w:rsidR="00544208" w:rsidRPr="00544208">
        <w:rPr>
          <w:highlight w:val="yellow"/>
        </w:rPr>
        <w:t xml:space="preserve"> 10</w:t>
      </w:r>
      <w:r w:rsidR="00544208">
        <w:t>]</w:t>
      </w:r>
    </w:p>
    <w:p w14:paraId="301FC2F7" w14:textId="77777777" w:rsidR="00C44307" w:rsidRDefault="00C44307" w:rsidP="007253F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07750C5" wp14:editId="45DEA0AF">
            <wp:extent cx="4790437" cy="1151467"/>
            <wp:effectExtent l="0" t="0" r="0" b="0"/>
            <wp:docPr id="4" name="Obraz 4" descr="Szczegóły dotyczące struktury elementu 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zczegóły dotyczące struktury elementu HTML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63"/>
                    <a:stretch/>
                  </pic:blipFill>
                  <pic:spPr bwMode="auto">
                    <a:xfrm>
                      <a:off x="0" y="0"/>
                      <a:ext cx="4819271" cy="115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8FD94" w14:textId="48E41433" w:rsidR="00C44307" w:rsidRDefault="00C44307" w:rsidP="00E6054C">
      <w:pPr>
        <w:pStyle w:val="Legenda"/>
      </w:pPr>
      <w:bookmarkStart w:id="25" w:name="_Ref94215504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4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2</w:t>
      </w:r>
      <w:r w:rsidR="00E60C98">
        <w:fldChar w:fldCharType="end"/>
      </w:r>
      <w:bookmarkEnd w:id="25"/>
      <w:r>
        <w:t>. Ana</w:t>
      </w:r>
      <w:r w:rsidR="000B0022">
        <w:t>tomia ele</w:t>
      </w:r>
      <w:r w:rsidR="00273075">
        <w:t>mentu HTML</w:t>
      </w:r>
    </w:p>
    <w:p w14:paraId="30FE9993" w14:textId="7613B405" w:rsidR="0043394E" w:rsidRDefault="008E68BB" w:rsidP="0043394E">
      <w:r>
        <w:t>Warto byłoby nadmienić</w:t>
      </w:r>
      <w:r w:rsidR="00864F6D">
        <w:t>,</w:t>
      </w:r>
      <w:r>
        <w:t xml:space="preserve"> iż aktualna wersja języka HTML to HTML5</w:t>
      </w:r>
      <w:r w:rsidR="00B57C17">
        <w:t xml:space="preserve">. </w:t>
      </w:r>
      <w:r w:rsidR="00754796">
        <w:t xml:space="preserve">Nad </w:t>
      </w:r>
      <w:r w:rsidR="00BF1416">
        <w:t xml:space="preserve">standardami tego hipertekstowego języka znaczników czuwa organizacja W3C (ang. </w:t>
      </w:r>
      <w:r w:rsidR="00BF1416" w:rsidRPr="00BF1416">
        <w:rPr>
          <w:i/>
        </w:rPr>
        <w:t xml:space="preserve">World </w:t>
      </w:r>
      <w:proofErr w:type="spellStart"/>
      <w:r w:rsidR="00BF1416" w:rsidRPr="00BF1416">
        <w:rPr>
          <w:i/>
        </w:rPr>
        <w:t>Wide</w:t>
      </w:r>
      <w:proofErr w:type="spellEnd"/>
      <w:r w:rsidR="00BF1416" w:rsidRPr="00BF1416">
        <w:rPr>
          <w:i/>
        </w:rPr>
        <w:t xml:space="preserve"> Web </w:t>
      </w:r>
      <w:proofErr w:type="spellStart"/>
      <w:r w:rsidR="00BF1416" w:rsidRPr="00BF1416">
        <w:rPr>
          <w:i/>
        </w:rPr>
        <w:t>Consortium</w:t>
      </w:r>
      <w:proofErr w:type="spellEnd"/>
      <w:r w:rsidR="00BF1416">
        <w:t>)</w:t>
      </w:r>
      <w:r w:rsidR="00B3636F">
        <w:t>, która w swych szeregach skupia wiele przedsiębiorstw prężnie działających</w:t>
      </w:r>
      <w:r w:rsidR="001A4AFA">
        <w:t xml:space="preserve"> w branży informatycznej m. in Adobe, Amazon, Apple, Microsoft.</w:t>
      </w:r>
      <w:r w:rsidR="005B4596">
        <w:t xml:space="preserve"> Konsorcjum </w:t>
      </w:r>
      <w:r w:rsidR="003D442A">
        <w:t>W3C</w:t>
      </w:r>
      <w:r w:rsidR="00845387">
        <w:t xml:space="preserve"> ustanowiło także podstawowe idee oraz cele dotyczące </w:t>
      </w:r>
      <w:r w:rsidR="00934780">
        <w:t>I</w:t>
      </w:r>
      <w:r w:rsidR="00845387">
        <w:t>nternetu:</w:t>
      </w:r>
    </w:p>
    <w:p w14:paraId="58D61B21" w14:textId="0585C4F6" w:rsidR="00845387" w:rsidRDefault="001610B1" w:rsidP="00776F47">
      <w:pPr>
        <w:pStyle w:val="Akapitzlist"/>
        <w:numPr>
          <w:ilvl w:val="0"/>
          <w:numId w:val="12"/>
        </w:numPr>
      </w:pPr>
      <w:r>
        <w:t>u</w:t>
      </w:r>
      <w:r w:rsidR="00845387">
        <w:t>niwersalny dostęp dla wszystkich użytkowników, niezależnie od oprogramowania jakim dysponują oraz ich języka rodzimego</w:t>
      </w:r>
      <w:r w:rsidR="00934780">
        <w:t>,</w:t>
      </w:r>
    </w:p>
    <w:p w14:paraId="02DB333E" w14:textId="45B50530" w:rsidR="00934780" w:rsidRDefault="001610B1" w:rsidP="00776F47">
      <w:pPr>
        <w:pStyle w:val="Akapitzlist"/>
        <w:numPr>
          <w:ilvl w:val="0"/>
          <w:numId w:val="12"/>
        </w:numPr>
      </w:pPr>
      <w:r>
        <w:t>d</w:t>
      </w:r>
      <w:r w:rsidR="00934780">
        <w:t>ecentralizacja, która nie pozwala zagarnąć Internetu jednej firmie i ograniczyć go konkretną technologią</w:t>
      </w:r>
      <w:r>
        <w:t>,</w:t>
      </w:r>
    </w:p>
    <w:p w14:paraId="66715A33" w14:textId="0FEBF381" w:rsidR="00934780" w:rsidRDefault="001610B1" w:rsidP="00776F47">
      <w:pPr>
        <w:pStyle w:val="Akapitzlist"/>
        <w:numPr>
          <w:ilvl w:val="0"/>
          <w:numId w:val="12"/>
        </w:numPr>
      </w:pPr>
      <w:r>
        <w:lastRenderedPageBreak/>
        <w:t>e</w:t>
      </w:r>
      <w:r w:rsidR="00934780">
        <w:t>wolucja – standardy W3C są tworzone z myślą o ich przyszłym rozwoju, gdyż ciągle zwiększa się ilość informacji w Internecie i dotychczasowe metody jej wyszukiwania i skal</w:t>
      </w:r>
      <w:r>
        <w:t>owania mogą przestać wystarczać,</w:t>
      </w:r>
    </w:p>
    <w:p w14:paraId="6554775E" w14:textId="69534CA9" w:rsidR="00A40C7A" w:rsidRPr="0043394E" w:rsidRDefault="001610B1" w:rsidP="00776F47">
      <w:pPr>
        <w:pStyle w:val="Akapitzlist"/>
        <w:numPr>
          <w:ilvl w:val="0"/>
          <w:numId w:val="12"/>
        </w:numPr>
      </w:pPr>
      <w:r>
        <w:t>k</w:t>
      </w:r>
      <w:r w:rsidR="00A40C7A">
        <w:t xml:space="preserve">ompatybilność, która zapewnia możliwość </w:t>
      </w:r>
      <w:r w:rsidR="00283320">
        <w:t>uruchomienia</w:t>
      </w:r>
      <w:r w:rsidR="00E75A6B">
        <w:t xml:space="preserve"> nawet</w:t>
      </w:r>
      <w:r w:rsidR="00A40C7A">
        <w:t xml:space="preserve"> pierwszej stworzonej na świecie strony internetowej na </w:t>
      </w:r>
      <w:r w:rsidR="00AB4DED">
        <w:t>najnowszych</w:t>
      </w:r>
      <w:r w:rsidR="00A40C7A">
        <w:t xml:space="preserve"> przeglądarkach internetowych</w:t>
      </w:r>
      <w:r>
        <w:t>.</w:t>
      </w:r>
    </w:p>
    <w:p w14:paraId="4545EB88" w14:textId="1B3D073D" w:rsidR="00EA7CCB" w:rsidRDefault="00EA7CCB" w:rsidP="009E452A">
      <w:pPr>
        <w:ind w:firstLine="0"/>
        <w:rPr>
          <w:b/>
        </w:rPr>
      </w:pPr>
      <w:r w:rsidRPr="009E452A">
        <w:rPr>
          <w:b/>
        </w:rPr>
        <w:t>CSS</w:t>
      </w:r>
    </w:p>
    <w:p w14:paraId="0BDC4297" w14:textId="1C617936" w:rsidR="00C00E87" w:rsidRDefault="00F21220" w:rsidP="00C00E87">
      <w:r>
        <w:t xml:space="preserve">Kaskadowe arkusze stylów (ang. </w:t>
      </w:r>
      <w:proofErr w:type="spellStart"/>
      <w:r w:rsidRPr="00F21220">
        <w:rPr>
          <w:i/>
        </w:rPr>
        <w:t>Cascading</w:t>
      </w:r>
      <w:proofErr w:type="spellEnd"/>
      <w:r w:rsidRPr="00F21220">
        <w:rPr>
          <w:i/>
        </w:rPr>
        <w:t xml:space="preserve"> Style </w:t>
      </w:r>
      <w:proofErr w:type="spellStart"/>
      <w:r w:rsidRPr="00F21220">
        <w:rPr>
          <w:i/>
        </w:rPr>
        <w:t>Sheets</w:t>
      </w:r>
      <w:proofErr w:type="spellEnd"/>
      <w:r>
        <w:t>)</w:t>
      </w:r>
      <w:r w:rsidR="009646F4">
        <w:t xml:space="preserve"> stanowią język, który pozwala tworzyć reguły określające wygląd zawartości elementów umieszonych na stronie internetowej.</w:t>
      </w:r>
      <w:r w:rsidR="00373F11">
        <w:t xml:space="preserve"> </w:t>
      </w:r>
      <w:r w:rsidR="005D436A">
        <w:t xml:space="preserve">Technologia ta </w:t>
      </w:r>
      <w:r w:rsidR="00547137">
        <w:t>została</w:t>
      </w:r>
      <w:r w:rsidR="005D436A">
        <w:t xml:space="preserve"> opracowania w 1996 r. przez wspomniane uprzednio </w:t>
      </w:r>
      <w:r w:rsidR="00841377">
        <w:t>konsorcjum</w:t>
      </w:r>
      <w:r w:rsidR="005D436A">
        <w:t xml:space="preserve"> W3C.</w:t>
      </w:r>
      <w:r w:rsidR="00021F1A">
        <w:t xml:space="preserve"> </w:t>
      </w:r>
      <w:r w:rsidR="001C7982">
        <w:t>Umieszczenie listy dyrektyw odpowiadających za ustalanie wyglądu strony internetowej w osobnym pliku przyniosło ze sobą szereg korzyści:</w:t>
      </w:r>
    </w:p>
    <w:p w14:paraId="6273E003" w14:textId="0277B4F2" w:rsidR="001C7982" w:rsidRDefault="00D5501A" w:rsidP="00776F47">
      <w:pPr>
        <w:pStyle w:val="Akapitzlist"/>
        <w:numPr>
          <w:ilvl w:val="0"/>
          <w:numId w:val="13"/>
        </w:numPr>
      </w:pPr>
      <w:r>
        <w:t>z</w:t>
      </w:r>
      <w:r w:rsidR="00FE3DA1">
        <w:t>mniejszenie zawiłości dokumentu HTML</w:t>
      </w:r>
      <w:r>
        <w:t>,</w:t>
      </w:r>
    </w:p>
    <w:p w14:paraId="66BD2573" w14:textId="2B9AF568" w:rsidR="00B72617" w:rsidRDefault="00515DD7" w:rsidP="00776F47">
      <w:pPr>
        <w:pStyle w:val="Akapitzlist"/>
        <w:numPr>
          <w:ilvl w:val="0"/>
          <w:numId w:val="13"/>
        </w:numPr>
      </w:pPr>
      <w:r>
        <w:t>uprawnienie zmiany s</w:t>
      </w:r>
      <w:r w:rsidR="0047576B">
        <w:t>posobu wyświetlania strony internetowej w zależności od rozmiaru okna przeglądarki internetowej</w:t>
      </w:r>
      <w:r>
        <w:t>,</w:t>
      </w:r>
    </w:p>
    <w:p w14:paraId="4FF66BD3" w14:textId="5AFA2DD0" w:rsidR="00615B06" w:rsidRDefault="00D5501A" w:rsidP="00776F47">
      <w:pPr>
        <w:pStyle w:val="Akapitzlist"/>
        <w:numPr>
          <w:ilvl w:val="0"/>
          <w:numId w:val="13"/>
        </w:numPr>
      </w:pPr>
      <w:r>
        <w:t>r</w:t>
      </w:r>
      <w:r w:rsidR="00615B06">
        <w:t>ozdzielenie warstwy danych i warstwy prezentacji</w:t>
      </w:r>
      <w:r>
        <w:t>,</w:t>
      </w:r>
    </w:p>
    <w:p w14:paraId="52DDF58C" w14:textId="3AABE27E" w:rsidR="00055310" w:rsidRDefault="00D5501A" w:rsidP="00776F47">
      <w:pPr>
        <w:pStyle w:val="Akapitzlist"/>
        <w:numPr>
          <w:ilvl w:val="0"/>
          <w:numId w:val="13"/>
        </w:numPr>
      </w:pPr>
      <w:r>
        <w:t>u</w:t>
      </w:r>
      <w:r w:rsidR="00FE3DA1">
        <w:t>łatwienie wprowadzania zmian w strukturze dokumentu</w:t>
      </w:r>
      <w:r w:rsidR="00C83A19">
        <w:t xml:space="preserve"> (</w:t>
      </w:r>
      <w:r w:rsidR="00A1083F">
        <w:t>aplikacja internetowa jest łatwiejsza w utrzymaniu</w:t>
      </w:r>
      <w:r w:rsidR="00C83A19">
        <w:t>)</w:t>
      </w:r>
      <w:r>
        <w:t>,</w:t>
      </w:r>
    </w:p>
    <w:p w14:paraId="2821D374" w14:textId="1E7B8E83" w:rsidR="00055310" w:rsidRDefault="00D5501A" w:rsidP="00776F47">
      <w:pPr>
        <w:pStyle w:val="Akapitzlist"/>
        <w:numPr>
          <w:ilvl w:val="0"/>
          <w:numId w:val="13"/>
        </w:numPr>
      </w:pPr>
      <w:r>
        <w:t>m</w:t>
      </w:r>
      <w:r w:rsidR="00FE3DA1">
        <w:t>ożliwość stoso</w:t>
      </w:r>
      <w:r w:rsidR="00BB3FB2">
        <w:t>wania</w:t>
      </w:r>
      <w:r w:rsidR="00D30093">
        <w:t xml:space="preserve"> zewnętrznych arkuszy CSS</w:t>
      </w:r>
      <w:r w:rsidR="00C83A19">
        <w:t xml:space="preserve">, </w:t>
      </w:r>
      <w:r w:rsidR="009720C9">
        <w:t xml:space="preserve">dzięki czemu jeden arkusz stylu może służyć do definiowania </w:t>
      </w:r>
      <w:r w:rsidR="00E64590">
        <w:t xml:space="preserve">wyglądu </w:t>
      </w:r>
      <w:r w:rsidR="009720C9">
        <w:t>kilku dokumentów HTML</w:t>
      </w:r>
      <w:r w:rsidR="00130B3D">
        <w:t>.</w:t>
      </w:r>
    </w:p>
    <w:p w14:paraId="18EB1AF7" w14:textId="6C9F8940" w:rsidR="00547137" w:rsidRDefault="005E3F13" w:rsidP="00C00E87">
      <w:r>
        <w:t xml:space="preserve">Działanie </w:t>
      </w:r>
      <w:r w:rsidR="007D24D7">
        <w:t>CSS</w:t>
      </w:r>
      <w:r>
        <w:t xml:space="preserve"> </w:t>
      </w:r>
      <w:r w:rsidR="00F3761D">
        <w:t>polega na</w:t>
      </w:r>
      <w:r>
        <w:t xml:space="preserve"> </w:t>
      </w:r>
      <w:r w:rsidR="00E82012">
        <w:t xml:space="preserve">kojarzeniu poszczególnych reguł </w:t>
      </w:r>
      <w:r>
        <w:t>z elementami HTML</w:t>
      </w:r>
      <w:r w:rsidR="006F592F">
        <w:t>.</w:t>
      </w:r>
      <w:r w:rsidR="00AB68E4">
        <w:t xml:space="preserve"> </w:t>
      </w:r>
      <w:r w:rsidR="001D71D0">
        <w:t>R</w:t>
      </w:r>
      <w:r w:rsidR="00EC1150">
        <w:t>eguły</w:t>
      </w:r>
      <w:r w:rsidR="00AB68E4">
        <w:t xml:space="preserve"> </w:t>
      </w:r>
      <w:r w:rsidR="001D71D0">
        <w:t xml:space="preserve">te </w:t>
      </w:r>
      <w:r w:rsidR="00AB68E4">
        <w:t>definiują sposób wyświetlania konkretnych el</w:t>
      </w:r>
      <w:r w:rsidR="00F14419">
        <w:t>ementów na stronie internetowej, a składają się z dwóch części: selektora oraz deklaracji.</w:t>
      </w:r>
      <w:r w:rsidR="00394F82">
        <w:t xml:space="preserve"> </w:t>
      </w:r>
    </w:p>
    <w:p w14:paraId="76311FB8" w14:textId="7DBDEE57" w:rsidR="000130A5" w:rsidRDefault="000130A5" w:rsidP="00C00E87">
      <w:r>
        <w:t>Selektor to wyrażenie, które określa do jakich elementów HTML odnosi się dana reguła, natomiast deklaracje określają w jaki sposób powinny zostać wyświetlone elementy określone w selektorze</w:t>
      </w:r>
      <w:r w:rsidR="00E24266">
        <w:t>(</w:t>
      </w:r>
      <w:r w:rsidR="003A7AD5">
        <w:fldChar w:fldCharType="begin"/>
      </w:r>
      <w:r w:rsidR="003A7AD5">
        <w:instrText xml:space="preserve"> REF _Ref94216246 \h </w:instrText>
      </w:r>
      <w:r w:rsidR="003A7AD5">
        <w:fldChar w:fldCharType="separate"/>
      </w:r>
      <w:r w:rsidR="002452A3">
        <w:t xml:space="preserve">Rys. </w:t>
      </w:r>
      <w:r w:rsidR="002452A3">
        <w:rPr>
          <w:noProof/>
        </w:rPr>
        <w:t>4</w:t>
      </w:r>
      <w:r w:rsidR="002452A3">
        <w:t>.</w:t>
      </w:r>
      <w:r w:rsidR="002452A3">
        <w:rPr>
          <w:noProof/>
        </w:rPr>
        <w:t>3</w:t>
      </w:r>
      <w:r w:rsidR="003A7AD5">
        <w:fldChar w:fldCharType="end"/>
      </w:r>
      <w:r w:rsidR="003A7AD5">
        <w:t>.</w:t>
      </w:r>
      <w:r w:rsidR="00E24266">
        <w:t>)</w:t>
      </w:r>
      <w:r>
        <w:t>.</w:t>
      </w:r>
    </w:p>
    <w:p w14:paraId="66552DA1" w14:textId="77777777" w:rsidR="00AB0B4B" w:rsidRDefault="00E24266" w:rsidP="00AB0B4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45BA4AF" wp14:editId="63B27BB0">
            <wp:extent cx="3221766" cy="18288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4829" cy="18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3952" w14:textId="3926D6C4" w:rsidR="00E24266" w:rsidRDefault="00AB0B4B" w:rsidP="00E6054C">
      <w:pPr>
        <w:pStyle w:val="Legenda"/>
      </w:pPr>
      <w:bookmarkStart w:id="26" w:name="_Ref94216246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4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3</w:t>
      </w:r>
      <w:r w:rsidR="00E60C98">
        <w:fldChar w:fldCharType="end"/>
      </w:r>
      <w:bookmarkEnd w:id="26"/>
      <w:r w:rsidR="00757785">
        <w:t>. Elementy składowe reguły CSS</w:t>
      </w:r>
    </w:p>
    <w:p w14:paraId="3570B3CA" w14:textId="77777777" w:rsidR="00845B3C" w:rsidRPr="00845B3C" w:rsidRDefault="00845B3C" w:rsidP="00845B3C"/>
    <w:p w14:paraId="48FBD3A7" w14:textId="2750F76D" w:rsidR="006122F2" w:rsidRDefault="005B7DAC" w:rsidP="006122F2">
      <w:r>
        <w:lastRenderedPageBreak/>
        <w:t>Deklaracja natomiast składa się z dwóch elementów: właściwości i wartości.</w:t>
      </w:r>
      <w:r w:rsidR="00CF56F1">
        <w:t xml:space="preserve"> Pierwsza z nich </w:t>
      </w:r>
      <w:r w:rsidR="00775708">
        <w:t>odnosi</w:t>
      </w:r>
      <w:r w:rsidR="00CF56F1">
        <w:t xml:space="preserve"> się do konkretnego aspektu wyglądu elementu, druga natomiast wskazuje konkretne ustawienie, </w:t>
      </w:r>
      <w:r w:rsidR="00775708">
        <w:t>które</w:t>
      </w:r>
      <w:r w:rsidR="00CF56F1">
        <w:t xml:space="preserve"> chcemy nadać danej właściwości</w:t>
      </w:r>
      <w:r w:rsidR="00320296">
        <w:t xml:space="preserve"> (</w:t>
      </w:r>
      <w:r w:rsidR="001221A8">
        <w:fldChar w:fldCharType="begin"/>
      </w:r>
      <w:r w:rsidR="001221A8">
        <w:instrText xml:space="preserve"> REF _Ref94216457 \h </w:instrText>
      </w:r>
      <w:r w:rsidR="001221A8">
        <w:fldChar w:fldCharType="separate"/>
      </w:r>
      <w:r w:rsidR="002452A3">
        <w:t xml:space="preserve">Rys. </w:t>
      </w:r>
      <w:r w:rsidR="002452A3">
        <w:rPr>
          <w:noProof/>
        </w:rPr>
        <w:t>4</w:t>
      </w:r>
      <w:r w:rsidR="002452A3">
        <w:t>.</w:t>
      </w:r>
      <w:r w:rsidR="002452A3">
        <w:rPr>
          <w:noProof/>
        </w:rPr>
        <w:t>4</w:t>
      </w:r>
      <w:r w:rsidR="001221A8">
        <w:fldChar w:fldCharType="end"/>
      </w:r>
      <w:r w:rsidR="00F71B94">
        <w:t>.</w:t>
      </w:r>
      <w:r w:rsidR="00320296">
        <w:t>)</w:t>
      </w:r>
      <w:r w:rsidR="00CF56F1">
        <w:t>.</w:t>
      </w:r>
    </w:p>
    <w:p w14:paraId="7CF18077" w14:textId="77777777" w:rsidR="009B293C" w:rsidRDefault="00320296" w:rsidP="009B293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1033F5E" wp14:editId="5CA0EA2F">
            <wp:extent cx="3294498" cy="1485900"/>
            <wp:effectExtent l="0" t="0" r="127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8184" cy="148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C496" w14:textId="766A03BA" w:rsidR="00320296" w:rsidRDefault="009B293C" w:rsidP="00E6054C">
      <w:pPr>
        <w:pStyle w:val="Legenda"/>
      </w:pPr>
      <w:bookmarkStart w:id="27" w:name="_Ref94216457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4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4</w:t>
      </w:r>
      <w:r w:rsidR="00E60C98">
        <w:fldChar w:fldCharType="end"/>
      </w:r>
      <w:bookmarkEnd w:id="27"/>
      <w:r>
        <w:t>. Elementy składowe deklaracji CSS</w:t>
      </w:r>
    </w:p>
    <w:p w14:paraId="72792574" w14:textId="20594A04" w:rsidR="00A572A2" w:rsidRDefault="000F3972" w:rsidP="00A572A2">
      <w:r>
        <w:t>Niezmiernie istotną cechą arkuszy CSS jest kaskadowość. Kaskada według specyfikacji technicznej tej technologii</w:t>
      </w:r>
      <w:r w:rsidR="0081534A">
        <w:t xml:space="preserve"> [</w:t>
      </w:r>
      <w:r w:rsidR="0081534A" w:rsidRPr="0081534A">
        <w:rPr>
          <w:highlight w:val="yellow"/>
        </w:rPr>
        <w:t>strona 11</w:t>
      </w:r>
      <w:r w:rsidR="0081534A">
        <w:t>]</w:t>
      </w:r>
      <w:r>
        <w:t xml:space="preserve"> to algorytm, który dostarcza przeglądarce internetowej informacje o tym, który </w:t>
      </w:r>
      <w:r w:rsidR="00304EE9">
        <w:t>konkretnie</w:t>
      </w:r>
      <w:r>
        <w:t xml:space="preserve"> st</w:t>
      </w:r>
      <w:r w:rsidR="00BE16A6">
        <w:t>yl przypi</w:t>
      </w:r>
      <w:r w:rsidR="00E661EC">
        <w:t>sać do danego elementu</w:t>
      </w:r>
      <w:r w:rsidR="009907F8">
        <w:t>.</w:t>
      </w:r>
      <w:r w:rsidR="00E661EC">
        <w:t xml:space="preserve"> </w:t>
      </w:r>
      <w:r w:rsidR="0048229F">
        <w:t>Algorytm ten korzysta z następujących</w:t>
      </w:r>
      <w:r w:rsidR="007C508A">
        <w:t xml:space="preserve"> war</w:t>
      </w:r>
      <w:r w:rsidR="001D7291">
        <w:t>stw określających hierarchię ważności poszczególnych reguł:</w:t>
      </w:r>
    </w:p>
    <w:p w14:paraId="2889C473" w14:textId="15EC8571" w:rsidR="0041617C" w:rsidRDefault="0041617C" w:rsidP="00776F47">
      <w:pPr>
        <w:pStyle w:val="Akapitzlist"/>
        <w:numPr>
          <w:ilvl w:val="0"/>
          <w:numId w:val="14"/>
        </w:numPr>
      </w:pPr>
      <w:r>
        <w:t>Waga – kaskada sprawdza typ „konkurujących</w:t>
      </w:r>
      <w:r w:rsidR="00962FC9">
        <w:t>”</w:t>
      </w:r>
      <w:r>
        <w:t xml:space="preserve"> stylów</w:t>
      </w:r>
      <w:r w:rsidR="00962FC9">
        <w:t>.</w:t>
      </w:r>
    </w:p>
    <w:p w14:paraId="208E2E89" w14:textId="77777777" w:rsidR="00E04235" w:rsidRDefault="00962FC9" w:rsidP="00776F47">
      <w:pPr>
        <w:pStyle w:val="Akapitzlist"/>
        <w:numPr>
          <w:ilvl w:val="0"/>
          <w:numId w:val="14"/>
        </w:numPr>
      </w:pPr>
      <w:r>
        <w:t xml:space="preserve">Pochodzenie – sprawdzane jest miejsce, w którym dane reguły </w:t>
      </w:r>
      <w:r w:rsidR="00FE2E77">
        <w:t xml:space="preserve">CSS </w:t>
      </w:r>
      <w:r>
        <w:t>zostały zdefiniowane</w:t>
      </w:r>
      <w:r w:rsidR="00057F7B">
        <w:t>. W kolejności od najwa</w:t>
      </w:r>
      <w:r w:rsidR="00E04235">
        <w:t>żniejszego do najmniej ważnego:</w:t>
      </w:r>
    </w:p>
    <w:p w14:paraId="7C4FC80C" w14:textId="099C01E2" w:rsidR="00E04235" w:rsidRDefault="00057F7B" w:rsidP="00776F47">
      <w:pPr>
        <w:pStyle w:val="Akapitzlist"/>
        <w:numPr>
          <w:ilvl w:val="1"/>
          <w:numId w:val="14"/>
        </w:numPr>
      </w:pPr>
      <w:r>
        <w:t xml:space="preserve">strona internetowa, </w:t>
      </w:r>
    </w:p>
    <w:p w14:paraId="1DC417E7" w14:textId="77777777" w:rsidR="00E04235" w:rsidRDefault="00057F7B" w:rsidP="00776F47">
      <w:pPr>
        <w:pStyle w:val="Akapitzlist"/>
        <w:numPr>
          <w:ilvl w:val="1"/>
          <w:numId w:val="14"/>
        </w:numPr>
      </w:pPr>
      <w:r>
        <w:t xml:space="preserve">użytkownik, </w:t>
      </w:r>
    </w:p>
    <w:p w14:paraId="04E31014" w14:textId="06D5B5FD" w:rsidR="00962FC9" w:rsidRDefault="00057F7B" w:rsidP="00776F47">
      <w:pPr>
        <w:pStyle w:val="Akapitzlist"/>
        <w:numPr>
          <w:ilvl w:val="1"/>
          <w:numId w:val="14"/>
        </w:numPr>
      </w:pPr>
      <w:r>
        <w:t>przeglądarka internetowa.</w:t>
      </w:r>
    </w:p>
    <w:p w14:paraId="7C692C81" w14:textId="77777777" w:rsidR="001F6091" w:rsidRDefault="00A823FE" w:rsidP="00776F47">
      <w:pPr>
        <w:pStyle w:val="Akapitzlist"/>
        <w:numPr>
          <w:ilvl w:val="0"/>
          <w:numId w:val="14"/>
        </w:numPr>
      </w:pPr>
      <w:r>
        <w:t xml:space="preserve">Specyficzność – </w:t>
      </w:r>
      <w:r w:rsidR="005F07A6">
        <w:t xml:space="preserve">odwołuje się do wagi konkretnego selektora. W kolejności do najważniejszego </w:t>
      </w:r>
      <w:r w:rsidR="001F6091">
        <w:t>do najmniej ważnego:</w:t>
      </w:r>
    </w:p>
    <w:p w14:paraId="6B64A05F" w14:textId="752B3934" w:rsidR="001F6091" w:rsidRDefault="005F07A6" w:rsidP="00776F47">
      <w:pPr>
        <w:pStyle w:val="Akapitzlist"/>
        <w:numPr>
          <w:ilvl w:val="1"/>
          <w:numId w:val="14"/>
        </w:numPr>
      </w:pPr>
      <w:r>
        <w:t>style zadeklarowane bezpośre</w:t>
      </w:r>
      <w:r w:rsidR="001F6091">
        <w:t>dnio w atrybucie elementy HTML,</w:t>
      </w:r>
    </w:p>
    <w:p w14:paraId="163E7D19" w14:textId="379A5E00" w:rsidR="001F6091" w:rsidRDefault="005F07A6" w:rsidP="00776F47">
      <w:pPr>
        <w:pStyle w:val="Akapitzlist"/>
        <w:numPr>
          <w:ilvl w:val="1"/>
          <w:numId w:val="14"/>
        </w:numPr>
      </w:pPr>
      <w:r>
        <w:t>style przypisane do ele</w:t>
      </w:r>
      <w:r w:rsidR="001F6091">
        <w:t>mentu za pomocą identyfikatora,</w:t>
      </w:r>
    </w:p>
    <w:p w14:paraId="567FCDA3" w14:textId="77777777" w:rsidR="00394827" w:rsidRDefault="00A229CB" w:rsidP="00776F47">
      <w:pPr>
        <w:pStyle w:val="Akapitzlist"/>
        <w:numPr>
          <w:ilvl w:val="1"/>
          <w:numId w:val="14"/>
        </w:numPr>
      </w:pPr>
      <w:r>
        <w:t>selektor klasy</w:t>
      </w:r>
      <w:r w:rsidR="005F07A6">
        <w:t>/</w:t>
      </w:r>
      <w:r w:rsidR="000F4C52">
        <w:t xml:space="preserve"> </w:t>
      </w:r>
      <w:r w:rsidR="005F07A6">
        <w:t>ps</w:t>
      </w:r>
      <w:r w:rsidR="00E20CE3">
        <w:t>eudoklas</w:t>
      </w:r>
      <w:r>
        <w:t>y</w:t>
      </w:r>
      <w:r w:rsidR="005F07A6">
        <w:t>/</w:t>
      </w:r>
      <w:r w:rsidR="000F4C52">
        <w:t xml:space="preserve"> </w:t>
      </w:r>
      <w:r w:rsidR="005F07A6">
        <w:t>atrybut,</w:t>
      </w:r>
    </w:p>
    <w:p w14:paraId="7125442E" w14:textId="0000BF62" w:rsidR="00A823FE" w:rsidRDefault="005F07A6" w:rsidP="00776F47">
      <w:pPr>
        <w:pStyle w:val="Akapitzlist"/>
        <w:numPr>
          <w:ilvl w:val="1"/>
          <w:numId w:val="14"/>
        </w:numPr>
      </w:pPr>
      <w:r>
        <w:t xml:space="preserve"> tag/</w:t>
      </w:r>
      <w:r w:rsidR="000F4C52">
        <w:t xml:space="preserve"> </w:t>
      </w:r>
      <w:r>
        <w:t>pseudoelement.</w:t>
      </w:r>
    </w:p>
    <w:p w14:paraId="6C84EBEF" w14:textId="1832ECA4" w:rsidR="008245C2" w:rsidRDefault="008245C2" w:rsidP="00776F47">
      <w:pPr>
        <w:pStyle w:val="Akapitzlist"/>
        <w:numPr>
          <w:ilvl w:val="0"/>
          <w:numId w:val="14"/>
        </w:numPr>
      </w:pPr>
      <w:r>
        <w:t>Pozycja – czyli kolejność zdefiniowania reguły CSS w kodzie źródłowym.</w:t>
      </w:r>
    </w:p>
    <w:p w14:paraId="4E1EC199" w14:textId="7B33DC9B" w:rsidR="00AE5CFB" w:rsidRDefault="00AE5CFB" w:rsidP="00AE5CFB">
      <w:r>
        <w:t xml:space="preserve">Istotnym pojęciem odwołującym się do wyglądu strony internetowej jest także responsywność. Pojęcie to pochodzi ze skrótowca zdefiniowanego w języku angielskim RWD (ang. </w:t>
      </w:r>
      <w:proofErr w:type="spellStart"/>
      <w:r w:rsidRPr="00AE5CFB">
        <w:rPr>
          <w:i/>
        </w:rPr>
        <w:t>Responsive</w:t>
      </w:r>
      <w:proofErr w:type="spellEnd"/>
      <w:r w:rsidRPr="00AE5CFB">
        <w:rPr>
          <w:i/>
        </w:rPr>
        <w:t xml:space="preserve"> Web Design</w:t>
      </w:r>
      <w:r>
        <w:t>)</w:t>
      </w:r>
      <w:r w:rsidR="00D45CD4">
        <w:t xml:space="preserve"> i oznacza technikę projektowania strony w taki sposób, aby jej wygląd automatycznie dostosowywał si</w:t>
      </w:r>
      <w:r w:rsidR="008F39B8">
        <w:t xml:space="preserve">ę do rozmiaru okna przeglądarki, na której ta </w:t>
      </w:r>
      <w:r w:rsidR="00125D47">
        <w:t>witryna</w:t>
      </w:r>
      <w:r w:rsidR="008F39B8">
        <w:t xml:space="preserve"> jest </w:t>
      </w:r>
      <w:r w:rsidR="004131C9">
        <w:t>wyświetlana</w:t>
      </w:r>
      <w:r w:rsidR="008F39B8">
        <w:t>.</w:t>
      </w:r>
      <w:r w:rsidR="00223C0D">
        <w:t xml:space="preserve"> Arkusze stylów CSS także pomagają osiągnąć programistom odpowiednią responsywność projektowanej strony.</w:t>
      </w:r>
    </w:p>
    <w:p w14:paraId="2B9A2237" w14:textId="42C19EA8" w:rsidR="00C4311F" w:rsidRDefault="00EA7CCB" w:rsidP="009E452A">
      <w:pPr>
        <w:ind w:firstLine="0"/>
        <w:rPr>
          <w:b/>
        </w:rPr>
      </w:pPr>
      <w:r w:rsidRPr="009E452A">
        <w:rPr>
          <w:b/>
        </w:rPr>
        <w:t>JavaScript</w:t>
      </w:r>
    </w:p>
    <w:p w14:paraId="18F06FA5" w14:textId="67B568CF" w:rsidR="00C4311F" w:rsidRPr="00C4311F" w:rsidRDefault="00C4311F" w:rsidP="00C4311F">
      <w:r>
        <w:lastRenderedPageBreak/>
        <w:t xml:space="preserve">Język programowania JavaScript </w:t>
      </w:r>
      <w:r w:rsidR="007179E2">
        <w:t xml:space="preserve">oraz jego cechy </w:t>
      </w:r>
      <w:r>
        <w:t>został</w:t>
      </w:r>
      <w:r w:rsidR="007179E2">
        <w:t>y omówione</w:t>
      </w:r>
      <w:r>
        <w:t xml:space="preserve"> w poprzednim podrozdziale. </w:t>
      </w:r>
      <w:r w:rsidR="00C20766">
        <w:t>Autorzy niniejszego opracowania, sporządzając kod źródłowy</w:t>
      </w:r>
      <w:r w:rsidR="00814454">
        <w:t xml:space="preserve"> odpowiadający za stronę klienta </w:t>
      </w:r>
      <w:r w:rsidR="00C20766">
        <w:t xml:space="preserve">posługiwali się głównie </w:t>
      </w:r>
      <w:r w:rsidR="00AA63E3">
        <w:t>biblioteką programistyczną</w:t>
      </w:r>
      <w:r w:rsidR="00C20766">
        <w:t xml:space="preserve"> React.JS, któr</w:t>
      </w:r>
      <w:r w:rsidR="00AA63E3">
        <w:t>a</w:t>
      </w:r>
      <w:r w:rsidR="00C20766">
        <w:t xml:space="preserve"> oczywiście bazuje na języku programowania JavaScript.</w:t>
      </w:r>
    </w:p>
    <w:p w14:paraId="71894EA1" w14:textId="14E8BA47" w:rsidR="00EA7CCB" w:rsidRDefault="00EA7CCB" w:rsidP="009E452A">
      <w:pPr>
        <w:ind w:firstLine="0"/>
        <w:rPr>
          <w:b/>
        </w:rPr>
      </w:pPr>
      <w:r w:rsidRPr="009E452A">
        <w:rPr>
          <w:b/>
        </w:rPr>
        <w:t>React.JS</w:t>
      </w:r>
    </w:p>
    <w:p w14:paraId="61CC4B96" w14:textId="54A37C9B" w:rsidR="005D0BF8" w:rsidRDefault="00A90831" w:rsidP="005D0BF8">
      <w:r>
        <w:t xml:space="preserve">Jest to jedna z najpopularniejszych bibliotek języka programowania JavaScript. </w:t>
      </w:r>
      <w:r w:rsidR="00A662A4">
        <w:t xml:space="preserve">React.JS wykorzystywany </w:t>
      </w:r>
      <w:r w:rsidR="00DA513A">
        <w:t>jest przez programistów do tworzenia</w:t>
      </w:r>
      <w:r w:rsidR="000837D2">
        <w:t xml:space="preserve"> graficznych</w:t>
      </w:r>
      <w:r w:rsidR="00DA513A">
        <w:t xml:space="preserve"> interfejsów użytkownika aplikacji internetowych.</w:t>
      </w:r>
    </w:p>
    <w:p w14:paraId="1EF01715" w14:textId="21A33891" w:rsidR="000A2806" w:rsidRDefault="00C90BEE" w:rsidP="005D0BF8">
      <w:r>
        <w:t xml:space="preserve">Oprawa graficzna strony internetowej </w:t>
      </w:r>
      <w:r w:rsidR="00B87BE4">
        <w:t xml:space="preserve">zawiera dane, które przekazywane są do nadrzędnego komponentu biblioteki React.JS, który z kolei jest odpowiedzialny za odpowiednie </w:t>
      </w:r>
      <w:r w:rsidR="00F37E98">
        <w:t>przetworzenie dostarczonych mu informacji w postać dokumentu HTML. Natomiast</w:t>
      </w:r>
      <w:r w:rsidR="00D33435">
        <w:t xml:space="preserve"> taki</w:t>
      </w:r>
      <w:r w:rsidR="00F37E98">
        <w:t xml:space="preserve"> dokument języka HTML interpretowany jest przez przeglądarkę internetową </w:t>
      </w:r>
      <w:r w:rsidR="00731381">
        <w:t>i wyświetlany użytkownikowi w postaci strony internetowej.</w:t>
      </w:r>
      <w:r w:rsidR="00E269CE">
        <w:t>[</w:t>
      </w:r>
      <w:r w:rsidR="00E269CE" w:rsidRPr="00E269CE">
        <w:rPr>
          <w:highlight w:val="yellow"/>
        </w:rPr>
        <w:t xml:space="preserve">React and React Native </w:t>
      </w:r>
      <w:proofErr w:type="spellStart"/>
      <w:r w:rsidR="00E269CE" w:rsidRPr="00E269CE">
        <w:rPr>
          <w:highlight w:val="yellow"/>
        </w:rPr>
        <w:t>book</w:t>
      </w:r>
      <w:proofErr w:type="spellEnd"/>
      <w:r w:rsidR="00FE1B76">
        <w:t>].</w:t>
      </w:r>
    </w:p>
    <w:p w14:paraId="0A25F766" w14:textId="063F5B08" w:rsidR="00BD56B4" w:rsidRDefault="00BD56B4" w:rsidP="005D0BF8">
      <w:r>
        <w:t>W uproszeniu można więc stwierdzić</w:t>
      </w:r>
      <w:r w:rsidR="00916C6C">
        <w:t>,</w:t>
      </w:r>
      <w:r>
        <w:t xml:space="preserve"> iż React.JS to technologia </w:t>
      </w:r>
      <w:r w:rsidR="00933319">
        <w:t>służąca</w:t>
      </w:r>
      <w:r>
        <w:t xml:space="preserve"> do </w:t>
      </w:r>
      <w:r w:rsidR="000D31D3">
        <w:t>graficznego przedstawienia treści zapisanej w postaci cyfrowej</w:t>
      </w:r>
      <w:r w:rsidR="00CE69C2">
        <w:t>, co w nomenklaturze infor</w:t>
      </w:r>
      <w:r w:rsidR="001332E0">
        <w:t>matycznej oznacza renderowanie.</w:t>
      </w:r>
    </w:p>
    <w:p w14:paraId="0F1F7B53" w14:textId="66C0B2AE" w:rsidR="0008372A" w:rsidRDefault="00680167" w:rsidP="005D0BF8">
      <w:r>
        <w:t xml:space="preserve">Ważną cechą biblioteki programistycznej React.JS jest prostota jej użytkowania. W porównaniu do skomplikowanych szkieletów programistycznych nie ma tu potrzebny </w:t>
      </w:r>
      <w:r w:rsidR="005A4173">
        <w:t xml:space="preserve">z zaznajamianiem się z ogromem mechanizmów </w:t>
      </w:r>
      <w:r w:rsidR="00B56BB0">
        <w:t>stanowiących daną technologię</w:t>
      </w:r>
      <w:r w:rsidR="005A4173">
        <w:t>.</w:t>
      </w:r>
      <w:r w:rsidR="00EB4D81">
        <w:t xml:space="preserve"> Biblioteka React.JS składa się z dwóch głównych interfejsów programowania aplikacji (ang. </w:t>
      </w:r>
      <w:r w:rsidR="00EB4D81" w:rsidRPr="00EB4D81">
        <w:rPr>
          <w:i/>
        </w:rPr>
        <w:t>API</w:t>
      </w:r>
      <w:r w:rsidR="00EB4D81">
        <w:rPr>
          <w:i/>
        </w:rPr>
        <w:t xml:space="preserve"> –</w:t>
      </w:r>
      <w:r w:rsidR="002D657A">
        <w:rPr>
          <w:i/>
        </w:rPr>
        <w:t xml:space="preserve"> Application</w:t>
      </w:r>
      <w:r w:rsidR="00EB4D81">
        <w:rPr>
          <w:i/>
        </w:rPr>
        <w:t xml:space="preserve"> </w:t>
      </w:r>
      <w:proofErr w:type="spellStart"/>
      <w:r w:rsidR="00EB4D81">
        <w:rPr>
          <w:i/>
        </w:rPr>
        <w:t>programming</w:t>
      </w:r>
      <w:proofErr w:type="spellEnd"/>
      <w:r w:rsidR="00EB4D81">
        <w:rPr>
          <w:i/>
        </w:rPr>
        <w:t xml:space="preserve"> </w:t>
      </w:r>
      <w:proofErr w:type="spellStart"/>
      <w:r w:rsidR="00EB4D81">
        <w:rPr>
          <w:i/>
        </w:rPr>
        <w:t>interface</w:t>
      </w:r>
      <w:proofErr w:type="spellEnd"/>
      <w:r w:rsidR="00AA57CD">
        <w:t>):</w:t>
      </w:r>
    </w:p>
    <w:p w14:paraId="09939B79" w14:textId="709B6AF4" w:rsidR="00AA57CD" w:rsidRDefault="00CF5BDA" w:rsidP="00776F47">
      <w:pPr>
        <w:pStyle w:val="Akapitzlist"/>
        <w:numPr>
          <w:ilvl w:val="0"/>
          <w:numId w:val="15"/>
        </w:numPr>
      </w:pPr>
      <w:r>
        <w:t>Reac</w:t>
      </w:r>
      <w:r w:rsidR="00AA57CD">
        <w:t xml:space="preserve">t DOM – </w:t>
      </w:r>
      <w:r w:rsidR="00BE7EC2">
        <w:t>interfejs ten służy do bieżącego przedstawiania treści aplikacji internetowej</w:t>
      </w:r>
      <w:r w:rsidR="00C023D9">
        <w:t>,</w:t>
      </w:r>
    </w:p>
    <w:p w14:paraId="4553C385" w14:textId="4A430FEF" w:rsidR="00AA57CD" w:rsidRDefault="00C023D9" w:rsidP="00776F47">
      <w:pPr>
        <w:pStyle w:val="Akapitzlist"/>
        <w:numPr>
          <w:ilvl w:val="0"/>
          <w:numId w:val="15"/>
        </w:numPr>
      </w:pPr>
      <w:r>
        <w:t>k</w:t>
      </w:r>
      <w:r w:rsidR="003E0E00">
        <w:t xml:space="preserve">omponenty </w:t>
      </w:r>
      <w:r w:rsidR="00C300ED">
        <w:t>tworzone za pomocą biblioteki</w:t>
      </w:r>
      <w:r w:rsidR="003E0E00">
        <w:t xml:space="preserve"> React.JS</w:t>
      </w:r>
      <w:r w:rsidR="00AA57CD">
        <w:t xml:space="preserve"> </w:t>
      </w:r>
      <w:r w:rsidR="00BE7EC2">
        <w:t>–</w:t>
      </w:r>
      <w:r w:rsidR="00AA57CD">
        <w:t xml:space="preserve"> </w:t>
      </w:r>
      <w:r w:rsidR="00A63157">
        <w:t xml:space="preserve">są to elementy przetwarzane przez </w:t>
      </w:r>
      <w:r w:rsidR="00BB40F1">
        <w:t>pierwszy z wymienionych interfejsów.</w:t>
      </w:r>
    </w:p>
    <w:p w14:paraId="0D755F47" w14:textId="79CFB874" w:rsidR="00444800" w:rsidRDefault="007C143A" w:rsidP="00F06BA9">
      <w:r>
        <w:t xml:space="preserve">Komponenty obecne w kodzie źródłowym </w:t>
      </w:r>
      <w:r w:rsidR="00343DE8">
        <w:t>tworzonej aplikacji internetowej</w:t>
      </w:r>
      <w:r>
        <w:t xml:space="preserve"> </w:t>
      </w:r>
      <w:r w:rsidR="008C2824">
        <w:t>zawierają następujące</w:t>
      </w:r>
      <w:r>
        <w:t xml:space="preserve"> </w:t>
      </w:r>
      <w:r w:rsidR="00960762">
        <w:t>składniki</w:t>
      </w:r>
      <w:r>
        <w:t>:</w:t>
      </w:r>
    </w:p>
    <w:p w14:paraId="5B9F85F0" w14:textId="4B246540" w:rsidR="007C143A" w:rsidRDefault="00535664" w:rsidP="00776F47">
      <w:pPr>
        <w:pStyle w:val="Akapitzlist"/>
        <w:numPr>
          <w:ilvl w:val="0"/>
          <w:numId w:val="16"/>
        </w:numPr>
      </w:pPr>
      <w:r>
        <w:t>d</w:t>
      </w:r>
      <w:r w:rsidR="0037294A">
        <w:t>ane pochodzące z określonych źródeł, , np. z bazy danych i przetwarzane przez komponent</w:t>
      </w:r>
      <w:r w:rsidR="006E6745">
        <w:t>,</w:t>
      </w:r>
    </w:p>
    <w:p w14:paraId="643DB81B" w14:textId="01638F8C" w:rsidR="006E6745" w:rsidRDefault="00535664" w:rsidP="00776F47">
      <w:pPr>
        <w:pStyle w:val="Akapitzlist"/>
        <w:numPr>
          <w:ilvl w:val="0"/>
          <w:numId w:val="16"/>
        </w:numPr>
      </w:pPr>
      <w:r>
        <w:t>m</w:t>
      </w:r>
      <w:r w:rsidR="00AF2DFA">
        <w:t xml:space="preserve">etody </w:t>
      </w:r>
      <w:r w:rsidR="006E6745">
        <w:t xml:space="preserve">zaimplementowane przez programistów, które </w:t>
      </w:r>
      <w:r w:rsidR="009517B8">
        <w:t>reagują na zmiany zachodzące w danym komponencie,</w:t>
      </w:r>
    </w:p>
    <w:p w14:paraId="0A05E167" w14:textId="72C2A944" w:rsidR="009517B8" w:rsidRDefault="00535664" w:rsidP="00776F47">
      <w:pPr>
        <w:pStyle w:val="Akapitzlist"/>
        <w:numPr>
          <w:ilvl w:val="0"/>
          <w:numId w:val="16"/>
        </w:numPr>
      </w:pPr>
      <w:r>
        <w:t>f</w:t>
      </w:r>
      <w:r w:rsidR="00664EB8">
        <w:t>unkcje, które obsługują interakcję użytkownika aplikacji internetowej z danym elementem na stronie, który reprezentowany jest w kodzie źródłowym przez dany komponent</w:t>
      </w:r>
      <w:r>
        <w:t>,</w:t>
      </w:r>
    </w:p>
    <w:p w14:paraId="1FCF5659" w14:textId="76A907B3" w:rsidR="00C83D91" w:rsidRDefault="00535664" w:rsidP="00776F47">
      <w:pPr>
        <w:pStyle w:val="Akapitzlist"/>
        <w:numPr>
          <w:ilvl w:val="0"/>
          <w:numId w:val="16"/>
        </w:numPr>
      </w:pPr>
      <w:r>
        <w:t>kod</w:t>
      </w:r>
      <w:r w:rsidR="00DD7482">
        <w:t xml:space="preserve"> źródłowy w formacie JSX (ang. </w:t>
      </w:r>
      <w:r w:rsidR="00DD7482" w:rsidRPr="00535664">
        <w:rPr>
          <w:i/>
        </w:rPr>
        <w:t>JavaScript XML</w:t>
      </w:r>
      <w:r w:rsidR="00DD7482">
        <w:t>).</w:t>
      </w:r>
    </w:p>
    <w:p w14:paraId="4D9963EC" w14:textId="3727C41A" w:rsidR="00C83D91" w:rsidRDefault="00AE7053" w:rsidP="00F060F5">
      <w:r>
        <w:lastRenderedPageBreak/>
        <w:t>Wspo</w:t>
      </w:r>
      <w:r w:rsidR="00003935">
        <w:t xml:space="preserve">mniany wyżej JSX jest </w:t>
      </w:r>
      <w:r w:rsidR="00DE5CE2">
        <w:t xml:space="preserve">to format zapisu kodu HTML </w:t>
      </w:r>
      <w:r w:rsidR="00003935">
        <w:t>wewnątrz języka programowania JavaScript.</w:t>
      </w:r>
      <w:r w:rsidR="00780CFA">
        <w:t xml:space="preserve"> </w:t>
      </w:r>
      <w:r w:rsidR="00123F59">
        <w:t xml:space="preserve">Składnia ta </w:t>
      </w:r>
      <w:r w:rsidR="009A500E">
        <w:t xml:space="preserve">świadczy o deklaratywnym charakterze biblioteki React.JS. </w:t>
      </w:r>
      <w:r w:rsidR="00ED1523">
        <w:t xml:space="preserve">Twórcy oprogramowania nie opisują szczegółowej sekwencji </w:t>
      </w:r>
      <w:r w:rsidR="00712598">
        <w:t>kroków</w:t>
      </w:r>
      <w:r w:rsidR="00ED1523">
        <w:t>, jaką powinien wykonać program, lecz warunki, jakie powinien spełniać projektowany system informatyczny.</w:t>
      </w:r>
      <w:r w:rsidR="00190464">
        <w:t xml:space="preserve"> </w:t>
      </w:r>
      <w:r w:rsidR="00801A85">
        <w:t xml:space="preserve">Taki sposób sporządzania </w:t>
      </w:r>
      <w:r w:rsidR="009D6BE8">
        <w:t>kodu źródłowego jest bardzo wydajny</w:t>
      </w:r>
      <w:r w:rsidR="005156D6">
        <w:t xml:space="preserve"> i pozwala zapobiec wielu błędom</w:t>
      </w:r>
      <w:r w:rsidR="009D6BE8">
        <w:t>, szczególnie jeżeli chodzi o</w:t>
      </w:r>
      <w:r w:rsidR="005156D6">
        <w:t xml:space="preserve"> tworzenie</w:t>
      </w:r>
      <w:r w:rsidR="009D6BE8">
        <w:t xml:space="preserve"> graficzn</w:t>
      </w:r>
      <w:r w:rsidR="005156D6">
        <w:t>ego</w:t>
      </w:r>
      <w:r w:rsidR="009D6BE8">
        <w:t xml:space="preserve"> interfejs</w:t>
      </w:r>
      <w:r w:rsidR="005156D6">
        <w:t>u</w:t>
      </w:r>
      <w:r w:rsidR="009D6BE8">
        <w:t xml:space="preserve"> użytkownika aplikacji.</w:t>
      </w:r>
    </w:p>
    <w:p w14:paraId="4226278F" w14:textId="77777777" w:rsidR="00500F25" w:rsidRDefault="00ED5920" w:rsidP="00500F25">
      <w:pPr>
        <w:tabs>
          <w:tab w:val="left" w:pos="2027"/>
        </w:tabs>
      </w:pPr>
      <w:r>
        <w:t>Kolejny</w:t>
      </w:r>
      <w:r w:rsidR="008D51A7">
        <w:t xml:space="preserve">m, niezmiernie znaczącym elementem biblioteki React.JS jest wirtualny DOM (ang. </w:t>
      </w:r>
      <w:proofErr w:type="spellStart"/>
      <w:r w:rsidR="008D51A7" w:rsidRPr="008D51A7">
        <w:rPr>
          <w:i/>
        </w:rPr>
        <w:t>Document</w:t>
      </w:r>
      <w:proofErr w:type="spellEnd"/>
      <w:r w:rsidR="008D51A7" w:rsidRPr="008D51A7">
        <w:rPr>
          <w:i/>
        </w:rPr>
        <w:t xml:space="preserve"> Object Model</w:t>
      </w:r>
      <w:r w:rsidR="00C15D50">
        <w:t>).</w:t>
      </w:r>
      <w:r w:rsidR="0021393B">
        <w:t xml:space="preserve"> </w:t>
      </w:r>
      <w:r w:rsidR="002477B8">
        <w:t>DOM czyli obiektowy model dokumentu to sposób przedstawienia dokumentów HTML oraz XML w postaci modelu obiektowego</w:t>
      </w:r>
      <w:r w:rsidR="008675C7">
        <w:t xml:space="preserve"> (</w:t>
      </w:r>
      <w:r w:rsidR="00050280">
        <w:fldChar w:fldCharType="begin"/>
      </w:r>
      <w:r w:rsidR="00050280">
        <w:instrText xml:space="preserve"> REF _Ref94379890 \h </w:instrText>
      </w:r>
      <w:r w:rsidR="00050280">
        <w:fldChar w:fldCharType="separate"/>
      </w:r>
      <w:r w:rsidR="002452A3">
        <w:t xml:space="preserve">Rys. </w:t>
      </w:r>
      <w:r w:rsidR="002452A3">
        <w:rPr>
          <w:noProof/>
        </w:rPr>
        <w:t>4</w:t>
      </w:r>
      <w:r w:rsidR="002452A3">
        <w:t>.</w:t>
      </w:r>
      <w:r w:rsidR="002452A3">
        <w:rPr>
          <w:noProof/>
        </w:rPr>
        <w:t>5</w:t>
      </w:r>
      <w:r w:rsidR="00050280">
        <w:fldChar w:fldCharType="end"/>
      </w:r>
      <w:r w:rsidR="00EA537D">
        <w:t>.</w:t>
      </w:r>
      <w:r w:rsidR="008675C7">
        <w:t>)</w:t>
      </w:r>
      <w:r w:rsidR="002477B8">
        <w:t>.</w:t>
      </w:r>
      <w:r w:rsidR="00B75558">
        <w:t xml:space="preserve"> DOM traktuje każdy znacznik HTML wraz z jego atrybutem i tekstem zawartym w nim, jako osobny obiekt, nazywany także węzłem.</w:t>
      </w:r>
      <w:r w:rsidR="00783DCF">
        <w:t xml:space="preserve"> Taka forma przechowywania struktury strony internetowej pozwala programistom na odwołanie się do dowolnego węzła (obiektu) znajdującego się w DOM i zarządzanie nim.</w:t>
      </w:r>
      <w:r w:rsidR="00500F25">
        <w:t xml:space="preserve"> </w:t>
      </w:r>
    </w:p>
    <w:p w14:paraId="5C195498" w14:textId="4ACF32E4" w:rsidR="00235879" w:rsidRDefault="00500F25" w:rsidP="00500F25">
      <w:pPr>
        <w:tabs>
          <w:tab w:val="left" w:pos="2027"/>
        </w:tabs>
      </w:pPr>
      <w:r>
        <w:t xml:space="preserve">Biblioteka React.JS przechowuje w pamięci reprezentację </w:t>
      </w:r>
      <w:r w:rsidR="00B96448">
        <w:t xml:space="preserve">wszystkich </w:t>
      </w:r>
      <w:r w:rsidR="00575B68">
        <w:t>elementów DOM, dzięki czemu za każdym razem, gdy dany komponent ma zostać zaktualizowany, React.JS porównuje aktualny stan</w:t>
      </w:r>
      <w:r w:rsidR="00042B8E">
        <w:t xml:space="preserve"> (widoczny obecnie na stronie internetowej)</w:t>
      </w:r>
      <w:r w:rsidR="00575B68">
        <w:t xml:space="preserve"> i właściwo</w:t>
      </w:r>
      <w:r w:rsidR="004228D6">
        <w:t>ści komponentu z jego przyszłą wersją, która dopiero zostanie wyświetlona użytkownikowi.</w:t>
      </w:r>
      <w:r w:rsidR="00000DB3">
        <w:t xml:space="preserve"> </w:t>
      </w:r>
      <w:r w:rsidR="00837E75">
        <w:t xml:space="preserve">Taki zabieg porównania ma na celu </w:t>
      </w:r>
      <w:r w:rsidR="000F08C0">
        <w:t xml:space="preserve">odpowiednią optymalizację wydajności mechanizmów </w:t>
      </w:r>
      <w:r w:rsidR="00201A6A">
        <w:t>aktualizujących zawartość witryny interneto</w:t>
      </w:r>
      <w:r w:rsidR="002D2212">
        <w:t>wej widzianej przez internautę.</w:t>
      </w:r>
    </w:p>
    <w:p w14:paraId="22EF240A" w14:textId="77777777" w:rsidR="0004249F" w:rsidRDefault="0060298E" w:rsidP="0004249F">
      <w:pPr>
        <w:keepNext/>
        <w:tabs>
          <w:tab w:val="left" w:pos="2027"/>
        </w:tabs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EA57C3B" wp14:editId="58D41A65">
            <wp:extent cx="3778401" cy="4707467"/>
            <wp:effectExtent l="0" t="0" r="0" b="0"/>
            <wp:docPr id="10" name="Obraz 10" descr="Okno debuggera w przeglądarc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kno debuggera w przeglądarce Chrom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996" cy="471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800E" w14:textId="61760329" w:rsidR="0060298E" w:rsidRPr="00C15D50" w:rsidRDefault="0004249F" w:rsidP="00E6054C">
      <w:pPr>
        <w:pStyle w:val="Legenda"/>
      </w:pPr>
      <w:bookmarkStart w:id="28" w:name="_Ref94379890"/>
      <w:bookmarkStart w:id="29" w:name="_Ref94379886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4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5</w:t>
      </w:r>
      <w:r w:rsidR="00E60C98">
        <w:fldChar w:fldCharType="end"/>
      </w:r>
      <w:bookmarkEnd w:id="28"/>
      <w:r>
        <w:t>.</w:t>
      </w:r>
      <w:r w:rsidR="001C687B">
        <w:t xml:space="preserve"> Graficzna reprezentacja modelu DOM</w:t>
      </w:r>
      <w:r w:rsidR="00855073">
        <w:t xml:space="preserve"> [źródło: </w:t>
      </w:r>
      <w:proofErr w:type="spellStart"/>
      <w:r w:rsidR="00855073" w:rsidRPr="00855073">
        <w:t>Document</w:t>
      </w:r>
      <w:proofErr w:type="spellEnd"/>
      <w:r w:rsidR="00855073" w:rsidRPr="00855073">
        <w:t xml:space="preserve"> Object Model - DOM - Medianauka.pl</w:t>
      </w:r>
      <w:r w:rsidR="00855073">
        <w:t>]</w:t>
      </w:r>
      <w:bookmarkEnd w:id="29"/>
    </w:p>
    <w:p w14:paraId="7CA893D5" w14:textId="21B7676F" w:rsidR="00720C49" w:rsidRDefault="00720C49" w:rsidP="00720C49">
      <w:pPr>
        <w:pStyle w:val="Nagwek1"/>
      </w:pPr>
      <w:bookmarkStart w:id="30" w:name="_Toc95587105"/>
      <w:r>
        <w:lastRenderedPageBreak/>
        <w:t>Projekt systemu zarządzania wizytami gabinetu stomatologicznego</w:t>
      </w:r>
      <w:bookmarkEnd w:id="30"/>
    </w:p>
    <w:p w14:paraId="40648663" w14:textId="28050933" w:rsidR="00DE0022" w:rsidRDefault="00DE0022" w:rsidP="00DE0022">
      <w:pPr>
        <w:pStyle w:val="Nagwek2"/>
      </w:pPr>
      <w:bookmarkStart w:id="31" w:name="_Toc95587106"/>
      <w:r>
        <w:t>Procesy biznesowe</w:t>
      </w:r>
      <w:bookmarkEnd w:id="31"/>
    </w:p>
    <w:p w14:paraId="4C43A40C" w14:textId="27F73A0C" w:rsidR="000D086C" w:rsidRPr="000D086C" w:rsidRDefault="00C655B6" w:rsidP="000D086C">
      <w:r>
        <w:t>Pierwszym etapem projektowania dowolnego systemu komputerowego jest w wielu przypadkach określenie odpowiednich procesów, obiektów oraz aktorów biznesowych.</w:t>
      </w:r>
      <w:r w:rsidR="00FE6F69">
        <w:t xml:space="preserve"> </w:t>
      </w:r>
      <w:r w:rsidR="00947E14">
        <w:t>Zdefiniowanie tych elementów biznesowych pozwala na lepsze zrozumienie zasad funkcjonowania projektowanej aplikacji zarówno osobom technicznym jak i nietechnicznym.</w:t>
      </w:r>
    </w:p>
    <w:p w14:paraId="51403A2F" w14:textId="247B75D7" w:rsidR="00DE0022" w:rsidRDefault="00DE0022" w:rsidP="00DE0022">
      <w:pPr>
        <w:pStyle w:val="Nagwek3"/>
      </w:pPr>
      <w:bookmarkStart w:id="32" w:name="_Toc95587107"/>
      <w:r>
        <w:t>Obiekty biznesowe</w:t>
      </w:r>
      <w:bookmarkEnd w:id="32"/>
    </w:p>
    <w:p w14:paraId="78F4D22F" w14:textId="7B5AA2AE" w:rsidR="00AA3680" w:rsidRDefault="00F8750E" w:rsidP="00AA3680">
      <w:r>
        <w:t xml:space="preserve">Obiektem biznesowym, który zawiera najwięcej informacji jest wizyta lekarska. </w:t>
      </w:r>
      <w:r w:rsidR="00DB5F24">
        <w:t>Zawiera ona następujące dane:</w:t>
      </w:r>
    </w:p>
    <w:p w14:paraId="5F1FDF7A" w14:textId="43C28EF6" w:rsidR="00DB5F24" w:rsidRDefault="0080527B" w:rsidP="00CC20E3">
      <w:pPr>
        <w:pStyle w:val="Akapitzlist"/>
        <w:numPr>
          <w:ilvl w:val="0"/>
          <w:numId w:val="24"/>
        </w:numPr>
      </w:pPr>
      <w:r>
        <w:t>n</w:t>
      </w:r>
      <w:r w:rsidR="00DB5F24">
        <w:t>azwa specjalizacj</w:t>
      </w:r>
      <w:r>
        <w:t>i w ramach której przeprowadzana jest wizyta</w:t>
      </w:r>
      <w:r w:rsidR="00A66A5A">
        <w:t>,</w:t>
      </w:r>
    </w:p>
    <w:p w14:paraId="55FB66FC" w14:textId="19F351C8" w:rsidR="0080527B" w:rsidRDefault="0080527B" w:rsidP="00CC20E3">
      <w:pPr>
        <w:pStyle w:val="Akapitzlist"/>
        <w:numPr>
          <w:ilvl w:val="0"/>
          <w:numId w:val="24"/>
        </w:numPr>
      </w:pPr>
      <w:r>
        <w:t>opis wykonywanego zabiegu</w:t>
      </w:r>
      <w:r w:rsidR="00A66A5A">
        <w:t>,</w:t>
      </w:r>
    </w:p>
    <w:p w14:paraId="313B822E" w14:textId="2695140A" w:rsidR="0080527B" w:rsidRDefault="0080527B" w:rsidP="00CC20E3">
      <w:pPr>
        <w:pStyle w:val="Akapitzlist"/>
        <w:numPr>
          <w:ilvl w:val="0"/>
          <w:numId w:val="24"/>
        </w:numPr>
      </w:pPr>
      <w:r>
        <w:t>dane osobowe lekarza przeprowadzającego wizytę</w:t>
      </w:r>
      <w:r w:rsidR="00A66A5A">
        <w:t>,</w:t>
      </w:r>
    </w:p>
    <w:p w14:paraId="600870D1" w14:textId="402E87D1" w:rsidR="0080527B" w:rsidRDefault="0080527B" w:rsidP="00CC20E3">
      <w:pPr>
        <w:pStyle w:val="Akapitzlist"/>
        <w:numPr>
          <w:ilvl w:val="0"/>
          <w:numId w:val="24"/>
        </w:numPr>
      </w:pPr>
      <w:r>
        <w:t>data i godzina przeprowadzenia wizyty</w:t>
      </w:r>
      <w:r w:rsidR="00A66A5A">
        <w:t>,</w:t>
      </w:r>
    </w:p>
    <w:p w14:paraId="3EDCE8BA" w14:textId="541D4201" w:rsidR="0080527B" w:rsidRDefault="0080527B" w:rsidP="00CC20E3">
      <w:pPr>
        <w:pStyle w:val="Akapitzlist"/>
        <w:numPr>
          <w:ilvl w:val="0"/>
          <w:numId w:val="24"/>
        </w:numPr>
      </w:pPr>
      <w:r>
        <w:t>dane osobowe oraz kontaktowe pacjenta rezerwującego wizytę</w:t>
      </w:r>
      <w:r w:rsidR="00A66A5A">
        <w:t>,</w:t>
      </w:r>
    </w:p>
    <w:p w14:paraId="266731A0" w14:textId="3FB14C5D" w:rsidR="0080527B" w:rsidRDefault="00030E9A" w:rsidP="00CC20E3">
      <w:pPr>
        <w:pStyle w:val="Akapitzlist"/>
        <w:numPr>
          <w:ilvl w:val="0"/>
          <w:numId w:val="24"/>
        </w:numPr>
      </w:pPr>
      <w:r>
        <w:t xml:space="preserve">wysokość opłaty </w:t>
      </w:r>
      <w:r w:rsidR="0080527B">
        <w:t>za wykonany zabieg</w:t>
      </w:r>
      <w:r w:rsidR="00A66A5A">
        <w:t>,</w:t>
      </w:r>
    </w:p>
    <w:p w14:paraId="0179FB7B" w14:textId="1D5CE5B9" w:rsidR="00A66A5A" w:rsidRDefault="00A66A5A" w:rsidP="00CC20E3">
      <w:pPr>
        <w:pStyle w:val="Akapitzlist"/>
        <w:numPr>
          <w:ilvl w:val="0"/>
          <w:numId w:val="24"/>
        </w:numPr>
      </w:pPr>
      <w:r>
        <w:t xml:space="preserve">status wizyty (zaplanowana lub </w:t>
      </w:r>
      <w:r w:rsidR="009D07F8">
        <w:t>zarchiwizowana</w:t>
      </w:r>
      <w:r>
        <w:t>)</w:t>
      </w:r>
      <w:r w:rsidR="00727EBB">
        <w:t>.</w:t>
      </w:r>
    </w:p>
    <w:p w14:paraId="01713C06" w14:textId="5AB8127D" w:rsidR="00ED14BE" w:rsidRDefault="00D37814" w:rsidP="00ED14BE">
      <w:r>
        <w:t>Oczywiście powyższe dane pobierane są z informacji zawartych w innych o</w:t>
      </w:r>
      <w:r w:rsidR="00E2141E">
        <w:t>biektach biznesowych przedstawionych poniżej.</w:t>
      </w:r>
    </w:p>
    <w:p w14:paraId="39093D9A" w14:textId="160EAAB3" w:rsidR="00D37814" w:rsidRDefault="00D37814" w:rsidP="00ED14BE">
      <w:r>
        <w:t>Użytkownik</w:t>
      </w:r>
      <w:r w:rsidR="00BE3005">
        <w:t xml:space="preserve"> – obiekt ten powinien przechowywać dane</w:t>
      </w:r>
      <w:r w:rsidR="00B53602">
        <w:t xml:space="preserve"> osobowe oraz dane logowania </w:t>
      </w:r>
      <w:r w:rsidR="00BE3005">
        <w:t>zarejestrowanego użytkownika, niezależnie</w:t>
      </w:r>
      <w:r w:rsidR="00B53602">
        <w:t xml:space="preserve"> od jego roli w systemie. </w:t>
      </w:r>
    </w:p>
    <w:p w14:paraId="52CFD23B" w14:textId="72666072" w:rsidR="00D37814" w:rsidRDefault="00D37814" w:rsidP="00ED14BE">
      <w:r>
        <w:t>Specjalizacja</w:t>
      </w:r>
      <w:r w:rsidR="00BD73DE">
        <w:t xml:space="preserve"> – obiekt </w:t>
      </w:r>
      <w:r w:rsidR="002518B5">
        <w:t>zawierający nazwę specjalizacji oraz wszystkie usługi świadczone przez klinikę, będące w jej zakresie</w:t>
      </w:r>
      <w:r w:rsidR="003B70BE">
        <w:t>.</w:t>
      </w:r>
    </w:p>
    <w:p w14:paraId="5E9D4DB9" w14:textId="74C27B93" w:rsidR="00D37814" w:rsidRDefault="00D37814" w:rsidP="00ED14BE">
      <w:r>
        <w:t>Rola w systemie</w:t>
      </w:r>
      <w:r w:rsidR="0049715F">
        <w:t xml:space="preserve"> – element ten określa rolę jaką pełni dany użytkownik w systemie.</w:t>
      </w:r>
    </w:p>
    <w:p w14:paraId="5DCD3076" w14:textId="63F07D30" w:rsidR="00D37814" w:rsidRPr="00AA3680" w:rsidRDefault="00016587" w:rsidP="00773EC6">
      <w:pPr>
        <w:tabs>
          <w:tab w:val="left" w:pos="8373"/>
        </w:tabs>
      </w:pPr>
      <w:r>
        <w:t>Dyspozycyjność lekarza</w:t>
      </w:r>
      <w:r w:rsidR="00773EC6">
        <w:t xml:space="preserve"> – obiekt, który powinien zawierać dane lekarza, jego specjalizację oraz zakres godzin, w których lekarz wyrazi swoją dyspozycyjność.</w:t>
      </w:r>
    </w:p>
    <w:p w14:paraId="2C466AC9" w14:textId="3E32B8EF" w:rsidR="00DE0022" w:rsidRDefault="00DE0022" w:rsidP="00DE0022">
      <w:pPr>
        <w:pStyle w:val="Nagwek3"/>
      </w:pPr>
      <w:bookmarkStart w:id="33" w:name="_Toc95587108"/>
      <w:r>
        <w:t>Aktorzy biznesowi</w:t>
      </w:r>
      <w:bookmarkEnd w:id="33"/>
    </w:p>
    <w:p w14:paraId="2B0B9540" w14:textId="6F019B9D" w:rsidR="0098387F" w:rsidRDefault="00D97CCB" w:rsidP="0098387F">
      <w:r>
        <w:t>W projektowanym systemie informatycznym autorzy aplikacji wyróżnili na etapie projektowania trzech aktorów biznesowych:</w:t>
      </w:r>
    </w:p>
    <w:p w14:paraId="2BBBB9EB" w14:textId="2FAECE8E" w:rsidR="00D97CCB" w:rsidRDefault="002410DD" w:rsidP="002410DD">
      <w:pPr>
        <w:pStyle w:val="Akapitzlist"/>
        <w:numPr>
          <w:ilvl w:val="0"/>
          <w:numId w:val="26"/>
        </w:numPr>
      </w:pPr>
      <w:r>
        <w:t>p</w:t>
      </w:r>
      <w:r w:rsidR="00D97CCB">
        <w:t>acjenta,</w:t>
      </w:r>
    </w:p>
    <w:p w14:paraId="0E0850F9" w14:textId="35661D4D" w:rsidR="00D97CCB" w:rsidRDefault="002410DD" w:rsidP="002410DD">
      <w:pPr>
        <w:pStyle w:val="Akapitzlist"/>
        <w:numPr>
          <w:ilvl w:val="0"/>
          <w:numId w:val="26"/>
        </w:numPr>
      </w:pPr>
      <w:r>
        <w:t>l</w:t>
      </w:r>
      <w:r w:rsidR="00D97CCB">
        <w:t>ekarza,</w:t>
      </w:r>
    </w:p>
    <w:p w14:paraId="47C1C88E" w14:textId="0216BE5B" w:rsidR="00D97CCB" w:rsidRDefault="002410DD" w:rsidP="002410DD">
      <w:pPr>
        <w:pStyle w:val="Akapitzlist"/>
        <w:numPr>
          <w:ilvl w:val="0"/>
          <w:numId w:val="26"/>
        </w:numPr>
      </w:pPr>
      <w:r>
        <w:t>a</w:t>
      </w:r>
      <w:r w:rsidR="00D97CCB">
        <w:t>dministratora.</w:t>
      </w:r>
    </w:p>
    <w:p w14:paraId="28A2E9B1" w14:textId="47839C44" w:rsidR="007F234B" w:rsidRDefault="009325AC" w:rsidP="007F234B">
      <w:r>
        <w:lastRenderedPageBreak/>
        <w:t>Pacjent to osoba korzystają</w:t>
      </w:r>
      <w:r w:rsidR="00C05BAD">
        <w:t>ca z systemu rezerwacji wizyt i nie należy on do perso</w:t>
      </w:r>
      <w:r w:rsidR="007A625D">
        <w:t>nelu kliniki stomatologicznej, lecz wchodzi w interakcję z nią.</w:t>
      </w:r>
    </w:p>
    <w:p w14:paraId="71FD71F0" w14:textId="19DA31C8" w:rsidR="00D63A04" w:rsidRDefault="00D63A04" w:rsidP="007F234B">
      <w:r>
        <w:t>Lekarz natomiast świadczy specjalistyc</w:t>
      </w:r>
      <w:r w:rsidR="00955653">
        <w:t>zne usługi na rzecz przychod</w:t>
      </w:r>
      <w:r w:rsidR="007B7797">
        <w:t xml:space="preserve">ni. Jednakże </w:t>
      </w:r>
      <w:r w:rsidR="00C80EB1">
        <w:t xml:space="preserve">jak powszechnie wiadomo, wielu stomatologów przeprowadza wizyty w wielu gabinetach, </w:t>
      </w:r>
      <w:r w:rsidR="005B0F8F">
        <w:t>więc nie można jednoznacznie stwierdzić czy jest on ściśle związany z daną placówką medyczną.</w:t>
      </w:r>
    </w:p>
    <w:p w14:paraId="73A9062F" w14:textId="0E0ACBC5" w:rsidR="00A91F2F" w:rsidRPr="0098387F" w:rsidRDefault="00A91F2F" w:rsidP="007F234B">
      <w:r>
        <w:t xml:space="preserve">Administrator to personel pracujący na </w:t>
      </w:r>
      <w:r w:rsidR="00B44A01">
        <w:t>stanowiskach</w:t>
      </w:r>
      <w:r>
        <w:t xml:space="preserve"> rejestratora bądź rejestratorki na recepcji kliniki stomatologicznej.</w:t>
      </w:r>
      <w:r w:rsidR="0016340E">
        <w:t xml:space="preserve"> Odpowiada on za prawidłowe deklarowanie dyspozycyjności danego lekarza w systemie, a także ma obowiązek rezerwować w systemie wizyty pacjentów.</w:t>
      </w:r>
    </w:p>
    <w:p w14:paraId="6D009581" w14:textId="6C954D61" w:rsidR="009225B6" w:rsidRDefault="009225B6" w:rsidP="009225B6">
      <w:pPr>
        <w:pStyle w:val="Nagwek3"/>
      </w:pPr>
      <w:bookmarkStart w:id="34" w:name="_Toc95587109"/>
      <w:r>
        <w:t>Procesy biznesowe</w:t>
      </w:r>
      <w:bookmarkEnd w:id="34"/>
    </w:p>
    <w:p w14:paraId="52B8444E" w14:textId="720E2F64" w:rsidR="00570563" w:rsidRDefault="00332FC0" w:rsidP="0066103F">
      <w:r>
        <w:t>Poniższy rysunek</w:t>
      </w:r>
      <w:r w:rsidR="00F731B8">
        <w:t xml:space="preserve"> (</w:t>
      </w:r>
      <w:r w:rsidR="00F731B8">
        <w:fldChar w:fldCharType="begin"/>
      </w:r>
      <w:r w:rsidR="00F731B8">
        <w:instrText xml:space="preserve"> REF _Ref94730022 \h </w:instrText>
      </w:r>
      <w:r w:rsidR="00F731B8">
        <w:fldChar w:fldCharType="separate"/>
      </w:r>
      <w:r w:rsidR="002452A3">
        <w:t xml:space="preserve">Rys. </w:t>
      </w:r>
      <w:r w:rsidR="002452A3">
        <w:rPr>
          <w:noProof/>
        </w:rPr>
        <w:t>5</w:t>
      </w:r>
      <w:r w:rsidR="002452A3">
        <w:t>.</w:t>
      </w:r>
      <w:r w:rsidR="002452A3">
        <w:rPr>
          <w:noProof/>
        </w:rPr>
        <w:t>1</w:t>
      </w:r>
      <w:r w:rsidR="00F731B8">
        <w:fldChar w:fldCharType="end"/>
      </w:r>
      <w:r w:rsidR="00F731B8">
        <w:t>.)</w:t>
      </w:r>
      <w:r>
        <w:t xml:space="preserve"> przedstawia diagram przypadków użycia projektowanej aplikacji internetowej.</w:t>
      </w:r>
      <w:r w:rsidR="003D6D27">
        <w:t xml:space="preserve"> Uwidocznione są na nim czynnośc</w:t>
      </w:r>
      <w:r w:rsidR="00704231">
        <w:t xml:space="preserve">i </w:t>
      </w:r>
      <w:r w:rsidR="003D6D27">
        <w:t>realizowane przez użytkowników systemu o różnych uprawnieniach. Jak widać, najwięcej uprawnień posiada administrator, ponieważ ma możliwość korzystania z funkcjonalności dostępnej lekarzo</w:t>
      </w:r>
      <w:r w:rsidR="00BA42DC">
        <w:t>wi i pacjentowi, dodatkowo rozszerzonej o takie procesy jak np. edycja uprawnień użytkowników systemu.</w:t>
      </w:r>
    </w:p>
    <w:p w14:paraId="2F2EC758" w14:textId="0E4128F9" w:rsidR="00BB0E95" w:rsidRDefault="00FB4093" w:rsidP="0039784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74CD821D" wp14:editId="0D768494">
            <wp:extent cx="5760085" cy="3191510"/>
            <wp:effectExtent l="0" t="0" r="0" b="889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PrzypadkowUzycia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4BE4" w14:textId="6543A62B" w:rsidR="00570563" w:rsidRDefault="00BB0E95" w:rsidP="00E6054C">
      <w:pPr>
        <w:pStyle w:val="Legenda"/>
      </w:pPr>
      <w:bookmarkStart w:id="35" w:name="_Ref94730022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5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1</w:t>
      </w:r>
      <w:r w:rsidR="00E60C98">
        <w:fldChar w:fldCharType="end"/>
      </w:r>
      <w:bookmarkEnd w:id="35"/>
      <w:r>
        <w:t>. Diagram przypadków użycia</w:t>
      </w:r>
    </w:p>
    <w:p w14:paraId="6B07111C" w14:textId="7490468E" w:rsidR="00D26B93" w:rsidRDefault="00351DA4" w:rsidP="005B6BD2">
      <w:r>
        <w:t xml:space="preserve">Spośród widocznych na powyższym diagramie, najistotniejszym procesem biznesowym z perspektywy funkcjonowania aplikacji internetowej jest tworzenie rezerwacji wizyty. </w:t>
      </w:r>
      <w:r w:rsidR="0045179D">
        <w:t xml:space="preserve">Operacja ta może być wykonywana zarówno przez pacjenta (zalogowanego lub nie) </w:t>
      </w:r>
      <w:r w:rsidR="003009F3">
        <w:t>jak i przez administratora.</w:t>
      </w:r>
      <w:r w:rsidR="00FD5846">
        <w:t xml:space="preserve"> </w:t>
      </w:r>
      <w:r w:rsidR="004E011B">
        <w:t xml:space="preserve">Graficzna prezentacja tego procesu została ukazana na </w:t>
      </w:r>
      <w:r w:rsidR="005B6BD2">
        <w:t xml:space="preserve">diagramie BPMN (ang. </w:t>
      </w:r>
      <w:r w:rsidR="00481ECC" w:rsidRPr="00481ECC">
        <w:rPr>
          <w:i/>
        </w:rPr>
        <w:t xml:space="preserve">Business </w:t>
      </w:r>
      <w:proofErr w:type="spellStart"/>
      <w:r w:rsidR="00481ECC" w:rsidRPr="00481ECC">
        <w:rPr>
          <w:i/>
        </w:rPr>
        <w:t>Process</w:t>
      </w:r>
      <w:proofErr w:type="spellEnd"/>
      <w:r w:rsidR="00481ECC" w:rsidRPr="00481ECC">
        <w:rPr>
          <w:i/>
        </w:rPr>
        <w:t xml:space="preserve"> Model And </w:t>
      </w:r>
      <w:proofErr w:type="spellStart"/>
      <w:r w:rsidR="00481ECC" w:rsidRPr="00481ECC">
        <w:rPr>
          <w:i/>
        </w:rPr>
        <w:t>Notation</w:t>
      </w:r>
      <w:proofErr w:type="spellEnd"/>
      <w:r w:rsidR="005B6BD2">
        <w:t>) przedstawionym</w:t>
      </w:r>
      <w:r w:rsidR="004E011B">
        <w:t xml:space="preserve"> poniżej (</w:t>
      </w:r>
      <w:r w:rsidR="00E91754">
        <w:fldChar w:fldCharType="begin"/>
      </w:r>
      <w:r w:rsidR="00E91754">
        <w:instrText xml:space="preserve"> REF _Ref94825353 \h </w:instrText>
      </w:r>
      <w:r w:rsidR="00E91754">
        <w:fldChar w:fldCharType="separate"/>
      </w:r>
      <w:r w:rsidR="002452A3">
        <w:t xml:space="preserve">Rys. </w:t>
      </w:r>
      <w:r w:rsidR="002452A3">
        <w:rPr>
          <w:noProof/>
        </w:rPr>
        <w:t>5</w:t>
      </w:r>
      <w:r w:rsidR="002452A3">
        <w:t>.</w:t>
      </w:r>
      <w:r w:rsidR="002452A3">
        <w:rPr>
          <w:noProof/>
        </w:rPr>
        <w:t>2</w:t>
      </w:r>
      <w:r w:rsidR="00E91754">
        <w:fldChar w:fldCharType="end"/>
      </w:r>
      <w:r w:rsidR="00E91754">
        <w:t>.</w:t>
      </w:r>
      <w:r w:rsidR="004E011B">
        <w:t>).</w:t>
      </w:r>
    </w:p>
    <w:p w14:paraId="15D68AD3" w14:textId="4008D330" w:rsidR="005B6BD2" w:rsidRDefault="005B6BD2" w:rsidP="005B6BD2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C0B7501" wp14:editId="52FE8B7B">
            <wp:extent cx="5760000" cy="72252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zerwacja-wizyty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2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5774" w14:textId="2CABF41C" w:rsidR="005B6BD2" w:rsidRDefault="005B6BD2" w:rsidP="00E6054C">
      <w:pPr>
        <w:pStyle w:val="Legenda"/>
      </w:pPr>
      <w:bookmarkStart w:id="36" w:name="_Ref94825353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5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2</w:t>
      </w:r>
      <w:r w:rsidR="00E60C98">
        <w:fldChar w:fldCharType="end"/>
      </w:r>
      <w:bookmarkEnd w:id="36"/>
      <w:r>
        <w:t>. Diagram BPMN</w:t>
      </w:r>
      <w:r w:rsidR="00377679">
        <w:t xml:space="preserve"> przedstawiający proces rezerwacji wizyty</w:t>
      </w:r>
    </w:p>
    <w:p w14:paraId="7CA34D34" w14:textId="60A9A7DA" w:rsidR="008B6DC9" w:rsidRDefault="008B6DC9" w:rsidP="008B6DC9">
      <w:pPr>
        <w:pStyle w:val="Nagwek2"/>
      </w:pPr>
      <w:bookmarkStart w:id="37" w:name="_Toc95587110"/>
      <w:r>
        <w:t>Specyfikacja wymagań</w:t>
      </w:r>
      <w:bookmarkEnd w:id="37"/>
    </w:p>
    <w:p w14:paraId="7035341C" w14:textId="1ACB35AA" w:rsidR="000D45F1" w:rsidRPr="000D45F1" w:rsidRDefault="000D45F1" w:rsidP="000D45F1">
      <w:r>
        <w:t xml:space="preserve">W poniższym podrozdziale przedstawione zostały </w:t>
      </w:r>
      <w:r w:rsidR="00E552A3">
        <w:t>najważniejsze wymagania funkc</w:t>
      </w:r>
      <w:r w:rsidR="00A5515C">
        <w:t>jonalne</w:t>
      </w:r>
      <w:r w:rsidR="0033573E">
        <w:t xml:space="preserve"> oraz niefunkcjonalne</w:t>
      </w:r>
      <w:r w:rsidR="00A5515C">
        <w:t xml:space="preserve"> projektowanego systemu.</w:t>
      </w:r>
    </w:p>
    <w:p w14:paraId="126E4899" w14:textId="702B48D6" w:rsidR="00D95B30" w:rsidRDefault="00D95B30" w:rsidP="00D95B30">
      <w:pPr>
        <w:pStyle w:val="Nagwek3"/>
      </w:pPr>
      <w:bookmarkStart w:id="38" w:name="_Ref94830753"/>
      <w:bookmarkStart w:id="39" w:name="_Toc95587111"/>
      <w:r>
        <w:t>Wymagania funkcjonalne</w:t>
      </w:r>
      <w:bookmarkEnd w:id="38"/>
      <w:bookmarkEnd w:id="39"/>
    </w:p>
    <w:p w14:paraId="068724E1" w14:textId="32C4024F" w:rsidR="000B6C4A" w:rsidRDefault="0088538D" w:rsidP="0047769C">
      <w:r>
        <w:lastRenderedPageBreak/>
        <w:t>Projektowana przez autorów niniejszego opracowania aplikacja internetowa stanowi system wspomagający pr</w:t>
      </w:r>
      <w:r w:rsidR="004F3D7A">
        <w:t>acę gabinetu stomatologicznego.</w:t>
      </w:r>
      <w:r w:rsidR="00C543FE">
        <w:t xml:space="preserve"> Według zało</w:t>
      </w:r>
      <w:r w:rsidR="00891C45">
        <w:t xml:space="preserve">żeń projektowych, </w:t>
      </w:r>
      <w:r w:rsidR="005F06E2">
        <w:t>najważniejszym i głównym elementem systemu powinien być moduł rezerwacji wizyty stomatologicznej.</w:t>
      </w:r>
      <w:r w:rsidR="007645C6">
        <w:t xml:space="preserve"> </w:t>
      </w:r>
      <w:r w:rsidR="00744D7A">
        <w:t>Tak utworzona wizyta powinna być określona za pomocą następujących informacji:</w:t>
      </w:r>
    </w:p>
    <w:p w14:paraId="094F1A25" w14:textId="5D688629" w:rsidR="001433EC" w:rsidRDefault="001433EC" w:rsidP="00B6786A">
      <w:pPr>
        <w:pStyle w:val="Akapitzlist"/>
        <w:numPr>
          <w:ilvl w:val="0"/>
          <w:numId w:val="21"/>
        </w:numPr>
      </w:pPr>
      <w:r>
        <w:t>rodzaj przeprowadzanego zabiegu,</w:t>
      </w:r>
    </w:p>
    <w:p w14:paraId="24995556" w14:textId="5E913816" w:rsidR="00744D7A" w:rsidRDefault="00495C96" w:rsidP="00B6786A">
      <w:pPr>
        <w:pStyle w:val="Akapitzlist"/>
        <w:numPr>
          <w:ilvl w:val="0"/>
          <w:numId w:val="21"/>
        </w:numPr>
      </w:pPr>
      <w:r>
        <w:t>l</w:t>
      </w:r>
      <w:r w:rsidR="00744D7A">
        <w:t>ekarz przeprowadzający zabieg</w:t>
      </w:r>
      <w:r>
        <w:t>,</w:t>
      </w:r>
    </w:p>
    <w:p w14:paraId="27202416" w14:textId="2553565B" w:rsidR="00744D7A" w:rsidRDefault="001433EC" w:rsidP="00B6786A">
      <w:pPr>
        <w:pStyle w:val="Akapitzlist"/>
        <w:numPr>
          <w:ilvl w:val="0"/>
          <w:numId w:val="21"/>
        </w:numPr>
      </w:pPr>
      <w:r>
        <w:t>dane pacjenta,</w:t>
      </w:r>
    </w:p>
    <w:p w14:paraId="3F4C2FFD" w14:textId="5279748A" w:rsidR="00786BA1" w:rsidRDefault="001433EC" w:rsidP="00B6786A">
      <w:pPr>
        <w:pStyle w:val="Akapitzlist"/>
        <w:numPr>
          <w:ilvl w:val="0"/>
          <w:numId w:val="21"/>
        </w:numPr>
      </w:pPr>
      <w:r>
        <w:t>data i godzina wizyty</w:t>
      </w:r>
      <w:r w:rsidR="007E74EB">
        <w:t>,</w:t>
      </w:r>
    </w:p>
    <w:p w14:paraId="24A4E6A9" w14:textId="5A543673" w:rsidR="007E74EB" w:rsidRDefault="007E74EB" w:rsidP="00B6786A">
      <w:pPr>
        <w:pStyle w:val="Akapitzlist"/>
        <w:numPr>
          <w:ilvl w:val="0"/>
          <w:numId w:val="21"/>
        </w:numPr>
      </w:pPr>
      <w:r>
        <w:t>należność za przeprowadzoną usługę.</w:t>
      </w:r>
    </w:p>
    <w:p w14:paraId="50FEF820" w14:textId="0A1AF3C2" w:rsidR="00D927D4" w:rsidRDefault="0088538D" w:rsidP="00D927D4">
      <w:r>
        <w:t xml:space="preserve">W obrębie </w:t>
      </w:r>
      <w:r w:rsidR="00FD76BD">
        <w:t>projektowanego</w:t>
      </w:r>
      <w:r>
        <w:t xml:space="preserve"> systemu wyróżnione zostały 3 rodzaje użytkowników, z k</w:t>
      </w:r>
      <w:r w:rsidR="00176CA0">
        <w:t>tórych każdy posiada inne prawa:</w:t>
      </w:r>
    </w:p>
    <w:p w14:paraId="17A5EEFB" w14:textId="5BB1D0EA" w:rsidR="00ED61B1" w:rsidRDefault="00ED61B1" w:rsidP="00ED61B1">
      <w:pPr>
        <w:pStyle w:val="Akapitzlist"/>
        <w:numPr>
          <w:ilvl w:val="0"/>
          <w:numId w:val="22"/>
        </w:numPr>
      </w:pPr>
      <w:r>
        <w:t>pacjent,</w:t>
      </w:r>
    </w:p>
    <w:p w14:paraId="1A4D9BEB" w14:textId="0F55134C" w:rsidR="00ED61B1" w:rsidRDefault="00ED61B1" w:rsidP="00ED61B1">
      <w:pPr>
        <w:pStyle w:val="Akapitzlist"/>
        <w:numPr>
          <w:ilvl w:val="0"/>
          <w:numId w:val="22"/>
        </w:numPr>
      </w:pPr>
      <w:r>
        <w:t>lekarz,</w:t>
      </w:r>
    </w:p>
    <w:p w14:paraId="7A5814B8" w14:textId="0E2F8B18" w:rsidR="00ED61B1" w:rsidRDefault="00ED61B1" w:rsidP="00ED61B1">
      <w:pPr>
        <w:pStyle w:val="Akapitzlist"/>
        <w:numPr>
          <w:ilvl w:val="0"/>
          <w:numId w:val="22"/>
        </w:numPr>
      </w:pPr>
      <w:r>
        <w:t>administrator.</w:t>
      </w:r>
    </w:p>
    <w:p w14:paraId="1E193D9B" w14:textId="77777777" w:rsidR="00661F3F" w:rsidRDefault="00661F3F" w:rsidP="00661F3F">
      <w:r>
        <w:t>Każdy zalogowany w systemie użytkownik powinien mieć także możliwość zmiany swoich danych lub usunięcia konta.</w:t>
      </w:r>
    </w:p>
    <w:p w14:paraId="2CB63079" w14:textId="52848770" w:rsidR="00DA5687" w:rsidRPr="0088538D" w:rsidRDefault="0072310A" w:rsidP="00B613BF">
      <w:r>
        <w:t xml:space="preserve">Natomiast </w:t>
      </w:r>
      <w:r w:rsidR="00C01548">
        <w:t xml:space="preserve">zarówno </w:t>
      </w:r>
      <w:r>
        <w:t>użytkownicy niezalogowani</w:t>
      </w:r>
      <w:r w:rsidR="00C01548">
        <w:t xml:space="preserve"> jak i zalogowani</w:t>
      </w:r>
      <w:r>
        <w:t xml:space="preserve">, </w:t>
      </w:r>
      <w:r w:rsidR="003C0761">
        <w:t>powinni mieć</w:t>
      </w:r>
      <w:r>
        <w:t xml:space="preserve"> dostęp do </w:t>
      </w:r>
      <w:r w:rsidR="00DA5687">
        <w:t>statyczn</w:t>
      </w:r>
      <w:r w:rsidR="00DC6CF4">
        <w:t>ych</w:t>
      </w:r>
      <w:r>
        <w:t xml:space="preserve"> </w:t>
      </w:r>
      <w:r w:rsidR="00DC6CF4">
        <w:t>modułów</w:t>
      </w:r>
      <w:r w:rsidR="00D21240">
        <w:t xml:space="preserve"> aplikacji internetowej, które dostarczały będą podstawowych informacji na temat funkcjonowania kliniki.</w:t>
      </w:r>
    </w:p>
    <w:p w14:paraId="06EA9889" w14:textId="6825D713" w:rsidR="00D95B30" w:rsidRDefault="00D95B30" w:rsidP="00D95B30">
      <w:pPr>
        <w:pStyle w:val="Nagwek3"/>
      </w:pPr>
      <w:bookmarkStart w:id="40" w:name="_Toc95587112"/>
      <w:r>
        <w:t>Wymagania niefunkcjonalne</w:t>
      </w:r>
      <w:bookmarkEnd w:id="40"/>
    </w:p>
    <w:p w14:paraId="5D84B014" w14:textId="2E73589A" w:rsidR="00411D2F" w:rsidRDefault="00EF4A5A" w:rsidP="005D18D3">
      <w:r>
        <w:t>Wymienione poniżej wymagania niefunkcjonalne dotyczą projektowanego systemu jako całości</w:t>
      </w:r>
      <w:r w:rsidR="00ED0115">
        <w:t>,</w:t>
      </w:r>
      <w:r>
        <w:t xml:space="preserve"> a </w:t>
      </w:r>
      <w:r w:rsidR="00304B30">
        <w:t>nie poszczególnych cech systemu.</w:t>
      </w:r>
    </w:p>
    <w:p w14:paraId="72B122E6" w14:textId="38319646" w:rsidR="00EF4A5A" w:rsidRDefault="00304B30" w:rsidP="005D18D3">
      <w:pPr>
        <w:pStyle w:val="Akapitzlist"/>
        <w:numPr>
          <w:ilvl w:val="0"/>
          <w:numId w:val="18"/>
        </w:numPr>
      </w:pPr>
      <w:r>
        <w:t>D</w:t>
      </w:r>
      <w:r w:rsidR="00EF4A5A">
        <w:t xml:space="preserve">ostępność oraz niezawodność – projektowana aplikacja internetowa powinna być dostępna dla użytkowników 24 godziny na dobę, przez 365 dni w roku. Jednakże jak w przypadku każdego systemu informatycznego, należałoby przewidzieć </w:t>
      </w:r>
      <w:r w:rsidR="004832D9">
        <w:t>odpowiednie prace konserw</w:t>
      </w:r>
      <w:r>
        <w:t>acyjne.</w:t>
      </w:r>
    </w:p>
    <w:p w14:paraId="207A6BB0" w14:textId="01322C57" w:rsidR="00D11A00" w:rsidRDefault="004D36B1" w:rsidP="005D18D3">
      <w:pPr>
        <w:pStyle w:val="Akapitzlist"/>
        <w:numPr>
          <w:ilvl w:val="0"/>
          <w:numId w:val="18"/>
        </w:numPr>
      </w:pPr>
      <w:r>
        <w:t>W</w:t>
      </w:r>
      <w:r w:rsidR="00D11A00">
        <w:t>ydajność – poprzez zastosowanie biblioteki programistycznej React.JS witryna internetowa nie wymaga przeładowania</w:t>
      </w:r>
      <w:r w:rsidR="00601249">
        <w:t xml:space="preserve"> dzięki czemu użytkownik uzyskuje natychmiastowy dostęp do</w:t>
      </w:r>
      <w:r>
        <w:t xml:space="preserve"> poszczególnych funkcjonalności.</w:t>
      </w:r>
    </w:p>
    <w:p w14:paraId="763B74BC" w14:textId="5941E56E" w:rsidR="0071792D" w:rsidRDefault="00476CA2" w:rsidP="005D18D3">
      <w:pPr>
        <w:pStyle w:val="Akapitzlist"/>
        <w:numPr>
          <w:ilvl w:val="0"/>
          <w:numId w:val="18"/>
        </w:numPr>
      </w:pPr>
      <w:r>
        <w:t>W</w:t>
      </w:r>
      <w:r w:rsidR="0071792D">
        <w:t>sparcie techniczne – w obrębie systemu przewidziano rolę administratora, który może zmi</w:t>
      </w:r>
      <w:r w:rsidR="002932F2">
        <w:t xml:space="preserve">eniać dane innych użytkowników, </w:t>
      </w:r>
      <w:r>
        <w:t>jeżeli zajdzie taka potrzeba.</w:t>
      </w:r>
    </w:p>
    <w:p w14:paraId="7BC9EA50" w14:textId="7ACE3DEB" w:rsidR="005D18D3" w:rsidRDefault="008A099C" w:rsidP="005D18D3">
      <w:pPr>
        <w:pStyle w:val="Akapitzlist"/>
        <w:numPr>
          <w:ilvl w:val="0"/>
          <w:numId w:val="18"/>
        </w:numPr>
      </w:pPr>
      <w:r>
        <w:lastRenderedPageBreak/>
        <w:t>B</w:t>
      </w:r>
      <w:r w:rsidR="005D18D3">
        <w:t xml:space="preserve">ezpieczeństwo </w:t>
      </w:r>
      <w:r w:rsidR="004D5C19">
        <w:t>–</w:t>
      </w:r>
      <w:r w:rsidR="005D18D3">
        <w:t xml:space="preserve"> </w:t>
      </w:r>
      <w:r w:rsidR="00FD0870">
        <w:t xml:space="preserve">w celu uzyskania dostępu do swojego konta, użytkownik podczas tworzenia go zobowiązany jest podać hasło składające się z minimum </w:t>
      </w:r>
      <w:r w:rsidR="00864BD2">
        <w:t xml:space="preserve">ośmiu </w:t>
      </w:r>
      <w:r w:rsidR="00FD0870">
        <w:t xml:space="preserve"> liter (w tym jednej wielkiej litery) oraz jednej cyfry i jednego znaku.</w:t>
      </w:r>
    </w:p>
    <w:p w14:paraId="72AD8597" w14:textId="0061B243" w:rsidR="004D5C19" w:rsidRPr="00411D2F" w:rsidRDefault="00593F51" w:rsidP="005D18D3">
      <w:pPr>
        <w:pStyle w:val="Akapitzlist"/>
        <w:numPr>
          <w:ilvl w:val="0"/>
          <w:numId w:val="18"/>
        </w:numPr>
      </w:pPr>
      <w:r>
        <w:t>U</w:t>
      </w:r>
      <w:r w:rsidR="004D5C19">
        <w:t xml:space="preserve">żyteczność </w:t>
      </w:r>
      <w:r w:rsidR="00304B30">
        <w:t>–</w:t>
      </w:r>
      <w:r w:rsidR="004D5C19">
        <w:t xml:space="preserve"> </w:t>
      </w:r>
      <w:r w:rsidR="00304B30">
        <w:t>interfejs graficzny aplikacji został zaprojektowany w taki sposób, aby można było z niego korzystać na urządzen</w:t>
      </w:r>
      <w:r w:rsidR="005C7983">
        <w:t>iach o różnej wielkości ekranu.</w:t>
      </w:r>
      <w:r w:rsidR="00A55801">
        <w:t xml:space="preserve"> Autorzy</w:t>
      </w:r>
      <w:r w:rsidR="00AF412F">
        <w:t xml:space="preserve"> niniejszego opracowania</w:t>
      </w:r>
      <w:r w:rsidR="00A55801">
        <w:t xml:space="preserve"> starali się dobrać wielkość elementów interfejsu tak, aby </w:t>
      </w:r>
      <w:r w:rsidR="00312EDB">
        <w:t>był on ergonomiczny i użyteczny zarówno na ekranach telefonów komórkowych, laptopach i komputerach stacjonarnych.</w:t>
      </w:r>
      <w:r w:rsidR="00764649">
        <w:t xml:space="preserve"> Istotnym był także dobór odpowiednich kolorów a przede wszystkim zapewnienie kontrastu pomiędzy tekstem a tłem poszczególnych elementów.</w:t>
      </w:r>
    </w:p>
    <w:p w14:paraId="5D9F7881" w14:textId="14C50759" w:rsidR="00EC4B27" w:rsidRDefault="000868F1" w:rsidP="000868F1">
      <w:pPr>
        <w:pStyle w:val="Nagwek2"/>
      </w:pPr>
      <w:bookmarkStart w:id="41" w:name="_Ref94830808"/>
      <w:bookmarkStart w:id="42" w:name="_Toc95587113"/>
      <w:r>
        <w:t>Analiza wymagań</w:t>
      </w:r>
      <w:bookmarkEnd w:id="41"/>
      <w:bookmarkEnd w:id="42"/>
    </w:p>
    <w:p w14:paraId="42205A5B" w14:textId="55D581D0" w:rsidR="00FD39C2" w:rsidRDefault="00FD39C2" w:rsidP="00FD39C2">
      <w:pPr>
        <w:pStyle w:val="Nagwek3"/>
      </w:pPr>
      <w:bookmarkStart w:id="43" w:name="_Toc95587114"/>
      <w:r>
        <w:t>Statyczne elementy aplikacji</w:t>
      </w:r>
      <w:bookmarkEnd w:id="43"/>
    </w:p>
    <w:p w14:paraId="35471714" w14:textId="5BFD1644" w:rsidR="004B2A24" w:rsidRDefault="004B2A24" w:rsidP="00E028F4">
      <w:r>
        <w:t>Strona główna – użytkownik</w:t>
      </w:r>
      <w:r w:rsidR="002E46B9">
        <w:t xml:space="preserve"> powinien</w:t>
      </w:r>
      <w:r>
        <w:t xml:space="preserve"> </w:t>
      </w:r>
      <w:r w:rsidR="0003573C">
        <w:t>mieć</w:t>
      </w:r>
      <w:r>
        <w:t xml:space="preserve"> możliwość bezpośredniego przejścia do formularza rezerwacji wizyty stomatologicznej, może też się zalogować lub przejść do jednej z sekcji opisanych poniżej. Bardzo istotnym elementem</w:t>
      </w:r>
      <w:r w:rsidR="009A2D85">
        <w:t xml:space="preserve"> obecnym na wielu</w:t>
      </w:r>
      <w:r>
        <w:t xml:space="preserve"> </w:t>
      </w:r>
      <w:r w:rsidR="009A2D85">
        <w:t>stronach głównych</w:t>
      </w:r>
      <w:r>
        <w:t xml:space="preserve"> jest też poziomy pasek znajdujący się u szczytu strony. Zawiera on podstawowe informacje takie jak numer telefonu do rejestracji oraz adres pod któr</w:t>
      </w:r>
      <w:r w:rsidR="00095E11">
        <w:t>ym znajduje się gabinet kliniki</w:t>
      </w:r>
      <w:r w:rsidR="007704F0">
        <w:t>.</w:t>
      </w:r>
    </w:p>
    <w:p w14:paraId="18C96FD1" w14:textId="452959A6" w:rsidR="007716CC" w:rsidRDefault="004B2A24" w:rsidP="00336E68">
      <w:r>
        <w:t>Sekcja „o nas”</w:t>
      </w:r>
      <w:r w:rsidR="005B714B">
        <w:t xml:space="preserve"> – internauta </w:t>
      </w:r>
      <w:r w:rsidR="00560D46">
        <w:t>powinien mieć</w:t>
      </w:r>
      <w:r w:rsidR="005B714B">
        <w:t xml:space="preserve"> dostęp do podstawowych informacji na temat placówki medycznej</w:t>
      </w:r>
      <w:r w:rsidR="001275F6">
        <w:t xml:space="preserve">. Część </w:t>
      </w:r>
      <w:r w:rsidR="007716CC">
        <w:t>ta podzielona</w:t>
      </w:r>
      <w:r w:rsidR="005157FF">
        <w:t xml:space="preserve"> zostanie docelowo</w:t>
      </w:r>
      <w:r w:rsidR="007716CC">
        <w:t xml:space="preserve"> na 3 panele:</w:t>
      </w:r>
    </w:p>
    <w:p w14:paraId="1BD80601" w14:textId="65F433AC" w:rsidR="001275F6" w:rsidRDefault="008B497F" w:rsidP="00C65967">
      <w:pPr>
        <w:pStyle w:val="Akapitzlist"/>
        <w:numPr>
          <w:ilvl w:val="0"/>
          <w:numId w:val="19"/>
        </w:numPr>
      </w:pPr>
      <w:r>
        <w:t>p</w:t>
      </w:r>
      <w:r w:rsidR="001275F6">
        <w:t xml:space="preserve">ierwszy </w:t>
      </w:r>
      <w:r w:rsidR="00960BED">
        <w:t>zawierać będzie</w:t>
      </w:r>
      <w:r w:rsidR="001275F6">
        <w:t xml:space="preserve"> w większości elementy tekstowe, służące także optymalizację strony internetowej</w:t>
      </w:r>
      <w:r w:rsidR="00134365">
        <w:t xml:space="preserve"> dla wyszukiwarek internetowych</w:t>
      </w:r>
      <w:r>
        <w:t>,</w:t>
      </w:r>
    </w:p>
    <w:p w14:paraId="4143FED7" w14:textId="3A52F94F" w:rsidR="000A111B" w:rsidRDefault="008B497F" w:rsidP="00C65967">
      <w:pPr>
        <w:pStyle w:val="Akapitzlist"/>
        <w:numPr>
          <w:ilvl w:val="0"/>
          <w:numId w:val="19"/>
        </w:numPr>
      </w:pPr>
      <w:r>
        <w:t>p</w:t>
      </w:r>
      <w:r w:rsidR="00E557C9">
        <w:t>anel „</w:t>
      </w:r>
      <w:r w:rsidR="005D295A">
        <w:t>Nasz zespół</w:t>
      </w:r>
      <w:r w:rsidR="00E557C9">
        <w:t xml:space="preserve">” </w:t>
      </w:r>
      <w:r w:rsidR="00DF0491">
        <w:t>powinien przedstawiać</w:t>
      </w:r>
      <w:r w:rsidR="00CD5AE8">
        <w:t xml:space="preserve"> poszczególnych specjalistów oferujących swe usługi w placówce medycznej </w:t>
      </w:r>
      <w:r w:rsidR="003C654C">
        <w:t>oraz podstawowe i</w:t>
      </w:r>
      <w:r>
        <w:t>nformacje o nich,</w:t>
      </w:r>
    </w:p>
    <w:p w14:paraId="2540E8E6" w14:textId="60EEB71F" w:rsidR="00064510" w:rsidRDefault="00CF0C03" w:rsidP="00C65967">
      <w:pPr>
        <w:pStyle w:val="Akapitzlist"/>
        <w:numPr>
          <w:ilvl w:val="0"/>
          <w:numId w:val="19"/>
        </w:numPr>
      </w:pPr>
      <w:r>
        <w:t>d</w:t>
      </w:r>
      <w:r w:rsidR="008A2D95">
        <w:t>ział o nazwie „</w:t>
      </w:r>
      <w:r w:rsidR="007A7FC0">
        <w:t>G</w:t>
      </w:r>
      <w:r w:rsidR="008A2D95">
        <w:t>abinet”</w:t>
      </w:r>
      <w:r w:rsidR="00512D92">
        <w:t xml:space="preserve"> </w:t>
      </w:r>
      <w:r w:rsidR="005E4C8E">
        <w:t>będzie zawierał</w:t>
      </w:r>
      <w:r w:rsidR="00512D92">
        <w:t xml:space="preserve"> galerię zdjęć przedstawiających przyrządy oraz pomieszczenia placówki medycznej, która korzystałaby z zapro</w:t>
      </w:r>
      <w:r w:rsidR="00FD060E">
        <w:t>je</w:t>
      </w:r>
      <w:r w:rsidR="00336E68">
        <w:t>ktowanej witryny internetowej.</w:t>
      </w:r>
    </w:p>
    <w:p w14:paraId="49BA1DE6" w14:textId="040312E8" w:rsidR="007C5431" w:rsidRDefault="00FB2D47" w:rsidP="00336E68">
      <w:r>
        <w:t>Sekcja „oferta”</w:t>
      </w:r>
      <w:r w:rsidR="00005CF6">
        <w:t xml:space="preserve"> </w:t>
      </w:r>
      <w:r w:rsidR="00E61BBD">
        <w:t>bę</w:t>
      </w:r>
      <w:r w:rsidR="006B7771">
        <w:t>dzie docelowo</w:t>
      </w:r>
      <w:r w:rsidR="000F5FD2">
        <w:t xml:space="preserve"> przedstawiać</w:t>
      </w:r>
      <w:r w:rsidR="00005CF6">
        <w:t xml:space="preserve"> użytkownikowi </w:t>
      </w:r>
      <w:r w:rsidR="00F42093">
        <w:t>rodzaj badań oraz usług świadczonych przez gabinet stomatologiczny.</w:t>
      </w:r>
      <w:r w:rsidR="00FA4F08">
        <w:t xml:space="preserve"> </w:t>
      </w:r>
      <w:r w:rsidR="00903D3A">
        <w:t>W celu zapewnienia</w:t>
      </w:r>
      <w:r w:rsidR="003738CD">
        <w:t xml:space="preserve"> odpowiedniej</w:t>
      </w:r>
      <w:r w:rsidR="00903D3A">
        <w:t xml:space="preserve"> przejrzystości interfejsu, </w:t>
      </w:r>
      <w:r w:rsidR="007A17B6">
        <w:t>należałoby pogrupować poszczególne usługi według specjalizacji stomatologicznych</w:t>
      </w:r>
      <w:r w:rsidR="0041249D">
        <w:t>,</w:t>
      </w:r>
      <w:r w:rsidR="007A17B6">
        <w:t xml:space="preserve"> w zakresie których są wykonywane.</w:t>
      </w:r>
    </w:p>
    <w:p w14:paraId="097A619F" w14:textId="6D1C4B79" w:rsidR="004B2A24" w:rsidRDefault="004B2A24" w:rsidP="00E028F4">
      <w:r>
        <w:t>Sekcja „cennik”</w:t>
      </w:r>
      <w:r w:rsidR="00B814EC">
        <w:t xml:space="preserve"> powinna przedstawiać nazwy p</w:t>
      </w:r>
      <w:r w:rsidR="00594B9C">
        <w:t xml:space="preserve">oszczególnych zabiegów wraz z ich ceną. Jawne podanie cen za poszczególne usługi </w:t>
      </w:r>
      <w:r w:rsidR="006129A1">
        <w:t>ma na celu zapewnienie potencjalnym klientom podstawowych informacji o kosztach leczenia, tak aby nie musieli oni w tym celu kontaktować się z rejestracją przychodni.</w:t>
      </w:r>
    </w:p>
    <w:p w14:paraId="36FFC42A" w14:textId="4A73105F" w:rsidR="004B2A24" w:rsidRDefault="004B2A24" w:rsidP="00E028F4">
      <w:r>
        <w:lastRenderedPageBreak/>
        <w:t>Sekcja „kontakt”</w:t>
      </w:r>
      <w:r w:rsidR="00012E15">
        <w:t xml:space="preserve"> </w:t>
      </w:r>
      <w:r w:rsidR="00592324">
        <w:t xml:space="preserve"> </w:t>
      </w:r>
      <w:r w:rsidR="006B7771">
        <w:t>będzie</w:t>
      </w:r>
      <w:r w:rsidR="00592324">
        <w:t xml:space="preserve"> w przejrzysty sposób dostarczać informacji na temat godzin otwarcia placówki, adresu pod którym przychodnia świadczy swoje usługi, a także dane kontaktowe takie jak e-mail, numer telefonu komórkowego lub domowego. Dodatkowo dobrym rozwiązaniem jest umieszczenie w tej sekcji także formularza kontaktowego.</w:t>
      </w:r>
    </w:p>
    <w:p w14:paraId="0C00C2B1" w14:textId="13E6F245" w:rsidR="002E1E24" w:rsidRDefault="002E1E24" w:rsidP="002E1E24">
      <w:pPr>
        <w:pStyle w:val="Nagwek3"/>
      </w:pPr>
      <w:bookmarkStart w:id="44" w:name="_Toc95587115"/>
      <w:r>
        <w:t>Panel lekarza</w:t>
      </w:r>
      <w:bookmarkEnd w:id="44"/>
    </w:p>
    <w:p w14:paraId="1DB72F9F" w14:textId="05BCAC90" w:rsidR="006235F1" w:rsidRDefault="006235F1" w:rsidP="006235F1">
      <w:r>
        <w:t>Dostępny po zalogowaniu przez stomatologa panel użytkownika powinie</w:t>
      </w:r>
      <w:r w:rsidR="00EF5BD9">
        <w:t>n zawierać następujące elementy.</w:t>
      </w:r>
    </w:p>
    <w:p w14:paraId="1D1CE8AB" w14:textId="67C883D4" w:rsidR="006235F1" w:rsidRDefault="00D74AD2" w:rsidP="00AC617A">
      <w:pPr>
        <w:pStyle w:val="Akapitzlist"/>
        <w:numPr>
          <w:ilvl w:val="0"/>
          <w:numId w:val="20"/>
        </w:numPr>
      </w:pPr>
      <w:r>
        <w:t>Grafik – w formie graficznego kalendarza, z którego stomat</w:t>
      </w:r>
      <w:r w:rsidR="00FC7982">
        <w:t>olog może wybrać konkretną datę, po czym na ekranie pojawi się lista wizyt zaplanowana na ten konkretny dzień.</w:t>
      </w:r>
      <w:r w:rsidR="003310AD">
        <w:t xml:space="preserve"> Z wyświetlonej listy przyszłych wizyt lekarz może wybrać dowolną i przenieść ją do archiwum (wizyt przeszłych) lub </w:t>
      </w:r>
      <w:r w:rsidR="00347D45">
        <w:t>całkowicie usunąć wizytę z systemu.</w:t>
      </w:r>
    </w:p>
    <w:p w14:paraId="1276564D" w14:textId="77DD83E5" w:rsidR="00695281" w:rsidRDefault="00695281" w:rsidP="00AC617A">
      <w:pPr>
        <w:pStyle w:val="Akapitzlist"/>
        <w:numPr>
          <w:ilvl w:val="0"/>
          <w:numId w:val="20"/>
        </w:numPr>
      </w:pPr>
      <w:r>
        <w:t>Historia wizyt – sekcja w której w formie listy (z możliwością sortowania według daty, godziny i rodzaju usługi) przechowywane są wizyty oznaczone jako zarchiwizowane. Lekarz powinien mieć możliwość</w:t>
      </w:r>
      <w:r w:rsidR="00165A71">
        <w:t xml:space="preserve"> usunąć taką wizytę lub przywrócić ją do wizyt bieżących.</w:t>
      </w:r>
    </w:p>
    <w:p w14:paraId="2BA9B2DB" w14:textId="13AAC1D8" w:rsidR="00DD2ED4" w:rsidRPr="006235F1" w:rsidRDefault="00DD2ED4" w:rsidP="00AC617A">
      <w:pPr>
        <w:pStyle w:val="Akapitzlist"/>
        <w:numPr>
          <w:ilvl w:val="0"/>
          <w:numId w:val="20"/>
        </w:numPr>
      </w:pPr>
      <w:r>
        <w:t xml:space="preserve">Ustawienia – </w:t>
      </w:r>
      <w:r w:rsidR="003947CF">
        <w:t>panel w którym lekarz ma możliwość zmiany swoich danych takich jak numer telefonu kontaktowego, adresu e-mail, a nawet hasła po pod</w:t>
      </w:r>
      <w:r w:rsidR="00DB2AF3">
        <w:t xml:space="preserve">aniu swojego poprzedniego </w:t>
      </w:r>
      <w:r w:rsidR="00697D12">
        <w:t>hasła</w:t>
      </w:r>
      <w:r w:rsidR="00DB2AF3">
        <w:t xml:space="preserve"> dostępu do systemu.</w:t>
      </w:r>
    </w:p>
    <w:p w14:paraId="29FDCFE4" w14:textId="77777777" w:rsidR="002E1E24" w:rsidRDefault="002E1E24" w:rsidP="002E1E24">
      <w:pPr>
        <w:pStyle w:val="Nagwek3"/>
      </w:pPr>
      <w:bookmarkStart w:id="45" w:name="_Toc95587116"/>
      <w:r>
        <w:t>Panel pacjenta</w:t>
      </w:r>
      <w:bookmarkEnd w:id="45"/>
    </w:p>
    <w:p w14:paraId="628B5972" w14:textId="695FA63D" w:rsidR="00961A87" w:rsidRDefault="00226809" w:rsidP="00961A87">
      <w:r>
        <w:t>Użytkownik zalogowany w systemie jako pacjent, powinien mieć możliwość zarezerwowania wizyty</w:t>
      </w:r>
      <w:r w:rsidR="002752EE">
        <w:t xml:space="preserve"> na konkretny zabieg</w:t>
      </w:r>
      <w:r>
        <w:t xml:space="preserve"> bez konieczności powtórnego wprowadzania swoich danych. </w:t>
      </w:r>
      <w:r w:rsidR="004A5069">
        <w:t>W takim wypadku d</w:t>
      </w:r>
      <w:r>
        <w:t xml:space="preserve">ane potrzebne do </w:t>
      </w:r>
      <w:r w:rsidR="008A6686">
        <w:t>utworzenia wizyty</w:t>
      </w:r>
      <w:r w:rsidR="0006546F">
        <w:t xml:space="preserve"> </w:t>
      </w:r>
      <w:r>
        <w:t>pow</w:t>
      </w:r>
      <w:r w:rsidR="00CC7488">
        <w:t>i</w:t>
      </w:r>
      <w:r w:rsidR="004E4AE1">
        <w:t xml:space="preserve">nny być pobierane z </w:t>
      </w:r>
      <w:r w:rsidR="008A6686">
        <w:t>bazy danych.</w:t>
      </w:r>
    </w:p>
    <w:p w14:paraId="64B75C5F" w14:textId="6094D759" w:rsidR="002752EE" w:rsidRDefault="00AC79CE" w:rsidP="00961A87">
      <w:r>
        <w:t>Istotne jest także zapewnienie pacjentowi dostępu do informacji na temat jego aktualnych (nadchodzących) wizyt oraz do zabiegów ubiegłych (zarchiwizowanych). W sekcji „aktualne wizyty” pacjent ma możliwość usunięcia danej wizyty</w:t>
      </w:r>
      <w:r w:rsidR="00E2022E">
        <w:t>.</w:t>
      </w:r>
    </w:p>
    <w:p w14:paraId="1D95CFCA" w14:textId="4A4ADECE" w:rsidR="003E288B" w:rsidRPr="00961A87" w:rsidRDefault="00EE24C5" w:rsidP="00961A87">
      <w:r>
        <w:t xml:space="preserve">Każdy kuracjusz powinien także mieć możliwość zmiany swoich danych osobowych oraz </w:t>
      </w:r>
      <w:r w:rsidR="005E6531">
        <w:t>zmiany hasła dostępu do systemu po uprzedniej weryfikacji hasła poprzedniego.</w:t>
      </w:r>
      <w:r w:rsidR="005F4662">
        <w:t xml:space="preserve"> W tej sekcji powinna znajdować się także najbliższa nadchodząca wizyta, zamówiona przez pacjenta.</w:t>
      </w:r>
    </w:p>
    <w:p w14:paraId="5ED84EDB" w14:textId="7EC3F754" w:rsidR="002E1E24" w:rsidRDefault="002E1E24" w:rsidP="002E1E24">
      <w:pPr>
        <w:pStyle w:val="Nagwek3"/>
      </w:pPr>
      <w:bookmarkStart w:id="46" w:name="_Toc95587117"/>
      <w:r>
        <w:t>Panel administratora</w:t>
      </w:r>
      <w:bookmarkEnd w:id="46"/>
    </w:p>
    <w:p w14:paraId="6C0CC1AD" w14:textId="3F12D3C2" w:rsidR="00D62E43" w:rsidRDefault="00D4034E" w:rsidP="00A204EB">
      <w:r>
        <w:t xml:space="preserve">Konto z uprawnieniami administratora projektowanego systemu powinno być obsługiwane przez osobę lub osoby pracujące </w:t>
      </w:r>
      <w:r w:rsidR="002C0159">
        <w:t xml:space="preserve">na </w:t>
      </w:r>
      <w:r w:rsidR="000E040D">
        <w:t>recepcji.</w:t>
      </w:r>
      <w:r w:rsidR="00022A4A">
        <w:t xml:space="preserve"> </w:t>
      </w:r>
      <w:r w:rsidR="00F153B6">
        <w:t xml:space="preserve">Z poziomu </w:t>
      </w:r>
      <w:r w:rsidR="00DD6FA2">
        <w:t>tego panelu</w:t>
      </w:r>
      <w:r w:rsidR="00F153B6">
        <w:t xml:space="preserve"> możliwe </w:t>
      </w:r>
      <w:r w:rsidR="001927B3">
        <w:t>byłoby</w:t>
      </w:r>
      <w:r w:rsidR="00F153B6">
        <w:t xml:space="preserve"> tworzenie wizyt stomatologicznych dla zarejestrowanych oraz niezarejestrowanych </w:t>
      </w:r>
      <w:r w:rsidR="00F153B6">
        <w:lastRenderedPageBreak/>
        <w:t>użytkowników witryny internetowej.</w:t>
      </w:r>
      <w:r w:rsidR="001C1F43">
        <w:t xml:space="preserve"> </w:t>
      </w:r>
      <w:r w:rsidR="00981FDE">
        <w:t xml:space="preserve">Poprzez takie zaprojektowanie systemu wszystkie </w:t>
      </w:r>
      <w:r w:rsidR="007D544D">
        <w:t>wyżyty</w:t>
      </w:r>
      <w:r w:rsidR="00981FDE">
        <w:t xml:space="preserve"> odbywające się w klinice </w:t>
      </w:r>
      <w:r w:rsidR="007D544D">
        <w:t>byłby by</w:t>
      </w:r>
      <w:r w:rsidR="002053BC">
        <w:t xml:space="preserve"> zawarte w bazie danych (nawet te rejestrowane drogą telefoniczną).</w:t>
      </w:r>
      <w:r w:rsidR="003A7C2E">
        <w:t xml:space="preserve"> </w:t>
      </w:r>
    </w:p>
    <w:p w14:paraId="1769ADDD" w14:textId="1B8EFAB2" w:rsidR="00510FA0" w:rsidRDefault="00510FA0" w:rsidP="00A204EB">
      <w:r>
        <w:t xml:space="preserve">Kolejną funkcjonalnością modułu </w:t>
      </w:r>
      <w:r w:rsidR="009745CF">
        <w:t>omawianego w bieżącym podrozdziale</w:t>
      </w:r>
      <w:r>
        <w:t xml:space="preserve"> jest wgląd we wszystkie wizyty, zarówno przyszłe jak i zarchiwizowane, </w:t>
      </w:r>
      <w:r w:rsidR="003E0E22">
        <w:t>odbywające</w:t>
      </w:r>
      <w:r>
        <w:t xml:space="preserve"> się w przychodni stomatologicznej.</w:t>
      </w:r>
      <w:r w:rsidR="00460093">
        <w:t xml:space="preserve"> </w:t>
      </w:r>
      <w:r w:rsidR="00282DF4">
        <w:t>Administrator powinien mieć także możliwość zmiany statusu wizyty oraz ewentualnego usunięcia jej z systemu.</w:t>
      </w:r>
    </w:p>
    <w:p w14:paraId="7DFD12FE" w14:textId="68E2F508" w:rsidR="00336B5C" w:rsidRDefault="00692971" w:rsidP="00A204EB">
      <w:r>
        <w:t xml:space="preserve">Rejestrator lub rejestratorka </w:t>
      </w:r>
      <w:r w:rsidR="00236DF1">
        <w:t xml:space="preserve">medyczna mająca dostęp do </w:t>
      </w:r>
      <w:r w:rsidR="00B9399A">
        <w:t>modułu</w:t>
      </w:r>
      <w:r w:rsidR="00236DF1">
        <w:t xml:space="preserve"> administratora będzie także odpowiedzialna za tworzenie kont</w:t>
      </w:r>
      <w:r w:rsidR="00D67A60">
        <w:t xml:space="preserve"> </w:t>
      </w:r>
      <w:r w:rsidR="007806BB">
        <w:t xml:space="preserve">stomatologom </w:t>
      </w:r>
      <w:r w:rsidR="00EC5CBC">
        <w:t xml:space="preserve">oraz ustalanie </w:t>
      </w:r>
      <w:r w:rsidR="000C55C6">
        <w:t>każdemu z nich</w:t>
      </w:r>
      <w:r w:rsidR="00EC5CBC">
        <w:t xml:space="preserve"> godzin przyjęć w gabinetach.</w:t>
      </w:r>
      <w:r w:rsidR="00260B99">
        <w:t xml:space="preserve"> </w:t>
      </w:r>
      <w:r w:rsidR="0099773F">
        <w:t>Taki sposób funkcjonowania systemu odcią</w:t>
      </w:r>
      <w:r w:rsidR="00CE000B">
        <w:t>ży lekarzy specjalistów z</w:t>
      </w:r>
      <w:r w:rsidR="0099773F">
        <w:t xml:space="preserve"> obowiązku zarządzania swoim grafikiem i pozwoli im w całości skupić się na wykonywanej pracy.</w:t>
      </w:r>
    </w:p>
    <w:p w14:paraId="39101CC9" w14:textId="439381A8" w:rsidR="002507C8" w:rsidRPr="00D62E43" w:rsidRDefault="002507C8" w:rsidP="00A204EB">
      <w:r>
        <w:t>Dodatkowo w przypadku ewentualnego poszerzenia</w:t>
      </w:r>
      <w:r w:rsidR="00AA13D2">
        <w:t xml:space="preserve"> lub zawężenia</w:t>
      </w:r>
      <w:r>
        <w:t xml:space="preserve"> zakresu usług </w:t>
      </w:r>
      <w:r w:rsidR="00AA13D2">
        <w:t xml:space="preserve">świadczonych przez </w:t>
      </w:r>
      <w:r>
        <w:t>przychodni</w:t>
      </w:r>
      <w:r w:rsidR="00AA13D2">
        <w:t xml:space="preserve">ę stomatologiczną </w:t>
      </w:r>
      <w:r w:rsidR="001F748B">
        <w:t>należałoby zapewnić także możliwość zarządzania usługami dostępnymi dla pacjentów korzystających z systemu.</w:t>
      </w:r>
    </w:p>
    <w:p w14:paraId="78BAFD8F" w14:textId="782474E6" w:rsidR="00F34EE5" w:rsidRDefault="00F34EE5" w:rsidP="00F34EE5">
      <w:pPr>
        <w:pStyle w:val="Nagwek2"/>
      </w:pPr>
      <w:bookmarkStart w:id="47" w:name="_Toc95587118"/>
      <w:r>
        <w:t>Projekt struktury bazy danych</w:t>
      </w:r>
      <w:bookmarkEnd w:id="47"/>
    </w:p>
    <w:p w14:paraId="6556B255" w14:textId="77777777" w:rsidR="00077BA6" w:rsidRDefault="00B8786D" w:rsidP="00B8786D">
      <w:r>
        <w:t xml:space="preserve">Zastosowana baza danych w projekcie systemu będącego przedmiotem niniejszego opracowania </w:t>
      </w:r>
      <w:r w:rsidR="00136830">
        <w:t>oparta jest na modelu obiektowym</w:t>
      </w:r>
      <w:r w:rsidR="00333008">
        <w:t>,</w:t>
      </w:r>
      <w:r w:rsidR="00136830">
        <w:t xml:space="preserve"> a nie relacyjnym. </w:t>
      </w:r>
      <w:r w:rsidR="00C75DFF">
        <w:t xml:space="preserve">Wobec tego </w:t>
      </w:r>
      <w:r w:rsidR="007676E5">
        <w:t xml:space="preserve">w strukturze bazodanowej brak tabel i powiązań między nimi. Zamiast tego w bazie danych znajdują się </w:t>
      </w:r>
      <w:r w:rsidR="00F96B95">
        <w:t>kolekcje, które przechowują dokumenty (obiekty) reprezentujące odpowiednie elementy systemu.</w:t>
      </w:r>
    </w:p>
    <w:p w14:paraId="0153CE42" w14:textId="2438B638" w:rsidR="00531DFF" w:rsidRDefault="00F60BE1" w:rsidP="00B8786D">
      <w:r>
        <w:t>Na poniższym rysunku</w:t>
      </w:r>
      <w:r w:rsidR="00FF75B5">
        <w:t xml:space="preserve"> poniżej</w:t>
      </w:r>
      <w:r>
        <w:t xml:space="preserve"> (</w:t>
      </w:r>
      <w:r w:rsidR="00705455">
        <w:fldChar w:fldCharType="begin"/>
      </w:r>
      <w:r w:rsidR="00705455">
        <w:instrText xml:space="preserve"> REF _Ref94731965 \h </w:instrText>
      </w:r>
      <w:r w:rsidR="00705455">
        <w:fldChar w:fldCharType="separate"/>
      </w:r>
      <w:r w:rsidR="002452A3">
        <w:t xml:space="preserve">Rys. </w:t>
      </w:r>
      <w:r w:rsidR="002452A3">
        <w:rPr>
          <w:noProof/>
        </w:rPr>
        <w:t>5</w:t>
      </w:r>
      <w:r w:rsidR="002452A3">
        <w:t>.</w:t>
      </w:r>
      <w:r w:rsidR="002452A3">
        <w:rPr>
          <w:noProof/>
        </w:rPr>
        <w:t>3</w:t>
      </w:r>
      <w:r w:rsidR="00705455">
        <w:fldChar w:fldCharType="end"/>
      </w:r>
      <w:r w:rsidR="00705455">
        <w:t>.</w:t>
      </w:r>
      <w:r>
        <w:t xml:space="preserve">) przedstawiony został </w:t>
      </w:r>
      <w:r w:rsidR="000048DB">
        <w:t xml:space="preserve">system </w:t>
      </w:r>
      <w:r w:rsidR="003126DE">
        <w:t>zarządzania bazą danych o nazwie MongoDB Atlas.</w:t>
      </w:r>
      <w:r w:rsidR="00705455">
        <w:t xml:space="preserve"> </w:t>
      </w:r>
      <w:r w:rsidR="00D25D39">
        <w:t xml:space="preserve">Jest to </w:t>
      </w:r>
      <w:r w:rsidR="00F71949">
        <w:t>rozbudowane narzędzie</w:t>
      </w:r>
      <w:r w:rsidR="00D25D39">
        <w:t xml:space="preserve"> </w:t>
      </w:r>
      <w:r w:rsidR="00DA439B">
        <w:t xml:space="preserve">oparte na </w:t>
      </w:r>
      <w:r w:rsidR="00D25D39">
        <w:t>technologii chmurowej</w:t>
      </w:r>
      <w:r w:rsidR="00F71949">
        <w:t xml:space="preserve">, które </w:t>
      </w:r>
      <w:r w:rsidR="00EB060D">
        <w:t xml:space="preserve">pozwala programistom </w:t>
      </w:r>
      <w:r w:rsidR="00403039">
        <w:t>w pełni zarządzać obiektową</w:t>
      </w:r>
      <w:r w:rsidR="009C56D0">
        <w:t xml:space="preserve"> bazą danych jaką jest MongoDB.</w:t>
      </w:r>
      <w:r w:rsidR="001A4CA7">
        <w:t xml:space="preserve"> Autorzy niniejszego opracowania zdecydowali się na użycie dokładnie </w:t>
      </w:r>
      <w:r w:rsidR="009F6700">
        <w:t>tej technologii ze względu na</w:t>
      </w:r>
      <w:r w:rsidR="001E6604">
        <w:t xml:space="preserve"> przejrzystość graficznego interfejsu użytkownika.</w:t>
      </w:r>
    </w:p>
    <w:p w14:paraId="6C643928" w14:textId="77777777" w:rsidR="00D85B6E" w:rsidRDefault="00531DFF" w:rsidP="00D85B6E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E339144" wp14:editId="283D7FC0">
            <wp:extent cx="5760085" cy="2676119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FD66" w14:textId="107A2C74" w:rsidR="00D5489F" w:rsidRPr="00D5489F" w:rsidRDefault="00D85B6E" w:rsidP="00E6054C">
      <w:pPr>
        <w:pStyle w:val="Legenda"/>
      </w:pPr>
      <w:bookmarkStart w:id="48" w:name="_Ref94731965"/>
      <w:bookmarkStart w:id="49" w:name="_Ref94731960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5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3</w:t>
      </w:r>
      <w:r w:rsidR="00E60C98">
        <w:fldChar w:fldCharType="end"/>
      </w:r>
      <w:bookmarkEnd w:id="48"/>
      <w:r w:rsidR="00E22177">
        <w:t>.</w:t>
      </w:r>
      <w:bookmarkEnd w:id="49"/>
      <w:r w:rsidR="00926FB3">
        <w:t>Zdjęcie ekranu przedstawiające główny panel systemu</w:t>
      </w:r>
      <w:r w:rsidR="00B44394">
        <w:t xml:space="preserve"> zarządzania bazą danych</w:t>
      </w:r>
      <w:r w:rsidR="00926FB3">
        <w:t xml:space="preserve"> MongoDB Atlas</w:t>
      </w:r>
    </w:p>
    <w:p w14:paraId="635500D2" w14:textId="4BC057CA" w:rsidR="003A2822" w:rsidRDefault="003A2822" w:rsidP="003A2822">
      <w:pPr>
        <w:pStyle w:val="Nagwek3"/>
      </w:pPr>
      <w:bookmarkStart w:id="50" w:name="_Toc95587119"/>
      <w:r>
        <w:t>Struktura bazy danych</w:t>
      </w:r>
      <w:bookmarkEnd w:id="50"/>
    </w:p>
    <w:p w14:paraId="4E3C3E09" w14:textId="1B82633B" w:rsidR="00C52A59" w:rsidRDefault="00C52A59" w:rsidP="00C52A59">
      <w:r>
        <w:t>Jak już wymieniono wcześniej, struktura obiektowej bazy danych opiera się na kolekcjach (zbiorach) obiektów</w:t>
      </w:r>
      <w:r w:rsidR="004C3A4B">
        <w:t>.</w:t>
      </w:r>
      <w:r w:rsidR="0046193A">
        <w:t xml:space="preserve"> Każdy zbiór ma za zadanie przechowywać obiekty</w:t>
      </w:r>
      <w:r w:rsidR="006E74BD">
        <w:t xml:space="preserve"> (nazywane też dokumentami)</w:t>
      </w:r>
      <w:r w:rsidR="0046193A">
        <w:t xml:space="preserve"> o tożsamej charakterystyce</w:t>
      </w:r>
      <w:r w:rsidR="00C06CAF">
        <w:t xml:space="preserve"> i właściwościach</w:t>
      </w:r>
      <w:r w:rsidR="007E72A0">
        <w:t xml:space="preserve"> </w:t>
      </w:r>
      <w:r w:rsidR="00BE1F2A">
        <w:t>prze</w:t>
      </w:r>
      <w:r w:rsidR="007E72A0">
        <w:t xml:space="preserve">chowywanych </w:t>
      </w:r>
      <w:r w:rsidR="006F3494">
        <w:t>w formacie JSON</w:t>
      </w:r>
      <w:r w:rsidR="00C304E2">
        <w:t xml:space="preserve"> (ang. </w:t>
      </w:r>
      <w:r w:rsidR="00C304E2" w:rsidRPr="00C304E2">
        <w:rPr>
          <w:i/>
        </w:rPr>
        <w:t xml:space="preserve">JavaScript Object </w:t>
      </w:r>
      <w:proofErr w:type="spellStart"/>
      <w:r w:rsidR="00C304E2" w:rsidRPr="00C304E2">
        <w:rPr>
          <w:i/>
        </w:rPr>
        <w:t>Notation</w:t>
      </w:r>
      <w:proofErr w:type="spellEnd"/>
      <w:r w:rsidR="00C304E2">
        <w:t>)</w:t>
      </w:r>
      <w:r w:rsidR="001523D6">
        <w:t>.</w:t>
      </w:r>
      <w:r w:rsidR="007A0659">
        <w:t xml:space="preserve"> </w:t>
      </w:r>
      <w:r w:rsidR="00441861">
        <w:t>W projektowanej aplikacji internetowej przewidziano 6 rodzajów obiektó</w:t>
      </w:r>
      <w:r w:rsidR="007E4DA5">
        <w:t>w, wobec czego w bazie</w:t>
      </w:r>
      <w:r w:rsidR="00E9720C">
        <w:t xml:space="preserve"> danych znajduje</w:t>
      </w:r>
      <w:r w:rsidR="00836B8A">
        <w:t xml:space="preserve"> się 6 kole</w:t>
      </w:r>
      <w:r w:rsidR="003F39FE">
        <w:t>kcji opisanych w kolejnych akapitach.</w:t>
      </w:r>
    </w:p>
    <w:p w14:paraId="3046CADC" w14:textId="50577D0F" w:rsidR="009A6D41" w:rsidRDefault="00282A2D" w:rsidP="00BE2C28">
      <w:r>
        <w:t>„</w:t>
      </w:r>
      <w:proofErr w:type="spellStart"/>
      <w:r w:rsidR="00210331">
        <w:t>D</w:t>
      </w:r>
      <w:r w:rsidR="009A6D41">
        <w:t>octors</w:t>
      </w:r>
      <w:proofErr w:type="spellEnd"/>
      <w:r>
        <w:t>”</w:t>
      </w:r>
      <w:r w:rsidR="009C3BE5">
        <w:t xml:space="preserve"> – zbiór obiektów, które reprezentują </w:t>
      </w:r>
      <w:r w:rsidR="001523D6">
        <w:t>dyspozycyjność daneg</w:t>
      </w:r>
      <w:r w:rsidR="00CD3DF3">
        <w:t>o stomatologa. Przechowują unikalny identyfikator lekarza, jego specjalizacji oraz godziny pracy w których wykonuje on zabiegi.</w:t>
      </w:r>
    </w:p>
    <w:p w14:paraId="7FADF3AE" w14:textId="77777777" w:rsidR="00E41F63" w:rsidRDefault="00F735AE" w:rsidP="00E41F6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F2C3FA1" wp14:editId="17122931">
            <wp:extent cx="4229100" cy="144780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262" t="6640" r="4755" b="19141"/>
                    <a:stretch/>
                  </pic:blipFill>
                  <pic:spPr bwMode="auto">
                    <a:xfrm>
                      <a:off x="0" y="0"/>
                      <a:ext cx="422910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0B223" w14:textId="5BE30257" w:rsidR="00F735AE" w:rsidRDefault="00E41F63" w:rsidP="00E6054C">
      <w:pPr>
        <w:pStyle w:val="Legenda"/>
      </w:pPr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5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4</w:t>
      </w:r>
      <w:r w:rsidR="00E60C98">
        <w:fldChar w:fldCharType="end"/>
      </w:r>
      <w:r>
        <w:t>. Reprezentacja przykładowego obiektu kolekcji „</w:t>
      </w:r>
      <w:proofErr w:type="spellStart"/>
      <w:r>
        <w:t>Doctors</w:t>
      </w:r>
      <w:proofErr w:type="spellEnd"/>
      <w:r>
        <w:t>”</w:t>
      </w:r>
    </w:p>
    <w:p w14:paraId="26E13556" w14:textId="492AD79F" w:rsidR="009A6D41" w:rsidRDefault="00282A2D" w:rsidP="00BE2C28">
      <w:r>
        <w:t>„</w:t>
      </w:r>
      <w:proofErr w:type="spellStart"/>
      <w:r w:rsidR="00210331">
        <w:t>R</w:t>
      </w:r>
      <w:r w:rsidR="009A6D41">
        <w:t>oles</w:t>
      </w:r>
      <w:proofErr w:type="spellEnd"/>
      <w:r>
        <w:t>”</w:t>
      </w:r>
      <w:r w:rsidR="00EF3A14">
        <w:t xml:space="preserve"> </w:t>
      </w:r>
      <w:r w:rsidR="00B55585">
        <w:t>–</w:t>
      </w:r>
      <w:r w:rsidR="00EF3A14">
        <w:t xml:space="preserve"> </w:t>
      </w:r>
      <w:r w:rsidR="00B55585">
        <w:t xml:space="preserve">zbiór zwierający dokładnie 3 elementy, które reprezentują </w:t>
      </w:r>
      <w:r w:rsidR="002E551A">
        <w:t>role</w:t>
      </w:r>
      <w:r w:rsidR="006E2FD4">
        <w:t xml:space="preserve"> zdefiniowanych</w:t>
      </w:r>
      <w:r w:rsidR="002E551A">
        <w:t xml:space="preserve"> użytkowników systemu</w:t>
      </w:r>
      <w:r w:rsidR="006E2FD4">
        <w:t xml:space="preserve"> </w:t>
      </w:r>
      <w:r w:rsidR="007C7F5E">
        <w:t>(pacjent, lekarz, administrator).</w:t>
      </w:r>
      <w:r w:rsidR="002D1509">
        <w:t xml:space="preserve"> Obiekty przechowywane w tej kolekcji zawierają unikalny identyfikator oraz nazwę określającą </w:t>
      </w:r>
      <w:r w:rsidR="00256E97">
        <w:t>rolę</w:t>
      </w:r>
      <w:r w:rsidR="00396C4E">
        <w:t>,</w:t>
      </w:r>
      <w:r w:rsidR="00256E97">
        <w:t xml:space="preserve"> a więc i </w:t>
      </w:r>
      <w:r w:rsidR="002D1509">
        <w:t>uprawnienia użytkownika systemie.</w:t>
      </w:r>
    </w:p>
    <w:p w14:paraId="7A957BC8" w14:textId="77777777" w:rsidR="004567B8" w:rsidRDefault="001D3CF8" w:rsidP="004567B8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FC0BF66" wp14:editId="207BB374">
            <wp:extent cx="2621280" cy="3147060"/>
            <wp:effectExtent l="0" t="0" r="762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7C3D" w14:textId="78648A70" w:rsidR="001D3CF8" w:rsidRDefault="004567B8" w:rsidP="00E6054C">
      <w:pPr>
        <w:pStyle w:val="Legenda"/>
      </w:pPr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5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5</w:t>
      </w:r>
      <w:r w:rsidR="00E60C98">
        <w:fldChar w:fldCharType="end"/>
      </w:r>
      <w:r>
        <w:t>.</w:t>
      </w:r>
      <w:r w:rsidR="004B74BE">
        <w:t xml:space="preserve"> Zawartość kolekcji „</w:t>
      </w:r>
      <w:proofErr w:type="spellStart"/>
      <w:r w:rsidR="004B74BE">
        <w:t>Roles</w:t>
      </w:r>
      <w:proofErr w:type="spellEnd"/>
      <w:r w:rsidR="004B74BE">
        <w:t>”</w:t>
      </w:r>
    </w:p>
    <w:p w14:paraId="2714B0A6" w14:textId="04829893" w:rsidR="009A6D41" w:rsidRDefault="00282A2D" w:rsidP="00BE2C28">
      <w:r>
        <w:t>„</w:t>
      </w:r>
      <w:r w:rsidR="00210331">
        <w:t>S</w:t>
      </w:r>
      <w:r w:rsidR="009A6D41">
        <w:t>ervices</w:t>
      </w:r>
      <w:r>
        <w:t>”</w:t>
      </w:r>
      <w:r w:rsidR="00B40902">
        <w:t xml:space="preserve"> – zbiór obiektów reprezentujących </w:t>
      </w:r>
      <w:r w:rsidR="00B815A7">
        <w:t>poszczególne specjalizacje lekarzy przyjmujących w przychodni.</w:t>
      </w:r>
      <w:r w:rsidR="00E705CD">
        <w:t xml:space="preserve"> Każdy z obiektów posiada unikalny identyfikator, nazwę specjalności, którą przedstawiają, a także tablicę zawierającą konkretne usługi świadczone w ramach danej specjalizacji.</w:t>
      </w:r>
      <w:r w:rsidR="0079167C">
        <w:t xml:space="preserve"> </w:t>
      </w:r>
      <w:r w:rsidR="00D04160">
        <w:t>Usługi te także reprezentowane są przez obiekty, z których każdy posiada iden</w:t>
      </w:r>
      <w:r w:rsidR="00BF0E7C">
        <w:t>tyfikator, nazwę oraz cenę danego świadczenia</w:t>
      </w:r>
      <w:r w:rsidR="00D04160">
        <w:t>.</w:t>
      </w:r>
    </w:p>
    <w:p w14:paraId="7110EAA0" w14:textId="77777777" w:rsidR="00A33816" w:rsidRDefault="002867AB" w:rsidP="00A3381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388A723A" wp14:editId="324CDF08">
            <wp:extent cx="3429000" cy="297180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2A5B" w14:textId="18BC3ABC" w:rsidR="002867AB" w:rsidRDefault="00A33816" w:rsidP="00E6054C">
      <w:pPr>
        <w:pStyle w:val="Legenda"/>
      </w:pPr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5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6</w:t>
      </w:r>
      <w:r w:rsidR="00E60C98">
        <w:fldChar w:fldCharType="end"/>
      </w:r>
      <w:r>
        <w:t>. Reprezentacja przykładowego dokumentu zbioru</w:t>
      </w:r>
      <w:r w:rsidR="00D32013">
        <w:t xml:space="preserve"> „Services”</w:t>
      </w:r>
    </w:p>
    <w:p w14:paraId="00C2B3D2" w14:textId="2B80A464" w:rsidR="009A6D41" w:rsidRDefault="00282A2D" w:rsidP="00BE2C28">
      <w:r>
        <w:t>„</w:t>
      </w:r>
      <w:proofErr w:type="spellStart"/>
      <w:r w:rsidR="000C678B">
        <w:t>U</w:t>
      </w:r>
      <w:r w:rsidR="009A6D41">
        <w:t>sers</w:t>
      </w:r>
      <w:proofErr w:type="spellEnd"/>
      <w:r>
        <w:t>”</w:t>
      </w:r>
      <w:r w:rsidR="00914AF2">
        <w:t xml:space="preserve"> to kolekcja, która przechowuje obiekty k</w:t>
      </w:r>
      <w:r w:rsidR="006237D6">
        <w:t>onkretnych użytkowników systemu.</w:t>
      </w:r>
      <w:r w:rsidR="00CB145A">
        <w:t xml:space="preserve"> Poszczególne dokumenty (bo tak też można nazywać obiekty w zastosowanym systemie bazodanowym) zawierają dane osobowe oraz kontaktowe użytkownika takie jak:</w:t>
      </w:r>
    </w:p>
    <w:p w14:paraId="012F5951" w14:textId="38733E5B" w:rsidR="00CB145A" w:rsidRDefault="004228D1" w:rsidP="003F001F">
      <w:pPr>
        <w:pStyle w:val="Akapitzlist"/>
        <w:numPr>
          <w:ilvl w:val="0"/>
          <w:numId w:val="29"/>
        </w:numPr>
      </w:pPr>
      <w:r>
        <w:t>i</w:t>
      </w:r>
      <w:r w:rsidR="00CB145A">
        <w:t>mi</w:t>
      </w:r>
      <w:r>
        <w:t>ę</w:t>
      </w:r>
      <w:r w:rsidR="00CB145A">
        <w:t>,</w:t>
      </w:r>
    </w:p>
    <w:p w14:paraId="44DB70C1" w14:textId="711EFA7F" w:rsidR="00CB145A" w:rsidRDefault="003F001F" w:rsidP="003F001F">
      <w:pPr>
        <w:pStyle w:val="Akapitzlist"/>
        <w:numPr>
          <w:ilvl w:val="0"/>
          <w:numId w:val="29"/>
        </w:numPr>
      </w:pPr>
      <w:r>
        <w:lastRenderedPageBreak/>
        <w:t>n</w:t>
      </w:r>
      <w:r w:rsidR="00CB145A">
        <w:t>azwisko,</w:t>
      </w:r>
    </w:p>
    <w:p w14:paraId="477CA492" w14:textId="6AEE2314" w:rsidR="00CB145A" w:rsidRDefault="003F001F" w:rsidP="003F001F">
      <w:pPr>
        <w:pStyle w:val="Akapitzlist"/>
        <w:numPr>
          <w:ilvl w:val="0"/>
          <w:numId w:val="29"/>
        </w:numPr>
      </w:pPr>
      <w:r>
        <w:t>a</w:t>
      </w:r>
      <w:r w:rsidR="00CB145A">
        <w:t>dres e-mail,</w:t>
      </w:r>
    </w:p>
    <w:p w14:paraId="14BA55A5" w14:textId="65192E39" w:rsidR="00CB145A" w:rsidRDefault="003F001F" w:rsidP="003F001F">
      <w:pPr>
        <w:pStyle w:val="Akapitzlist"/>
        <w:numPr>
          <w:ilvl w:val="0"/>
          <w:numId w:val="29"/>
        </w:numPr>
      </w:pPr>
      <w:r>
        <w:t>n</w:t>
      </w:r>
      <w:r w:rsidR="00CB145A">
        <w:t>umer telefonu kontaktowego,</w:t>
      </w:r>
    </w:p>
    <w:p w14:paraId="34506061" w14:textId="4A456AC2" w:rsidR="00CB145A" w:rsidRDefault="003F001F" w:rsidP="003F001F">
      <w:pPr>
        <w:pStyle w:val="Akapitzlist"/>
        <w:numPr>
          <w:ilvl w:val="0"/>
          <w:numId w:val="29"/>
        </w:numPr>
      </w:pPr>
      <w:r>
        <w:t>d</w:t>
      </w:r>
      <w:r w:rsidR="00CB145A">
        <w:t>ane adresowe takie jak miasto, ulica i kod pocztowy</w:t>
      </w:r>
      <w:r w:rsidR="002E102D">
        <w:t>,</w:t>
      </w:r>
    </w:p>
    <w:p w14:paraId="25516FF9" w14:textId="52EBDF03" w:rsidR="001605EE" w:rsidRDefault="003F001F" w:rsidP="003F001F">
      <w:pPr>
        <w:pStyle w:val="Akapitzlist"/>
        <w:numPr>
          <w:ilvl w:val="0"/>
          <w:numId w:val="29"/>
        </w:numPr>
      </w:pPr>
      <w:r>
        <w:t>h</w:t>
      </w:r>
      <w:r w:rsidR="0085714C">
        <w:t>asło dostępu do serwisu w formie zaszyfrowanej</w:t>
      </w:r>
      <w:r w:rsidR="00D3298A">
        <w:t>,</w:t>
      </w:r>
    </w:p>
    <w:p w14:paraId="1BDF0CC1" w14:textId="2428BCF1" w:rsidR="003A3B10" w:rsidRDefault="002E5D53" w:rsidP="003A3B10">
      <w:pPr>
        <w:pStyle w:val="Akapitzlist"/>
        <w:numPr>
          <w:ilvl w:val="0"/>
          <w:numId w:val="29"/>
        </w:numPr>
      </w:pPr>
      <w:r>
        <w:t>określenie</w:t>
      </w:r>
      <w:r w:rsidR="00EE356C">
        <w:t xml:space="preserve"> roli użytkownika w systemie, </w:t>
      </w:r>
      <w:r>
        <w:t>w formie identyfikatora odnoszącego się do konkretnego obiektu w kolekcji „</w:t>
      </w:r>
      <w:proofErr w:type="spellStart"/>
      <w:r>
        <w:t>Roles</w:t>
      </w:r>
      <w:proofErr w:type="spellEnd"/>
      <w:r>
        <w:t>”</w:t>
      </w:r>
      <w:r w:rsidR="00BC3D13">
        <w:t>.</w:t>
      </w:r>
    </w:p>
    <w:p w14:paraId="55B953B4" w14:textId="77777777" w:rsidR="00B93990" w:rsidRDefault="003A3B10" w:rsidP="00B93990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ECE3DC6" wp14:editId="192491A0">
            <wp:extent cx="4274820" cy="1935480"/>
            <wp:effectExtent l="0" t="0" r="0" b="762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1D2D" w14:textId="2B6DAB3E" w:rsidR="003A3B10" w:rsidRDefault="00B93990" w:rsidP="00E6054C">
      <w:pPr>
        <w:pStyle w:val="Legenda"/>
      </w:pPr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5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7</w:t>
      </w:r>
      <w:r w:rsidR="00E60C98">
        <w:fldChar w:fldCharType="end"/>
      </w:r>
      <w:r>
        <w:t>.</w:t>
      </w:r>
      <w:r w:rsidRPr="00B93990">
        <w:t xml:space="preserve"> </w:t>
      </w:r>
      <w:r>
        <w:t>Reprezentacja przykładowego elementu kolekcji „</w:t>
      </w:r>
      <w:proofErr w:type="spellStart"/>
      <w:r w:rsidR="009C760A">
        <w:t>Users</w:t>
      </w:r>
      <w:proofErr w:type="spellEnd"/>
      <w:r w:rsidR="009C760A">
        <w:t>”</w:t>
      </w:r>
    </w:p>
    <w:p w14:paraId="000103BA" w14:textId="0CC81960" w:rsidR="00497A31" w:rsidRDefault="00282A2D" w:rsidP="00497A31">
      <w:r>
        <w:t>„</w:t>
      </w:r>
      <w:proofErr w:type="spellStart"/>
      <w:r w:rsidR="003203C7">
        <w:t>V</w:t>
      </w:r>
      <w:r w:rsidR="009A6D41">
        <w:t>isits</w:t>
      </w:r>
      <w:proofErr w:type="spellEnd"/>
      <w:r>
        <w:t>”</w:t>
      </w:r>
      <w:r w:rsidR="003144C5">
        <w:t xml:space="preserve"> – zbiór przechowujący dokumenty reprezentujące zarezerwowaną wizytę stomatologiczną</w:t>
      </w:r>
      <w:r w:rsidR="001921D2">
        <w:t>.</w:t>
      </w:r>
      <w:r w:rsidR="00AA159F">
        <w:t xml:space="preserve"> Każdy z obiektów znajdujących się w tejże kolekcji zawier</w:t>
      </w:r>
      <w:r w:rsidR="00497A31">
        <w:t>a następujący zestaw informacji określających wizytę lekarską:</w:t>
      </w:r>
    </w:p>
    <w:p w14:paraId="73822966" w14:textId="769E52BA" w:rsidR="00497A31" w:rsidRDefault="00497A31" w:rsidP="00497A31">
      <w:pPr>
        <w:pStyle w:val="Akapitzlist"/>
        <w:numPr>
          <w:ilvl w:val="0"/>
          <w:numId w:val="30"/>
        </w:numPr>
      </w:pPr>
      <w:r>
        <w:t>specjalizacja,</w:t>
      </w:r>
    </w:p>
    <w:p w14:paraId="28F50995" w14:textId="3B0778EC" w:rsidR="00497A31" w:rsidRDefault="00497A31" w:rsidP="00497A31">
      <w:pPr>
        <w:pStyle w:val="Akapitzlist"/>
        <w:numPr>
          <w:ilvl w:val="0"/>
          <w:numId w:val="30"/>
        </w:numPr>
      </w:pPr>
      <w:r>
        <w:t>nazwa zabiegu,</w:t>
      </w:r>
    </w:p>
    <w:p w14:paraId="16EC769E" w14:textId="063DC37C" w:rsidR="00497A31" w:rsidRDefault="00497A31" w:rsidP="00497A31">
      <w:pPr>
        <w:pStyle w:val="Akapitzlist"/>
        <w:numPr>
          <w:ilvl w:val="0"/>
          <w:numId w:val="30"/>
        </w:numPr>
      </w:pPr>
      <w:r>
        <w:t>imię i nazwisko lekarza,</w:t>
      </w:r>
    </w:p>
    <w:p w14:paraId="235D119F" w14:textId="191E6CC6" w:rsidR="00497A31" w:rsidRDefault="00497A31" w:rsidP="00497A31">
      <w:pPr>
        <w:pStyle w:val="Akapitzlist"/>
        <w:numPr>
          <w:ilvl w:val="0"/>
          <w:numId w:val="30"/>
        </w:numPr>
      </w:pPr>
      <w:r>
        <w:t>data i godzina wykonywania zabiegu,</w:t>
      </w:r>
    </w:p>
    <w:p w14:paraId="061FF468" w14:textId="07A6C608" w:rsidR="00497A31" w:rsidRDefault="00497A31" w:rsidP="00497A31">
      <w:pPr>
        <w:pStyle w:val="Akapitzlist"/>
        <w:numPr>
          <w:ilvl w:val="0"/>
          <w:numId w:val="30"/>
        </w:numPr>
      </w:pPr>
      <w:r>
        <w:t>dane osobowe i kontaktowe pacjenta,</w:t>
      </w:r>
    </w:p>
    <w:p w14:paraId="1B173B83" w14:textId="5D684E62" w:rsidR="00497A31" w:rsidRDefault="00497A31" w:rsidP="00497A31">
      <w:pPr>
        <w:pStyle w:val="Akapitzlist"/>
        <w:numPr>
          <w:ilvl w:val="0"/>
          <w:numId w:val="30"/>
        </w:numPr>
      </w:pPr>
      <w:r>
        <w:t>cena danej usługi,</w:t>
      </w:r>
    </w:p>
    <w:p w14:paraId="335538BD" w14:textId="14CA6568" w:rsidR="00497A31" w:rsidRDefault="00497A31" w:rsidP="00497A31">
      <w:pPr>
        <w:pStyle w:val="Akapitzlist"/>
        <w:numPr>
          <w:ilvl w:val="0"/>
          <w:numId w:val="30"/>
        </w:numPr>
      </w:pPr>
      <w:r>
        <w:t>datę i czas utworzenia oraz ostatniej edycji obiektu reprezentującego wizytę.</w:t>
      </w:r>
    </w:p>
    <w:p w14:paraId="6B080B5B" w14:textId="77777777" w:rsidR="00654049" w:rsidRDefault="00837008" w:rsidP="00654049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C3E6D11" wp14:editId="61EAFA38">
            <wp:extent cx="2750820" cy="3444240"/>
            <wp:effectExtent l="0" t="0" r="0" b="381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0241" w14:textId="586DF9A0" w:rsidR="00837008" w:rsidRPr="00C52A59" w:rsidRDefault="00654049" w:rsidP="00E6054C">
      <w:pPr>
        <w:pStyle w:val="Legenda"/>
      </w:pPr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5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8</w:t>
      </w:r>
      <w:r w:rsidR="00E60C98">
        <w:fldChar w:fldCharType="end"/>
      </w:r>
      <w:r>
        <w:t>. Przykładowy dokument kolekcji „</w:t>
      </w:r>
      <w:proofErr w:type="spellStart"/>
      <w:r>
        <w:t>Visits</w:t>
      </w:r>
      <w:proofErr w:type="spellEnd"/>
      <w:r>
        <w:t>”</w:t>
      </w:r>
    </w:p>
    <w:p w14:paraId="4EF18D9A" w14:textId="2FE0C4BF" w:rsidR="00485DD6" w:rsidRDefault="00FD39C2" w:rsidP="00885DF3">
      <w:pPr>
        <w:pStyle w:val="Nagwek3"/>
      </w:pPr>
      <w:bookmarkStart w:id="51" w:name="_Toc95587120"/>
      <w:r>
        <w:t>Role i uprawnienia użytkowników</w:t>
      </w:r>
      <w:bookmarkEnd w:id="51"/>
    </w:p>
    <w:p w14:paraId="469131D3" w14:textId="77777777" w:rsidR="00412E63" w:rsidRDefault="00445E3F" w:rsidP="005022F8">
      <w:r>
        <w:t>Zgodnie z zaprojektowaną bazą danych, w systemie znajdują się 3 rodzaje ról, które określają uprawnienia do korzystania z poszczególnych funkcjonalności systemu</w:t>
      </w:r>
      <w:r w:rsidR="00412E63">
        <w:t>:</w:t>
      </w:r>
    </w:p>
    <w:p w14:paraId="3E1E0F1B" w14:textId="69E28733" w:rsidR="00412E63" w:rsidRDefault="00412E63" w:rsidP="00412E63">
      <w:pPr>
        <w:pStyle w:val="Akapitzlist"/>
        <w:numPr>
          <w:ilvl w:val="0"/>
          <w:numId w:val="31"/>
        </w:numPr>
      </w:pPr>
      <w:r>
        <w:t>administrator,</w:t>
      </w:r>
    </w:p>
    <w:p w14:paraId="1B77B885" w14:textId="1BCF4760" w:rsidR="00412E63" w:rsidRDefault="00412E63" w:rsidP="00412E63">
      <w:pPr>
        <w:pStyle w:val="Akapitzlist"/>
        <w:numPr>
          <w:ilvl w:val="0"/>
          <w:numId w:val="31"/>
        </w:numPr>
      </w:pPr>
      <w:r>
        <w:t>lekarz,</w:t>
      </w:r>
    </w:p>
    <w:p w14:paraId="62EF0B09" w14:textId="511C9752" w:rsidR="00412E63" w:rsidRDefault="00412E63" w:rsidP="00412E63">
      <w:pPr>
        <w:pStyle w:val="Akapitzlist"/>
        <w:numPr>
          <w:ilvl w:val="0"/>
          <w:numId w:val="31"/>
        </w:numPr>
      </w:pPr>
      <w:r>
        <w:t>pacjent.</w:t>
      </w:r>
    </w:p>
    <w:p w14:paraId="5CE89AB8" w14:textId="32648CB0" w:rsidR="00885DF3" w:rsidRDefault="00445E3F" w:rsidP="005022F8">
      <w:r>
        <w:t>.</w:t>
      </w:r>
      <w:r w:rsidR="00F35EAB">
        <w:t xml:space="preserve"> </w:t>
      </w:r>
      <w:r w:rsidR="002079AE">
        <w:t xml:space="preserve">Autorzy niniejszego opracowania </w:t>
      </w:r>
      <w:r w:rsidR="002A3243">
        <w:t>dołożyli wszelkich starań aby sprostać wymaganiom opisanym</w:t>
      </w:r>
      <w:r w:rsidR="002079AE">
        <w:t xml:space="preserve"> w podrozdziałach </w:t>
      </w:r>
      <w:r w:rsidR="002079AE">
        <w:fldChar w:fldCharType="begin"/>
      </w:r>
      <w:r w:rsidR="002079AE">
        <w:instrText xml:space="preserve"> REF _Ref94830753 \r \h </w:instrText>
      </w:r>
      <w:r w:rsidR="002079AE">
        <w:fldChar w:fldCharType="separate"/>
      </w:r>
      <w:r w:rsidR="002452A3">
        <w:t>5.2.1</w:t>
      </w:r>
      <w:r w:rsidR="002079AE">
        <w:fldChar w:fldCharType="end"/>
      </w:r>
      <w:r w:rsidR="002079AE">
        <w:t xml:space="preserve">. oraz </w:t>
      </w:r>
      <w:r w:rsidR="002079AE">
        <w:fldChar w:fldCharType="begin"/>
      </w:r>
      <w:r w:rsidR="002079AE">
        <w:instrText xml:space="preserve"> REF _Ref94830808 \r \h </w:instrText>
      </w:r>
      <w:r w:rsidR="002079AE">
        <w:fldChar w:fldCharType="separate"/>
      </w:r>
      <w:r w:rsidR="002452A3">
        <w:t>5.3</w:t>
      </w:r>
      <w:r w:rsidR="002079AE">
        <w:fldChar w:fldCharType="end"/>
      </w:r>
      <w:r w:rsidR="002079AE">
        <w:t>.</w:t>
      </w:r>
      <w:r w:rsidR="00412E63">
        <w:t xml:space="preserve"> </w:t>
      </w:r>
      <w:r w:rsidR="0048773A">
        <w:t xml:space="preserve">Oznacza to, iż najszerszy zakres </w:t>
      </w:r>
      <w:r w:rsidR="00075AF7">
        <w:t xml:space="preserve">uprawnień został </w:t>
      </w:r>
      <w:r w:rsidR="00E27FBE">
        <w:t>nadany administratorowi, który przede wszystkim może tworzyć wizyty stomatologiczne</w:t>
      </w:r>
      <w:r w:rsidR="00544DEA">
        <w:t xml:space="preserve"> dla zarejestrowanych bądź niezarejestrowanych w systemie pacjentów</w:t>
      </w:r>
      <w:r w:rsidR="00E27FBE">
        <w:t xml:space="preserve">, edytować uprawnienia </w:t>
      </w:r>
      <w:r w:rsidR="00AA1A7A">
        <w:t>oraz dane użytkowników</w:t>
      </w:r>
      <w:r w:rsidR="00136BCF">
        <w:t>, edytować specjalizacje oraz świadczone</w:t>
      </w:r>
      <w:r w:rsidR="0063366C">
        <w:t xml:space="preserve"> w ich ramach</w:t>
      </w:r>
      <w:r w:rsidR="00136BCF">
        <w:t xml:space="preserve"> </w:t>
      </w:r>
      <w:r w:rsidR="008817B9">
        <w:t>usługi.</w:t>
      </w:r>
      <w:r w:rsidR="00687E7D">
        <w:t xml:space="preserve"> </w:t>
      </w:r>
    </w:p>
    <w:p w14:paraId="6B94D384" w14:textId="52683538" w:rsidR="00242E35" w:rsidRDefault="00352946" w:rsidP="005022F8">
      <w:r>
        <w:t xml:space="preserve">Użytkownik systemu posiadający uprawnienia pacjenta ma </w:t>
      </w:r>
      <w:r w:rsidR="008B6C25">
        <w:t>natomiast możliwość zarejestrowania wizyty lekarskiej oraz jej usunięcie.</w:t>
      </w:r>
    </w:p>
    <w:p w14:paraId="386E6C94" w14:textId="61E805A7" w:rsidR="00BC7D0D" w:rsidRDefault="00BC7D0D" w:rsidP="005022F8">
      <w:r>
        <w:t>Lekarze mają z kole</w:t>
      </w:r>
      <w:r w:rsidR="001E55E4">
        <w:t>i</w:t>
      </w:r>
      <w:r>
        <w:t xml:space="preserve"> możliwość zmiany statusu wizyty (w przypadku projektowanej aplikacji internetowej jest to przeniesienie jej do archiwum)</w:t>
      </w:r>
      <w:r w:rsidR="005F5778">
        <w:t xml:space="preserve"> lub jej usunięcia.</w:t>
      </w:r>
      <w:r w:rsidR="00A45A6E">
        <w:t xml:space="preserve"> Podstawową funkcjonalnością panelu lekarza jest także dostęp do grafiku wizyt.</w:t>
      </w:r>
    </w:p>
    <w:p w14:paraId="401340CD" w14:textId="3482E151" w:rsidR="006849D5" w:rsidRDefault="00DF5F0D" w:rsidP="005022F8">
      <w:r>
        <w:t xml:space="preserve">Użytkownicy niezarejestrowani w projektowanym systemie, podczas korzystania z witryny internetowej mają </w:t>
      </w:r>
      <w:r w:rsidR="00CB4C64">
        <w:t xml:space="preserve">dostęp do statycznych elementów strony internetowej takich jak cennik, kontakt, oferta </w:t>
      </w:r>
      <w:r w:rsidR="002273F4">
        <w:t>kliniki i</w:t>
      </w:r>
      <w:r w:rsidR="00CB4C64">
        <w:t xml:space="preserve"> strona główna. Oczywiście Ci użytkownicy mają</w:t>
      </w:r>
      <w:r w:rsidR="008B5708">
        <w:t xml:space="preserve"> także</w:t>
      </w:r>
      <w:r w:rsidR="00CB4C64">
        <w:t xml:space="preserve"> możliwość zarezerwowania wizyty lekarskiej </w:t>
      </w:r>
      <w:r w:rsidR="00FF0186">
        <w:t>oraz utworzenia konta pacjenta w systemie.</w:t>
      </w:r>
    </w:p>
    <w:p w14:paraId="493477B2" w14:textId="45CA9DEE" w:rsidR="00952345" w:rsidRDefault="00F44889" w:rsidP="005022F8">
      <w:r>
        <w:lastRenderedPageBreak/>
        <w:t>Wszyscy zarejestrowani w systemie użytkownicy, niezależnie od roli i zakresu uprawnień mają możliwość zmiany swoich danych osobowych</w:t>
      </w:r>
      <w:r w:rsidR="0035375A">
        <w:t xml:space="preserve"> oraz hasła. </w:t>
      </w:r>
      <w:r w:rsidR="00605888">
        <w:t>Są oni również w stanie całkowicie usunąć swoje konto z projektowanego systemu.</w:t>
      </w:r>
    </w:p>
    <w:p w14:paraId="47836201" w14:textId="1B898892" w:rsidR="00242E35" w:rsidRPr="00885DF3" w:rsidRDefault="00EC2452" w:rsidP="005022F8">
      <w:r>
        <w:t xml:space="preserve">Użytkownicy o prawach pacjenta oraz lekarza po zalogowaniu się, zostaną przekierowani do </w:t>
      </w:r>
      <w:r w:rsidR="00554152">
        <w:t>panelu zarządzania swoim kontem</w:t>
      </w:r>
      <w:r w:rsidR="00F90DEB">
        <w:t xml:space="preserve">, w którym to </w:t>
      </w:r>
      <w:r w:rsidR="007C6A87">
        <w:t>zawarta też będzie informacja o najbliższej zaplanowanej wizycie z ich udziałem.</w:t>
      </w:r>
    </w:p>
    <w:p w14:paraId="4189F4D2" w14:textId="3536842C" w:rsidR="00FD39C2" w:rsidRDefault="0032762E" w:rsidP="0032762E">
      <w:pPr>
        <w:pStyle w:val="Nagwek1"/>
      </w:pPr>
      <w:bookmarkStart w:id="52" w:name="_Toc95587121"/>
      <w:r>
        <w:lastRenderedPageBreak/>
        <w:t>Implementacja</w:t>
      </w:r>
      <w:bookmarkEnd w:id="52"/>
    </w:p>
    <w:p w14:paraId="47012C42" w14:textId="77201AEB" w:rsidR="00B215F7" w:rsidRDefault="00B215F7" w:rsidP="00B215F7">
      <w:pPr>
        <w:pStyle w:val="Nagwek2"/>
      </w:pPr>
      <w:bookmarkStart w:id="53" w:name="_Toc95587122"/>
      <w:r>
        <w:t>Baza danych</w:t>
      </w:r>
      <w:bookmarkEnd w:id="53"/>
    </w:p>
    <w:p w14:paraId="7D97DB5D" w14:textId="6EF0B9D3" w:rsidR="00226ABC" w:rsidRDefault="00F57690" w:rsidP="001227A4">
      <w:r>
        <w:t>Wykorzystana w projektowanej aplikacji internetowej baza da</w:t>
      </w:r>
      <w:r w:rsidR="00BB3EA9">
        <w:t xml:space="preserve">nych </w:t>
      </w:r>
      <w:proofErr w:type="spellStart"/>
      <w:r w:rsidR="00BB3EA9">
        <w:t>Mongo</w:t>
      </w:r>
      <w:proofErr w:type="spellEnd"/>
      <w:r w:rsidR="00BB3EA9">
        <w:t xml:space="preserve"> DB jest obiektową bazą danych. </w:t>
      </w:r>
      <w:r w:rsidR="004C2B5F">
        <w:t>Jak już wcześniej wspomniano, w tego typu magazynie informacji nie definiuje się konkretnych tabel, ponieważ dane przechowywane są w kolekcjach (zbiorach) w postaci dokumentów w formacie JSON.</w:t>
      </w:r>
      <w:r w:rsidR="000D09A3">
        <w:t xml:space="preserve"> </w:t>
      </w:r>
      <w:r w:rsidR="00EE3F88">
        <w:t>Szkielety</w:t>
      </w:r>
      <w:r w:rsidR="00252991">
        <w:t>,</w:t>
      </w:r>
      <w:r w:rsidR="00EE3F88">
        <w:t xml:space="preserve"> według których powinny być tworzone dokumenty przechowywane w bazie danych, zostały zaimplementowane w </w:t>
      </w:r>
      <w:r w:rsidR="00F63CA2">
        <w:t xml:space="preserve">plikach odpowiadających nazwom kolekcji </w:t>
      </w:r>
      <w:r w:rsidR="00EE3F88">
        <w:t>w folderze</w:t>
      </w:r>
      <w:r w:rsidR="00823571">
        <w:t xml:space="preserve"> o nazwie</w:t>
      </w:r>
      <w:r w:rsidR="00EE3F88">
        <w:t xml:space="preserve"> </w:t>
      </w:r>
      <w:proofErr w:type="spellStart"/>
      <w:r w:rsidR="00EE3F88" w:rsidRPr="00EE3F88">
        <w:rPr>
          <w:i/>
        </w:rPr>
        <w:t>models</w:t>
      </w:r>
      <w:proofErr w:type="spellEnd"/>
      <w:r w:rsidR="00B25838">
        <w:t>, co przedstawiają poniższe listingi</w:t>
      </w:r>
      <w:r w:rsidR="00C34174">
        <w:t xml:space="preserve"> (</w:t>
      </w:r>
      <w:r w:rsidR="00293574">
        <w:fldChar w:fldCharType="begin"/>
      </w:r>
      <w:r w:rsidR="00293574">
        <w:instrText xml:space="preserve"> REF _Ref95149743 \h </w:instrText>
      </w:r>
      <w:r w:rsidR="00293574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_Ref95149746 \h </w:instrText>
      </w:r>
      <w:r w:rsidR="00293574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2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_Ref95149751 \h </w:instrText>
      </w:r>
      <w:r w:rsidR="00293574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3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_Ref95149754 \h </w:instrText>
      </w:r>
      <w:r w:rsidR="00293574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4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_Ref95149756 \h </w:instrText>
      </w:r>
      <w:r w:rsidR="00293574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5</w:t>
      </w:r>
      <w:r w:rsidR="00293574">
        <w:fldChar w:fldCharType="end"/>
      </w:r>
      <w:r w:rsidR="00F04547">
        <w:t>.</w:t>
      </w:r>
      <w:r w:rsidR="00C34174">
        <w:t>)</w:t>
      </w:r>
      <w:r w:rsidR="00B25838">
        <w:t>.</w:t>
      </w:r>
      <w:r w:rsidR="00CB6B6B">
        <w:t xml:space="preserve"> Wobec powyższego stwierdzić można, iż struktura (model) obiektu przechowywanego w danej kolekcji jest definiowana w kodzie źródłowym aplikacji, a nie bezpośrednio w systemie bazodanowym.</w:t>
      </w:r>
    </w:p>
    <w:p w14:paraId="2B824295" w14:textId="1DB6456E" w:rsidR="00EB701C" w:rsidRDefault="00EB701C" w:rsidP="00EB701C">
      <w:pPr>
        <w:pStyle w:val="Legenda"/>
        <w:jc w:val="both"/>
      </w:pPr>
      <w:bookmarkStart w:id="54" w:name="_Ref95149743"/>
      <w:r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1</w:t>
      </w:r>
      <w:r w:rsidR="00815198">
        <w:rPr>
          <w:noProof/>
        </w:rPr>
        <w:fldChar w:fldCharType="end"/>
      </w:r>
      <w:bookmarkEnd w:id="54"/>
      <w:r>
        <w:t xml:space="preserve">. Implementacja dokumentu reprezentującego </w:t>
      </w:r>
      <w:r w:rsidR="00447811">
        <w:t>dyspozycyjność</w:t>
      </w:r>
      <w:r>
        <w:t xml:space="preserve"> danego stomatologa</w:t>
      </w:r>
    </w:p>
    <w:p w14:paraId="7C55BAE0" w14:textId="511C9812" w:rsidR="004E6240" w:rsidRDefault="00DE0C81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5102C307" wp14:editId="7200D13C">
            <wp:extent cx="2796540" cy="1882140"/>
            <wp:effectExtent l="0" t="0" r="3810" b="381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EF19" w14:textId="67AC81A7" w:rsidR="00C752C7" w:rsidRDefault="00C752C7" w:rsidP="00C752C7">
      <w:pPr>
        <w:pStyle w:val="Legenda"/>
        <w:jc w:val="both"/>
      </w:pPr>
      <w:bookmarkStart w:id="55" w:name="_Ref95149746"/>
      <w:r>
        <w:t xml:space="preserve">Listing </w:t>
      </w:r>
      <w:r w:rsidR="00815198">
        <w:fldChar w:fldCharType="begin"/>
      </w:r>
      <w:r w:rsidR="00815198">
        <w:instrText xml:space="preserve"> STYLER</w:instrText>
      </w:r>
      <w:r w:rsidR="00815198">
        <w:instrText xml:space="preserve">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2</w:t>
      </w:r>
      <w:r w:rsidR="00815198">
        <w:rPr>
          <w:noProof/>
        </w:rPr>
        <w:fldChar w:fldCharType="end"/>
      </w:r>
      <w:bookmarkEnd w:id="55"/>
      <w:r>
        <w:t>. Implementacja dokumentu reprezentującego rolę danego użytkownika w systemie</w:t>
      </w:r>
    </w:p>
    <w:p w14:paraId="538429FB" w14:textId="5B5FFD02" w:rsidR="008528A1" w:rsidRDefault="00C752C7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0C7A2D64" wp14:editId="3EA00AB3">
            <wp:extent cx="2825376" cy="155257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306"/>
                    <a:stretch/>
                  </pic:blipFill>
                  <pic:spPr bwMode="auto">
                    <a:xfrm>
                      <a:off x="0" y="0"/>
                      <a:ext cx="2828843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5E982" w14:textId="45B86800" w:rsidR="00F45C30" w:rsidRDefault="00F45C30" w:rsidP="00F45C30">
      <w:pPr>
        <w:pStyle w:val="Legenda"/>
        <w:jc w:val="both"/>
      </w:pPr>
      <w:bookmarkStart w:id="56" w:name="_Ref95149751"/>
      <w:r>
        <w:lastRenderedPageBreak/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3</w:t>
      </w:r>
      <w:r w:rsidR="00815198">
        <w:rPr>
          <w:noProof/>
        </w:rPr>
        <w:fldChar w:fldCharType="end"/>
      </w:r>
      <w:bookmarkEnd w:id="56"/>
      <w:r>
        <w:t>. Implementacja obiektu reprezentującego specjalizację lekarską</w:t>
      </w:r>
    </w:p>
    <w:p w14:paraId="293E8318" w14:textId="065FAB92" w:rsidR="00F45C30" w:rsidRDefault="00F45C30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1F45B936" wp14:editId="50DF16CC">
            <wp:extent cx="2766060" cy="2453640"/>
            <wp:effectExtent l="0" t="0" r="0" b="381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7A7E" w14:textId="5D073790" w:rsidR="00886AA6" w:rsidRDefault="00886AA6" w:rsidP="00886AA6">
      <w:pPr>
        <w:pStyle w:val="Legenda"/>
        <w:jc w:val="both"/>
      </w:pPr>
      <w:bookmarkStart w:id="57" w:name="_Ref95149754"/>
      <w:r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4</w:t>
      </w:r>
      <w:r w:rsidR="00815198">
        <w:rPr>
          <w:noProof/>
        </w:rPr>
        <w:fldChar w:fldCharType="end"/>
      </w:r>
      <w:bookmarkEnd w:id="57"/>
      <w:r>
        <w:t xml:space="preserve">. Implementacja </w:t>
      </w:r>
      <w:r w:rsidR="00687C8B">
        <w:t xml:space="preserve">dokumentu przedstawiającego </w:t>
      </w:r>
      <w:r w:rsidR="00BE5E93">
        <w:t>użytkownika zarejestrowanego w systemie</w:t>
      </w:r>
    </w:p>
    <w:p w14:paraId="104B6252" w14:textId="4C9D64DB" w:rsidR="008528A1" w:rsidRDefault="00886AA6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4D331367" wp14:editId="3B7C3B32">
            <wp:extent cx="3314700" cy="352806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D29D" w14:textId="22C10A3B" w:rsidR="002F5396" w:rsidRDefault="002F5396" w:rsidP="002F5396">
      <w:pPr>
        <w:pStyle w:val="Legenda"/>
        <w:jc w:val="both"/>
      </w:pPr>
      <w:bookmarkStart w:id="58" w:name="_Ref95149756"/>
      <w:r>
        <w:lastRenderedPageBreak/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5</w:t>
      </w:r>
      <w:r w:rsidR="00815198">
        <w:rPr>
          <w:noProof/>
        </w:rPr>
        <w:fldChar w:fldCharType="end"/>
      </w:r>
      <w:bookmarkEnd w:id="58"/>
      <w:r>
        <w:t xml:space="preserve">. Implementacja obiektu </w:t>
      </w:r>
      <w:r w:rsidR="00BC35B4">
        <w:t>reprezentującego wizytę lekarską utworzoną w systemie</w:t>
      </w:r>
    </w:p>
    <w:p w14:paraId="370798FD" w14:textId="30930054" w:rsidR="008528A1" w:rsidRDefault="002F5396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12806EDC" wp14:editId="6429A751">
            <wp:extent cx="3642360" cy="566166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08C0" w14:textId="018B756D" w:rsidR="008528A1" w:rsidRPr="004E2AF7" w:rsidRDefault="004E2AF7" w:rsidP="004E2AF7">
      <w:r>
        <w:t xml:space="preserve">Utworzenie reprezentacji bazy danych w kodzie źródłowym i zespojenie wszystkich utworzonych modeli w obiekt o nazwie </w:t>
      </w:r>
      <w:proofErr w:type="spellStart"/>
      <w:r w:rsidRPr="00C73734">
        <w:rPr>
          <w:i/>
        </w:rPr>
        <w:t>db</w:t>
      </w:r>
      <w:proofErr w:type="spellEnd"/>
      <w:r>
        <w:t xml:space="preserve"> zostało przedstawione na poniższym listingu.</w:t>
      </w:r>
    </w:p>
    <w:p w14:paraId="335AF3B2" w14:textId="4CB999AE" w:rsidR="005728E4" w:rsidRDefault="005728E4" w:rsidP="005728E4">
      <w:pPr>
        <w:pStyle w:val="Legenda"/>
        <w:jc w:val="both"/>
      </w:pPr>
      <w:r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>
        <w:t xml:space="preserve">. Zawartość pliku </w:t>
      </w:r>
      <w:r w:rsidRPr="00422533">
        <w:rPr>
          <w:i/>
        </w:rPr>
        <w:t>index.js</w:t>
      </w:r>
      <w:r>
        <w:t xml:space="preserve"> w folderze </w:t>
      </w:r>
      <w:proofErr w:type="spellStart"/>
      <w:r w:rsidRPr="00422533">
        <w:rPr>
          <w:i/>
        </w:rPr>
        <w:t>models</w:t>
      </w:r>
      <w:proofErr w:type="spellEnd"/>
    </w:p>
    <w:p w14:paraId="00678499" w14:textId="6B6D8E79" w:rsidR="008528A1" w:rsidRDefault="00B520DD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64FFB16A" wp14:editId="40461A48">
            <wp:extent cx="3116580" cy="2316480"/>
            <wp:effectExtent l="0" t="0" r="7620" b="762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C45E" w14:textId="526D197D" w:rsidR="00B215F7" w:rsidRDefault="00B215F7" w:rsidP="00B215F7">
      <w:pPr>
        <w:pStyle w:val="Nagwek2"/>
      </w:pPr>
      <w:bookmarkStart w:id="59" w:name="_Toc95587123"/>
      <w:r>
        <w:lastRenderedPageBreak/>
        <w:t>Serwer aplikacji</w:t>
      </w:r>
      <w:bookmarkEnd w:id="59"/>
    </w:p>
    <w:p w14:paraId="399E08FD" w14:textId="27B792C0" w:rsidR="00AD2131" w:rsidRDefault="00C2750B" w:rsidP="00E734B0">
      <w:r>
        <w:t>Jednym z podstawowych zadań</w:t>
      </w:r>
      <w:r w:rsidR="00522C90">
        <w:t xml:space="preserve"> serwera projektowanej aplikacji internetowej jest </w:t>
      </w:r>
      <w:r w:rsidR="005A31EA">
        <w:t>obsługa operacji wykonywanych na danych</w:t>
      </w:r>
      <w:r w:rsidR="00697013">
        <w:t xml:space="preserve"> przechowywanych w bazie danych.</w:t>
      </w:r>
      <w:r w:rsidR="008A2F60">
        <w:t xml:space="preserve"> Są to operacje określane w nomenklaturze informatycznej jako CRUD (ang. </w:t>
      </w:r>
      <w:proofErr w:type="spellStart"/>
      <w:r w:rsidR="001626F6">
        <w:t>c</w:t>
      </w:r>
      <w:r w:rsidR="008A2F60" w:rsidRPr="008A2F60">
        <w:rPr>
          <w:i/>
        </w:rPr>
        <w:t>reate</w:t>
      </w:r>
      <w:proofErr w:type="spellEnd"/>
      <w:r w:rsidR="008A2F60" w:rsidRPr="008A2F60">
        <w:rPr>
          <w:i/>
        </w:rPr>
        <w:t xml:space="preserve">, </w:t>
      </w:r>
      <w:proofErr w:type="spellStart"/>
      <w:r w:rsidR="001626F6">
        <w:rPr>
          <w:i/>
        </w:rPr>
        <w:t>read</w:t>
      </w:r>
      <w:proofErr w:type="spellEnd"/>
      <w:r w:rsidR="001626F6">
        <w:rPr>
          <w:i/>
        </w:rPr>
        <w:t xml:space="preserve">, </w:t>
      </w:r>
      <w:proofErr w:type="spellStart"/>
      <w:r w:rsidR="001626F6">
        <w:rPr>
          <w:i/>
        </w:rPr>
        <w:t>u</w:t>
      </w:r>
      <w:r w:rsidR="008A2F60" w:rsidRPr="008A2F60">
        <w:rPr>
          <w:i/>
        </w:rPr>
        <w:t>pdate</w:t>
      </w:r>
      <w:proofErr w:type="spellEnd"/>
      <w:r w:rsidR="008A2F60" w:rsidRPr="008A2F60">
        <w:rPr>
          <w:i/>
        </w:rPr>
        <w:t xml:space="preserve">, </w:t>
      </w:r>
      <w:proofErr w:type="spellStart"/>
      <w:r w:rsidR="001626F6">
        <w:rPr>
          <w:i/>
        </w:rPr>
        <w:t>d</w:t>
      </w:r>
      <w:r w:rsidR="008A2F60" w:rsidRPr="008A2F60">
        <w:rPr>
          <w:i/>
        </w:rPr>
        <w:t>elete</w:t>
      </w:r>
      <w:proofErr w:type="spellEnd"/>
      <w:r w:rsidR="008A2F60">
        <w:t>).</w:t>
      </w:r>
      <w:r w:rsidR="00850C7A">
        <w:t xml:space="preserve"> Skrótowiec ten oznacza podstawowe operacje implementowane w aplikacjach korzystających z bazy danych:</w:t>
      </w:r>
    </w:p>
    <w:p w14:paraId="0D54F815" w14:textId="00EF2B5E" w:rsidR="00850C7A" w:rsidRDefault="0068033E" w:rsidP="00850C7A">
      <w:pPr>
        <w:pStyle w:val="Akapitzlist"/>
        <w:numPr>
          <w:ilvl w:val="0"/>
          <w:numId w:val="32"/>
        </w:numPr>
      </w:pPr>
      <w:r>
        <w:t>u</w:t>
      </w:r>
      <w:r w:rsidR="00850C7A">
        <w:t>mieszczenie nowych informacji w bazie danych</w:t>
      </w:r>
      <w:r w:rsidR="00D23A18">
        <w:t xml:space="preserve"> (ang. </w:t>
      </w:r>
      <w:proofErr w:type="spellStart"/>
      <w:r w:rsidR="00C2668B">
        <w:rPr>
          <w:i/>
        </w:rPr>
        <w:t>c</w:t>
      </w:r>
      <w:r w:rsidR="00D23A18" w:rsidRPr="00D23A18">
        <w:rPr>
          <w:i/>
        </w:rPr>
        <w:t>reate</w:t>
      </w:r>
      <w:proofErr w:type="spellEnd"/>
      <w:r w:rsidR="00D23A18">
        <w:t>)</w:t>
      </w:r>
      <w:r w:rsidR="00814456">
        <w:t>,</w:t>
      </w:r>
    </w:p>
    <w:p w14:paraId="397FB425" w14:textId="20CFD7B4" w:rsidR="00850C7A" w:rsidRDefault="00814456" w:rsidP="00850C7A">
      <w:pPr>
        <w:pStyle w:val="Akapitzlist"/>
        <w:numPr>
          <w:ilvl w:val="0"/>
          <w:numId w:val="32"/>
        </w:numPr>
      </w:pPr>
      <w:r>
        <w:t>o</w:t>
      </w:r>
      <w:r w:rsidR="00850C7A">
        <w:t>dczyt lub wyświetlenie danych z bazy</w:t>
      </w:r>
      <w:r w:rsidR="009407BB">
        <w:t xml:space="preserve"> (ang. </w:t>
      </w:r>
      <w:proofErr w:type="spellStart"/>
      <w:r w:rsidR="009407BB" w:rsidRPr="009407BB">
        <w:rPr>
          <w:i/>
        </w:rPr>
        <w:t>read</w:t>
      </w:r>
      <w:proofErr w:type="spellEnd"/>
      <w:r w:rsidR="009407BB">
        <w:t>)</w:t>
      </w:r>
      <w:r>
        <w:t>,</w:t>
      </w:r>
    </w:p>
    <w:p w14:paraId="227FAB61" w14:textId="47F2AF11" w:rsidR="00850C7A" w:rsidRDefault="00814456" w:rsidP="00850C7A">
      <w:pPr>
        <w:pStyle w:val="Akapitzlist"/>
        <w:numPr>
          <w:ilvl w:val="0"/>
          <w:numId w:val="32"/>
        </w:numPr>
      </w:pPr>
      <w:r>
        <w:t>e</w:t>
      </w:r>
      <w:r w:rsidR="00850C7A">
        <w:t>dycja istniejących już informacji</w:t>
      </w:r>
      <w:r w:rsidR="009D7F1B">
        <w:t xml:space="preserve"> (ang. </w:t>
      </w:r>
      <w:proofErr w:type="spellStart"/>
      <w:r w:rsidR="009D7F1B" w:rsidRPr="009D7F1B">
        <w:rPr>
          <w:i/>
        </w:rPr>
        <w:t>update</w:t>
      </w:r>
      <w:proofErr w:type="spellEnd"/>
      <w:r w:rsidR="009D7F1B">
        <w:t>)</w:t>
      </w:r>
      <w:r>
        <w:t>,</w:t>
      </w:r>
    </w:p>
    <w:p w14:paraId="56AB06E9" w14:textId="0103E3FF" w:rsidR="00850C7A" w:rsidRDefault="00814456" w:rsidP="00850C7A">
      <w:pPr>
        <w:pStyle w:val="Akapitzlist"/>
        <w:numPr>
          <w:ilvl w:val="0"/>
          <w:numId w:val="32"/>
        </w:numPr>
      </w:pPr>
      <w:r>
        <w:t>u</w:t>
      </w:r>
      <w:r w:rsidR="00850C7A">
        <w:t>suwanie istniejących danych z bazy</w:t>
      </w:r>
      <w:r w:rsidR="008517A6">
        <w:t xml:space="preserve"> (ang. </w:t>
      </w:r>
      <w:proofErr w:type="spellStart"/>
      <w:r w:rsidR="008517A6" w:rsidRPr="008517A6">
        <w:rPr>
          <w:i/>
        </w:rPr>
        <w:t>delete</w:t>
      </w:r>
      <w:proofErr w:type="spellEnd"/>
      <w:r w:rsidR="008517A6">
        <w:t>)</w:t>
      </w:r>
      <w:r>
        <w:t>.</w:t>
      </w:r>
    </w:p>
    <w:p w14:paraId="3786B7AD" w14:textId="7794DB27" w:rsidR="00E055FE" w:rsidRDefault="001975FA" w:rsidP="001975FA">
      <w:r>
        <w:t xml:space="preserve">Wszystkie </w:t>
      </w:r>
      <w:r w:rsidR="00082C8B">
        <w:t>wyżej wymienione operacje na danych zostały zaimplementowane w kodzie źródłowym</w:t>
      </w:r>
      <w:r w:rsidR="00DE20CC">
        <w:t xml:space="preserve"> jako odpowiednie metody</w:t>
      </w:r>
      <w:r w:rsidR="00082C8B">
        <w:t xml:space="preserve"> w folderze</w:t>
      </w:r>
      <w:r w:rsidR="00452AEB">
        <w:t xml:space="preserve"> o nazwie</w:t>
      </w:r>
      <w:r w:rsidR="00082C8B">
        <w:t xml:space="preserve"> </w:t>
      </w:r>
      <w:proofErr w:type="spellStart"/>
      <w:r w:rsidR="00082C8B" w:rsidRPr="00082C8B">
        <w:rPr>
          <w:i/>
        </w:rPr>
        <w:t>controllers</w:t>
      </w:r>
      <w:proofErr w:type="spellEnd"/>
      <w:r w:rsidR="00C61EC2">
        <w:t>.</w:t>
      </w:r>
      <w:r w:rsidR="004825D5">
        <w:t xml:space="preserve"> </w:t>
      </w:r>
      <w:r w:rsidR="00F23E4A">
        <w:t>Te funkcje</w:t>
      </w:r>
      <w:r w:rsidR="00E055FE">
        <w:t>, które odpowiadają za przeprowadzanie odpowiednich operacji na obiektach znajdujących się w bazie danych przechowywane są w plikach, które określić można mianem kontrolerów.</w:t>
      </w:r>
    </w:p>
    <w:p w14:paraId="16AA71C6" w14:textId="72D8AB2C" w:rsidR="000768B8" w:rsidRDefault="000A18B7" w:rsidP="001975FA">
      <w:r>
        <w:t>Dla każdej kolekcji przechowywanej w bazie danych został utworzony osobny plik</w:t>
      </w:r>
      <w:r w:rsidR="003C63AF">
        <w:t xml:space="preserve"> (kontroler)</w:t>
      </w:r>
      <w:r>
        <w:t xml:space="preserve"> o nazwie </w:t>
      </w:r>
      <w:r w:rsidR="00AA09BE">
        <w:t>korespondującej</w:t>
      </w:r>
      <w:r>
        <w:t xml:space="preserve"> z nazwą kolekcji. Taki zabieg ma na celu zw</w:t>
      </w:r>
      <w:r w:rsidR="00666368">
        <w:t xml:space="preserve">iększenie czytelności kodu źródłowego aplikacji oraz </w:t>
      </w:r>
      <w:r w:rsidR="00F21945">
        <w:t>zachowanie odpowiedniej struktury plików, z których składa się kod systemu informatycznego.</w:t>
      </w:r>
    </w:p>
    <w:p w14:paraId="2E8DA2CA" w14:textId="48EFBD10" w:rsidR="00AB1F62" w:rsidRDefault="00AB1F62" w:rsidP="001975FA">
      <w:r>
        <w:t>Na poniższych listingach</w:t>
      </w:r>
      <w:r w:rsidR="00F7686D">
        <w:t xml:space="preserve"> (</w:t>
      </w:r>
      <w:r w:rsidR="00662A27">
        <w:fldChar w:fldCharType="begin"/>
      </w:r>
      <w:r w:rsidR="00662A27">
        <w:instrText xml:space="preserve"> REF _Ref95155402 \h </w:instrText>
      </w:r>
      <w:r w:rsidR="00662A27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7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_Ref95155403 \h </w:instrText>
      </w:r>
      <w:r w:rsidR="00662A27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8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_Ref95155406 \h </w:instrText>
      </w:r>
      <w:r w:rsidR="00662A27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9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_Ref95155408 \h </w:instrText>
      </w:r>
      <w:r w:rsidR="00662A27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10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_Ref95155409 \h </w:instrText>
      </w:r>
      <w:r w:rsidR="00662A27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11</w:t>
      </w:r>
      <w:r w:rsidR="00662A27">
        <w:fldChar w:fldCharType="end"/>
      </w:r>
      <w:r w:rsidR="00F7686D">
        <w:t>)</w:t>
      </w:r>
      <w:r>
        <w:t xml:space="preserve"> przedstawione zostały fragmenty </w:t>
      </w:r>
      <w:r w:rsidR="00973396">
        <w:t xml:space="preserve">kodu źródłowego odpowiedzialne za tworzenie, edycję, usuwanie lub </w:t>
      </w:r>
      <w:r w:rsidR="00964148">
        <w:t xml:space="preserve">odczytywanie informacji zawartych w bazie danych </w:t>
      </w:r>
      <w:proofErr w:type="spellStart"/>
      <w:r w:rsidR="00964148">
        <w:t>Mongo</w:t>
      </w:r>
      <w:proofErr w:type="spellEnd"/>
      <w:r w:rsidR="00964148">
        <w:t xml:space="preserve"> DB.</w:t>
      </w:r>
    </w:p>
    <w:p w14:paraId="721BE9C4" w14:textId="5DE1D5CE" w:rsidR="009855CC" w:rsidRDefault="009855CC" w:rsidP="009855CC">
      <w:pPr>
        <w:pStyle w:val="Legenda"/>
        <w:jc w:val="left"/>
      </w:pPr>
      <w:bookmarkStart w:id="60" w:name="_Ref95155402"/>
      <w:r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7</w:t>
      </w:r>
      <w:r w:rsidR="00815198">
        <w:rPr>
          <w:noProof/>
        </w:rPr>
        <w:fldChar w:fldCharType="end"/>
      </w:r>
      <w:bookmarkEnd w:id="60"/>
      <w:r>
        <w:t xml:space="preserve">. Implementacja kontrolera </w:t>
      </w:r>
      <w:r w:rsidRPr="009855CC">
        <w:rPr>
          <w:i/>
        </w:rPr>
        <w:t>role.js</w:t>
      </w:r>
    </w:p>
    <w:p w14:paraId="398ECD17" w14:textId="58FC455E" w:rsidR="00893479" w:rsidRDefault="00893479" w:rsidP="00893479">
      <w:pPr>
        <w:ind w:firstLine="0"/>
        <w:jc w:val="left"/>
      </w:pPr>
      <w:r>
        <w:rPr>
          <w:noProof/>
          <w:lang w:eastAsia="pl-PL"/>
        </w:rPr>
        <w:drawing>
          <wp:inline distT="0" distB="0" distL="0" distR="0" wp14:anchorId="60FE04CF" wp14:editId="0C0B54FD">
            <wp:extent cx="5006340" cy="2141220"/>
            <wp:effectExtent l="0" t="0" r="381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E1E0" w14:textId="203BE8D2" w:rsidR="007E5FC6" w:rsidRPr="007E5FC6" w:rsidRDefault="007E5FC6" w:rsidP="006526FC">
      <w:r>
        <w:t xml:space="preserve">Powyższy listing ukazuje cały plik o nazwie </w:t>
      </w:r>
      <w:r w:rsidRPr="007E5FC6">
        <w:rPr>
          <w:i/>
        </w:rPr>
        <w:t>role.js</w:t>
      </w:r>
      <w:r>
        <w:t>, w którym zdefiniowana została funkcja odczytująca obiekty z bazy danych reprezentujące trzy podstawowe role użytkowników w projektowanej aplikacji internetowej.</w:t>
      </w:r>
    </w:p>
    <w:p w14:paraId="187068C6" w14:textId="1484733F" w:rsidR="009E005A" w:rsidRDefault="009E005A" w:rsidP="009E005A">
      <w:pPr>
        <w:pStyle w:val="Legenda"/>
        <w:jc w:val="both"/>
      </w:pPr>
      <w:bookmarkStart w:id="61" w:name="_Ref95155403"/>
      <w:r>
        <w:lastRenderedPageBreak/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8</w:t>
      </w:r>
      <w:r w:rsidR="00815198">
        <w:rPr>
          <w:noProof/>
        </w:rPr>
        <w:fldChar w:fldCharType="end"/>
      </w:r>
      <w:bookmarkEnd w:id="61"/>
      <w:r>
        <w:t xml:space="preserve">. Fragment implementacji kontrolera </w:t>
      </w:r>
      <w:r w:rsidR="00FE433A">
        <w:t xml:space="preserve">o nazwie </w:t>
      </w:r>
      <w:r w:rsidR="00FE433A" w:rsidRPr="00FE433A">
        <w:rPr>
          <w:i/>
        </w:rPr>
        <w:t>doctor.js</w:t>
      </w:r>
    </w:p>
    <w:p w14:paraId="1B2B74FD" w14:textId="1D1708BD" w:rsidR="00D60291" w:rsidRDefault="00081402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17B6EB24" wp14:editId="5F678B8F">
            <wp:extent cx="5257800" cy="427482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CFA0" w14:textId="522479B3" w:rsidR="003D2E4B" w:rsidRDefault="003D2E4B" w:rsidP="003D2E4B">
      <w:r>
        <w:t>Powyższy list</w:t>
      </w:r>
      <w:r w:rsidR="00C4310D">
        <w:t>ing przedstawia funkcję, która tworzy</w:t>
      </w:r>
      <w:r>
        <w:t xml:space="preserve"> obiekt reprezentujący</w:t>
      </w:r>
      <w:r w:rsidR="0018122D">
        <w:t xml:space="preserve"> dyspozycyjności danego l</w:t>
      </w:r>
      <w:r w:rsidR="00562180">
        <w:t xml:space="preserve">ekarza, a następnie </w:t>
      </w:r>
      <w:r w:rsidR="00C4310D">
        <w:t>zapisuje go</w:t>
      </w:r>
      <w:r w:rsidR="001E5A18">
        <w:t xml:space="preserve"> w bazie</w:t>
      </w:r>
      <w:r w:rsidR="005C004F">
        <w:t xml:space="preserve"> danych</w:t>
      </w:r>
      <w:r w:rsidR="00EA1F99">
        <w:t xml:space="preserve"> (za pomocą funkcji </w:t>
      </w:r>
      <w:proofErr w:type="spellStart"/>
      <w:r w:rsidR="00EA1F99" w:rsidRPr="00275BFD">
        <w:rPr>
          <w:i/>
        </w:rPr>
        <w:t>save</w:t>
      </w:r>
      <w:proofErr w:type="spellEnd"/>
      <w:r w:rsidR="00EA1F99">
        <w:t>)</w:t>
      </w:r>
      <w:r w:rsidR="005C004F">
        <w:t xml:space="preserve"> w formacie dokumentu JSON.</w:t>
      </w:r>
    </w:p>
    <w:p w14:paraId="26577B00" w14:textId="55CBA6EC" w:rsidR="00973737" w:rsidRDefault="00973737" w:rsidP="00973737">
      <w:pPr>
        <w:pStyle w:val="Legenda"/>
        <w:jc w:val="both"/>
      </w:pPr>
      <w:bookmarkStart w:id="62" w:name="_Ref95155406"/>
      <w:r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9</w:t>
      </w:r>
      <w:r w:rsidR="00815198">
        <w:rPr>
          <w:noProof/>
        </w:rPr>
        <w:fldChar w:fldCharType="end"/>
      </w:r>
      <w:bookmarkEnd w:id="62"/>
      <w:r>
        <w:t>.</w:t>
      </w:r>
      <w:r w:rsidR="002D0034">
        <w:t xml:space="preserve"> Fragment implementacji kontrolera o nazwie </w:t>
      </w:r>
      <w:r w:rsidR="002D0034">
        <w:rPr>
          <w:i/>
        </w:rPr>
        <w:t>user</w:t>
      </w:r>
      <w:r w:rsidR="002D0034" w:rsidRPr="00FE433A">
        <w:rPr>
          <w:i/>
        </w:rPr>
        <w:t>.js</w:t>
      </w:r>
    </w:p>
    <w:p w14:paraId="047D705A" w14:textId="1EEEBD96" w:rsidR="00973737" w:rsidRDefault="00973737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47EBDC36" wp14:editId="3E6BF0B7">
            <wp:extent cx="5562600" cy="275082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840" w14:textId="7A38CE70" w:rsidR="00717EBA" w:rsidRPr="00717EBA" w:rsidRDefault="00717EBA" w:rsidP="00717EBA">
      <w:r>
        <w:lastRenderedPageBreak/>
        <w:t xml:space="preserve">Powyższy fragment kontrolera o nazwie </w:t>
      </w:r>
      <w:r w:rsidRPr="00717EBA">
        <w:rPr>
          <w:i/>
        </w:rPr>
        <w:t>user.js</w:t>
      </w:r>
      <w:r>
        <w:t xml:space="preserve"> </w:t>
      </w:r>
      <w:r w:rsidR="00540696">
        <w:t>zawiera implementację metody odpowiedzialnej za pobranie z bazy danych wszystkich użytkowników o konkretnym nazwisku, podanym jako parametr funkcji.</w:t>
      </w:r>
    </w:p>
    <w:p w14:paraId="0A96DA9D" w14:textId="5A984A4B" w:rsidR="00692F67" w:rsidRDefault="00692F67" w:rsidP="00692F67">
      <w:pPr>
        <w:pStyle w:val="Legenda"/>
        <w:jc w:val="both"/>
      </w:pPr>
      <w:bookmarkStart w:id="63" w:name="_Ref95155408"/>
      <w:r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10</w:t>
      </w:r>
      <w:r w:rsidR="00815198">
        <w:rPr>
          <w:noProof/>
        </w:rPr>
        <w:fldChar w:fldCharType="end"/>
      </w:r>
      <w:bookmarkEnd w:id="63"/>
      <w:r>
        <w:t>.</w:t>
      </w:r>
      <w:r w:rsidR="00E20C0A" w:rsidRPr="00E20C0A">
        <w:t xml:space="preserve"> </w:t>
      </w:r>
      <w:r w:rsidR="00E20C0A">
        <w:t xml:space="preserve">Fragment implementacji kontrolera o nazwie </w:t>
      </w:r>
      <w:r w:rsidR="00E20C0A">
        <w:rPr>
          <w:i/>
        </w:rPr>
        <w:t>service</w:t>
      </w:r>
      <w:r w:rsidR="00E20C0A" w:rsidRPr="00FE433A">
        <w:rPr>
          <w:i/>
        </w:rPr>
        <w:t>.js</w:t>
      </w:r>
    </w:p>
    <w:p w14:paraId="0B94A911" w14:textId="56945940" w:rsidR="00C454D1" w:rsidRDefault="006B197C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1430CEA2" wp14:editId="2F73E349">
            <wp:extent cx="5105400" cy="4434840"/>
            <wp:effectExtent l="0" t="0" r="0" b="381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577B" w14:textId="115041AB" w:rsidR="00412349" w:rsidRDefault="00412349" w:rsidP="00412349">
      <w:r>
        <w:t xml:space="preserve">Przedstawiony powyżej listing zawiera implementację metody </w:t>
      </w:r>
      <w:r w:rsidR="0005476F">
        <w:t>odpowiedzialnej za utworzenie</w:t>
      </w:r>
      <w:r w:rsidR="0035786D">
        <w:t xml:space="preserve"> i zapisanie w bazie danych</w:t>
      </w:r>
      <w:r w:rsidR="0005476F">
        <w:t xml:space="preserve"> nowej specjalizacji, wraz z usługami świadczonymi w jej zakresie</w:t>
      </w:r>
      <w:r w:rsidR="0035786D">
        <w:t>.</w:t>
      </w:r>
    </w:p>
    <w:p w14:paraId="7047787E" w14:textId="0E4C1BD7" w:rsidR="00797A0E" w:rsidRDefault="00797A0E" w:rsidP="00797A0E">
      <w:pPr>
        <w:pStyle w:val="Legenda"/>
        <w:jc w:val="both"/>
      </w:pPr>
      <w:bookmarkStart w:id="64" w:name="_Ref95155409"/>
      <w:r>
        <w:lastRenderedPageBreak/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11</w:t>
      </w:r>
      <w:r w:rsidR="00815198">
        <w:rPr>
          <w:noProof/>
        </w:rPr>
        <w:fldChar w:fldCharType="end"/>
      </w:r>
      <w:bookmarkEnd w:id="64"/>
      <w:r>
        <w:t xml:space="preserve">. Fragment implementacji pliku o nazwie </w:t>
      </w:r>
      <w:r w:rsidRPr="002617FC">
        <w:rPr>
          <w:i/>
        </w:rPr>
        <w:t>visit.js</w:t>
      </w:r>
    </w:p>
    <w:p w14:paraId="1FAE8BB3" w14:textId="025111CE" w:rsidR="00E25BBD" w:rsidRDefault="00E25BBD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7B24B6B1" wp14:editId="4A81A09C">
            <wp:extent cx="4869180" cy="6408420"/>
            <wp:effectExtent l="0" t="0" r="762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640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C21B" w14:textId="70BC5FF6" w:rsidR="00626D02" w:rsidRDefault="00626D02" w:rsidP="00626D02">
      <w:r>
        <w:t xml:space="preserve">Ostatni z kontrolerów odpowiada za utworzenie obiektu reprezentującego wizytę lekarską oraz za zapisanie tejże wizyty do bazy danych </w:t>
      </w:r>
      <w:proofErr w:type="spellStart"/>
      <w:r>
        <w:t>Mongo</w:t>
      </w:r>
      <w:proofErr w:type="spellEnd"/>
      <w:r>
        <w:t xml:space="preserve"> DB.</w:t>
      </w:r>
    </w:p>
    <w:p w14:paraId="4359C69F" w14:textId="7CB7203A" w:rsidR="00AD4DFB" w:rsidRDefault="0081130D" w:rsidP="00626D02">
      <w:r>
        <w:t xml:space="preserve">W omawianym folderze zawierającym kontrolery znajduje się także plik o nazwie </w:t>
      </w:r>
      <w:r w:rsidRPr="0081130D">
        <w:rPr>
          <w:i/>
        </w:rPr>
        <w:t>auth.js</w:t>
      </w:r>
      <w:r w:rsidR="008C2702">
        <w:rPr>
          <w:i/>
        </w:rPr>
        <w:t xml:space="preserve"> </w:t>
      </w:r>
      <w:r w:rsidR="00C000E5">
        <w:t>(</w:t>
      </w:r>
      <w:r w:rsidR="00DF7D48">
        <w:fldChar w:fldCharType="begin"/>
      </w:r>
      <w:r w:rsidR="00DF7D48">
        <w:instrText xml:space="preserve"> REF _Ref95157344 \h </w:instrText>
      </w:r>
      <w:r w:rsidR="00DF7D48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12</w:t>
      </w:r>
      <w:r w:rsidR="00DF7D48">
        <w:fldChar w:fldCharType="end"/>
      </w:r>
      <w:r w:rsidR="00DF7D48">
        <w:t>.</w:t>
      </w:r>
      <w:r w:rsidR="00C000E5">
        <w:t>)</w:t>
      </w:r>
      <w:r w:rsidR="00AD4DFB">
        <w:t>, którego kod</w:t>
      </w:r>
      <w:r w:rsidR="00B02F55">
        <w:t xml:space="preserve"> źródłowy</w:t>
      </w:r>
      <w:r>
        <w:t xml:space="preserve"> odpowiada za obsługę </w:t>
      </w:r>
      <w:r w:rsidR="00AD4DFB">
        <w:t>autoryzacji następujących czynności:</w:t>
      </w:r>
    </w:p>
    <w:p w14:paraId="16A18908" w14:textId="18E88511" w:rsidR="00AD4DFB" w:rsidRDefault="00AD4DFB" w:rsidP="00C408F9">
      <w:pPr>
        <w:pStyle w:val="Akapitzlist"/>
        <w:numPr>
          <w:ilvl w:val="0"/>
          <w:numId w:val="33"/>
        </w:numPr>
      </w:pPr>
      <w:r>
        <w:t>l</w:t>
      </w:r>
      <w:r w:rsidR="0081130D">
        <w:t>ogowa</w:t>
      </w:r>
      <w:r>
        <w:t>nie,</w:t>
      </w:r>
    </w:p>
    <w:p w14:paraId="3F848669" w14:textId="0A23B290" w:rsidR="00AD4DFB" w:rsidRDefault="00AD4DFB" w:rsidP="00C408F9">
      <w:pPr>
        <w:pStyle w:val="Akapitzlist"/>
        <w:numPr>
          <w:ilvl w:val="0"/>
          <w:numId w:val="33"/>
        </w:numPr>
      </w:pPr>
      <w:r>
        <w:t>rejestracj</w:t>
      </w:r>
      <w:r w:rsidR="000A31C0">
        <w:t>a</w:t>
      </w:r>
      <w:r>
        <w:t xml:space="preserve"> użytkownika,</w:t>
      </w:r>
    </w:p>
    <w:p w14:paraId="4AB7F055" w14:textId="4D905798" w:rsidR="00340FFB" w:rsidRPr="0081130D" w:rsidRDefault="00AD4DFB" w:rsidP="00C408F9">
      <w:pPr>
        <w:pStyle w:val="Akapitzlist"/>
        <w:numPr>
          <w:ilvl w:val="0"/>
          <w:numId w:val="33"/>
        </w:numPr>
      </w:pPr>
      <w:r>
        <w:t xml:space="preserve">zmiana </w:t>
      </w:r>
      <w:r w:rsidR="000A31C0">
        <w:t>hasła dostępu do systemu.</w:t>
      </w:r>
    </w:p>
    <w:p w14:paraId="35FA1107" w14:textId="4968A9E2" w:rsidR="00DD393E" w:rsidRPr="00DD393E" w:rsidRDefault="00DD393E" w:rsidP="00DD393E">
      <w:pPr>
        <w:pStyle w:val="Legenda"/>
        <w:jc w:val="both"/>
      </w:pPr>
      <w:bookmarkStart w:id="65" w:name="_Ref95157344"/>
      <w:r>
        <w:lastRenderedPageBreak/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</w:instrText>
      </w:r>
      <w:r w:rsidR="00815198">
        <w:instrText xml:space="preserve">g \* ARABIC \s 1 </w:instrText>
      </w:r>
      <w:r w:rsidR="00815198">
        <w:fldChar w:fldCharType="separate"/>
      </w:r>
      <w:r w:rsidR="002452A3">
        <w:rPr>
          <w:noProof/>
        </w:rPr>
        <w:t>12</w:t>
      </w:r>
      <w:r w:rsidR="00815198">
        <w:rPr>
          <w:noProof/>
        </w:rPr>
        <w:fldChar w:fldCharType="end"/>
      </w:r>
      <w:bookmarkEnd w:id="65"/>
      <w:r>
        <w:t xml:space="preserve">. Implementacja funkcji </w:t>
      </w:r>
      <w:proofErr w:type="spellStart"/>
      <w:r w:rsidRPr="00DD393E">
        <w:rPr>
          <w:i/>
        </w:rPr>
        <w:t>singin</w:t>
      </w:r>
      <w:proofErr w:type="spellEnd"/>
      <w:r>
        <w:t xml:space="preserve"> zawartej w pliku </w:t>
      </w:r>
      <w:r w:rsidRPr="00DD393E">
        <w:rPr>
          <w:i/>
        </w:rPr>
        <w:t>auth.js</w:t>
      </w:r>
    </w:p>
    <w:p w14:paraId="55DDA63E" w14:textId="6BC6B79B" w:rsidR="0063464B" w:rsidRDefault="0063464B" w:rsidP="0063464B">
      <w:pPr>
        <w:ind w:firstLine="0"/>
      </w:pPr>
      <w:r>
        <w:rPr>
          <w:noProof/>
          <w:lang w:eastAsia="pl-PL"/>
        </w:rPr>
        <w:drawing>
          <wp:inline distT="0" distB="0" distL="0" distR="0" wp14:anchorId="602F2DD9" wp14:editId="0CFEC47D">
            <wp:extent cx="5303520" cy="5783580"/>
            <wp:effectExtent l="0" t="0" r="0" b="762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075CCA0A" wp14:editId="00DB7385">
            <wp:extent cx="4831080" cy="2156460"/>
            <wp:effectExtent l="0" t="0" r="762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0D22" w14:textId="762A7A6E" w:rsidR="00BE65C0" w:rsidRDefault="00B96FEB" w:rsidP="00BE65C0">
      <w:r>
        <w:t>Bardzo istotnym elementem, o którym należy wspomnieć w przypadku systemu komputerowego współpracującego z bazą danych jest konfiguracja połączenia</w:t>
      </w:r>
      <w:r w:rsidR="009603AD">
        <w:t xml:space="preserve"> </w:t>
      </w:r>
      <w:r w:rsidR="00165F07">
        <w:t>pomiędzy serwerem</w:t>
      </w:r>
      <w:r w:rsidR="009603AD">
        <w:t xml:space="preserve"> aplikacji</w:t>
      </w:r>
      <w:r w:rsidR="00165F07">
        <w:t xml:space="preserve">, a </w:t>
      </w:r>
      <w:r w:rsidR="00413E98">
        <w:t>ową</w:t>
      </w:r>
      <w:r w:rsidR="00D64958">
        <w:t xml:space="preserve"> bazą. </w:t>
      </w:r>
      <w:r w:rsidR="003A509E">
        <w:t xml:space="preserve">W zaprojektowanej przez autorów niniejszego opracowania </w:t>
      </w:r>
      <w:r w:rsidR="003A509E">
        <w:lastRenderedPageBreak/>
        <w:t>aplikacji internetowej</w:t>
      </w:r>
      <w:r w:rsidR="00165F07">
        <w:t xml:space="preserve"> </w:t>
      </w:r>
      <w:r w:rsidR="0041255E">
        <w:t>implementacja tego połączenia przedstawiona została n</w:t>
      </w:r>
      <w:r w:rsidR="00F15EDC">
        <w:t>a widocznych poniżej listingach (</w:t>
      </w:r>
      <w:r w:rsidR="00D31239">
        <w:fldChar w:fldCharType="begin"/>
      </w:r>
      <w:r w:rsidR="00D31239">
        <w:instrText xml:space="preserve"> REF _Ref95240599 \h </w:instrText>
      </w:r>
      <w:r w:rsidR="00D31239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13</w:t>
      </w:r>
      <w:r w:rsidR="00D31239">
        <w:fldChar w:fldCharType="end"/>
      </w:r>
      <w:r w:rsidR="00D31239">
        <w:t xml:space="preserve">., </w:t>
      </w:r>
      <w:r w:rsidR="00D31239">
        <w:fldChar w:fldCharType="begin"/>
      </w:r>
      <w:r w:rsidR="00D31239">
        <w:instrText xml:space="preserve"> REF _Ref95240600 \h </w:instrText>
      </w:r>
      <w:r w:rsidR="00D31239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14</w:t>
      </w:r>
      <w:r w:rsidR="00D31239">
        <w:fldChar w:fldCharType="end"/>
      </w:r>
      <w:r w:rsidR="00D31239">
        <w:t xml:space="preserve">., </w:t>
      </w:r>
      <w:r w:rsidR="00D31239">
        <w:fldChar w:fldCharType="begin"/>
      </w:r>
      <w:r w:rsidR="00D31239">
        <w:instrText xml:space="preserve"> REF _Ref95240602 \h </w:instrText>
      </w:r>
      <w:r w:rsidR="00D31239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15</w:t>
      </w:r>
      <w:r w:rsidR="00D31239">
        <w:fldChar w:fldCharType="end"/>
      </w:r>
      <w:r w:rsidR="00D31239">
        <w:t>.</w:t>
      </w:r>
      <w:r w:rsidR="00F15EDC">
        <w:t>).</w:t>
      </w:r>
    </w:p>
    <w:p w14:paraId="7BC6B3E1" w14:textId="70BE1482" w:rsidR="00EA7172" w:rsidRDefault="00EA7172" w:rsidP="00EA7172">
      <w:pPr>
        <w:pStyle w:val="Legenda"/>
        <w:jc w:val="both"/>
      </w:pPr>
      <w:bookmarkStart w:id="66" w:name="_Ref95240599"/>
      <w:r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13</w:t>
      </w:r>
      <w:r w:rsidR="00815198">
        <w:rPr>
          <w:noProof/>
        </w:rPr>
        <w:fldChar w:fldCharType="end"/>
      </w:r>
      <w:bookmarkEnd w:id="66"/>
      <w:r>
        <w:t xml:space="preserve">. Zawartość pliku </w:t>
      </w:r>
      <w:r w:rsidRPr="00EA7172">
        <w:rPr>
          <w:i/>
        </w:rPr>
        <w:t>auth.js</w:t>
      </w:r>
      <w:r>
        <w:t xml:space="preserve"> </w:t>
      </w:r>
      <w:r w:rsidR="00E46CB5">
        <w:t xml:space="preserve">znajdującego się </w:t>
      </w:r>
      <w:r>
        <w:t xml:space="preserve">w folderze </w:t>
      </w:r>
      <w:proofErr w:type="spellStart"/>
      <w:r w:rsidRPr="00EA7172">
        <w:rPr>
          <w:i/>
        </w:rPr>
        <w:t>config</w:t>
      </w:r>
      <w:proofErr w:type="spellEnd"/>
    </w:p>
    <w:p w14:paraId="41F36479" w14:textId="6D8254AA" w:rsidR="00245F24" w:rsidRDefault="00EA7172" w:rsidP="00EA7172">
      <w:pPr>
        <w:ind w:firstLine="0"/>
      </w:pPr>
      <w:r>
        <w:rPr>
          <w:noProof/>
          <w:lang w:eastAsia="pl-PL"/>
        </w:rPr>
        <w:drawing>
          <wp:inline distT="0" distB="0" distL="0" distR="0" wp14:anchorId="3BF70035" wp14:editId="0DCFD43D">
            <wp:extent cx="2232660" cy="487680"/>
            <wp:effectExtent l="0" t="0" r="0" b="762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A281" w14:textId="2E38E00A" w:rsidR="00E46CB5" w:rsidRDefault="00E46CB5" w:rsidP="00E46CB5">
      <w:pPr>
        <w:pStyle w:val="Legenda"/>
        <w:jc w:val="both"/>
      </w:pPr>
      <w:bookmarkStart w:id="67" w:name="_Ref95240600"/>
      <w:r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14</w:t>
      </w:r>
      <w:r w:rsidR="00815198">
        <w:rPr>
          <w:noProof/>
        </w:rPr>
        <w:fldChar w:fldCharType="end"/>
      </w:r>
      <w:bookmarkEnd w:id="67"/>
      <w:r>
        <w:t xml:space="preserve">. Zawartość pliku db.js znajdującego się w folderze </w:t>
      </w:r>
      <w:proofErr w:type="spellStart"/>
      <w:r w:rsidRPr="00E46CB5">
        <w:rPr>
          <w:i/>
        </w:rPr>
        <w:t>config</w:t>
      </w:r>
      <w:proofErr w:type="spellEnd"/>
    </w:p>
    <w:p w14:paraId="56DC4EB4" w14:textId="77777777" w:rsidR="001646E8" w:rsidRDefault="00EA7172" w:rsidP="001646E8">
      <w:pPr>
        <w:ind w:firstLine="0"/>
      </w:pPr>
      <w:r>
        <w:rPr>
          <w:noProof/>
          <w:lang w:eastAsia="pl-PL"/>
        </w:rPr>
        <w:drawing>
          <wp:inline distT="0" distB="0" distL="0" distR="0" wp14:anchorId="4306F18D" wp14:editId="7C6D7759">
            <wp:extent cx="2087880" cy="906780"/>
            <wp:effectExtent l="0" t="0" r="7620" b="762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B66C" w14:textId="08E8B408" w:rsidR="0038681C" w:rsidRDefault="0038681C" w:rsidP="0038681C">
      <w:r>
        <w:t xml:space="preserve">Dwa powyższe fragmenty kodu źródłowego działającego po stronie serwera zawierają elementy potrzebne do autoryzacji połączenia z bazą </w:t>
      </w:r>
      <w:proofErr w:type="spellStart"/>
      <w:r>
        <w:t>Mongo</w:t>
      </w:r>
      <w:proofErr w:type="spellEnd"/>
      <w:r>
        <w:t xml:space="preserve"> DB, takie jak nazwa użytkownika bazy danych, hasło dostępu do bazy oraz nazwa bazy danych, z którą program docelowo ma uzyskać połączenie.</w:t>
      </w:r>
    </w:p>
    <w:p w14:paraId="7394FE36" w14:textId="7920C9CB" w:rsidR="001646E8" w:rsidRPr="00CC4A76" w:rsidRDefault="001646E8" w:rsidP="001646E8">
      <w:pPr>
        <w:pStyle w:val="Legenda"/>
        <w:jc w:val="both"/>
      </w:pPr>
      <w:bookmarkStart w:id="68" w:name="_Ref95240602"/>
      <w:r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 w:rsidR="002E76FE"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15</w:t>
      </w:r>
      <w:r w:rsidR="00815198">
        <w:rPr>
          <w:noProof/>
        </w:rPr>
        <w:fldChar w:fldCharType="end"/>
      </w:r>
      <w:bookmarkEnd w:id="68"/>
      <w:r>
        <w:t xml:space="preserve">. Fragment pliku </w:t>
      </w:r>
      <w:r w:rsidRPr="001646E8">
        <w:rPr>
          <w:i/>
        </w:rPr>
        <w:t>server.js</w:t>
      </w:r>
      <w:r>
        <w:t xml:space="preserve"> znajdującego się bezpośrednio w folderze o nazwie </w:t>
      </w:r>
      <w:proofErr w:type="spellStart"/>
      <w:r w:rsidRPr="001646E8">
        <w:rPr>
          <w:i/>
        </w:rPr>
        <w:t>backend</w:t>
      </w:r>
      <w:proofErr w:type="spellEnd"/>
      <w:r w:rsidR="00CC4A76">
        <w:t>, odpowiadający za utworzenie połączenia z bazą danych</w:t>
      </w:r>
    </w:p>
    <w:p w14:paraId="64CBD34C" w14:textId="5CC433B8" w:rsidR="00135DB0" w:rsidRDefault="001646E8" w:rsidP="001646E8">
      <w:pPr>
        <w:ind w:firstLine="0"/>
      </w:pPr>
      <w:r>
        <w:rPr>
          <w:noProof/>
          <w:lang w:eastAsia="pl-PL"/>
        </w:rPr>
        <w:drawing>
          <wp:inline distT="0" distB="0" distL="0" distR="0" wp14:anchorId="7E5C64F5" wp14:editId="645122AB">
            <wp:extent cx="5350934" cy="3657600"/>
            <wp:effectExtent l="0" t="0" r="254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b="20291"/>
                    <a:stretch/>
                  </pic:blipFill>
                  <pic:spPr bwMode="auto">
                    <a:xfrm>
                      <a:off x="0" y="0"/>
                      <a:ext cx="5349240" cy="365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292F7" w14:textId="730881E3" w:rsidR="005B238C" w:rsidRDefault="005B238C" w:rsidP="005B238C">
      <w:r>
        <w:t>Powyższy listing</w:t>
      </w:r>
      <w:r w:rsidR="00903ECF">
        <w:t xml:space="preserve"> (</w:t>
      </w:r>
      <w:r w:rsidR="00903ECF">
        <w:fldChar w:fldCharType="begin"/>
      </w:r>
      <w:r w:rsidR="00903ECF">
        <w:instrText xml:space="preserve"> REF _Ref95240602 \h </w:instrText>
      </w:r>
      <w:r w:rsidR="00903ECF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15</w:t>
      </w:r>
      <w:r w:rsidR="00903ECF">
        <w:fldChar w:fldCharType="end"/>
      </w:r>
      <w:r w:rsidR="00903ECF">
        <w:t>.)</w:t>
      </w:r>
      <w:r>
        <w:t xml:space="preserve"> przedstawia metodę odpowiedzialną za zrealizowanie połączenia z utworzoną wcześniej bazą danych. </w:t>
      </w:r>
      <w:r w:rsidR="0044517E">
        <w:t>Jak widać kod źródłowy wykorzystuje zdefiniowane wcześniej(</w:t>
      </w:r>
      <w:r w:rsidR="00903ECF">
        <w:fldChar w:fldCharType="begin"/>
      </w:r>
      <w:r w:rsidR="00903ECF">
        <w:instrText xml:space="preserve"> REF _Ref95240600 \h </w:instrText>
      </w:r>
      <w:r w:rsidR="00903ECF">
        <w:fldChar w:fldCharType="separate"/>
      </w:r>
      <w:r w:rsidR="002452A3">
        <w:t xml:space="preserve">Listing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14</w:t>
      </w:r>
      <w:r w:rsidR="00903ECF">
        <w:fldChar w:fldCharType="end"/>
      </w:r>
      <w:r w:rsidR="00D10333">
        <w:t>) zmienne.</w:t>
      </w:r>
      <w:r w:rsidR="00BD23F0">
        <w:t xml:space="preserve"> Istotna jest także obsługa</w:t>
      </w:r>
      <w:r w:rsidR="00F210F6">
        <w:t xml:space="preserve"> ewentualnych</w:t>
      </w:r>
      <w:r w:rsidR="00BD23F0">
        <w:t xml:space="preserve"> błędów, która także została zaimplementowana.</w:t>
      </w:r>
    </w:p>
    <w:p w14:paraId="3F8A0F4A" w14:textId="694E87AA" w:rsidR="002E76FE" w:rsidRPr="00CC4A76" w:rsidRDefault="002E76FE" w:rsidP="002E76FE">
      <w:pPr>
        <w:pStyle w:val="Legenda"/>
        <w:jc w:val="both"/>
      </w:pPr>
      <w:r>
        <w:lastRenderedPageBreak/>
        <w:t xml:space="preserve">Listing </w:t>
      </w:r>
      <w:r w:rsidR="00815198">
        <w:fldChar w:fldCharType="begin"/>
      </w:r>
      <w:r w:rsidR="00815198">
        <w:instrText xml:space="preserve"> STYLEREF 1 \s </w:instrText>
      </w:r>
      <w:r w:rsidR="00815198">
        <w:fldChar w:fldCharType="separate"/>
      </w:r>
      <w:r w:rsidR="002452A3">
        <w:rPr>
          <w:noProof/>
        </w:rPr>
        <w:t>6</w:t>
      </w:r>
      <w:r w:rsidR="00815198">
        <w:rPr>
          <w:noProof/>
        </w:rPr>
        <w:fldChar w:fldCharType="end"/>
      </w:r>
      <w:r>
        <w:t>.</w:t>
      </w:r>
      <w:r w:rsidR="00815198">
        <w:fldChar w:fldCharType="begin"/>
      </w:r>
      <w:r w:rsidR="00815198">
        <w:instrText xml:space="preserve"> SEQ Listing \* ARABIC \s 1 </w:instrText>
      </w:r>
      <w:r w:rsidR="00815198">
        <w:fldChar w:fldCharType="separate"/>
      </w:r>
      <w:r w:rsidR="002452A3">
        <w:rPr>
          <w:noProof/>
        </w:rPr>
        <w:t>16</w:t>
      </w:r>
      <w:r w:rsidR="00815198">
        <w:rPr>
          <w:noProof/>
        </w:rPr>
        <w:fldChar w:fldCharType="end"/>
      </w:r>
      <w:r>
        <w:t xml:space="preserve">. Fragment pliku </w:t>
      </w:r>
      <w:r w:rsidRPr="002E76FE">
        <w:rPr>
          <w:i/>
        </w:rPr>
        <w:t>server.js</w:t>
      </w:r>
      <w:r w:rsidR="00CA63C5">
        <w:t>, odpowiadając</w:t>
      </w:r>
      <w:r w:rsidR="00D15FFE">
        <w:t>y za konfigurację se</w:t>
      </w:r>
      <w:r w:rsidR="00114103">
        <w:t>rwera</w:t>
      </w:r>
    </w:p>
    <w:p w14:paraId="32BB4158" w14:textId="4265F2E1" w:rsidR="00B56884" w:rsidRDefault="00B56884" w:rsidP="00B56884">
      <w:pPr>
        <w:ind w:firstLine="0"/>
      </w:pPr>
      <w:r>
        <w:rPr>
          <w:noProof/>
          <w:lang w:eastAsia="pl-PL"/>
        </w:rPr>
        <w:drawing>
          <wp:inline distT="0" distB="0" distL="0" distR="0" wp14:anchorId="4AA8A496" wp14:editId="42BEF49F">
            <wp:extent cx="2667000" cy="198120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407E3C26" wp14:editId="45D649B5">
            <wp:extent cx="3695700" cy="777240"/>
            <wp:effectExtent l="0" t="0" r="0" b="381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DA75" w14:textId="1EF01AAE" w:rsidR="00CC4B40" w:rsidRDefault="00487168" w:rsidP="00552B19">
      <w:r>
        <w:t>Powyższy fragment kodu źródłowego odpowiada za konfigurację serwera działającego lokalnie na urządzeniu</w:t>
      </w:r>
      <w:r w:rsidR="00A67DDA">
        <w:t>,</w:t>
      </w:r>
      <w:r>
        <w:t xml:space="preserve"> na którym </w:t>
      </w:r>
      <w:r w:rsidR="006F269C">
        <w:t>projektowana witryna internetowa</w:t>
      </w:r>
      <w:r>
        <w:t xml:space="preserve"> ma zostać uruchomiona.</w:t>
      </w:r>
    </w:p>
    <w:p w14:paraId="1A559093" w14:textId="29F16AB4" w:rsidR="00A030F6" w:rsidRPr="00C61EC2" w:rsidRDefault="00593C48" w:rsidP="00552B19">
      <w:r w:rsidRPr="00593C48">
        <w:rPr>
          <w:highlight w:val="yellow"/>
        </w:rPr>
        <w:t>ROUTY</w:t>
      </w:r>
    </w:p>
    <w:p w14:paraId="441D8AD3" w14:textId="7AE99017" w:rsidR="00B215F7" w:rsidRDefault="00B215F7" w:rsidP="00B215F7">
      <w:pPr>
        <w:pStyle w:val="Nagwek2"/>
      </w:pPr>
      <w:bookmarkStart w:id="69" w:name="_Toc95587124"/>
      <w:r>
        <w:t>Aplikacja internetowa</w:t>
      </w:r>
      <w:bookmarkEnd w:id="69"/>
    </w:p>
    <w:p w14:paraId="0E35DFA9" w14:textId="667EDBC0" w:rsidR="000309BB" w:rsidRPr="000309BB" w:rsidRDefault="000309BB" w:rsidP="000309BB">
      <w:r>
        <w:t xml:space="preserve">W obrębie bieżącego podrozdziału </w:t>
      </w:r>
      <w:r w:rsidR="00856E18">
        <w:t>opisana zostanie funkcjonalność dostępna dla potencjalnego użytkownika projektowanej aplikacji internetowej.</w:t>
      </w:r>
      <w:r w:rsidR="00550FDE">
        <w:t xml:space="preserve"> </w:t>
      </w:r>
      <w:r w:rsidR="00AD43B0">
        <w:t>Na początku omówion</w:t>
      </w:r>
      <w:r w:rsidR="00D75172">
        <w:t>e zostaną</w:t>
      </w:r>
      <w:r w:rsidR="00AD43B0">
        <w:t xml:space="preserve"> </w:t>
      </w:r>
      <w:r w:rsidR="00D75172">
        <w:t>elementy dostępne</w:t>
      </w:r>
      <w:r w:rsidR="00AD43B0">
        <w:t xml:space="preserve"> dla </w:t>
      </w:r>
      <w:r w:rsidR="00F87924">
        <w:t>osoby</w:t>
      </w:r>
      <w:r w:rsidR="00AD43B0">
        <w:t xml:space="preserve"> </w:t>
      </w:r>
      <w:r w:rsidR="008518FC">
        <w:t>niezalogowanej</w:t>
      </w:r>
      <w:r w:rsidR="00AD43B0">
        <w:t xml:space="preserve"> w systemie</w:t>
      </w:r>
      <w:r w:rsidR="00D75172">
        <w:t xml:space="preserve"> rezerwacji wizyt</w:t>
      </w:r>
      <w:r w:rsidR="00AD43B0">
        <w:t>.</w:t>
      </w:r>
      <w:r w:rsidR="00810DE3">
        <w:t xml:space="preserve"> W dalszej kolejności przedstawione zostaną</w:t>
      </w:r>
      <w:r w:rsidR="000E1FF1">
        <w:t xml:space="preserve"> </w:t>
      </w:r>
      <w:r w:rsidR="000B74B2">
        <w:t xml:space="preserve">panele lekarza, pacjenta i administratora, czyli użytkowników o </w:t>
      </w:r>
      <w:r w:rsidR="00976E7E">
        <w:t>konkretnych uprawnieniach zdefiniowanych w obrębie systemu informatycznego.</w:t>
      </w:r>
    </w:p>
    <w:p w14:paraId="688F471C" w14:textId="5E414252" w:rsidR="00873705" w:rsidRDefault="001D0744" w:rsidP="00873705">
      <w:pPr>
        <w:pStyle w:val="Nagwek3"/>
      </w:pPr>
      <w:bookmarkStart w:id="70" w:name="_Toc95587125"/>
      <w:r>
        <w:t>Funkcjonalność aplikacji dostępna dla niezalogowanego użytkownika</w:t>
      </w:r>
      <w:bookmarkEnd w:id="70"/>
    </w:p>
    <w:p w14:paraId="77458544" w14:textId="0D4EA711" w:rsidR="006A393C" w:rsidRDefault="00D10241" w:rsidP="006A393C">
      <w:r>
        <w:t>Docelowo, po wejściu użytkownika na witrynę internetową kliniki dentystycznej, powinien znaleźć się on na stronie głównej</w:t>
      </w:r>
      <w:r w:rsidR="002F52DF">
        <w:t xml:space="preserve"> (</w:t>
      </w:r>
      <w:r w:rsidR="00544E88">
        <w:fldChar w:fldCharType="begin"/>
      </w:r>
      <w:r w:rsidR="00544E88">
        <w:instrText xml:space="preserve"> REF _Ref95423134 \h </w:instrText>
      </w:r>
      <w:r w:rsidR="00544E88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</w:t>
      </w:r>
      <w:r w:rsidR="00544E88">
        <w:fldChar w:fldCharType="end"/>
      </w:r>
      <w:r w:rsidR="00544E88">
        <w:t>.</w:t>
      </w:r>
      <w:r w:rsidR="002F52DF">
        <w:t>)</w:t>
      </w:r>
      <w:r>
        <w:t xml:space="preserve">. Podczas projektowania układu poszczególnych elementów </w:t>
      </w:r>
      <w:r w:rsidR="00700891">
        <w:t xml:space="preserve">na stronie, autorzy starali się zapewnić internaucie </w:t>
      </w:r>
      <w:r w:rsidR="00C57380">
        <w:t>przejrzysty i przyjemny wizualnie interfejs.</w:t>
      </w:r>
      <w:r w:rsidR="00C55270">
        <w:t xml:space="preserve"> </w:t>
      </w:r>
      <w:r w:rsidR="002C48DB">
        <w:t>Autorzy niniejszego opracowania zastosowali jasne tło witryny internetowej, z zastosowaniem kontrastujących odcieni turkusu i ciemnej szarości.</w:t>
      </w:r>
      <w:r w:rsidR="00265513">
        <w:t xml:space="preserve"> Użycie jaskrawych i kontrastujących z bielą kolorów ma oczywiście na celu skupienie wzroku użytkownika na przyciskach </w:t>
      </w:r>
      <w:r w:rsidR="00236A85">
        <w:t>przekierowujących do modułu logowania lub rezerwowania wizyty stomatologicznej.</w:t>
      </w:r>
    </w:p>
    <w:p w14:paraId="6452D8F1" w14:textId="77777777" w:rsidR="001D36AA" w:rsidRDefault="00D10241" w:rsidP="001D36AA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BE65BE9" wp14:editId="1946F536">
            <wp:extent cx="5760000" cy="2811600"/>
            <wp:effectExtent l="0" t="0" r="0" b="825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5113" w14:textId="406CB469" w:rsidR="00D10241" w:rsidRDefault="001D36AA" w:rsidP="001D36AA">
      <w:pPr>
        <w:pStyle w:val="Legenda"/>
      </w:pPr>
      <w:bookmarkStart w:id="71" w:name="_Ref95423134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6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1</w:t>
      </w:r>
      <w:r w:rsidR="00E60C98">
        <w:fldChar w:fldCharType="end"/>
      </w:r>
      <w:bookmarkEnd w:id="71"/>
      <w:r>
        <w:t>. Strona główna projektowanej witryny internetowej</w:t>
      </w:r>
    </w:p>
    <w:p w14:paraId="3684C386" w14:textId="5565CFC9" w:rsidR="00855641" w:rsidRDefault="00CA031C" w:rsidP="00855641">
      <w:r>
        <w:t xml:space="preserve">Jak widać na załączonym powyżej rysunku, </w:t>
      </w:r>
      <w:r w:rsidR="00CC0C5B">
        <w:t>zaprojektowana witryna internetowa składa się z 3 głównych elementów:</w:t>
      </w:r>
    </w:p>
    <w:p w14:paraId="7BA4FD80" w14:textId="7AD621D6" w:rsidR="00F113EE" w:rsidRDefault="006B0B0B" w:rsidP="002B4685">
      <w:pPr>
        <w:pStyle w:val="Akapitzlist"/>
        <w:numPr>
          <w:ilvl w:val="0"/>
          <w:numId w:val="35"/>
        </w:numPr>
      </w:pPr>
      <w:r>
        <w:t>p</w:t>
      </w:r>
      <w:r w:rsidR="00F113EE">
        <w:t>oziomej części nagłówkowej,</w:t>
      </w:r>
      <w:r w:rsidR="00832107">
        <w:t xml:space="preserve"> znajdującej się u szczytu okna przeglądarki,</w:t>
      </w:r>
    </w:p>
    <w:p w14:paraId="3DE12783" w14:textId="53C6BDE6" w:rsidR="00CC0C5B" w:rsidRDefault="006B0B0B" w:rsidP="002B4685">
      <w:pPr>
        <w:pStyle w:val="Akapitzlist"/>
        <w:numPr>
          <w:ilvl w:val="0"/>
          <w:numId w:val="35"/>
        </w:numPr>
      </w:pPr>
      <w:r>
        <w:t>p</w:t>
      </w:r>
      <w:r w:rsidR="00CC0C5B">
        <w:t>ionowej kolumny zawierającej nawigację w obrębie strony internetowej</w:t>
      </w:r>
      <w:r w:rsidR="00832107">
        <w:t>, wyrównanej do lewej strony okna przeglądarki internetowej,</w:t>
      </w:r>
    </w:p>
    <w:p w14:paraId="7AC8351D" w14:textId="1FB1476F" w:rsidR="008E4A0C" w:rsidRDefault="00611579" w:rsidP="002B4685">
      <w:pPr>
        <w:pStyle w:val="Akapitzlist"/>
        <w:numPr>
          <w:ilvl w:val="0"/>
          <w:numId w:val="35"/>
        </w:numPr>
      </w:pPr>
      <w:r>
        <w:t>g</w:t>
      </w:r>
      <w:r w:rsidR="008E4A0C">
        <w:t>łównego panelu wyświetlającego zawartość aktualne aktywnego modułu</w:t>
      </w:r>
      <w:r w:rsidR="002B4685">
        <w:t>.</w:t>
      </w:r>
    </w:p>
    <w:p w14:paraId="2958CEEB" w14:textId="21B5FCAB" w:rsidR="004F3DB6" w:rsidRDefault="00D11A2F" w:rsidP="00397120">
      <w:r>
        <w:t>Istotnym jest tutaj wyjaśnienie</w:t>
      </w:r>
      <w:r w:rsidR="00A47FB6">
        <w:t>,</w:t>
      </w:r>
      <w:r>
        <w:t xml:space="preserve"> w jaki sposób funkcjonuje stworzona przez autorów niniejszego opracowania część kliencka aplikacji internetowej.</w:t>
      </w:r>
      <w:r w:rsidR="00BF363A">
        <w:t xml:space="preserve"> </w:t>
      </w:r>
      <w:r w:rsidR="00BF28D6">
        <w:t xml:space="preserve">Mianowicie, gdy użytkownik zechce przejść do dowolnej sekcji </w:t>
      </w:r>
      <w:r w:rsidR="00160A58">
        <w:t xml:space="preserve">z </w:t>
      </w:r>
      <w:r w:rsidR="00BF28D6">
        <w:t>bocznego menu lub przenieść się do panelu logowania czy też rezerwacji wizyty, nie zostanie on przekier</w:t>
      </w:r>
      <w:r w:rsidR="006C34DE">
        <w:t>owany do innej podstrony</w:t>
      </w:r>
      <w:r w:rsidR="001D6DFC">
        <w:t>, lecz zostanie zmieniona jedynie zawartość głównego panelu.</w:t>
      </w:r>
      <w:r w:rsidR="00A62830">
        <w:t xml:space="preserve"> </w:t>
      </w:r>
      <w:r w:rsidR="004C3491">
        <w:t>Zastosowanie</w:t>
      </w:r>
      <w:r w:rsidR="00A62830">
        <w:t xml:space="preserve"> takiego mechanizmu jest możliwe </w:t>
      </w:r>
      <w:r w:rsidR="00AE3CF2">
        <w:t>dzięki wykorzystanej bibliotece React.J</w:t>
      </w:r>
      <w:r w:rsidR="00286730">
        <w:t>S.</w:t>
      </w:r>
    </w:p>
    <w:p w14:paraId="7F018A69" w14:textId="34170723" w:rsidR="001538C1" w:rsidRDefault="005A3295" w:rsidP="00771720">
      <w:pPr>
        <w:rPr>
          <w:noProof/>
          <w:lang w:eastAsia="pl-PL"/>
        </w:rPr>
      </w:pPr>
      <w:r>
        <w:rPr>
          <w:noProof/>
          <w:lang w:eastAsia="pl-PL"/>
        </w:rPr>
        <w:t xml:space="preserve">Rozwiązanie opisane w poprzednim akapicie ma jedną podstawową zaletę: internauta nie musi czekać na przeładowanie całej zawartości strony internetowe, a jedynie jej części. </w:t>
      </w:r>
      <w:r w:rsidR="002615E9">
        <w:rPr>
          <w:noProof/>
          <w:lang w:eastAsia="pl-PL"/>
        </w:rPr>
        <w:t>Wobec tego należy zapewnić użytkownikowi pewien rodzaj okna ładowania</w:t>
      </w:r>
      <w:r w:rsidR="009645E8">
        <w:rPr>
          <w:noProof/>
          <w:lang w:eastAsia="pl-PL"/>
        </w:rPr>
        <w:t xml:space="preserve">, który będzie symulował odświeżanie zawartości głównego panelu. </w:t>
      </w:r>
      <w:r w:rsidR="00F302D1">
        <w:rPr>
          <w:noProof/>
          <w:lang w:eastAsia="pl-PL"/>
        </w:rPr>
        <w:t xml:space="preserve">Autorzy niniejszego opracowania zdecydowali się na </w:t>
      </w:r>
      <w:r w:rsidR="003220E7">
        <w:rPr>
          <w:noProof/>
          <w:lang w:eastAsia="pl-PL"/>
        </w:rPr>
        <w:t>zaimplementowanie</w:t>
      </w:r>
      <w:r w:rsidR="00A464F4">
        <w:rPr>
          <w:noProof/>
          <w:lang w:eastAsia="pl-PL"/>
        </w:rPr>
        <w:t xml:space="preserve"> prostej</w:t>
      </w:r>
      <w:r w:rsidR="00F302D1">
        <w:rPr>
          <w:noProof/>
          <w:lang w:eastAsia="pl-PL"/>
        </w:rPr>
        <w:t xml:space="preserve"> animacji ładowania</w:t>
      </w:r>
      <w:r w:rsidR="006A2AF7">
        <w:rPr>
          <w:noProof/>
          <w:lang w:eastAsia="pl-PL"/>
        </w:rPr>
        <w:t>,</w:t>
      </w:r>
      <w:r w:rsidR="00C415E5">
        <w:rPr>
          <w:noProof/>
          <w:lang w:eastAsia="pl-PL"/>
        </w:rPr>
        <w:t xml:space="preserve"> </w:t>
      </w:r>
      <w:r w:rsidR="001B2C8B">
        <w:rPr>
          <w:noProof/>
          <w:lang w:eastAsia="pl-PL"/>
        </w:rPr>
        <w:t>która wyświetlana jest</w:t>
      </w:r>
      <w:r w:rsidR="00F302D1">
        <w:rPr>
          <w:noProof/>
          <w:lang w:eastAsia="pl-PL"/>
        </w:rPr>
        <w:t xml:space="preserve"> w trakcie zmieniania zawartości panelu głównego przez przeglądarkę internetową(</w:t>
      </w:r>
      <w:r w:rsidR="00F909C0">
        <w:rPr>
          <w:noProof/>
          <w:lang w:eastAsia="pl-PL"/>
        </w:rPr>
        <w:fldChar w:fldCharType="begin"/>
      </w:r>
      <w:r w:rsidR="00F909C0">
        <w:rPr>
          <w:noProof/>
          <w:lang w:eastAsia="pl-PL"/>
        </w:rPr>
        <w:instrText xml:space="preserve"> REF _Ref95436296 \h </w:instrText>
      </w:r>
      <w:r w:rsidR="00F909C0">
        <w:rPr>
          <w:noProof/>
          <w:lang w:eastAsia="pl-PL"/>
        </w:rPr>
      </w:r>
      <w:r w:rsidR="00F909C0">
        <w:rPr>
          <w:noProof/>
          <w:lang w:eastAsia="pl-PL"/>
        </w:rPr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2</w:t>
      </w:r>
      <w:r w:rsidR="00F909C0">
        <w:rPr>
          <w:noProof/>
          <w:lang w:eastAsia="pl-PL"/>
        </w:rPr>
        <w:fldChar w:fldCharType="end"/>
      </w:r>
      <w:r w:rsidR="00F909C0">
        <w:rPr>
          <w:noProof/>
          <w:lang w:eastAsia="pl-PL"/>
        </w:rPr>
        <w:t>.</w:t>
      </w:r>
      <w:r w:rsidR="00F302D1">
        <w:rPr>
          <w:noProof/>
          <w:lang w:eastAsia="pl-PL"/>
        </w:rPr>
        <w:t>).</w:t>
      </w:r>
    </w:p>
    <w:p w14:paraId="300628C1" w14:textId="77777777" w:rsidR="00631613" w:rsidRDefault="004F3DB6" w:rsidP="00631613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DE06DAC" wp14:editId="2EFB29E0">
            <wp:extent cx="5760000" cy="28656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1029" t="8889" r="2353" b="5623"/>
                    <a:stretch/>
                  </pic:blipFill>
                  <pic:spPr bwMode="auto">
                    <a:xfrm>
                      <a:off x="0" y="0"/>
                      <a:ext cx="5760000" cy="28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BE2F3" w14:textId="0AE9E5CA" w:rsidR="00106D48" w:rsidRDefault="00631613" w:rsidP="00631613">
      <w:pPr>
        <w:pStyle w:val="Legenda"/>
      </w:pPr>
      <w:bookmarkStart w:id="72" w:name="_Ref95436296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6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2</w:t>
      </w:r>
      <w:r w:rsidR="00E60C98">
        <w:fldChar w:fldCharType="end"/>
      </w:r>
      <w:bookmarkEnd w:id="72"/>
      <w:r>
        <w:t>. Animacja przeładowania zawartości panelu głównego</w:t>
      </w:r>
    </w:p>
    <w:p w14:paraId="75D7879D" w14:textId="56139DD9" w:rsidR="009373EF" w:rsidRDefault="003772A0" w:rsidP="009373EF">
      <w:r>
        <w:t>Kolejnym panelem dostępnym dla niezalogowanego użytkownika serwisu jest sekcja „o nas”, w której wyodrębnić można 3 panele:</w:t>
      </w:r>
    </w:p>
    <w:p w14:paraId="499B80C6" w14:textId="4A66EEED" w:rsidR="003772A0" w:rsidRDefault="003772A0" w:rsidP="003772A0">
      <w:pPr>
        <w:pStyle w:val="Akapitzlist"/>
        <w:numPr>
          <w:ilvl w:val="0"/>
          <w:numId w:val="37"/>
        </w:numPr>
      </w:pPr>
      <w:r>
        <w:t>„o nas”</w:t>
      </w:r>
      <w:r w:rsidR="00565D55">
        <w:t xml:space="preserve"> – zawiera podstawowe informacje o klinice, mające na celu zareklamowanie usług potencjalnemu pacjentowi</w:t>
      </w:r>
      <w:r w:rsidR="00B97749">
        <w:t xml:space="preserve"> (</w:t>
      </w:r>
      <w:r w:rsidR="00C92AEE">
        <w:fldChar w:fldCharType="begin"/>
      </w:r>
      <w:r w:rsidR="00C92AEE">
        <w:instrText xml:space="preserve"> REF _Ref95503406 \h </w:instrText>
      </w:r>
      <w:r w:rsidR="00C92AEE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3</w:t>
      </w:r>
      <w:r w:rsidR="00C92AEE">
        <w:fldChar w:fldCharType="end"/>
      </w:r>
      <w:r w:rsidR="00C92AEE">
        <w:t>.</w:t>
      </w:r>
      <w:r w:rsidR="00B97749">
        <w:t>)</w:t>
      </w:r>
      <w:r>
        <w:t>,</w:t>
      </w:r>
    </w:p>
    <w:p w14:paraId="570DE14E" w14:textId="40B6F0DA" w:rsidR="003772A0" w:rsidRDefault="003772A0" w:rsidP="003772A0">
      <w:pPr>
        <w:pStyle w:val="Akapitzlist"/>
        <w:numPr>
          <w:ilvl w:val="0"/>
          <w:numId w:val="37"/>
        </w:numPr>
      </w:pPr>
      <w:r>
        <w:t>„nasz zespół”</w:t>
      </w:r>
      <w:r w:rsidR="00B97749">
        <w:t xml:space="preserve"> – sekcja </w:t>
      </w:r>
      <w:r w:rsidR="003D6561">
        <w:t>przedstawiająca lekarzy specjalistów przyjmujących w placówce medycznej</w:t>
      </w:r>
      <w:r w:rsidR="00E86ACB">
        <w:t xml:space="preserve"> (</w:t>
      </w:r>
      <w:r w:rsidR="00C92AEE">
        <w:fldChar w:fldCharType="begin"/>
      </w:r>
      <w:r w:rsidR="00C92AEE">
        <w:instrText xml:space="preserve"> REF _Ref95503417 \h </w:instrText>
      </w:r>
      <w:r w:rsidR="00C92AEE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4</w:t>
      </w:r>
      <w:r w:rsidR="00C92AEE">
        <w:fldChar w:fldCharType="end"/>
      </w:r>
      <w:r w:rsidR="00C92AEE">
        <w:t>.</w:t>
      </w:r>
      <w:r w:rsidR="00E86ACB">
        <w:t>)</w:t>
      </w:r>
      <w:r>
        <w:t>,</w:t>
      </w:r>
    </w:p>
    <w:p w14:paraId="5A5DAFAD" w14:textId="799B5562" w:rsidR="009E451A" w:rsidRDefault="003772A0" w:rsidP="009E451A">
      <w:pPr>
        <w:pStyle w:val="Akapitzlist"/>
        <w:numPr>
          <w:ilvl w:val="0"/>
          <w:numId w:val="37"/>
        </w:numPr>
      </w:pPr>
      <w:r>
        <w:t>„gabinet”</w:t>
      </w:r>
      <w:r w:rsidR="00BD4ACC">
        <w:t xml:space="preserve"> – sekcja pełniąca rolę galerii zdjęć pomieszczeń i urządzeń kliniki stomatologicznej</w:t>
      </w:r>
      <w:r w:rsidR="00E86ACB">
        <w:t xml:space="preserve"> (</w:t>
      </w:r>
      <w:r w:rsidR="00872666">
        <w:fldChar w:fldCharType="begin"/>
      </w:r>
      <w:r w:rsidR="00872666">
        <w:instrText xml:space="preserve"> REF _Ref95503429 \h </w:instrText>
      </w:r>
      <w:r w:rsidR="00872666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5</w:t>
      </w:r>
      <w:r w:rsidR="00872666">
        <w:fldChar w:fldCharType="end"/>
      </w:r>
      <w:r w:rsidR="00872666">
        <w:t>.</w:t>
      </w:r>
      <w:r w:rsidR="00E86ACB">
        <w:t>)</w:t>
      </w:r>
      <w:r>
        <w:t>.</w:t>
      </w:r>
    </w:p>
    <w:p w14:paraId="71921503" w14:textId="77777777" w:rsidR="00B85E76" w:rsidRDefault="006C4E68" w:rsidP="00B85E7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C39837D" wp14:editId="757651A3">
            <wp:extent cx="5760000" cy="28080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F662" w14:textId="15850002" w:rsidR="00C07744" w:rsidRDefault="00B85E76" w:rsidP="00B85E76">
      <w:pPr>
        <w:pStyle w:val="Legenda"/>
      </w:pPr>
      <w:bookmarkStart w:id="73" w:name="_Ref95503406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6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3</w:t>
      </w:r>
      <w:r w:rsidR="00E60C98">
        <w:fldChar w:fldCharType="end"/>
      </w:r>
      <w:bookmarkEnd w:id="73"/>
      <w:r>
        <w:t>. Sekcja „o nas”</w:t>
      </w:r>
    </w:p>
    <w:p w14:paraId="03ECEC02" w14:textId="77777777" w:rsidR="00100777" w:rsidRPr="00100777" w:rsidRDefault="00100777" w:rsidP="005C3419">
      <w:pPr>
        <w:ind w:firstLine="0"/>
      </w:pPr>
    </w:p>
    <w:p w14:paraId="22094E94" w14:textId="77777777" w:rsidR="00D242C4" w:rsidRDefault="00D242C4" w:rsidP="00485BF5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BD45989" wp14:editId="440060B8">
            <wp:extent cx="5760000" cy="2797200"/>
            <wp:effectExtent l="0" t="0" r="0" b="317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1AF9" w14:textId="79BE78CF" w:rsidR="00DE3838" w:rsidRDefault="00D242C4" w:rsidP="00DE3838">
      <w:pPr>
        <w:pStyle w:val="Legenda"/>
      </w:pPr>
      <w:bookmarkStart w:id="74" w:name="_Ref95503417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6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4</w:t>
      </w:r>
      <w:r w:rsidR="00E60C98">
        <w:fldChar w:fldCharType="end"/>
      </w:r>
      <w:bookmarkEnd w:id="74"/>
      <w:r>
        <w:t>. Sekcja „nasz zespół”</w:t>
      </w:r>
    </w:p>
    <w:p w14:paraId="5F078ECC" w14:textId="519AC4C4" w:rsidR="00A666D6" w:rsidRPr="00CB26BB" w:rsidRDefault="00A472DA" w:rsidP="00A666D6">
      <w:r>
        <w:t>Autorzy niniejszego opracowania, z racji zainteresow</w:t>
      </w:r>
      <w:r w:rsidR="00AF411F">
        <w:t>ania nowoczesnymi technologiami, dzięki którym programiści są w stanie wykreować wyższy poziom interakcji witryny internetowej z internautą</w:t>
      </w:r>
      <w:r w:rsidR="00CC1388">
        <w:t xml:space="preserve">, </w:t>
      </w:r>
      <w:r w:rsidR="00CF08F7">
        <w:t>zdecydowali</w:t>
      </w:r>
      <w:r w:rsidR="00CC1388">
        <w:t xml:space="preserve"> się na użycie dodatkowej biblioteki programistycznej o nazwie </w:t>
      </w:r>
      <w:proofErr w:type="spellStart"/>
      <w:r w:rsidR="00CC1388" w:rsidRPr="006F2499">
        <w:rPr>
          <w:i/>
        </w:rPr>
        <w:t>Framer</w:t>
      </w:r>
      <w:proofErr w:type="spellEnd"/>
      <w:r w:rsidR="00CC1388" w:rsidRPr="006F2499">
        <w:rPr>
          <w:i/>
        </w:rPr>
        <w:t xml:space="preserve"> Motion</w:t>
      </w:r>
      <w:r w:rsidR="00CC1388">
        <w:t>.</w:t>
      </w:r>
      <w:r w:rsidR="00094DF8">
        <w:t xml:space="preserve"> </w:t>
      </w:r>
      <w:r w:rsidR="005415D8">
        <w:t>Efekty użycia tego narzędzia widoczne są w sekcji „nasz zespół”, gdzie internauta jest w stanie przesuwać karty zawierające informacje o poszczególnych stomatologach.</w:t>
      </w:r>
    </w:p>
    <w:p w14:paraId="285F383D" w14:textId="77777777" w:rsidR="00216F70" w:rsidRDefault="00216F70" w:rsidP="00485BF5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490F5EC5" wp14:editId="13605529">
            <wp:extent cx="5760085" cy="2808394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456F" w14:textId="64344BD1" w:rsidR="00216F70" w:rsidRDefault="00216F70" w:rsidP="00216F70">
      <w:pPr>
        <w:pStyle w:val="Legenda"/>
      </w:pPr>
      <w:bookmarkStart w:id="75" w:name="_Ref95503429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6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5</w:t>
      </w:r>
      <w:r w:rsidR="00E60C98">
        <w:fldChar w:fldCharType="end"/>
      </w:r>
      <w:bookmarkEnd w:id="75"/>
      <w:r>
        <w:t>. Sekcja „gabinet”</w:t>
      </w:r>
    </w:p>
    <w:p w14:paraId="320F7001" w14:textId="441CEA85" w:rsidR="00AE0483" w:rsidRDefault="00AE0483" w:rsidP="00AE0483">
      <w:r>
        <w:t>Panel o nazwie „oferta” jest kolejną sekcją dostępną dla niezalogowanego użytkownika</w:t>
      </w:r>
      <w:r w:rsidR="00C319C2">
        <w:t xml:space="preserve"> (</w:t>
      </w:r>
      <w:r w:rsidR="00614D80">
        <w:fldChar w:fldCharType="begin"/>
      </w:r>
      <w:r w:rsidR="00614D80">
        <w:instrText xml:space="preserve"> REF _Ref95504716 \h </w:instrText>
      </w:r>
      <w:r w:rsidR="00614D80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6</w:t>
      </w:r>
      <w:r w:rsidR="00614D80">
        <w:fldChar w:fldCharType="end"/>
      </w:r>
      <w:r w:rsidR="00614D80">
        <w:t>.</w:t>
      </w:r>
      <w:r w:rsidR="00C319C2">
        <w:t>)</w:t>
      </w:r>
      <w:r>
        <w:t xml:space="preserve">. Zawiera ona zestaw przycisków, które opisane są poszczególnymi specjalizacjami, w obrębie których placówka medyczna świadczy swoje usługi. </w:t>
      </w:r>
      <w:r w:rsidR="00473A17">
        <w:t xml:space="preserve">Po kliknięciu w konkretny </w:t>
      </w:r>
      <w:r w:rsidR="008203EF">
        <w:t>element</w:t>
      </w:r>
      <w:r w:rsidR="00473A17">
        <w:t xml:space="preserve"> internauta zostaje przekierowany do karty opisującej daną specjalizację.</w:t>
      </w:r>
      <w:r w:rsidR="00C319C2">
        <w:t>(</w:t>
      </w:r>
      <w:r w:rsidR="00614D80">
        <w:fldChar w:fldCharType="begin"/>
      </w:r>
      <w:r w:rsidR="00614D80">
        <w:instrText xml:space="preserve"> REF _Ref95504727 \h </w:instrText>
      </w:r>
      <w:r w:rsidR="00614D80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7</w:t>
      </w:r>
      <w:r w:rsidR="00614D80">
        <w:fldChar w:fldCharType="end"/>
      </w:r>
      <w:r w:rsidR="00614D80">
        <w:t>.</w:t>
      </w:r>
      <w:r w:rsidR="00C319C2">
        <w:t>)</w:t>
      </w:r>
    </w:p>
    <w:p w14:paraId="37054444" w14:textId="77777777" w:rsidR="00862BD4" w:rsidRDefault="00C709ED" w:rsidP="00862BD4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DE05CE6" wp14:editId="11C9284D">
            <wp:extent cx="5760000" cy="2811600"/>
            <wp:effectExtent l="0" t="0" r="0" b="8255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AC67" w14:textId="3D55384D" w:rsidR="00C709ED" w:rsidRDefault="00862BD4" w:rsidP="00862BD4">
      <w:pPr>
        <w:pStyle w:val="Legenda"/>
      </w:pPr>
      <w:bookmarkStart w:id="76" w:name="_Ref95504716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6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6</w:t>
      </w:r>
      <w:r w:rsidR="00E60C98">
        <w:fldChar w:fldCharType="end"/>
      </w:r>
      <w:bookmarkEnd w:id="76"/>
      <w:r>
        <w:t>. Sekcja „oferta”</w:t>
      </w:r>
    </w:p>
    <w:p w14:paraId="16127805" w14:textId="77777777" w:rsidR="006C54E8" w:rsidRPr="006C54E8" w:rsidRDefault="006C54E8" w:rsidP="006C54E8">
      <w:pPr>
        <w:ind w:firstLine="0"/>
      </w:pPr>
    </w:p>
    <w:p w14:paraId="3111B534" w14:textId="77777777" w:rsidR="00F30C58" w:rsidRDefault="006C54E8" w:rsidP="00F30C5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B2AA18B" wp14:editId="7F7DBEED">
            <wp:extent cx="5760085" cy="2799820"/>
            <wp:effectExtent l="0" t="0" r="0" b="63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00C6" w14:textId="71FC395B" w:rsidR="006C54E8" w:rsidRDefault="00F30C58" w:rsidP="00F30C58">
      <w:pPr>
        <w:pStyle w:val="Legenda"/>
      </w:pPr>
      <w:bookmarkStart w:id="77" w:name="_Ref95504727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6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7</w:t>
      </w:r>
      <w:r w:rsidR="00E60C98">
        <w:fldChar w:fldCharType="end"/>
      </w:r>
      <w:bookmarkEnd w:id="77"/>
      <w:r>
        <w:t xml:space="preserve">. Karta zawierająca informację na temat </w:t>
      </w:r>
      <w:proofErr w:type="spellStart"/>
      <w:r>
        <w:t>endodoncji</w:t>
      </w:r>
      <w:proofErr w:type="spellEnd"/>
    </w:p>
    <w:p w14:paraId="601A9518" w14:textId="7AAB9637" w:rsidR="002C016F" w:rsidRDefault="001B5141" w:rsidP="00B813B3">
      <w:r>
        <w:t xml:space="preserve">Oczywiście umieszczanie obszernych opisów poszczególnych specjalizacji, w ramach których placówka medyczna świadczy swoje usługi </w:t>
      </w:r>
      <w:r w:rsidR="007F0A4E">
        <w:t xml:space="preserve">oprócz funkcji informacyjnej pełni także </w:t>
      </w:r>
      <w:r w:rsidR="00475603">
        <w:t xml:space="preserve">ważną rolę w zakresie </w:t>
      </w:r>
      <w:r w:rsidR="001A3ADB">
        <w:t>optymalizacji</w:t>
      </w:r>
      <w:r w:rsidR="00475603">
        <w:t xml:space="preserve"> danej witryny internetowej dla wyszukiwarek internetowych.</w:t>
      </w:r>
      <w:r w:rsidR="00A37B85">
        <w:t xml:space="preserve"> Poprzez ulokowanie wybranych słów kluczowych w tekstach zawartych </w:t>
      </w:r>
      <w:r w:rsidR="006749AA">
        <w:t xml:space="preserve">w obrębie witryny internetowej, </w:t>
      </w:r>
      <w:r w:rsidR="00DB7D6A">
        <w:t>strona internetowa będzie częściej pojawiała się w wynikach wyszukiwania, dzięki czemu klinika będzie miała szansę zyskać nowych pacjentów.</w:t>
      </w:r>
    </w:p>
    <w:p w14:paraId="6BD18872" w14:textId="04934B5C" w:rsidR="006B73CA" w:rsidRDefault="006B73CA" w:rsidP="00B813B3">
      <w:r>
        <w:t>Kolejną sekcją, której często brakuje w wielu stronach internetowych gabinetów stomatologicznych jest podstrona zawierająca cennik wykonywanych usług.</w:t>
      </w:r>
      <w:r w:rsidR="0097294F">
        <w:t xml:space="preserve"> Autorzy niniejszego opracowania </w:t>
      </w:r>
      <w:r w:rsidR="00B11986">
        <w:t>postanowili stworzyć sekcje, w której wymienione będą nazwy poszczególnych zabiegów oraz przybliżone należności za ich przeprowadzenie</w:t>
      </w:r>
      <w:r w:rsidR="00CB2329">
        <w:t xml:space="preserve"> (</w:t>
      </w:r>
      <w:r w:rsidR="007A53F6">
        <w:fldChar w:fldCharType="begin"/>
      </w:r>
      <w:r w:rsidR="007A53F6">
        <w:instrText xml:space="preserve"> REF _Ref95568612 \h </w:instrText>
      </w:r>
      <w:r w:rsidR="007A53F6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8</w:t>
      </w:r>
      <w:r w:rsidR="007A53F6">
        <w:fldChar w:fldCharType="end"/>
      </w:r>
      <w:r w:rsidR="007A53F6">
        <w:t>.</w:t>
      </w:r>
      <w:r w:rsidR="00CB2329">
        <w:t>)</w:t>
      </w:r>
      <w:r w:rsidR="00B11986">
        <w:t>.</w:t>
      </w:r>
      <w:r w:rsidR="00150003">
        <w:t xml:space="preserve"> W </w:t>
      </w:r>
      <w:r w:rsidR="00150003">
        <w:lastRenderedPageBreak/>
        <w:t xml:space="preserve">celu uporządkowania obszernej listy usług, jaką oferować może klinika stomatologiczna, cennik został podzielony ze względu na rodzaje/specjalizację danej </w:t>
      </w:r>
      <w:r w:rsidR="00AB30CE">
        <w:t>wizyty</w:t>
      </w:r>
      <w:r w:rsidR="005138F2">
        <w:t xml:space="preserve"> (</w:t>
      </w:r>
      <w:r w:rsidR="00CD63C8">
        <w:fldChar w:fldCharType="begin"/>
      </w:r>
      <w:r w:rsidR="00CD63C8">
        <w:instrText xml:space="preserve"> REF _Ref95568601 \h </w:instrText>
      </w:r>
      <w:r w:rsidR="00CD63C8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9</w:t>
      </w:r>
      <w:r w:rsidR="00CD63C8">
        <w:fldChar w:fldCharType="end"/>
      </w:r>
      <w:r w:rsidR="00CD63C8">
        <w:t>.</w:t>
      </w:r>
      <w:r w:rsidR="005138F2">
        <w:t>)</w:t>
      </w:r>
      <w:r w:rsidR="00150003">
        <w:t>.</w:t>
      </w:r>
      <w:r w:rsidR="00D92E86">
        <w:t xml:space="preserve"> Lista ze specjalizacjami rozwija się samoczynnie, gdy tylko użytkownik kliknie w element „cennik” znajdujący się w menu.</w:t>
      </w:r>
    </w:p>
    <w:p w14:paraId="79B304C2" w14:textId="77777777" w:rsidR="000270EB" w:rsidRDefault="00AE5B17" w:rsidP="000270EB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9C922F4" wp14:editId="6CB4A8C9">
            <wp:extent cx="5760085" cy="2818192"/>
            <wp:effectExtent l="0" t="0" r="0" b="127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4D25" w14:textId="14047C27" w:rsidR="00AE5B17" w:rsidRDefault="000270EB" w:rsidP="000270EB">
      <w:pPr>
        <w:pStyle w:val="Legenda"/>
      </w:pPr>
      <w:bookmarkStart w:id="78" w:name="_Ref95568612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6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8</w:t>
      </w:r>
      <w:r w:rsidR="00E60C98">
        <w:fldChar w:fldCharType="end"/>
      </w:r>
      <w:bookmarkEnd w:id="78"/>
      <w:r>
        <w:t>. Sekcja „cennik”</w:t>
      </w:r>
    </w:p>
    <w:p w14:paraId="534CC697" w14:textId="77777777" w:rsidR="00575B4F" w:rsidRDefault="00575B4F" w:rsidP="00575B4F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722D419" wp14:editId="5E2F6E77">
            <wp:extent cx="1508760" cy="278130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6555" w14:textId="2C99D919" w:rsidR="00575B4F" w:rsidRDefault="00575B4F" w:rsidP="00575B4F">
      <w:pPr>
        <w:pStyle w:val="Legenda"/>
      </w:pPr>
      <w:bookmarkStart w:id="79" w:name="_Ref95568601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6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9</w:t>
      </w:r>
      <w:r w:rsidR="00E60C98">
        <w:fldChar w:fldCharType="end"/>
      </w:r>
      <w:bookmarkEnd w:id="79"/>
      <w:r>
        <w:t>. Menu nawigacji z rozwiniętą listą specjalizacji</w:t>
      </w:r>
    </w:p>
    <w:p w14:paraId="1112B8E7" w14:textId="164C2760" w:rsidR="00C1255A" w:rsidRDefault="000626D3" w:rsidP="00C1255A">
      <w:r>
        <w:t>Kolejną podstroną, która została umieszczona jako ostatnia w menu nawigacyjnym jest „kontakt”.</w:t>
      </w:r>
      <w:r w:rsidR="009A678D">
        <w:t xml:space="preserve"> </w:t>
      </w:r>
      <w:r w:rsidR="003B7C47">
        <w:t>Jej główną część stanowi formularz kontaktowy, który wysyła wiadomość e-mail na skrzynkę pocztową przychodni stomatologicznej.</w:t>
      </w:r>
      <w:r w:rsidR="00D65F78">
        <w:t xml:space="preserve"> Po prawej stronie natomiast zawarte zostały najważ</w:t>
      </w:r>
      <w:r w:rsidR="006B4BC2">
        <w:t>niejsze informacje teleadresowe oraz godziny funkcjonowania kliniki stomatologicznej</w:t>
      </w:r>
      <w:r w:rsidR="0068648F">
        <w:t xml:space="preserve"> (</w:t>
      </w:r>
      <w:r w:rsidR="00E748CA">
        <w:fldChar w:fldCharType="begin"/>
      </w:r>
      <w:r w:rsidR="00E748CA">
        <w:instrText xml:space="preserve"> REF _Ref95569004 \h </w:instrText>
      </w:r>
      <w:r w:rsidR="00E748CA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10</w:t>
      </w:r>
      <w:r w:rsidR="00E748CA">
        <w:fldChar w:fldCharType="end"/>
      </w:r>
      <w:r w:rsidR="00B40C8E">
        <w:t>.</w:t>
      </w:r>
      <w:r w:rsidR="0068648F">
        <w:t>)</w:t>
      </w:r>
      <w:r w:rsidR="006B4BC2">
        <w:t>.</w:t>
      </w:r>
    </w:p>
    <w:p w14:paraId="0A413FA6" w14:textId="77777777" w:rsidR="000F7F5A" w:rsidRDefault="00D32C49" w:rsidP="000F7F5A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FDDFE0D" wp14:editId="41C8F229">
            <wp:extent cx="5760085" cy="2804107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1F34" w14:textId="4FCC49EE" w:rsidR="00D32C49" w:rsidRDefault="000F7F5A" w:rsidP="000F7F5A">
      <w:pPr>
        <w:pStyle w:val="Legenda"/>
      </w:pPr>
      <w:bookmarkStart w:id="80" w:name="_Ref95569004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6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10</w:t>
      </w:r>
      <w:r w:rsidR="00E60C98">
        <w:fldChar w:fldCharType="end"/>
      </w:r>
      <w:bookmarkEnd w:id="80"/>
      <w:r>
        <w:t>. Sekcja „kontakt”</w:t>
      </w:r>
    </w:p>
    <w:p w14:paraId="606F15ED" w14:textId="675F9B6E" w:rsidR="00960B19" w:rsidRDefault="002F49A6" w:rsidP="00960B19">
      <w:r>
        <w:t>Niezalogowany użytkownik projektowanej aplikacji internetowej ma także możliwość utworzenia wizyty stomatologicznej i założenia konta pacjenta w serwisie. W tym celu autorzy stworzyli dwa o</w:t>
      </w:r>
      <w:r w:rsidR="00CE2787">
        <w:t>sobne panele, przy czym oczywiście użytkownik podczas rezerwowania wizyty lekarskiej jest w stanie od razu utworzyć konto.</w:t>
      </w:r>
    </w:p>
    <w:p w14:paraId="11DD7235" w14:textId="70957B94" w:rsidR="005D4A2B" w:rsidRDefault="005D4A2B" w:rsidP="00960B19">
      <w:r>
        <w:t>Jak widać na poniższym rysunku</w:t>
      </w:r>
      <w:r w:rsidR="00E26759">
        <w:t xml:space="preserve"> (</w:t>
      </w:r>
      <w:r w:rsidR="00EE7021">
        <w:fldChar w:fldCharType="begin"/>
      </w:r>
      <w:r w:rsidR="00EE7021">
        <w:instrText xml:space="preserve"> REF _Ref95582935 \h </w:instrText>
      </w:r>
      <w:r w:rsidR="00EE7021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11</w:t>
      </w:r>
      <w:r w:rsidR="00EE7021">
        <w:fldChar w:fldCharType="end"/>
      </w:r>
      <w:r w:rsidR="00EE7021">
        <w:t>.</w:t>
      </w:r>
      <w:r w:rsidR="00E26759">
        <w:t>)</w:t>
      </w:r>
      <w:r>
        <w:t>, autorzy zastosowali listy rozwijane</w:t>
      </w:r>
      <w:r w:rsidR="00503843">
        <w:t>,</w:t>
      </w:r>
      <w:r>
        <w:t xml:space="preserve"> przy czym nie da się wybrać opcji z kolejnej listy</w:t>
      </w:r>
      <w:r w:rsidR="00052C62">
        <w:t xml:space="preserve"> nie</w:t>
      </w:r>
      <w:r>
        <w:t xml:space="preserve"> ustawiając poprzedniej.</w:t>
      </w:r>
      <w:r w:rsidR="00712FD3">
        <w:t xml:space="preserve"> </w:t>
      </w:r>
      <w:r w:rsidR="00323B80">
        <w:t>Poprzez</w:t>
      </w:r>
      <w:r w:rsidR="00712FD3">
        <w:t xml:space="preserve"> </w:t>
      </w:r>
      <w:r w:rsidR="00323B80">
        <w:t>takie</w:t>
      </w:r>
      <w:r w:rsidR="00712FD3">
        <w:t xml:space="preserve"> </w:t>
      </w:r>
      <w:r w:rsidR="00323B80">
        <w:t>skonstruowanie</w:t>
      </w:r>
      <w:r w:rsidR="00A51FCF">
        <w:t xml:space="preserve"> </w:t>
      </w:r>
      <w:r w:rsidR="00712FD3">
        <w:t>formularza, można być pewnym że użytkownik wypełni wszystkie pola.</w:t>
      </w:r>
    </w:p>
    <w:p w14:paraId="0279EF9B" w14:textId="44C6C315" w:rsidR="004B5A9A" w:rsidRDefault="004B5A9A" w:rsidP="00960B19">
      <w:r>
        <w:t>Oczywiście w przypadku poprawnego wypełnienia wszystkich pól, które dotyczą</w:t>
      </w:r>
      <w:r w:rsidR="00623386">
        <w:t xml:space="preserve"> rodzaju,</w:t>
      </w:r>
      <w:r>
        <w:t xml:space="preserve"> </w:t>
      </w:r>
      <w:r w:rsidR="00623386">
        <w:t>terminu, a także lekarza wykonującego wizytę</w:t>
      </w:r>
      <w:r w:rsidR="00C932D6">
        <w:t>, użytkownikowi zostaje wyświetlony przycisk, który przeniesie go do dalszej części formularza w celu pobrania danych pacjenta</w:t>
      </w:r>
      <w:r w:rsidR="001E0F4E">
        <w:t xml:space="preserve"> (</w:t>
      </w:r>
      <w:r w:rsidR="00EE7021">
        <w:fldChar w:fldCharType="begin"/>
      </w:r>
      <w:r w:rsidR="00EE7021">
        <w:instrText xml:space="preserve"> REF _Ref95582946 \h </w:instrText>
      </w:r>
      <w:r w:rsidR="00EE7021">
        <w:fldChar w:fldCharType="separate"/>
      </w:r>
      <w:r w:rsidR="002452A3">
        <w:t xml:space="preserve">Rys. </w:t>
      </w:r>
      <w:r w:rsidR="002452A3">
        <w:rPr>
          <w:noProof/>
        </w:rPr>
        <w:t>6</w:t>
      </w:r>
      <w:r w:rsidR="002452A3">
        <w:t>.</w:t>
      </w:r>
      <w:r w:rsidR="002452A3">
        <w:rPr>
          <w:noProof/>
        </w:rPr>
        <w:t>12</w:t>
      </w:r>
      <w:r w:rsidR="00EE7021">
        <w:fldChar w:fldCharType="end"/>
      </w:r>
      <w:r w:rsidR="001E0F4E">
        <w:t>)</w:t>
      </w:r>
      <w:r w:rsidR="00C932D6">
        <w:t>.</w:t>
      </w:r>
    </w:p>
    <w:p w14:paraId="5735B7F8" w14:textId="77777777" w:rsidR="00ED1E5F" w:rsidRDefault="00B8234A" w:rsidP="00ED1E5F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46707876" wp14:editId="17A7E0F2">
            <wp:extent cx="5760085" cy="2784511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0617" w14:textId="3F128440" w:rsidR="00B8234A" w:rsidRDefault="00ED1E5F" w:rsidP="00ED1E5F">
      <w:pPr>
        <w:pStyle w:val="Legenda"/>
      </w:pPr>
      <w:bookmarkStart w:id="81" w:name="_Ref95582935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6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11</w:t>
      </w:r>
      <w:r w:rsidR="00E60C98">
        <w:fldChar w:fldCharType="end"/>
      </w:r>
      <w:bookmarkEnd w:id="81"/>
      <w:r>
        <w:t>. Formularz rezerwacji wizyty – panel nr 1</w:t>
      </w:r>
    </w:p>
    <w:p w14:paraId="02D07BCA" w14:textId="77777777" w:rsidR="00277879" w:rsidRDefault="00277879" w:rsidP="00B8234A">
      <w:pPr>
        <w:ind w:firstLine="0"/>
        <w:jc w:val="center"/>
      </w:pPr>
    </w:p>
    <w:p w14:paraId="68359431" w14:textId="77777777" w:rsidR="00BA6B12" w:rsidRDefault="00277879" w:rsidP="00BA6B12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2BB06476" wp14:editId="71CAA113">
            <wp:extent cx="5760085" cy="2797983"/>
            <wp:effectExtent l="0" t="0" r="0" b="254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A1DE" w14:textId="6758B35B" w:rsidR="00277879" w:rsidRDefault="00BA6B12" w:rsidP="00BA6B12">
      <w:pPr>
        <w:pStyle w:val="Legenda"/>
      </w:pPr>
      <w:bookmarkStart w:id="82" w:name="_Ref95582946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6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12</w:t>
      </w:r>
      <w:r w:rsidR="00E60C98">
        <w:fldChar w:fldCharType="end"/>
      </w:r>
      <w:bookmarkEnd w:id="82"/>
      <w:r>
        <w:t xml:space="preserve"> Wypełniony formularz rezerwacji wizyty –panel nr 1 </w:t>
      </w:r>
    </w:p>
    <w:p w14:paraId="59BB5BA2" w14:textId="271775C4" w:rsidR="008F7D40" w:rsidRDefault="001B6E28" w:rsidP="001B6E28">
      <w:r>
        <w:t>W drugiej części formularza służącego do rezerwacji wizyty, użytkownik poproszony zostaje o wprowadzenie swoich danych osobowych i teleadresowych</w:t>
      </w:r>
      <w:r w:rsidR="00FF1750">
        <w:t xml:space="preserve"> (</w:t>
      </w:r>
      <w:r w:rsidR="00FF1750">
        <w:fldChar w:fldCharType="begin"/>
      </w:r>
      <w:r w:rsidR="00FF1750">
        <w:instrText xml:space="preserve"> REF _Ref95584071 \h </w:instrText>
      </w:r>
      <w:r w:rsidR="00FF1750">
        <w:fldChar w:fldCharType="separate"/>
      </w:r>
      <w:r w:rsidR="00FF1750">
        <w:t xml:space="preserve">Rys. </w:t>
      </w:r>
      <w:r w:rsidR="00FF1750">
        <w:rPr>
          <w:noProof/>
        </w:rPr>
        <w:t>6</w:t>
      </w:r>
      <w:r w:rsidR="00FF1750">
        <w:t>.</w:t>
      </w:r>
      <w:r w:rsidR="00FF1750">
        <w:rPr>
          <w:noProof/>
        </w:rPr>
        <w:t>13</w:t>
      </w:r>
      <w:r w:rsidR="00FF1750">
        <w:fldChar w:fldCharType="end"/>
      </w:r>
      <w:r w:rsidR="00FF1750">
        <w:t>.)</w:t>
      </w:r>
      <w:r w:rsidR="00A2370E">
        <w:t>. Ma on także możliwość powrotu do poprzedniej części formularza (przycisk „Poprzednia strona”)</w:t>
      </w:r>
      <w:r w:rsidR="002D2045">
        <w:t xml:space="preserve"> lub założenia konta pacjenta w systemie. W przypadku chęci utworzenia konta, użytkownik zostanie poproszony o podanie hasła dostępu.</w:t>
      </w:r>
      <w:r w:rsidR="003007EF">
        <w:t xml:space="preserve"> </w:t>
      </w:r>
    </w:p>
    <w:p w14:paraId="53A319F2" w14:textId="77777777" w:rsidR="005A766A" w:rsidRDefault="005A766A" w:rsidP="005A766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3B8B1EF" wp14:editId="1941690B">
            <wp:extent cx="3134361" cy="4038600"/>
            <wp:effectExtent l="0" t="0" r="889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39976" cy="404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3F6B" w14:textId="79DB4D0F" w:rsidR="005A766A" w:rsidRPr="00960B19" w:rsidRDefault="005A766A" w:rsidP="005A766A">
      <w:pPr>
        <w:pStyle w:val="Legenda"/>
      </w:pPr>
      <w:bookmarkStart w:id="83" w:name="_Ref95584071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6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13</w:t>
      </w:r>
      <w:r w:rsidR="00E60C98">
        <w:fldChar w:fldCharType="end"/>
      </w:r>
      <w:bookmarkEnd w:id="83"/>
      <w:r>
        <w:t>. Formularz rezerwacji wizyty – panel nr 2</w:t>
      </w:r>
    </w:p>
    <w:p w14:paraId="25694C5C" w14:textId="77777777" w:rsidR="005A766A" w:rsidRDefault="005A766A" w:rsidP="001B6E28"/>
    <w:p w14:paraId="664507DD" w14:textId="373B4030" w:rsidR="00BA6B12" w:rsidRDefault="003007EF" w:rsidP="001B6E28">
      <w:r>
        <w:lastRenderedPageBreak/>
        <w:t>Natomiast w przypadku poprawnego wypełnienia wszystkich pól może on zatwierdzić rezerwację wizyty klikając przycisk „Podsumowanie”</w:t>
      </w:r>
      <w:r w:rsidR="00252C90">
        <w:t>.</w:t>
      </w:r>
      <w:r w:rsidR="008F7D40">
        <w:t xml:space="preserve"> Wtedy zostanie mu wyświetlona karta z podsumowaniem rezerwowanej przez niego wizyty</w:t>
      </w:r>
      <w:r w:rsidR="00525EF6">
        <w:t xml:space="preserve"> (</w:t>
      </w:r>
      <w:r w:rsidR="00DE7F9B">
        <w:fldChar w:fldCharType="begin"/>
      </w:r>
      <w:r w:rsidR="00DE7F9B">
        <w:instrText xml:space="preserve"> REF _Ref95584076 \h </w:instrText>
      </w:r>
      <w:r w:rsidR="00DE7F9B">
        <w:fldChar w:fldCharType="separate"/>
      </w:r>
      <w:r w:rsidR="00DE7F9B">
        <w:t xml:space="preserve">Rys. </w:t>
      </w:r>
      <w:r w:rsidR="00DE7F9B">
        <w:rPr>
          <w:noProof/>
        </w:rPr>
        <w:t>6</w:t>
      </w:r>
      <w:r w:rsidR="00DE7F9B">
        <w:t>.</w:t>
      </w:r>
      <w:r w:rsidR="00DE7F9B">
        <w:rPr>
          <w:noProof/>
        </w:rPr>
        <w:t>14</w:t>
      </w:r>
      <w:r w:rsidR="00DE7F9B">
        <w:fldChar w:fldCharType="end"/>
      </w:r>
      <w:r w:rsidR="00DE7F9B">
        <w:t>.</w:t>
      </w:r>
      <w:r w:rsidR="00525EF6">
        <w:t>)</w:t>
      </w:r>
      <w:r w:rsidR="008F7D40">
        <w:t>.</w:t>
      </w:r>
      <w:r w:rsidR="00187957">
        <w:t xml:space="preserve"> Z tego poziomu użytkownik może zatwierdzić rezerwację lub ją anulować.</w:t>
      </w:r>
      <w:r w:rsidR="005F5FA3">
        <w:t xml:space="preserve"> Taka dwuetapowa weryfikacja </w:t>
      </w:r>
      <w:r w:rsidR="000D5A02">
        <w:t>jest w stanie zabezpieczyć użytkownika przed nieumyślnym przesłaniem formularza.</w:t>
      </w:r>
    </w:p>
    <w:p w14:paraId="37BF95D4" w14:textId="77777777" w:rsidR="00905EFF" w:rsidRDefault="00905EFF" w:rsidP="001B6E28"/>
    <w:p w14:paraId="25C26152" w14:textId="77777777" w:rsidR="007C36D7" w:rsidRDefault="00905EFF" w:rsidP="007C36D7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431A30C6" wp14:editId="1E5FACF1">
            <wp:extent cx="5760085" cy="2791859"/>
            <wp:effectExtent l="0" t="0" r="0" b="889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C16E" w14:textId="287536E7" w:rsidR="00905EFF" w:rsidRDefault="007C36D7" w:rsidP="007C36D7">
      <w:pPr>
        <w:pStyle w:val="Legenda"/>
      </w:pPr>
      <w:bookmarkStart w:id="84" w:name="_Ref95584076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6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14</w:t>
      </w:r>
      <w:r w:rsidR="00E60C98">
        <w:fldChar w:fldCharType="end"/>
      </w:r>
      <w:bookmarkEnd w:id="84"/>
      <w:r>
        <w:t xml:space="preserve">. </w:t>
      </w:r>
      <w:r w:rsidR="005B5D18">
        <w:t xml:space="preserve">Panel podsumowujący </w:t>
      </w:r>
      <w:r w:rsidR="0016023D">
        <w:t>wypełniony formularz</w:t>
      </w:r>
      <w:r w:rsidR="0018129D">
        <w:t xml:space="preserve"> rezerwacji wizyty</w:t>
      </w:r>
    </w:p>
    <w:p w14:paraId="7BB26E2F" w14:textId="514E0FD1" w:rsidR="00341EBD" w:rsidRDefault="007F5370" w:rsidP="005F1D31">
      <w:r>
        <w:t>Oczywiście może zdarzyć się też scenariusz, w którym użytkownik chce założyć konto bez rezerwowania wizyty. Wtedy powinien przejść do panelu rejestracji</w:t>
      </w:r>
      <w:r w:rsidR="0005486E">
        <w:t xml:space="preserve"> (</w:t>
      </w:r>
      <w:r w:rsidR="004523C8">
        <w:fldChar w:fldCharType="begin"/>
      </w:r>
      <w:r w:rsidR="004523C8">
        <w:instrText xml:space="preserve"> REF _Ref95585592 \h </w:instrText>
      </w:r>
      <w:r w:rsidR="004523C8">
        <w:fldChar w:fldCharType="separate"/>
      </w:r>
      <w:r w:rsidR="004523C8">
        <w:t xml:space="preserve">Rys. </w:t>
      </w:r>
      <w:r w:rsidR="004523C8">
        <w:rPr>
          <w:noProof/>
        </w:rPr>
        <w:t>6</w:t>
      </w:r>
      <w:r w:rsidR="004523C8">
        <w:t>.</w:t>
      </w:r>
      <w:r w:rsidR="004523C8">
        <w:rPr>
          <w:noProof/>
        </w:rPr>
        <w:t>16</w:t>
      </w:r>
      <w:r w:rsidR="004523C8">
        <w:fldChar w:fldCharType="end"/>
      </w:r>
      <w:r w:rsidR="004523C8">
        <w:t>.</w:t>
      </w:r>
      <w:r w:rsidR="0005486E">
        <w:t>)</w:t>
      </w:r>
      <w:r>
        <w:t>, który przynależy do sekcji logowania</w:t>
      </w:r>
      <w:r w:rsidR="0005486E">
        <w:t xml:space="preserve"> (</w:t>
      </w:r>
      <w:r w:rsidR="004523C8">
        <w:fldChar w:fldCharType="begin"/>
      </w:r>
      <w:r w:rsidR="004523C8">
        <w:instrText xml:space="preserve"> REF _Ref95585602 \h </w:instrText>
      </w:r>
      <w:r w:rsidR="004523C8">
        <w:fldChar w:fldCharType="separate"/>
      </w:r>
      <w:r w:rsidR="004523C8">
        <w:t xml:space="preserve">Rys. </w:t>
      </w:r>
      <w:r w:rsidR="004523C8">
        <w:rPr>
          <w:noProof/>
        </w:rPr>
        <w:t>6</w:t>
      </w:r>
      <w:r w:rsidR="004523C8">
        <w:t>.</w:t>
      </w:r>
      <w:r w:rsidR="004523C8">
        <w:rPr>
          <w:noProof/>
        </w:rPr>
        <w:t>15</w:t>
      </w:r>
      <w:r w:rsidR="004523C8">
        <w:fldChar w:fldCharType="end"/>
      </w:r>
      <w:r w:rsidR="004523C8">
        <w:t>.</w:t>
      </w:r>
      <w:r w:rsidR="0005486E">
        <w:t>)</w:t>
      </w:r>
      <w:r>
        <w:t>.</w:t>
      </w:r>
      <w:r w:rsidR="001B5CB7">
        <w:t xml:space="preserve"> </w:t>
      </w:r>
      <w:r w:rsidR="005A7277">
        <w:t>Przechodząc do formularza rejestracji,</w:t>
      </w:r>
      <w:r w:rsidR="001B5CB7">
        <w:t xml:space="preserve"> użytkownik zostaje poproszony </w:t>
      </w:r>
      <w:r w:rsidR="0059672C">
        <w:t>o</w:t>
      </w:r>
      <w:r w:rsidR="001B5CB7">
        <w:t xml:space="preserve"> swoje dane osobowe oraz</w:t>
      </w:r>
      <w:r w:rsidR="0071590D">
        <w:t xml:space="preserve"> teleadresowe, podobnie jak w przypadku rezerwowania wizyty stomatologicznej.</w:t>
      </w:r>
    </w:p>
    <w:p w14:paraId="4C3856AB" w14:textId="77777777" w:rsidR="00666678" w:rsidRDefault="00341EBD" w:rsidP="00666678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80E042D" wp14:editId="57F94015">
            <wp:extent cx="5760085" cy="2775325"/>
            <wp:effectExtent l="0" t="0" r="0" b="635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F4FE" w14:textId="6B980FC6" w:rsidR="00341EBD" w:rsidRDefault="00666678" w:rsidP="00666678">
      <w:pPr>
        <w:pStyle w:val="Legenda"/>
      </w:pPr>
      <w:bookmarkStart w:id="85" w:name="_Ref95585602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6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15</w:t>
      </w:r>
      <w:r w:rsidR="00E60C98">
        <w:fldChar w:fldCharType="end"/>
      </w:r>
      <w:bookmarkEnd w:id="85"/>
      <w:r>
        <w:t>. Sekcja logowania</w:t>
      </w:r>
    </w:p>
    <w:p w14:paraId="192730C4" w14:textId="77777777" w:rsidR="005F1D31" w:rsidRPr="005F1D31" w:rsidRDefault="005F1D31" w:rsidP="005F1D31"/>
    <w:p w14:paraId="5A1E1BDC" w14:textId="77777777" w:rsidR="00666678" w:rsidRDefault="00573C82" w:rsidP="0066667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71BC9E5" wp14:editId="10F32AC1">
            <wp:extent cx="5760085" cy="2805332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42EB" w14:textId="1F69297A" w:rsidR="00573C82" w:rsidRPr="005B5D18" w:rsidRDefault="00666678" w:rsidP="00666678">
      <w:pPr>
        <w:pStyle w:val="Legenda"/>
      </w:pPr>
      <w:bookmarkStart w:id="86" w:name="_Ref95585592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6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16</w:t>
      </w:r>
      <w:r w:rsidR="00E60C98">
        <w:fldChar w:fldCharType="end"/>
      </w:r>
      <w:bookmarkEnd w:id="86"/>
      <w:r>
        <w:t xml:space="preserve">. Panel do </w:t>
      </w:r>
      <w:r w:rsidR="00EC64B0">
        <w:t>utworzenia konta w systemie przez niezalogowanego użytkownika</w:t>
      </w:r>
    </w:p>
    <w:p w14:paraId="480B311C" w14:textId="2A62DCAD" w:rsidR="006129A1" w:rsidRDefault="006129A1" w:rsidP="006129A1">
      <w:pPr>
        <w:pStyle w:val="Nagwek3"/>
      </w:pPr>
      <w:bookmarkStart w:id="87" w:name="_Toc95587126"/>
      <w:r>
        <w:t xml:space="preserve">Panel </w:t>
      </w:r>
      <w:r w:rsidR="004A3C18">
        <w:t>pacjenta</w:t>
      </w:r>
      <w:bookmarkEnd w:id="87"/>
    </w:p>
    <w:p w14:paraId="5818A273" w14:textId="68E1F979" w:rsidR="00E26869" w:rsidRDefault="004520C9" w:rsidP="00E26869">
      <w:r>
        <w:t xml:space="preserve">W poniższym podrozdziale omówione zostaną funkcjonalności dostępne dla pacjenta, który jest </w:t>
      </w:r>
      <w:r w:rsidR="00F171C5">
        <w:t xml:space="preserve">otworzył konto i jest </w:t>
      </w:r>
      <w:r>
        <w:t xml:space="preserve">zalogowany w systemie </w:t>
      </w:r>
      <w:r w:rsidR="00D53A00">
        <w:t>przychodni</w:t>
      </w:r>
      <w:r>
        <w:t>.</w:t>
      </w:r>
    </w:p>
    <w:p w14:paraId="1D6E3CB9" w14:textId="4447F6FC" w:rsidR="002E6DE4" w:rsidRDefault="002E6DE4" w:rsidP="00E26869">
      <w:r>
        <w:t>Po zalogowaniu się na swoje konto, użytkownik widzi panel pacjenta</w:t>
      </w:r>
      <w:r w:rsidR="00E73108">
        <w:t xml:space="preserve"> (</w:t>
      </w:r>
      <w:r w:rsidR="007E07C7">
        <w:fldChar w:fldCharType="begin"/>
      </w:r>
      <w:r w:rsidR="007E07C7">
        <w:instrText xml:space="preserve"> REF _Ref95588560 \h </w:instrText>
      </w:r>
      <w:r w:rsidR="007E07C7">
        <w:fldChar w:fldCharType="separate"/>
      </w:r>
      <w:r w:rsidR="007E07C7">
        <w:t xml:space="preserve">Rys. </w:t>
      </w:r>
      <w:r w:rsidR="007E07C7">
        <w:rPr>
          <w:noProof/>
        </w:rPr>
        <w:t>6</w:t>
      </w:r>
      <w:r w:rsidR="007E07C7">
        <w:t>.</w:t>
      </w:r>
      <w:r w:rsidR="007E07C7">
        <w:rPr>
          <w:noProof/>
        </w:rPr>
        <w:t>17</w:t>
      </w:r>
      <w:r w:rsidR="007E07C7">
        <w:fldChar w:fldCharType="end"/>
      </w:r>
      <w:r w:rsidR="007E07C7">
        <w:t>.</w:t>
      </w:r>
      <w:r w:rsidR="00E73108">
        <w:t>)</w:t>
      </w:r>
      <w:r>
        <w:t xml:space="preserve"> na którym znajdują się jego dane oraz przyciski do ich zmiany lub usunięcia konta z systemu. Poniżej znajduje się najbliższa, zarezerwowana przez pacjenta wizyta</w:t>
      </w:r>
      <w:r w:rsidR="00200BAC">
        <w:t>, ostatnia przeprowadzona wizyta</w:t>
      </w:r>
      <w:r>
        <w:t xml:space="preserve"> oraz </w:t>
      </w:r>
      <w:r w:rsidR="00200BAC">
        <w:t>przyciski</w:t>
      </w:r>
      <w:r>
        <w:t xml:space="preserve">, </w:t>
      </w:r>
      <w:r w:rsidR="00200BAC">
        <w:t>które</w:t>
      </w:r>
      <w:r>
        <w:t xml:space="preserve"> </w:t>
      </w:r>
      <w:r w:rsidR="00356EA7">
        <w:t>przekierują</w:t>
      </w:r>
      <w:r>
        <w:t xml:space="preserve"> internautę do </w:t>
      </w:r>
      <w:r w:rsidR="000411A6">
        <w:t xml:space="preserve">sekcji zawierającej </w:t>
      </w:r>
      <w:r w:rsidR="00E83DCA">
        <w:t xml:space="preserve">jego </w:t>
      </w:r>
      <w:r w:rsidR="000411A6">
        <w:t>aktualne</w:t>
      </w:r>
      <w:r w:rsidR="00200BAC">
        <w:t xml:space="preserve"> lub zarchiwizowane</w:t>
      </w:r>
      <w:r w:rsidR="000411A6">
        <w:t xml:space="preserve"> rezerwacje.</w:t>
      </w:r>
    </w:p>
    <w:p w14:paraId="1222FCAE" w14:textId="3A130A4B" w:rsidR="0083170D" w:rsidRDefault="00AF5E5F" w:rsidP="00E26869">
      <w:r>
        <w:lastRenderedPageBreak/>
        <w:t>Z racji rozszerzonej funkcjonalności dostępnej dla zalogowanego użytkownika, zmiany pojawiły się także w menu nawigacyjnym, znajdującym się po lewej stronie witryny internetowej. Widoczne są tam elementy przekierowujące do następujących sekcji:</w:t>
      </w:r>
    </w:p>
    <w:p w14:paraId="077EB232" w14:textId="26A29C58" w:rsidR="00AF5E5F" w:rsidRDefault="00AF5E5F" w:rsidP="00C9330E">
      <w:pPr>
        <w:pStyle w:val="Akapitzlist"/>
        <w:numPr>
          <w:ilvl w:val="0"/>
          <w:numId w:val="39"/>
        </w:numPr>
      </w:pPr>
      <w:r>
        <w:t>„zarezerwuj”,</w:t>
      </w:r>
    </w:p>
    <w:p w14:paraId="41E91A4C" w14:textId="188D54B2" w:rsidR="00AF5E5F" w:rsidRDefault="00AF5E5F" w:rsidP="00C9330E">
      <w:pPr>
        <w:pStyle w:val="Akapitzlist"/>
        <w:numPr>
          <w:ilvl w:val="0"/>
          <w:numId w:val="39"/>
        </w:numPr>
      </w:pPr>
      <w:r>
        <w:t>„aktualne wizyty”,</w:t>
      </w:r>
    </w:p>
    <w:p w14:paraId="141F8711" w14:textId="228A81C0" w:rsidR="00AF5E5F" w:rsidRDefault="00AF5E5F" w:rsidP="00C9330E">
      <w:pPr>
        <w:pStyle w:val="Akapitzlist"/>
        <w:numPr>
          <w:ilvl w:val="0"/>
          <w:numId w:val="39"/>
        </w:numPr>
      </w:pPr>
      <w:r>
        <w:t>„historia wizyt”,</w:t>
      </w:r>
    </w:p>
    <w:p w14:paraId="3EAA339A" w14:textId="78532256" w:rsidR="00AF5E5F" w:rsidRDefault="00AF5E5F" w:rsidP="00C9330E">
      <w:pPr>
        <w:pStyle w:val="Akapitzlist"/>
        <w:numPr>
          <w:ilvl w:val="0"/>
          <w:numId w:val="39"/>
        </w:numPr>
      </w:pPr>
      <w:r>
        <w:t>„panel użytkownika”.</w:t>
      </w:r>
    </w:p>
    <w:p w14:paraId="15B6AA2B" w14:textId="3AF3CA88" w:rsidR="008D3B99" w:rsidRPr="00E26869" w:rsidRDefault="008D3B99" w:rsidP="008D3B99">
      <w:r>
        <w:t>Wszystkie z wymienionych sekcji zostaną przedstawione i opisane w kolejnych akapitach.</w:t>
      </w:r>
    </w:p>
    <w:p w14:paraId="2C9A7296" w14:textId="4EF78D6A" w:rsidR="002D5A5E" w:rsidRDefault="00227A64" w:rsidP="00227A64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9F8EF82" wp14:editId="395A11C6">
            <wp:extent cx="5760085" cy="2805944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10F1" w14:textId="4C21AE70" w:rsidR="002D5A5E" w:rsidRDefault="002D5A5E" w:rsidP="002D5A5E">
      <w:pPr>
        <w:pStyle w:val="Legenda"/>
      </w:pPr>
      <w:bookmarkStart w:id="88" w:name="_Ref95588560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6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17</w:t>
      </w:r>
      <w:r w:rsidR="00E60C98">
        <w:fldChar w:fldCharType="end"/>
      </w:r>
      <w:bookmarkEnd w:id="88"/>
      <w:r>
        <w:t>. Panel pacjenta</w:t>
      </w:r>
    </w:p>
    <w:p w14:paraId="0ABF438F" w14:textId="150BA269" w:rsidR="00675F44" w:rsidRDefault="00675F44" w:rsidP="00675F44">
      <w:r>
        <w:t>W sekcji „zarezerwuj” pacjent ma możliwość um</w:t>
      </w:r>
      <w:r w:rsidR="003B1C2B">
        <w:t>ówienia nowej wizyty lekarskiej, bez konieczności wpis</w:t>
      </w:r>
      <w:r w:rsidR="00F15E45">
        <w:t>ywania swoich danych osobowych, ponieważ zostaną one pobrane z bazy danych</w:t>
      </w:r>
      <w:r w:rsidR="00D5642E">
        <w:t xml:space="preserve"> (</w:t>
      </w:r>
      <w:r w:rsidR="00C2487F">
        <w:fldChar w:fldCharType="begin"/>
      </w:r>
      <w:r w:rsidR="00C2487F">
        <w:instrText xml:space="preserve"> REF _Ref95590514 \h </w:instrText>
      </w:r>
      <w:r w:rsidR="00C2487F">
        <w:fldChar w:fldCharType="separate"/>
      </w:r>
      <w:r w:rsidR="00C2487F">
        <w:t xml:space="preserve">Rys. </w:t>
      </w:r>
      <w:r w:rsidR="00C2487F">
        <w:rPr>
          <w:noProof/>
        </w:rPr>
        <w:t>6</w:t>
      </w:r>
      <w:r w:rsidR="00C2487F">
        <w:t>.</w:t>
      </w:r>
      <w:r w:rsidR="00C2487F">
        <w:rPr>
          <w:noProof/>
        </w:rPr>
        <w:t>18</w:t>
      </w:r>
      <w:r w:rsidR="00C2487F">
        <w:fldChar w:fldCharType="end"/>
      </w:r>
      <w:r w:rsidR="00C2487F">
        <w:t>.</w:t>
      </w:r>
      <w:r w:rsidR="00D5642E">
        <w:t>)</w:t>
      </w:r>
      <w:r w:rsidR="00F15E45">
        <w:t>.</w:t>
      </w:r>
      <w:r w:rsidR="009B0126">
        <w:t xml:space="preserve"> Podobnie jak w przypadku tworzenia wizyty przez niezalogowanego użytkownika, tutaj także pacjent zostanie poproszony o potwierdzenie wykonania rezerwacji w systemie.</w:t>
      </w:r>
    </w:p>
    <w:p w14:paraId="5BF0787C" w14:textId="77777777" w:rsidR="00E002DE" w:rsidRDefault="00E002DE" w:rsidP="00E002DE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47286F1" wp14:editId="00EE32E1">
            <wp:extent cx="5760085" cy="2816355"/>
            <wp:effectExtent l="0" t="0" r="0" b="317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E3AA" w14:textId="4998AE5E" w:rsidR="00E002DE" w:rsidRDefault="00E002DE" w:rsidP="00E002DE">
      <w:pPr>
        <w:pStyle w:val="Legenda"/>
      </w:pPr>
      <w:bookmarkStart w:id="89" w:name="_Ref95590514"/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6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18</w:t>
      </w:r>
      <w:r w:rsidR="00E60C98">
        <w:fldChar w:fldCharType="end"/>
      </w:r>
      <w:bookmarkEnd w:id="89"/>
      <w:r>
        <w:t xml:space="preserve">. Sekcja </w:t>
      </w:r>
      <w:r w:rsidR="00F576C0">
        <w:t>„</w:t>
      </w:r>
      <w:r>
        <w:t>zarezerwuj</w:t>
      </w:r>
      <w:r w:rsidR="00F576C0">
        <w:t>”</w:t>
      </w:r>
      <w:r>
        <w:t xml:space="preserve"> zalogowanego pacjenta</w:t>
      </w:r>
    </w:p>
    <w:p w14:paraId="05BA37E2" w14:textId="32EA9FEF" w:rsidR="005A1613" w:rsidRDefault="00EF7574" w:rsidP="005A1613">
      <w:r>
        <w:t>Jeżeli pacjent chce mieć wgląd do swoich przyszłych wizyt, może wyświetlić zawartość sekcji „aktualne wizyty”.</w:t>
      </w:r>
      <w:r w:rsidR="00B52F7C">
        <w:t xml:space="preserve"> Tam w formie listy przechowywane są podstawowe dane na temat każdej zaplanowanej wizyty.</w:t>
      </w:r>
      <w:r w:rsidR="003E360E">
        <w:t xml:space="preserve"> </w:t>
      </w:r>
      <w:r w:rsidR="005E211A">
        <w:t>Pacjent</w:t>
      </w:r>
      <w:r w:rsidR="003E360E">
        <w:t xml:space="preserve"> ma</w:t>
      </w:r>
      <w:r w:rsidR="005E211A">
        <w:t xml:space="preserve"> także</w:t>
      </w:r>
      <w:r w:rsidR="003E360E">
        <w:t xml:space="preserve"> możliwość </w:t>
      </w:r>
      <w:r w:rsidR="005E211A">
        <w:t>sortowania rezerwacji</w:t>
      </w:r>
      <w:r w:rsidR="003E360E">
        <w:t xml:space="preserve"> względem poszczególnych danych np. daty, godziny, ceny.</w:t>
      </w:r>
      <w:r w:rsidR="00066E5A">
        <w:t xml:space="preserve"> Natomiast każdą z zaplanowanych wizyt pacjent może odwołać, klikając w ikonę kosza znajdującą się po prawej stronie każdego elementu reprezentującego pojedynczą wizytę.</w:t>
      </w:r>
      <w:r w:rsidR="00C76823">
        <w:t xml:space="preserve"> Taka operacja oczywiści</w:t>
      </w:r>
      <w:r w:rsidR="00965B69">
        <w:t>e będzie wymagała potwierdzenia w wyskakującym okienku.</w:t>
      </w:r>
    </w:p>
    <w:p w14:paraId="01EC98EC" w14:textId="77777777" w:rsidR="00C13087" w:rsidRDefault="00EF6C86" w:rsidP="00C13087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1CCB7C8" wp14:editId="221B5B5E">
            <wp:extent cx="5760085" cy="2810231"/>
            <wp:effectExtent l="0" t="0" r="0" b="952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4B41" w14:textId="3F945E9C" w:rsidR="00EF6C86" w:rsidRDefault="00C13087" w:rsidP="00C13087">
      <w:pPr>
        <w:pStyle w:val="Legenda"/>
      </w:pPr>
      <w:r>
        <w:t xml:space="preserve">Rys. </w:t>
      </w:r>
      <w:r w:rsidR="00E60C98">
        <w:fldChar w:fldCharType="begin"/>
      </w:r>
      <w:r w:rsidR="00E60C98">
        <w:instrText xml:space="preserve"> STYLEREF 1 \s </w:instrText>
      </w:r>
      <w:r w:rsidR="00E60C98">
        <w:fldChar w:fldCharType="separate"/>
      </w:r>
      <w:r w:rsidR="00E60C98">
        <w:rPr>
          <w:noProof/>
        </w:rPr>
        <w:t>6</w:t>
      </w:r>
      <w:r w:rsidR="00E60C98">
        <w:fldChar w:fldCharType="end"/>
      </w:r>
      <w:r w:rsidR="00E60C98">
        <w:t>.</w:t>
      </w:r>
      <w:r w:rsidR="00E60C98">
        <w:fldChar w:fldCharType="begin"/>
      </w:r>
      <w:r w:rsidR="00E60C98">
        <w:instrText xml:space="preserve"> SEQ Rys. \* ARABIC \s 1 </w:instrText>
      </w:r>
      <w:r w:rsidR="00E60C98">
        <w:fldChar w:fldCharType="separate"/>
      </w:r>
      <w:r w:rsidR="00E60C98">
        <w:rPr>
          <w:noProof/>
        </w:rPr>
        <w:t>19</w:t>
      </w:r>
      <w:r w:rsidR="00E60C98">
        <w:fldChar w:fldCharType="end"/>
      </w:r>
      <w:r>
        <w:t>. Sekcja „aktualne wizyty” zalogowanego pacjenta</w:t>
      </w:r>
    </w:p>
    <w:p w14:paraId="0A103568" w14:textId="59555BBC" w:rsidR="00264EE6" w:rsidRDefault="000B05E1" w:rsidP="00264EE6">
      <w:r>
        <w:t>Kolejną dostępna dla pacjenta funkcjonalnością pełni sekcja „historia wizyt”</w:t>
      </w:r>
      <w:r w:rsidR="00803CFC">
        <w:t>. Przechowywane są w niej wizyty zarchiwizowane, czyli takie, które zostały przeprowadzone w klinice.</w:t>
      </w:r>
      <w:r w:rsidR="00154D38">
        <w:t xml:space="preserve"> </w:t>
      </w:r>
      <w:r w:rsidR="00023AEF">
        <w:t>Taki status może wizycie nadać tylko lekarz lub administrator</w:t>
      </w:r>
      <w:r w:rsidR="00965D3E">
        <w:t>.</w:t>
      </w:r>
    </w:p>
    <w:p w14:paraId="037FA630" w14:textId="77777777" w:rsidR="005F51BD" w:rsidRDefault="005F51BD" w:rsidP="005F51BD">
      <w:pPr>
        <w:ind w:firstLine="0"/>
      </w:pPr>
    </w:p>
    <w:p w14:paraId="0F64D95A" w14:textId="77777777" w:rsidR="00E60C98" w:rsidRDefault="005F51BD" w:rsidP="00E60C98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F864570" wp14:editId="374CFA4D">
            <wp:extent cx="5760085" cy="2794921"/>
            <wp:effectExtent l="0" t="0" r="0" b="5715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421F" w14:textId="1F82D91F" w:rsidR="005F51BD" w:rsidRPr="00264EE6" w:rsidRDefault="00E60C98" w:rsidP="00E60C98">
      <w:pPr>
        <w:pStyle w:val="Legenda"/>
      </w:pPr>
      <w:r>
        <w:t xml:space="preserve">Rys.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.</w:t>
      </w:r>
      <w:r>
        <w:fldChar w:fldCharType="begin"/>
      </w:r>
      <w:r>
        <w:instrText xml:space="preserve"> SEQ Rys. \* ARABIC \s 1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 xml:space="preserve">. Sekcja „historia </w:t>
      </w:r>
      <w:r w:rsidR="005A14FE">
        <w:t>wizyt</w:t>
      </w:r>
      <w:r>
        <w:t>”</w:t>
      </w:r>
      <w:r w:rsidR="009B32B6">
        <w:t xml:space="preserve"> zalogowanego pacjenta</w:t>
      </w:r>
    </w:p>
    <w:p w14:paraId="64D4A318" w14:textId="43D12589" w:rsidR="006129A1" w:rsidRDefault="006129A1" w:rsidP="006129A1">
      <w:pPr>
        <w:pStyle w:val="Nagwek3"/>
      </w:pPr>
      <w:bookmarkStart w:id="90" w:name="_Toc95587127"/>
      <w:r>
        <w:t xml:space="preserve">Panel </w:t>
      </w:r>
      <w:r w:rsidR="004A3C18">
        <w:t>lekarza</w:t>
      </w:r>
      <w:bookmarkEnd w:id="90"/>
    </w:p>
    <w:p w14:paraId="3C41101F" w14:textId="77777777" w:rsidR="00030BCF" w:rsidRDefault="00030BCF" w:rsidP="00030BCF"/>
    <w:p w14:paraId="27143D32" w14:textId="0BDDEA19" w:rsidR="00030BCF" w:rsidRPr="00030BCF" w:rsidRDefault="00030BCF" w:rsidP="007B4048">
      <w:pPr>
        <w:ind w:firstLine="0"/>
        <w:jc w:val="center"/>
      </w:pPr>
      <w:bookmarkStart w:id="91" w:name="_GoBack"/>
      <w:r>
        <w:rPr>
          <w:noProof/>
          <w:lang w:eastAsia="pl-PL"/>
        </w:rPr>
        <w:drawing>
          <wp:inline distT="0" distB="0" distL="0" distR="0" wp14:anchorId="5B6A7EBF" wp14:editId="2B086CAB">
            <wp:extent cx="5760085" cy="2801045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1"/>
    </w:p>
    <w:p w14:paraId="3C68984F" w14:textId="79DC79E2" w:rsidR="006129A1" w:rsidRPr="006129A1" w:rsidRDefault="006129A1" w:rsidP="006129A1">
      <w:pPr>
        <w:pStyle w:val="Nagwek3"/>
      </w:pPr>
      <w:bookmarkStart w:id="92" w:name="_Toc95587128"/>
      <w:r>
        <w:t>Panel administratora</w:t>
      </w:r>
      <w:bookmarkEnd w:id="92"/>
    </w:p>
    <w:p w14:paraId="34E7A1CA" w14:textId="56953FA0" w:rsidR="0032762E" w:rsidRDefault="0032762E" w:rsidP="0032762E">
      <w:pPr>
        <w:pStyle w:val="Nagwek1"/>
      </w:pPr>
      <w:bookmarkStart w:id="93" w:name="_Toc95587129"/>
      <w:r>
        <w:lastRenderedPageBreak/>
        <w:t>Testowanie</w:t>
      </w:r>
      <w:bookmarkEnd w:id="93"/>
    </w:p>
    <w:p w14:paraId="6FC0A605" w14:textId="5498FFCA" w:rsidR="00832D44" w:rsidRDefault="00832D44" w:rsidP="00832D44">
      <w:pPr>
        <w:pStyle w:val="Nagwek2"/>
      </w:pPr>
      <w:bookmarkStart w:id="94" w:name="_Toc95587130"/>
      <w:r>
        <w:t>Testy zabezpieczeń</w:t>
      </w:r>
      <w:bookmarkEnd w:id="94"/>
    </w:p>
    <w:p w14:paraId="4CAE106A" w14:textId="03CDBE96" w:rsidR="00832D44" w:rsidRDefault="00832D44" w:rsidP="00832D44">
      <w:pPr>
        <w:pStyle w:val="Nagwek2"/>
      </w:pPr>
      <w:bookmarkStart w:id="95" w:name="_Toc95587131"/>
      <w:r>
        <w:t>Testy funkcjonalne</w:t>
      </w:r>
      <w:bookmarkEnd w:id="95"/>
    </w:p>
    <w:p w14:paraId="4CB8A36D" w14:textId="54BF3406" w:rsidR="00832D44" w:rsidRPr="00832D44" w:rsidRDefault="00832D44" w:rsidP="00832D44">
      <w:pPr>
        <w:pStyle w:val="Nagwek2"/>
      </w:pPr>
      <w:bookmarkStart w:id="96" w:name="_Toc95587132"/>
      <w:r>
        <w:t>Testy niefunkcjonalne</w:t>
      </w:r>
      <w:bookmarkEnd w:id="96"/>
    </w:p>
    <w:p w14:paraId="544783B9" w14:textId="3078C0C4" w:rsidR="0032762E" w:rsidRDefault="0032762E" w:rsidP="0032762E">
      <w:pPr>
        <w:pStyle w:val="Nagwek1"/>
      </w:pPr>
      <w:bookmarkStart w:id="97" w:name="_Toc95587133"/>
      <w:r>
        <w:lastRenderedPageBreak/>
        <w:t>Podsumowanie</w:t>
      </w:r>
      <w:bookmarkEnd w:id="97"/>
    </w:p>
    <w:p w14:paraId="709FC0A6" w14:textId="31D2751F" w:rsidR="0027448F" w:rsidRPr="0027448F" w:rsidRDefault="0027448F" w:rsidP="0027448F">
      <w:pPr>
        <w:pStyle w:val="Nagwek1"/>
        <w:numPr>
          <w:ilvl w:val="0"/>
          <w:numId w:val="0"/>
        </w:numPr>
        <w:ind w:left="397"/>
      </w:pPr>
      <w:bookmarkStart w:id="98" w:name="_Toc95587134"/>
      <w:r>
        <w:lastRenderedPageBreak/>
        <w:t>Literatura</w:t>
      </w:r>
      <w:bookmarkEnd w:id="98"/>
    </w:p>
    <w:sectPr w:rsidR="0027448F" w:rsidRPr="0027448F" w:rsidSect="008238E8">
      <w:pgSz w:w="11906" w:h="16838"/>
      <w:pgMar w:top="1134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9DBADE4" w14:textId="77777777" w:rsidR="00815198" w:rsidRDefault="00815198" w:rsidP="008F10D5">
      <w:pPr>
        <w:spacing w:line="240" w:lineRule="auto"/>
      </w:pPr>
      <w:r>
        <w:separator/>
      </w:r>
    </w:p>
  </w:endnote>
  <w:endnote w:type="continuationSeparator" w:id="0">
    <w:p w14:paraId="69568934" w14:textId="77777777" w:rsidR="00815198" w:rsidRDefault="00815198" w:rsidP="008F10D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3BA6774" w14:textId="77777777" w:rsidR="00815198" w:rsidRDefault="00815198" w:rsidP="008F10D5">
      <w:pPr>
        <w:spacing w:line="240" w:lineRule="auto"/>
      </w:pPr>
      <w:r>
        <w:separator/>
      </w:r>
    </w:p>
  </w:footnote>
  <w:footnote w:type="continuationSeparator" w:id="0">
    <w:p w14:paraId="516D955F" w14:textId="77777777" w:rsidR="00815198" w:rsidRDefault="00815198" w:rsidP="008F10D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AD327A"/>
    <w:multiLevelType w:val="hybridMultilevel"/>
    <w:tmpl w:val="BDFCE42C"/>
    <w:lvl w:ilvl="0" w:tplc="63D2C36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">
    <w:nsid w:val="08F97B25"/>
    <w:multiLevelType w:val="hybridMultilevel"/>
    <w:tmpl w:val="3EEC3730"/>
    <w:lvl w:ilvl="0" w:tplc="365003E2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">
    <w:nsid w:val="0E9D5508"/>
    <w:multiLevelType w:val="multilevel"/>
    <w:tmpl w:val="4D4A6E7C"/>
    <w:lvl w:ilvl="0">
      <w:start w:val="1"/>
      <w:numFmt w:val="decimal"/>
      <w:pStyle w:val="Nagwek1"/>
      <w:suff w:val="space"/>
      <w:lvlText w:val="%1."/>
      <w:lvlJc w:val="left"/>
      <w:pPr>
        <w:ind w:left="0" w:firstLine="397"/>
      </w:pPr>
      <w:rPr>
        <w:rFonts w:ascii="Times New Roman" w:eastAsiaTheme="majorEastAsia" w:hAnsi="Times New Roman" w:cstheme="majorBidi" w:hint="default"/>
      </w:rPr>
    </w:lvl>
    <w:lvl w:ilvl="1">
      <w:start w:val="1"/>
      <w:numFmt w:val="decimal"/>
      <w:pStyle w:val="Nagwek2"/>
      <w:isLgl/>
      <w:suff w:val="space"/>
      <w:lvlText w:val="%1.%2."/>
      <w:lvlJc w:val="left"/>
      <w:pPr>
        <w:ind w:left="0" w:firstLine="397"/>
      </w:pPr>
      <w:rPr>
        <w:rFonts w:hint="default"/>
      </w:rPr>
    </w:lvl>
    <w:lvl w:ilvl="2">
      <w:start w:val="1"/>
      <w:numFmt w:val="decimal"/>
      <w:pStyle w:val="Nagwek3"/>
      <w:isLgl/>
      <w:suff w:val="space"/>
      <w:lvlText w:val="%1.%2.%3."/>
      <w:lvlJc w:val="left"/>
      <w:pPr>
        <w:ind w:left="0" w:firstLine="397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0" w:firstLine="397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0" w:firstLine="397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0" w:firstLine="397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0" w:firstLine="397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0" w:firstLine="397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0" w:firstLine="397"/>
      </w:pPr>
      <w:rPr>
        <w:rFonts w:hint="default"/>
      </w:rPr>
    </w:lvl>
  </w:abstractNum>
  <w:abstractNum w:abstractNumId="3">
    <w:nsid w:val="0F4E6009"/>
    <w:multiLevelType w:val="hybridMultilevel"/>
    <w:tmpl w:val="E88CF1E6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">
    <w:nsid w:val="0F7E777B"/>
    <w:multiLevelType w:val="hybridMultilevel"/>
    <w:tmpl w:val="175EE810"/>
    <w:lvl w:ilvl="0" w:tplc="29C49950">
      <w:start w:val="1"/>
      <w:numFmt w:val="bullet"/>
      <w:lvlText w:val=""/>
      <w:lvlJc w:val="left"/>
      <w:pPr>
        <w:ind w:left="794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">
    <w:nsid w:val="12016AD0"/>
    <w:multiLevelType w:val="hybridMultilevel"/>
    <w:tmpl w:val="D0F4C878"/>
    <w:lvl w:ilvl="0" w:tplc="5F2EC41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65A2614"/>
    <w:multiLevelType w:val="hybridMultilevel"/>
    <w:tmpl w:val="2AA0B1AA"/>
    <w:lvl w:ilvl="0" w:tplc="F1701552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">
    <w:nsid w:val="175E2E7C"/>
    <w:multiLevelType w:val="hybridMultilevel"/>
    <w:tmpl w:val="ACE43388"/>
    <w:lvl w:ilvl="0" w:tplc="175A602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">
    <w:nsid w:val="1CED7844"/>
    <w:multiLevelType w:val="hybridMultilevel"/>
    <w:tmpl w:val="55D40592"/>
    <w:lvl w:ilvl="0" w:tplc="89CCD37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>
    <w:nsid w:val="1FF06B14"/>
    <w:multiLevelType w:val="hybridMultilevel"/>
    <w:tmpl w:val="622CB01C"/>
    <w:lvl w:ilvl="0" w:tplc="29C4995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0">
    <w:nsid w:val="263E5F61"/>
    <w:multiLevelType w:val="hybridMultilevel"/>
    <w:tmpl w:val="779075A8"/>
    <w:lvl w:ilvl="0" w:tplc="5106ECA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1">
    <w:nsid w:val="27504EF3"/>
    <w:multiLevelType w:val="multilevel"/>
    <w:tmpl w:val="C3DEC48C"/>
    <w:styleLink w:val="Styl1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5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1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1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7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7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3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3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97" w:hanging="1800"/>
      </w:pPr>
      <w:rPr>
        <w:rFonts w:hint="default"/>
      </w:rPr>
    </w:lvl>
  </w:abstractNum>
  <w:abstractNum w:abstractNumId="12">
    <w:nsid w:val="28796E6B"/>
    <w:multiLevelType w:val="hybridMultilevel"/>
    <w:tmpl w:val="CDF480CE"/>
    <w:lvl w:ilvl="0" w:tplc="FEEADF7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3">
    <w:nsid w:val="29D87ECA"/>
    <w:multiLevelType w:val="hybridMultilevel"/>
    <w:tmpl w:val="BEB82D42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4">
    <w:nsid w:val="32F04D35"/>
    <w:multiLevelType w:val="hybridMultilevel"/>
    <w:tmpl w:val="12324D22"/>
    <w:lvl w:ilvl="0" w:tplc="B3D8F3F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5">
    <w:nsid w:val="34601731"/>
    <w:multiLevelType w:val="hybridMultilevel"/>
    <w:tmpl w:val="1F08E94E"/>
    <w:lvl w:ilvl="0" w:tplc="9D3EDA7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6">
    <w:nsid w:val="3EC00F9E"/>
    <w:multiLevelType w:val="hybridMultilevel"/>
    <w:tmpl w:val="52B4411E"/>
    <w:lvl w:ilvl="0" w:tplc="DA92D41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7">
    <w:nsid w:val="40776471"/>
    <w:multiLevelType w:val="hybridMultilevel"/>
    <w:tmpl w:val="CA5845E4"/>
    <w:lvl w:ilvl="0" w:tplc="1D14CD3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8">
    <w:nsid w:val="4A625589"/>
    <w:multiLevelType w:val="hybridMultilevel"/>
    <w:tmpl w:val="754C8480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9">
    <w:nsid w:val="4B90131C"/>
    <w:multiLevelType w:val="hybridMultilevel"/>
    <w:tmpl w:val="7136A356"/>
    <w:lvl w:ilvl="0" w:tplc="E0E4376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0">
    <w:nsid w:val="4F152AF4"/>
    <w:multiLevelType w:val="hybridMultilevel"/>
    <w:tmpl w:val="325EC882"/>
    <w:lvl w:ilvl="0" w:tplc="AD8AFB2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1">
    <w:nsid w:val="55E62142"/>
    <w:multiLevelType w:val="hybridMultilevel"/>
    <w:tmpl w:val="A2900764"/>
    <w:lvl w:ilvl="0" w:tplc="AD14536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2">
    <w:nsid w:val="5864414B"/>
    <w:multiLevelType w:val="hybridMultilevel"/>
    <w:tmpl w:val="1960EAC0"/>
    <w:lvl w:ilvl="0" w:tplc="6B24D69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>
    <w:nsid w:val="58F03876"/>
    <w:multiLevelType w:val="hybridMultilevel"/>
    <w:tmpl w:val="207ED910"/>
    <w:lvl w:ilvl="0" w:tplc="4864B75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4">
    <w:nsid w:val="603E7124"/>
    <w:multiLevelType w:val="hybridMultilevel"/>
    <w:tmpl w:val="5C86D36C"/>
    <w:lvl w:ilvl="0" w:tplc="C784ACE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5">
    <w:nsid w:val="63C66E78"/>
    <w:multiLevelType w:val="hybridMultilevel"/>
    <w:tmpl w:val="550E70CA"/>
    <w:lvl w:ilvl="0" w:tplc="7F1E0C1E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6">
    <w:nsid w:val="64A73870"/>
    <w:multiLevelType w:val="hybridMultilevel"/>
    <w:tmpl w:val="3564AF90"/>
    <w:lvl w:ilvl="0" w:tplc="9C9EE45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7">
    <w:nsid w:val="64EA31AA"/>
    <w:multiLevelType w:val="hybridMultilevel"/>
    <w:tmpl w:val="7BB44916"/>
    <w:lvl w:ilvl="0" w:tplc="8E9C57C4">
      <w:start w:val="1"/>
      <w:numFmt w:val="bullet"/>
      <w:lvlText w:val=""/>
      <w:lvlJc w:val="left"/>
      <w:pPr>
        <w:tabs>
          <w:tab w:val="num" w:pos="397"/>
        </w:tabs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8">
    <w:nsid w:val="6A3300B3"/>
    <w:multiLevelType w:val="hybridMultilevel"/>
    <w:tmpl w:val="01160932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9">
    <w:nsid w:val="6BBE25DF"/>
    <w:multiLevelType w:val="hybridMultilevel"/>
    <w:tmpl w:val="D978800A"/>
    <w:lvl w:ilvl="0" w:tplc="7DEE7FFE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0">
    <w:nsid w:val="6E9B018B"/>
    <w:multiLevelType w:val="hybridMultilevel"/>
    <w:tmpl w:val="196EF166"/>
    <w:lvl w:ilvl="0" w:tplc="CEA4EC2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1">
    <w:nsid w:val="6F0D0E1B"/>
    <w:multiLevelType w:val="hybridMultilevel"/>
    <w:tmpl w:val="88D61736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2">
    <w:nsid w:val="708D204F"/>
    <w:multiLevelType w:val="hybridMultilevel"/>
    <w:tmpl w:val="7960F376"/>
    <w:lvl w:ilvl="0" w:tplc="FC7CCC9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3">
    <w:nsid w:val="73BC312F"/>
    <w:multiLevelType w:val="hybridMultilevel"/>
    <w:tmpl w:val="CE9477CE"/>
    <w:lvl w:ilvl="0" w:tplc="3C24800C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4">
    <w:nsid w:val="750E5ED6"/>
    <w:multiLevelType w:val="hybridMultilevel"/>
    <w:tmpl w:val="29D41AB2"/>
    <w:lvl w:ilvl="0" w:tplc="B70A7A3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5">
    <w:nsid w:val="7827363D"/>
    <w:multiLevelType w:val="hybridMultilevel"/>
    <w:tmpl w:val="1F463F8A"/>
    <w:lvl w:ilvl="0" w:tplc="57A82C6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6">
    <w:nsid w:val="7C1461FB"/>
    <w:multiLevelType w:val="hybridMultilevel"/>
    <w:tmpl w:val="BAFC0AF2"/>
    <w:lvl w:ilvl="0" w:tplc="7CA43AB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7">
    <w:nsid w:val="7D9C21D5"/>
    <w:multiLevelType w:val="hybridMultilevel"/>
    <w:tmpl w:val="01CAE46E"/>
    <w:lvl w:ilvl="0" w:tplc="EAEE5CE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F40201F"/>
    <w:multiLevelType w:val="hybridMultilevel"/>
    <w:tmpl w:val="68062F94"/>
    <w:lvl w:ilvl="0" w:tplc="F786756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1"/>
  </w:num>
  <w:num w:numId="3">
    <w:abstractNumId w:val="27"/>
  </w:num>
  <w:num w:numId="4">
    <w:abstractNumId w:val="35"/>
  </w:num>
  <w:num w:numId="5">
    <w:abstractNumId w:val="10"/>
  </w:num>
  <w:num w:numId="6">
    <w:abstractNumId w:val="26"/>
  </w:num>
  <w:num w:numId="7">
    <w:abstractNumId w:val="16"/>
  </w:num>
  <w:num w:numId="8">
    <w:abstractNumId w:val="37"/>
  </w:num>
  <w:num w:numId="9">
    <w:abstractNumId w:val="36"/>
  </w:num>
  <w:num w:numId="10">
    <w:abstractNumId w:val="30"/>
  </w:num>
  <w:num w:numId="11">
    <w:abstractNumId w:val="0"/>
  </w:num>
  <w:num w:numId="12">
    <w:abstractNumId w:val="34"/>
  </w:num>
  <w:num w:numId="13">
    <w:abstractNumId w:val="5"/>
  </w:num>
  <w:num w:numId="14">
    <w:abstractNumId w:val="12"/>
  </w:num>
  <w:num w:numId="15">
    <w:abstractNumId w:val="29"/>
  </w:num>
  <w:num w:numId="16">
    <w:abstractNumId w:val="38"/>
  </w:num>
  <w:num w:numId="17">
    <w:abstractNumId w:val="1"/>
  </w:num>
  <w:num w:numId="18">
    <w:abstractNumId w:val="14"/>
  </w:num>
  <w:num w:numId="19">
    <w:abstractNumId w:val="7"/>
  </w:num>
  <w:num w:numId="20">
    <w:abstractNumId w:val="23"/>
  </w:num>
  <w:num w:numId="21">
    <w:abstractNumId w:val="19"/>
  </w:num>
  <w:num w:numId="22">
    <w:abstractNumId w:val="15"/>
  </w:num>
  <w:num w:numId="23">
    <w:abstractNumId w:val="18"/>
  </w:num>
  <w:num w:numId="24">
    <w:abstractNumId w:val="9"/>
  </w:num>
  <w:num w:numId="25">
    <w:abstractNumId w:val="4"/>
  </w:num>
  <w:num w:numId="26">
    <w:abstractNumId w:val="22"/>
  </w:num>
  <w:num w:numId="27">
    <w:abstractNumId w:val="3"/>
  </w:num>
  <w:num w:numId="28">
    <w:abstractNumId w:val="6"/>
  </w:num>
  <w:num w:numId="29">
    <w:abstractNumId w:val="21"/>
  </w:num>
  <w:num w:numId="30">
    <w:abstractNumId w:val="25"/>
  </w:num>
  <w:num w:numId="31">
    <w:abstractNumId w:val="33"/>
  </w:num>
  <w:num w:numId="32">
    <w:abstractNumId w:val="17"/>
  </w:num>
  <w:num w:numId="33">
    <w:abstractNumId w:val="24"/>
  </w:num>
  <w:num w:numId="34">
    <w:abstractNumId w:val="31"/>
  </w:num>
  <w:num w:numId="35">
    <w:abstractNumId w:val="20"/>
  </w:num>
  <w:num w:numId="36">
    <w:abstractNumId w:val="13"/>
  </w:num>
  <w:num w:numId="37">
    <w:abstractNumId w:val="32"/>
  </w:num>
  <w:num w:numId="38">
    <w:abstractNumId w:val="28"/>
  </w:num>
  <w:num w:numId="39">
    <w:abstractNumId w:val="8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/>
  <w:attachedTemplate r:id="rId1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3714"/>
    <w:rsid w:val="0000036E"/>
    <w:rsid w:val="00000957"/>
    <w:rsid w:val="00000DB3"/>
    <w:rsid w:val="00000FE2"/>
    <w:rsid w:val="000011AE"/>
    <w:rsid w:val="0000145F"/>
    <w:rsid w:val="00001689"/>
    <w:rsid w:val="000018A8"/>
    <w:rsid w:val="00001C54"/>
    <w:rsid w:val="000020C4"/>
    <w:rsid w:val="000032AC"/>
    <w:rsid w:val="000033DB"/>
    <w:rsid w:val="0000340E"/>
    <w:rsid w:val="000036B0"/>
    <w:rsid w:val="00003798"/>
    <w:rsid w:val="000038BB"/>
    <w:rsid w:val="00003935"/>
    <w:rsid w:val="00003B0E"/>
    <w:rsid w:val="000045A4"/>
    <w:rsid w:val="000048A5"/>
    <w:rsid w:val="000048DB"/>
    <w:rsid w:val="000049DE"/>
    <w:rsid w:val="00004DE1"/>
    <w:rsid w:val="000052AC"/>
    <w:rsid w:val="000052DE"/>
    <w:rsid w:val="00005668"/>
    <w:rsid w:val="000058B6"/>
    <w:rsid w:val="00005CF6"/>
    <w:rsid w:val="00005DD5"/>
    <w:rsid w:val="0000632D"/>
    <w:rsid w:val="00006507"/>
    <w:rsid w:val="00006901"/>
    <w:rsid w:val="00007A42"/>
    <w:rsid w:val="00007CDB"/>
    <w:rsid w:val="00007D76"/>
    <w:rsid w:val="0001002D"/>
    <w:rsid w:val="00010667"/>
    <w:rsid w:val="000107F6"/>
    <w:rsid w:val="00011291"/>
    <w:rsid w:val="00011E6A"/>
    <w:rsid w:val="00012E15"/>
    <w:rsid w:val="000130A5"/>
    <w:rsid w:val="000136A5"/>
    <w:rsid w:val="000145DD"/>
    <w:rsid w:val="00014661"/>
    <w:rsid w:val="000152C5"/>
    <w:rsid w:val="0001535E"/>
    <w:rsid w:val="00015706"/>
    <w:rsid w:val="000162D9"/>
    <w:rsid w:val="00016406"/>
    <w:rsid w:val="00016587"/>
    <w:rsid w:val="000165EB"/>
    <w:rsid w:val="000167E1"/>
    <w:rsid w:val="00016DFB"/>
    <w:rsid w:val="000177DC"/>
    <w:rsid w:val="00017FB7"/>
    <w:rsid w:val="000207D9"/>
    <w:rsid w:val="00021216"/>
    <w:rsid w:val="00021332"/>
    <w:rsid w:val="00021407"/>
    <w:rsid w:val="00021BD2"/>
    <w:rsid w:val="00021F1A"/>
    <w:rsid w:val="00022A4A"/>
    <w:rsid w:val="00023AEF"/>
    <w:rsid w:val="00023B0F"/>
    <w:rsid w:val="00023D2C"/>
    <w:rsid w:val="00023DE0"/>
    <w:rsid w:val="00024377"/>
    <w:rsid w:val="00024713"/>
    <w:rsid w:val="00024EBA"/>
    <w:rsid w:val="00026052"/>
    <w:rsid w:val="0002708B"/>
    <w:rsid w:val="000270EB"/>
    <w:rsid w:val="000271E4"/>
    <w:rsid w:val="000309BB"/>
    <w:rsid w:val="00030BCF"/>
    <w:rsid w:val="00030E9A"/>
    <w:rsid w:val="00030FDA"/>
    <w:rsid w:val="000318C1"/>
    <w:rsid w:val="000320B4"/>
    <w:rsid w:val="00032A6B"/>
    <w:rsid w:val="00032DA9"/>
    <w:rsid w:val="00033103"/>
    <w:rsid w:val="000334FE"/>
    <w:rsid w:val="00034069"/>
    <w:rsid w:val="0003416F"/>
    <w:rsid w:val="000341EB"/>
    <w:rsid w:val="0003573C"/>
    <w:rsid w:val="00035A6A"/>
    <w:rsid w:val="00036364"/>
    <w:rsid w:val="00036B8A"/>
    <w:rsid w:val="00036D96"/>
    <w:rsid w:val="000374B6"/>
    <w:rsid w:val="00037BC6"/>
    <w:rsid w:val="00040556"/>
    <w:rsid w:val="0004065C"/>
    <w:rsid w:val="00040718"/>
    <w:rsid w:val="00040969"/>
    <w:rsid w:val="00040A0C"/>
    <w:rsid w:val="000411A6"/>
    <w:rsid w:val="00041475"/>
    <w:rsid w:val="000415C1"/>
    <w:rsid w:val="000419B2"/>
    <w:rsid w:val="00041FFF"/>
    <w:rsid w:val="000421B6"/>
    <w:rsid w:val="0004249F"/>
    <w:rsid w:val="00042939"/>
    <w:rsid w:val="00042B8E"/>
    <w:rsid w:val="00042F00"/>
    <w:rsid w:val="00043129"/>
    <w:rsid w:val="000432BB"/>
    <w:rsid w:val="000441CB"/>
    <w:rsid w:val="000441D0"/>
    <w:rsid w:val="00044966"/>
    <w:rsid w:val="00045372"/>
    <w:rsid w:val="0004648D"/>
    <w:rsid w:val="0004673B"/>
    <w:rsid w:val="000476B9"/>
    <w:rsid w:val="000479AF"/>
    <w:rsid w:val="00050280"/>
    <w:rsid w:val="00050674"/>
    <w:rsid w:val="00050C05"/>
    <w:rsid w:val="00050DA5"/>
    <w:rsid w:val="00050F5D"/>
    <w:rsid w:val="0005143D"/>
    <w:rsid w:val="0005168F"/>
    <w:rsid w:val="00051981"/>
    <w:rsid w:val="00051A35"/>
    <w:rsid w:val="000526CA"/>
    <w:rsid w:val="000527DA"/>
    <w:rsid w:val="00052C62"/>
    <w:rsid w:val="000530DF"/>
    <w:rsid w:val="000535EB"/>
    <w:rsid w:val="00053CCD"/>
    <w:rsid w:val="0005476F"/>
    <w:rsid w:val="000547B1"/>
    <w:rsid w:val="00054831"/>
    <w:rsid w:val="0005486E"/>
    <w:rsid w:val="00054A97"/>
    <w:rsid w:val="00054B5C"/>
    <w:rsid w:val="00054E9C"/>
    <w:rsid w:val="000550E2"/>
    <w:rsid w:val="00055310"/>
    <w:rsid w:val="000553B2"/>
    <w:rsid w:val="000555AE"/>
    <w:rsid w:val="000560A1"/>
    <w:rsid w:val="0005651C"/>
    <w:rsid w:val="0005692E"/>
    <w:rsid w:val="00056F02"/>
    <w:rsid w:val="000572FF"/>
    <w:rsid w:val="0005732B"/>
    <w:rsid w:val="00057624"/>
    <w:rsid w:val="00057723"/>
    <w:rsid w:val="00057820"/>
    <w:rsid w:val="00057F7B"/>
    <w:rsid w:val="00060252"/>
    <w:rsid w:val="00060893"/>
    <w:rsid w:val="00061370"/>
    <w:rsid w:val="0006184F"/>
    <w:rsid w:val="00061A01"/>
    <w:rsid w:val="000626D3"/>
    <w:rsid w:val="000627AD"/>
    <w:rsid w:val="00062BA6"/>
    <w:rsid w:val="000633A4"/>
    <w:rsid w:val="0006375E"/>
    <w:rsid w:val="00063A36"/>
    <w:rsid w:val="00063ACC"/>
    <w:rsid w:val="00063B64"/>
    <w:rsid w:val="00063BC6"/>
    <w:rsid w:val="00063CBF"/>
    <w:rsid w:val="00064510"/>
    <w:rsid w:val="00064919"/>
    <w:rsid w:val="00064A64"/>
    <w:rsid w:val="0006529F"/>
    <w:rsid w:val="0006546F"/>
    <w:rsid w:val="000659F8"/>
    <w:rsid w:val="00066546"/>
    <w:rsid w:val="00066E5A"/>
    <w:rsid w:val="00066F7C"/>
    <w:rsid w:val="000708C8"/>
    <w:rsid w:val="00071D2A"/>
    <w:rsid w:val="00071DD7"/>
    <w:rsid w:val="00072144"/>
    <w:rsid w:val="00072528"/>
    <w:rsid w:val="000729FD"/>
    <w:rsid w:val="00072CC0"/>
    <w:rsid w:val="000732CC"/>
    <w:rsid w:val="00073FCE"/>
    <w:rsid w:val="00073FE5"/>
    <w:rsid w:val="00074022"/>
    <w:rsid w:val="00074318"/>
    <w:rsid w:val="00074B3C"/>
    <w:rsid w:val="00075AF7"/>
    <w:rsid w:val="00075B09"/>
    <w:rsid w:val="000768B8"/>
    <w:rsid w:val="00077306"/>
    <w:rsid w:val="0007777C"/>
    <w:rsid w:val="00077791"/>
    <w:rsid w:val="00077BA6"/>
    <w:rsid w:val="00077E8A"/>
    <w:rsid w:val="0008039C"/>
    <w:rsid w:val="00080BEF"/>
    <w:rsid w:val="00080DA2"/>
    <w:rsid w:val="00081402"/>
    <w:rsid w:val="000817D2"/>
    <w:rsid w:val="000820A3"/>
    <w:rsid w:val="0008238C"/>
    <w:rsid w:val="00082C8B"/>
    <w:rsid w:val="00083590"/>
    <w:rsid w:val="0008372A"/>
    <w:rsid w:val="000837D2"/>
    <w:rsid w:val="00083A94"/>
    <w:rsid w:val="00084AB8"/>
    <w:rsid w:val="00084E54"/>
    <w:rsid w:val="00084F99"/>
    <w:rsid w:val="0008640F"/>
    <w:rsid w:val="00086888"/>
    <w:rsid w:val="000868F1"/>
    <w:rsid w:val="00086C49"/>
    <w:rsid w:val="00086EB9"/>
    <w:rsid w:val="00086FFD"/>
    <w:rsid w:val="00087737"/>
    <w:rsid w:val="00090F6E"/>
    <w:rsid w:val="000910A6"/>
    <w:rsid w:val="0009118F"/>
    <w:rsid w:val="0009194F"/>
    <w:rsid w:val="00091AE5"/>
    <w:rsid w:val="000922CB"/>
    <w:rsid w:val="0009251C"/>
    <w:rsid w:val="00092585"/>
    <w:rsid w:val="000925D0"/>
    <w:rsid w:val="00093019"/>
    <w:rsid w:val="00093A60"/>
    <w:rsid w:val="00093DC6"/>
    <w:rsid w:val="000945C5"/>
    <w:rsid w:val="0009478A"/>
    <w:rsid w:val="00094827"/>
    <w:rsid w:val="00094A5A"/>
    <w:rsid w:val="00094DD5"/>
    <w:rsid w:val="00094DF8"/>
    <w:rsid w:val="00094E7F"/>
    <w:rsid w:val="000954A8"/>
    <w:rsid w:val="00095944"/>
    <w:rsid w:val="00095E11"/>
    <w:rsid w:val="000960FA"/>
    <w:rsid w:val="00096106"/>
    <w:rsid w:val="000961C7"/>
    <w:rsid w:val="00096EA5"/>
    <w:rsid w:val="00097233"/>
    <w:rsid w:val="00097F01"/>
    <w:rsid w:val="000A049D"/>
    <w:rsid w:val="000A05D8"/>
    <w:rsid w:val="000A07A4"/>
    <w:rsid w:val="000A0FC6"/>
    <w:rsid w:val="000A10AB"/>
    <w:rsid w:val="000A111B"/>
    <w:rsid w:val="000A13D0"/>
    <w:rsid w:val="000A18B7"/>
    <w:rsid w:val="000A25A1"/>
    <w:rsid w:val="000A2806"/>
    <w:rsid w:val="000A29E8"/>
    <w:rsid w:val="000A302A"/>
    <w:rsid w:val="000A314C"/>
    <w:rsid w:val="000A31C0"/>
    <w:rsid w:val="000A32E3"/>
    <w:rsid w:val="000A3C78"/>
    <w:rsid w:val="000A3DD9"/>
    <w:rsid w:val="000A45DA"/>
    <w:rsid w:val="000A4AFE"/>
    <w:rsid w:val="000A52DC"/>
    <w:rsid w:val="000A52F3"/>
    <w:rsid w:val="000A550F"/>
    <w:rsid w:val="000A5573"/>
    <w:rsid w:val="000A5C7B"/>
    <w:rsid w:val="000A5DA3"/>
    <w:rsid w:val="000A6581"/>
    <w:rsid w:val="000A6E5F"/>
    <w:rsid w:val="000A717E"/>
    <w:rsid w:val="000A7269"/>
    <w:rsid w:val="000A7A98"/>
    <w:rsid w:val="000A7CF6"/>
    <w:rsid w:val="000B0022"/>
    <w:rsid w:val="000B05E1"/>
    <w:rsid w:val="000B1456"/>
    <w:rsid w:val="000B1855"/>
    <w:rsid w:val="000B2340"/>
    <w:rsid w:val="000B255F"/>
    <w:rsid w:val="000B26DD"/>
    <w:rsid w:val="000B2AD9"/>
    <w:rsid w:val="000B2C53"/>
    <w:rsid w:val="000B2DE4"/>
    <w:rsid w:val="000B3906"/>
    <w:rsid w:val="000B3AB4"/>
    <w:rsid w:val="000B4356"/>
    <w:rsid w:val="000B44B0"/>
    <w:rsid w:val="000B4725"/>
    <w:rsid w:val="000B4A27"/>
    <w:rsid w:val="000B4E71"/>
    <w:rsid w:val="000B57C2"/>
    <w:rsid w:val="000B6796"/>
    <w:rsid w:val="000B6B66"/>
    <w:rsid w:val="000B6C1D"/>
    <w:rsid w:val="000B6C4A"/>
    <w:rsid w:val="000B74B2"/>
    <w:rsid w:val="000B78A8"/>
    <w:rsid w:val="000B7AD8"/>
    <w:rsid w:val="000B7D52"/>
    <w:rsid w:val="000B7DAF"/>
    <w:rsid w:val="000B7E47"/>
    <w:rsid w:val="000C00C5"/>
    <w:rsid w:val="000C01AD"/>
    <w:rsid w:val="000C05BA"/>
    <w:rsid w:val="000C06A0"/>
    <w:rsid w:val="000C0975"/>
    <w:rsid w:val="000C1ECA"/>
    <w:rsid w:val="000C22AD"/>
    <w:rsid w:val="000C2524"/>
    <w:rsid w:val="000C2C99"/>
    <w:rsid w:val="000C2D2D"/>
    <w:rsid w:val="000C30F6"/>
    <w:rsid w:val="000C4245"/>
    <w:rsid w:val="000C4275"/>
    <w:rsid w:val="000C45F8"/>
    <w:rsid w:val="000C4EB7"/>
    <w:rsid w:val="000C5346"/>
    <w:rsid w:val="000C55C6"/>
    <w:rsid w:val="000C57FF"/>
    <w:rsid w:val="000C5F9A"/>
    <w:rsid w:val="000C6233"/>
    <w:rsid w:val="000C678B"/>
    <w:rsid w:val="000C6A39"/>
    <w:rsid w:val="000C7677"/>
    <w:rsid w:val="000C7E66"/>
    <w:rsid w:val="000C7FF2"/>
    <w:rsid w:val="000D0003"/>
    <w:rsid w:val="000D086C"/>
    <w:rsid w:val="000D0987"/>
    <w:rsid w:val="000D09A3"/>
    <w:rsid w:val="000D10B7"/>
    <w:rsid w:val="000D11D0"/>
    <w:rsid w:val="000D1608"/>
    <w:rsid w:val="000D1B4C"/>
    <w:rsid w:val="000D20B2"/>
    <w:rsid w:val="000D26EB"/>
    <w:rsid w:val="000D2804"/>
    <w:rsid w:val="000D2F40"/>
    <w:rsid w:val="000D31D3"/>
    <w:rsid w:val="000D3285"/>
    <w:rsid w:val="000D36E1"/>
    <w:rsid w:val="000D3998"/>
    <w:rsid w:val="000D40BC"/>
    <w:rsid w:val="000D45F1"/>
    <w:rsid w:val="000D4C74"/>
    <w:rsid w:val="000D4EFD"/>
    <w:rsid w:val="000D5702"/>
    <w:rsid w:val="000D5A02"/>
    <w:rsid w:val="000D5DBB"/>
    <w:rsid w:val="000D5E0B"/>
    <w:rsid w:val="000D6429"/>
    <w:rsid w:val="000D6E59"/>
    <w:rsid w:val="000E040D"/>
    <w:rsid w:val="000E09D8"/>
    <w:rsid w:val="000E09F6"/>
    <w:rsid w:val="000E0D9F"/>
    <w:rsid w:val="000E0EE0"/>
    <w:rsid w:val="000E1258"/>
    <w:rsid w:val="000E12F2"/>
    <w:rsid w:val="000E1394"/>
    <w:rsid w:val="000E14FB"/>
    <w:rsid w:val="000E1607"/>
    <w:rsid w:val="000E186F"/>
    <w:rsid w:val="000E1FF1"/>
    <w:rsid w:val="000E2015"/>
    <w:rsid w:val="000E236F"/>
    <w:rsid w:val="000E2A17"/>
    <w:rsid w:val="000E3234"/>
    <w:rsid w:val="000E35C8"/>
    <w:rsid w:val="000E37D8"/>
    <w:rsid w:val="000E41E6"/>
    <w:rsid w:val="000E4736"/>
    <w:rsid w:val="000E4889"/>
    <w:rsid w:val="000E4D6F"/>
    <w:rsid w:val="000E51AB"/>
    <w:rsid w:val="000E5631"/>
    <w:rsid w:val="000E5B03"/>
    <w:rsid w:val="000E6E35"/>
    <w:rsid w:val="000E7330"/>
    <w:rsid w:val="000F03A3"/>
    <w:rsid w:val="000F06ED"/>
    <w:rsid w:val="000F08C0"/>
    <w:rsid w:val="000F0B55"/>
    <w:rsid w:val="000F0E46"/>
    <w:rsid w:val="000F181E"/>
    <w:rsid w:val="000F1FBB"/>
    <w:rsid w:val="000F2376"/>
    <w:rsid w:val="000F2527"/>
    <w:rsid w:val="000F29AC"/>
    <w:rsid w:val="000F36B6"/>
    <w:rsid w:val="000F384A"/>
    <w:rsid w:val="000F3972"/>
    <w:rsid w:val="000F3DF8"/>
    <w:rsid w:val="000F3F05"/>
    <w:rsid w:val="000F4086"/>
    <w:rsid w:val="000F484C"/>
    <w:rsid w:val="000F4C52"/>
    <w:rsid w:val="000F4D21"/>
    <w:rsid w:val="000F4EA3"/>
    <w:rsid w:val="000F5278"/>
    <w:rsid w:val="000F53A8"/>
    <w:rsid w:val="000F5950"/>
    <w:rsid w:val="000F5FD2"/>
    <w:rsid w:val="000F6ADF"/>
    <w:rsid w:val="000F6B91"/>
    <w:rsid w:val="000F6C18"/>
    <w:rsid w:val="000F7517"/>
    <w:rsid w:val="000F7AD5"/>
    <w:rsid w:val="000F7BD4"/>
    <w:rsid w:val="000F7F5A"/>
    <w:rsid w:val="00100075"/>
    <w:rsid w:val="00100777"/>
    <w:rsid w:val="00100DFC"/>
    <w:rsid w:val="00100EC9"/>
    <w:rsid w:val="001011B7"/>
    <w:rsid w:val="00101FAB"/>
    <w:rsid w:val="00102613"/>
    <w:rsid w:val="001032DB"/>
    <w:rsid w:val="001050B7"/>
    <w:rsid w:val="001059D6"/>
    <w:rsid w:val="00106C7D"/>
    <w:rsid w:val="00106D48"/>
    <w:rsid w:val="001073A2"/>
    <w:rsid w:val="00107548"/>
    <w:rsid w:val="00107A89"/>
    <w:rsid w:val="00107CE8"/>
    <w:rsid w:val="00107D0A"/>
    <w:rsid w:val="001105D8"/>
    <w:rsid w:val="001106F7"/>
    <w:rsid w:val="00110E72"/>
    <w:rsid w:val="00111453"/>
    <w:rsid w:val="00111936"/>
    <w:rsid w:val="00111B08"/>
    <w:rsid w:val="00111B80"/>
    <w:rsid w:val="00111F15"/>
    <w:rsid w:val="00112BEE"/>
    <w:rsid w:val="00112C13"/>
    <w:rsid w:val="00113426"/>
    <w:rsid w:val="00113752"/>
    <w:rsid w:val="00114103"/>
    <w:rsid w:val="0011428A"/>
    <w:rsid w:val="001144E1"/>
    <w:rsid w:val="001146E8"/>
    <w:rsid w:val="00115292"/>
    <w:rsid w:val="00115338"/>
    <w:rsid w:val="00115670"/>
    <w:rsid w:val="001156E6"/>
    <w:rsid w:val="00115A49"/>
    <w:rsid w:val="00115D1E"/>
    <w:rsid w:val="00115F31"/>
    <w:rsid w:val="00116066"/>
    <w:rsid w:val="001168FD"/>
    <w:rsid w:val="00117940"/>
    <w:rsid w:val="00120769"/>
    <w:rsid w:val="00120E06"/>
    <w:rsid w:val="00121551"/>
    <w:rsid w:val="0012167C"/>
    <w:rsid w:val="001221A8"/>
    <w:rsid w:val="001227A4"/>
    <w:rsid w:val="00122894"/>
    <w:rsid w:val="0012289E"/>
    <w:rsid w:val="0012306B"/>
    <w:rsid w:val="00123F59"/>
    <w:rsid w:val="00123F94"/>
    <w:rsid w:val="001244C8"/>
    <w:rsid w:val="00124588"/>
    <w:rsid w:val="00124903"/>
    <w:rsid w:val="00124C3D"/>
    <w:rsid w:val="00125079"/>
    <w:rsid w:val="0012559B"/>
    <w:rsid w:val="001255DD"/>
    <w:rsid w:val="00125D47"/>
    <w:rsid w:val="0012606F"/>
    <w:rsid w:val="0012682E"/>
    <w:rsid w:val="00126A78"/>
    <w:rsid w:val="00126C29"/>
    <w:rsid w:val="00126D60"/>
    <w:rsid w:val="00127105"/>
    <w:rsid w:val="001275F6"/>
    <w:rsid w:val="001278B3"/>
    <w:rsid w:val="001305D4"/>
    <w:rsid w:val="00130659"/>
    <w:rsid w:val="00130A09"/>
    <w:rsid w:val="00130A6A"/>
    <w:rsid w:val="00130B3D"/>
    <w:rsid w:val="00130D65"/>
    <w:rsid w:val="0013192E"/>
    <w:rsid w:val="00131AAC"/>
    <w:rsid w:val="00131CC9"/>
    <w:rsid w:val="001321FB"/>
    <w:rsid w:val="00132D08"/>
    <w:rsid w:val="0013301C"/>
    <w:rsid w:val="001332E0"/>
    <w:rsid w:val="00133902"/>
    <w:rsid w:val="00133BFF"/>
    <w:rsid w:val="00133D94"/>
    <w:rsid w:val="0013415E"/>
    <w:rsid w:val="00134365"/>
    <w:rsid w:val="0013566B"/>
    <w:rsid w:val="00135DB0"/>
    <w:rsid w:val="001366BA"/>
    <w:rsid w:val="00136830"/>
    <w:rsid w:val="00136BCF"/>
    <w:rsid w:val="0013731F"/>
    <w:rsid w:val="001409A5"/>
    <w:rsid w:val="00141363"/>
    <w:rsid w:val="00141E96"/>
    <w:rsid w:val="00142A05"/>
    <w:rsid w:val="00142C61"/>
    <w:rsid w:val="00142CFE"/>
    <w:rsid w:val="00143355"/>
    <w:rsid w:val="001433EC"/>
    <w:rsid w:val="00143540"/>
    <w:rsid w:val="001436A8"/>
    <w:rsid w:val="00143C6E"/>
    <w:rsid w:val="00143F12"/>
    <w:rsid w:val="001444CA"/>
    <w:rsid w:val="00144686"/>
    <w:rsid w:val="0014479E"/>
    <w:rsid w:val="001447DE"/>
    <w:rsid w:val="00144B3F"/>
    <w:rsid w:val="0014513C"/>
    <w:rsid w:val="00145146"/>
    <w:rsid w:val="00145B26"/>
    <w:rsid w:val="00145C60"/>
    <w:rsid w:val="00145D52"/>
    <w:rsid w:val="00145F43"/>
    <w:rsid w:val="00146419"/>
    <w:rsid w:val="00146949"/>
    <w:rsid w:val="00146A19"/>
    <w:rsid w:val="00146FB9"/>
    <w:rsid w:val="00147216"/>
    <w:rsid w:val="00147706"/>
    <w:rsid w:val="00150003"/>
    <w:rsid w:val="001504B9"/>
    <w:rsid w:val="001509C2"/>
    <w:rsid w:val="00150B69"/>
    <w:rsid w:val="001511BA"/>
    <w:rsid w:val="001516B4"/>
    <w:rsid w:val="001523D6"/>
    <w:rsid w:val="00152424"/>
    <w:rsid w:val="00153100"/>
    <w:rsid w:val="00153158"/>
    <w:rsid w:val="001538C1"/>
    <w:rsid w:val="00153A44"/>
    <w:rsid w:val="00153AFE"/>
    <w:rsid w:val="00154725"/>
    <w:rsid w:val="001547B8"/>
    <w:rsid w:val="001547D9"/>
    <w:rsid w:val="001547F0"/>
    <w:rsid w:val="00154D38"/>
    <w:rsid w:val="001565DA"/>
    <w:rsid w:val="00156F25"/>
    <w:rsid w:val="00157535"/>
    <w:rsid w:val="001575AD"/>
    <w:rsid w:val="0016023D"/>
    <w:rsid w:val="001605EE"/>
    <w:rsid w:val="001605F5"/>
    <w:rsid w:val="00160887"/>
    <w:rsid w:val="00160A58"/>
    <w:rsid w:val="00160E4E"/>
    <w:rsid w:val="001610B1"/>
    <w:rsid w:val="0016166B"/>
    <w:rsid w:val="00161C41"/>
    <w:rsid w:val="001626F6"/>
    <w:rsid w:val="00162EFA"/>
    <w:rsid w:val="0016340E"/>
    <w:rsid w:val="00163D8B"/>
    <w:rsid w:val="00164155"/>
    <w:rsid w:val="00164388"/>
    <w:rsid w:val="0016441E"/>
    <w:rsid w:val="00164652"/>
    <w:rsid w:val="001646E8"/>
    <w:rsid w:val="00165A71"/>
    <w:rsid w:val="00165F07"/>
    <w:rsid w:val="00166292"/>
    <w:rsid w:val="00166629"/>
    <w:rsid w:val="00166965"/>
    <w:rsid w:val="00167267"/>
    <w:rsid w:val="0016747A"/>
    <w:rsid w:val="00167A63"/>
    <w:rsid w:val="00167E0A"/>
    <w:rsid w:val="001700B6"/>
    <w:rsid w:val="00170565"/>
    <w:rsid w:val="0017068A"/>
    <w:rsid w:val="00170902"/>
    <w:rsid w:val="00170CB3"/>
    <w:rsid w:val="001710C8"/>
    <w:rsid w:val="001716F6"/>
    <w:rsid w:val="00171DC3"/>
    <w:rsid w:val="00172265"/>
    <w:rsid w:val="001722DB"/>
    <w:rsid w:val="0017235A"/>
    <w:rsid w:val="001725F9"/>
    <w:rsid w:val="00172661"/>
    <w:rsid w:val="001726BA"/>
    <w:rsid w:val="00173545"/>
    <w:rsid w:val="00173DED"/>
    <w:rsid w:val="00173ED7"/>
    <w:rsid w:val="001742CE"/>
    <w:rsid w:val="001743FB"/>
    <w:rsid w:val="00174F28"/>
    <w:rsid w:val="001753AE"/>
    <w:rsid w:val="00176174"/>
    <w:rsid w:val="0017643F"/>
    <w:rsid w:val="00176851"/>
    <w:rsid w:val="00176A6B"/>
    <w:rsid w:val="00176C0E"/>
    <w:rsid w:val="00176CA0"/>
    <w:rsid w:val="00176ECA"/>
    <w:rsid w:val="001770EA"/>
    <w:rsid w:val="001773DF"/>
    <w:rsid w:val="00177AFE"/>
    <w:rsid w:val="0018079D"/>
    <w:rsid w:val="001809F2"/>
    <w:rsid w:val="001810D3"/>
    <w:rsid w:val="0018122D"/>
    <w:rsid w:val="0018129D"/>
    <w:rsid w:val="001812D8"/>
    <w:rsid w:val="001816B9"/>
    <w:rsid w:val="00182457"/>
    <w:rsid w:val="001830B7"/>
    <w:rsid w:val="001838BE"/>
    <w:rsid w:val="00184995"/>
    <w:rsid w:val="00184DB3"/>
    <w:rsid w:val="00186B46"/>
    <w:rsid w:val="00186F81"/>
    <w:rsid w:val="00187892"/>
    <w:rsid w:val="00187957"/>
    <w:rsid w:val="00187FB3"/>
    <w:rsid w:val="00190253"/>
    <w:rsid w:val="0019040D"/>
    <w:rsid w:val="0019041C"/>
    <w:rsid w:val="00190464"/>
    <w:rsid w:val="00190C7A"/>
    <w:rsid w:val="00190D47"/>
    <w:rsid w:val="001911FF"/>
    <w:rsid w:val="00191A54"/>
    <w:rsid w:val="001921D2"/>
    <w:rsid w:val="0019258F"/>
    <w:rsid w:val="001927B3"/>
    <w:rsid w:val="00192DE8"/>
    <w:rsid w:val="00192E4D"/>
    <w:rsid w:val="00192F53"/>
    <w:rsid w:val="001931A1"/>
    <w:rsid w:val="00193316"/>
    <w:rsid w:val="00193954"/>
    <w:rsid w:val="00193D94"/>
    <w:rsid w:val="00194696"/>
    <w:rsid w:val="00194772"/>
    <w:rsid w:val="001954E4"/>
    <w:rsid w:val="00195608"/>
    <w:rsid w:val="00195E48"/>
    <w:rsid w:val="0019608E"/>
    <w:rsid w:val="0019613B"/>
    <w:rsid w:val="00196606"/>
    <w:rsid w:val="00196FC3"/>
    <w:rsid w:val="0019720C"/>
    <w:rsid w:val="001975FA"/>
    <w:rsid w:val="00197B9C"/>
    <w:rsid w:val="001A0372"/>
    <w:rsid w:val="001A17F5"/>
    <w:rsid w:val="001A1A69"/>
    <w:rsid w:val="001A1B33"/>
    <w:rsid w:val="001A1C46"/>
    <w:rsid w:val="001A1C8C"/>
    <w:rsid w:val="001A23EE"/>
    <w:rsid w:val="001A2542"/>
    <w:rsid w:val="001A324D"/>
    <w:rsid w:val="001A3AA7"/>
    <w:rsid w:val="001A3ADB"/>
    <w:rsid w:val="001A3B06"/>
    <w:rsid w:val="001A4985"/>
    <w:rsid w:val="001A4AFA"/>
    <w:rsid w:val="001A4CA7"/>
    <w:rsid w:val="001A53A8"/>
    <w:rsid w:val="001A59D0"/>
    <w:rsid w:val="001A6671"/>
    <w:rsid w:val="001A6754"/>
    <w:rsid w:val="001A675F"/>
    <w:rsid w:val="001A775F"/>
    <w:rsid w:val="001A7A46"/>
    <w:rsid w:val="001B07F6"/>
    <w:rsid w:val="001B1356"/>
    <w:rsid w:val="001B13EE"/>
    <w:rsid w:val="001B1868"/>
    <w:rsid w:val="001B239D"/>
    <w:rsid w:val="001B2603"/>
    <w:rsid w:val="001B2C8B"/>
    <w:rsid w:val="001B30FD"/>
    <w:rsid w:val="001B388D"/>
    <w:rsid w:val="001B3B21"/>
    <w:rsid w:val="001B41FE"/>
    <w:rsid w:val="001B46F4"/>
    <w:rsid w:val="001B5141"/>
    <w:rsid w:val="001B5417"/>
    <w:rsid w:val="001B5CB7"/>
    <w:rsid w:val="001B5D40"/>
    <w:rsid w:val="001B5D77"/>
    <w:rsid w:val="001B608F"/>
    <w:rsid w:val="001B60AC"/>
    <w:rsid w:val="001B6715"/>
    <w:rsid w:val="001B68B5"/>
    <w:rsid w:val="001B68E6"/>
    <w:rsid w:val="001B6E28"/>
    <w:rsid w:val="001B7C24"/>
    <w:rsid w:val="001C088C"/>
    <w:rsid w:val="001C0955"/>
    <w:rsid w:val="001C161D"/>
    <w:rsid w:val="001C1A28"/>
    <w:rsid w:val="001C1F43"/>
    <w:rsid w:val="001C2897"/>
    <w:rsid w:val="001C3021"/>
    <w:rsid w:val="001C30EF"/>
    <w:rsid w:val="001C352A"/>
    <w:rsid w:val="001C446F"/>
    <w:rsid w:val="001C4B51"/>
    <w:rsid w:val="001C522E"/>
    <w:rsid w:val="001C53A5"/>
    <w:rsid w:val="001C5479"/>
    <w:rsid w:val="001C568A"/>
    <w:rsid w:val="001C687B"/>
    <w:rsid w:val="001C71AC"/>
    <w:rsid w:val="001C7679"/>
    <w:rsid w:val="001C7731"/>
    <w:rsid w:val="001C77F1"/>
    <w:rsid w:val="001C7982"/>
    <w:rsid w:val="001C7D7B"/>
    <w:rsid w:val="001D0744"/>
    <w:rsid w:val="001D1885"/>
    <w:rsid w:val="001D1B1A"/>
    <w:rsid w:val="001D2160"/>
    <w:rsid w:val="001D2388"/>
    <w:rsid w:val="001D32A2"/>
    <w:rsid w:val="001D3524"/>
    <w:rsid w:val="001D352B"/>
    <w:rsid w:val="001D36AA"/>
    <w:rsid w:val="001D3791"/>
    <w:rsid w:val="001D3867"/>
    <w:rsid w:val="001D3CF8"/>
    <w:rsid w:val="001D47CD"/>
    <w:rsid w:val="001D495E"/>
    <w:rsid w:val="001D49EE"/>
    <w:rsid w:val="001D5825"/>
    <w:rsid w:val="001D5FDA"/>
    <w:rsid w:val="001D61E2"/>
    <w:rsid w:val="001D625C"/>
    <w:rsid w:val="001D69F0"/>
    <w:rsid w:val="001D6DFC"/>
    <w:rsid w:val="001D71D0"/>
    <w:rsid w:val="001D7291"/>
    <w:rsid w:val="001E006C"/>
    <w:rsid w:val="001E05EB"/>
    <w:rsid w:val="001E0F4E"/>
    <w:rsid w:val="001E142E"/>
    <w:rsid w:val="001E151B"/>
    <w:rsid w:val="001E1561"/>
    <w:rsid w:val="001E200F"/>
    <w:rsid w:val="001E296C"/>
    <w:rsid w:val="001E2DEB"/>
    <w:rsid w:val="001E322C"/>
    <w:rsid w:val="001E3254"/>
    <w:rsid w:val="001E39CF"/>
    <w:rsid w:val="001E3E7B"/>
    <w:rsid w:val="001E3FA8"/>
    <w:rsid w:val="001E4CC5"/>
    <w:rsid w:val="001E53BC"/>
    <w:rsid w:val="001E55E4"/>
    <w:rsid w:val="001E5867"/>
    <w:rsid w:val="001E58DA"/>
    <w:rsid w:val="001E5A18"/>
    <w:rsid w:val="001E5BBE"/>
    <w:rsid w:val="001E6561"/>
    <w:rsid w:val="001E6604"/>
    <w:rsid w:val="001E68BB"/>
    <w:rsid w:val="001E6976"/>
    <w:rsid w:val="001E71B2"/>
    <w:rsid w:val="001E7433"/>
    <w:rsid w:val="001E7955"/>
    <w:rsid w:val="001F0340"/>
    <w:rsid w:val="001F0359"/>
    <w:rsid w:val="001F0520"/>
    <w:rsid w:val="001F08B9"/>
    <w:rsid w:val="001F0B9A"/>
    <w:rsid w:val="001F0BEF"/>
    <w:rsid w:val="001F0D45"/>
    <w:rsid w:val="001F100F"/>
    <w:rsid w:val="001F1184"/>
    <w:rsid w:val="001F1521"/>
    <w:rsid w:val="001F1679"/>
    <w:rsid w:val="001F1D21"/>
    <w:rsid w:val="001F1F32"/>
    <w:rsid w:val="001F1FCB"/>
    <w:rsid w:val="001F20C3"/>
    <w:rsid w:val="001F2206"/>
    <w:rsid w:val="001F25B9"/>
    <w:rsid w:val="001F2E59"/>
    <w:rsid w:val="001F3689"/>
    <w:rsid w:val="001F4435"/>
    <w:rsid w:val="001F55A1"/>
    <w:rsid w:val="001F6091"/>
    <w:rsid w:val="001F60EC"/>
    <w:rsid w:val="001F62FD"/>
    <w:rsid w:val="001F668B"/>
    <w:rsid w:val="001F69D1"/>
    <w:rsid w:val="001F6FE8"/>
    <w:rsid w:val="001F748B"/>
    <w:rsid w:val="001F7739"/>
    <w:rsid w:val="001F7A5A"/>
    <w:rsid w:val="00200083"/>
    <w:rsid w:val="002004FA"/>
    <w:rsid w:val="00200AB9"/>
    <w:rsid w:val="00200B0A"/>
    <w:rsid w:val="00200BAC"/>
    <w:rsid w:val="00200CF0"/>
    <w:rsid w:val="002018D6"/>
    <w:rsid w:val="00201A32"/>
    <w:rsid w:val="00201A6A"/>
    <w:rsid w:val="002020BC"/>
    <w:rsid w:val="0020309A"/>
    <w:rsid w:val="00203141"/>
    <w:rsid w:val="00203AF7"/>
    <w:rsid w:val="002041AC"/>
    <w:rsid w:val="002053BC"/>
    <w:rsid w:val="002053F8"/>
    <w:rsid w:val="002055C4"/>
    <w:rsid w:val="00205760"/>
    <w:rsid w:val="00205B1A"/>
    <w:rsid w:val="00205B5F"/>
    <w:rsid w:val="00205C6F"/>
    <w:rsid w:val="00206187"/>
    <w:rsid w:val="002064E0"/>
    <w:rsid w:val="00206B83"/>
    <w:rsid w:val="002076E4"/>
    <w:rsid w:val="002079AE"/>
    <w:rsid w:val="00207D77"/>
    <w:rsid w:val="0021025A"/>
    <w:rsid w:val="00210331"/>
    <w:rsid w:val="00210473"/>
    <w:rsid w:val="00210EC5"/>
    <w:rsid w:val="00211059"/>
    <w:rsid w:val="00211186"/>
    <w:rsid w:val="002114D2"/>
    <w:rsid w:val="00212212"/>
    <w:rsid w:val="0021258A"/>
    <w:rsid w:val="00212697"/>
    <w:rsid w:val="00212E7F"/>
    <w:rsid w:val="0021307C"/>
    <w:rsid w:val="0021393B"/>
    <w:rsid w:val="00214158"/>
    <w:rsid w:val="002159D8"/>
    <w:rsid w:val="00215B83"/>
    <w:rsid w:val="002160A3"/>
    <w:rsid w:val="0021618E"/>
    <w:rsid w:val="0021680A"/>
    <w:rsid w:val="00216835"/>
    <w:rsid w:val="00216D42"/>
    <w:rsid w:val="00216F70"/>
    <w:rsid w:val="002170C8"/>
    <w:rsid w:val="00217484"/>
    <w:rsid w:val="00217805"/>
    <w:rsid w:val="00217A25"/>
    <w:rsid w:val="0022055F"/>
    <w:rsid w:val="00221528"/>
    <w:rsid w:val="002235EF"/>
    <w:rsid w:val="002237AB"/>
    <w:rsid w:val="00223C0D"/>
    <w:rsid w:val="0022413C"/>
    <w:rsid w:val="002242AD"/>
    <w:rsid w:val="0022442E"/>
    <w:rsid w:val="00224539"/>
    <w:rsid w:val="00224C93"/>
    <w:rsid w:val="00224DB3"/>
    <w:rsid w:val="00225241"/>
    <w:rsid w:val="002253CB"/>
    <w:rsid w:val="00225811"/>
    <w:rsid w:val="002258AF"/>
    <w:rsid w:val="00225ACF"/>
    <w:rsid w:val="00226585"/>
    <w:rsid w:val="00226809"/>
    <w:rsid w:val="00226ABC"/>
    <w:rsid w:val="0022706B"/>
    <w:rsid w:val="002270BB"/>
    <w:rsid w:val="002273F4"/>
    <w:rsid w:val="00227413"/>
    <w:rsid w:val="002275F2"/>
    <w:rsid w:val="00227A64"/>
    <w:rsid w:val="00227B0E"/>
    <w:rsid w:val="00227E03"/>
    <w:rsid w:val="00227EDC"/>
    <w:rsid w:val="0023008E"/>
    <w:rsid w:val="002301A0"/>
    <w:rsid w:val="002302C6"/>
    <w:rsid w:val="00230C5A"/>
    <w:rsid w:val="00231004"/>
    <w:rsid w:val="00231459"/>
    <w:rsid w:val="002316A0"/>
    <w:rsid w:val="00231C05"/>
    <w:rsid w:val="002328D2"/>
    <w:rsid w:val="00232944"/>
    <w:rsid w:val="00232EA2"/>
    <w:rsid w:val="00232EE6"/>
    <w:rsid w:val="002330E4"/>
    <w:rsid w:val="00233606"/>
    <w:rsid w:val="00233D60"/>
    <w:rsid w:val="00233D7A"/>
    <w:rsid w:val="0023409B"/>
    <w:rsid w:val="002340C9"/>
    <w:rsid w:val="002347B1"/>
    <w:rsid w:val="00234C0D"/>
    <w:rsid w:val="00234E51"/>
    <w:rsid w:val="00235879"/>
    <w:rsid w:val="00236425"/>
    <w:rsid w:val="00236808"/>
    <w:rsid w:val="00236A85"/>
    <w:rsid w:val="00236DF1"/>
    <w:rsid w:val="00237314"/>
    <w:rsid w:val="00240B92"/>
    <w:rsid w:val="00240F06"/>
    <w:rsid w:val="002410DD"/>
    <w:rsid w:val="002419AA"/>
    <w:rsid w:val="002420A9"/>
    <w:rsid w:val="0024234B"/>
    <w:rsid w:val="00242525"/>
    <w:rsid w:val="002426C5"/>
    <w:rsid w:val="00242C5C"/>
    <w:rsid w:val="00242E35"/>
    <w:rsid w:val="00243427"/>
    <w:rsid w:val="002436E7"/>
    <w:rsid w:val="00243867"/>
    <w:rsid w:val="00243E1B"/>
    <w:rsid w:val="002443E6"/>
    <w:rsid w:val="00244484"/>
    <w:rsid w:val="00244898"/>
    <w:rsid w:val="00244AAA"/>
    <w:rsid w:val="00244FFA"/>
    <w:rsid w:val="002452A3"/>
    <w:rsid w:val="0024544A"/>
    <w:rsid w:val="00245633"/>
    <w:rsid w:val="002459E2"/>
    <w:rsid w:val="00245CA1"/>
    <w:rsid w:val="00245F24"/>
    <w:rsid w:val="002466D9"/>
    <w:rsid w:val="00246AB6"/>
    <w:rsid w:val="002471A7"/>
    <w:rsid w:val="002473DC"/>
    <w:rsid w:val="002477AC"/>
    <w:rsid w:val="002477B8"/>
    <w:rsid w:val="0024784A"/>
    <w:rsid w:val="00247EB4"/>
    <w:rsid w:val="00247F11"/>
    <w:rsid w:val="0025005B"/>
    <w:rsid w:val="002507C8"/>
    <w:rsid w:val="00250B53"/>
    <w:rsid w:val="00250BC9"/>
    <w:rsid w:val="00250BF7"/>
    <w:rsid w:val="00250CA7"/>
    <w:rsid w:val="002518B5"/>
    <w:rsid w:val="00251936"/>
    <w:rsid w:val="00252630"/>
    <w:rsid w:val="0025289E"/>
    <w:rsid w:val="00252948"/>
    <w:rsid w:val="00252991"/>
    <w:rsid w:val="00252C90"/>
    <w:rsid w:val="002535CD"/>
    <w:rsid w:val="00253777"/>
    <w:rsid w:val="00253B0D"/>
    <w:rsid w:val="00253C3D"/>
    <w:rsid w:val="002541EC"/>
    <w:rsid w:val="002548B6"/>
    <w:rsid w:val="00254B02"/>
    <w:rsid w:val="00254B1A"/>
    <w:rsid w:val="0025503B"/>
    <w:rsid w:val="0025517D"/>
    <w:rsid w:val="00255189"/>
    <w:rsid w:val="00255398"/>
    <w:rsid w:val="00255E9D"/>
    <w:rsid w:val="00255FD7"/>
    <w:rsid w:val="00256125"/>
    <w:rsid w:val="002562A8"/>
    <w:rsid w:val="00256373"/>
    <w:rsid w:val="00256764"/>
    <w:rsid w:val="00256CFE"/>
    <w:rsid w:val="00256E93"/>
    <w:rsid w:val="00256E97"/>
    <w:rsid w:val="00260151"/>
    <w:rsid w:val="00260693"/>
    <w:rsid w:val="00260B99"/>
    <w:rsid w:val="00260E16"/>
    <w:rsid w:val="0026158D"/>
    <w:rsid w:val="002615AE"/>
    <w:rsid w:val="002615E9"/>
    <w:rsid w:val="002617FC"/>
    <w:rsid w:val="00261ECB"/>
    <w:rsid w:val="0026250E"/>
    <w:rsid w:val="00262B21"/>
    <w:rsid w:val="00263D45"/>
    <w:rsid w:val="00263F9B"/>
    <w:rsid w:val="0026469C"/>
    <w:rsid w:val="00264A38"/>
    <w:rsid w:val="00264EE6"/>
    <w:rsid w:val="00265513"/>
    <w:rsid w:val="00265A8D"/>
    <w:rsid w:val="00265C8A"/>
    <w:rsid w:val="0026615A"/>
    <w:rsid w:val="002664AE"/>
    <w:rsid w:val="00266A2E"/>
    <w:rsid w:val="002676B0"/>
    <w:rsid w:val="00267B87"/>
    <w:rsid w:val="00267D8F"/>
    <w:rsid w:val="00267EBF"/>
    <w:rsid w:val="00270337"/>
    <w:rsid w:val="00270717"/>
    <w:rsid w:val="002709F7"/>
    <w:rsid w:val="00270B86"/>
    <w:rsid w:val="00270BD8"/>
    <w:rsid w:val="00271A69"/>
    <w:rsid w:val="00271FD4"/>
    <w:rsid w:val="00272137"/>
    <w:rsid w:val="002725F5"/>
    <w:rsid w:val="00272669"/>
    <w:rsid w:val="00272FB8"/>
    <w:rsid w:val="00273075"/>
    <w:rsid w:val="0027355F"/>
    <w:rsid w:val="00273840"/>
    <w:rsid w:val="00273C76"/>
    <w:rsid w:val="00273C95"/>
    <w:rsid w:val="00274065"/>
    <w:rsid w:val="002740AD"/>
    <w:rsid w:val="002742DF"/>
    <w:rsid w:val="002743A1"/>
    <w:rsid w:val="0027448F"/>
    <w:rsid w:val="0027512F"/>
    <w:rsid w:val="002752EE"/>
    <w:rsid w:val="00275B2B"/>
    <w:rsid w:val="00275BFD"/>
    <w:rsid w:val="002762A6"/>
    <w:rsid w:val="002762FB"/>
    <w:rsid w:val="0027691E"/>
    <w:rsid w:val="002776D4"/>
    <w:rsid w:val="0027782F"/>
    <w:rsid w:val="00277879"/>
    <w:rsid w:val="00280695"/>
    <w:rsid w:val="00280A7A"/>
    <w:rsid w:val="00280DB3"/>
    <w:rsid w:val="00280E04"/>
    <w:rsid w:val="00281CE8"/>
    <w:rsid w:val="00281DEE"/>
    <w:rsid w:val="00281EEF"/>
    <w:rsid w:val="00282A2D"/>
    <w:rsid w:val="00282DF4"/>
    <w:rsid w:val="0028327C"/>
    <w:rsid w:val="00283320"/>
    <w:rsid w:val="00283706"/>
    <w:rsid w:val="00283E39"/>
    <w:rsid w:val="00283F25"/>
    <w:rsid w:val="00283FDC"/>
    <w:rsid w:val="00284601"/>
    <w:rsid w:val="00284CC1"/>
    <w:rsid w:val="002854BD"/>
    <w:rsid w:val="002855A6"/>
    <w:rsid w:val="00285A62"/>
    <w:rsid w:val="00286268"/>
    <w:rsid w:val="00286457"/>
    <w:rsid w:val="002865F5"/>
    <w:rsid w:val="00286730"/>
    <w:rsid w:val="002867AB"/>
    <w:rsid w:val="002867B7"/>
    <w:rsid w:val="0028729E"/>
    <w:rsid w:val="00287536"/>
    <w:rsid w:val="002878D2"/>
    <w:rsid w:val="00287BEE"/>
    <w:rsid w:val="00290596"/>
    <w:rsid w:val="002906FF"/>
    <w:rsid w:val="00290865"/>
    <w:rsid w:val="00290997"/>
    <w:rsid w:val="00291966"/>
    <w:rsid w:val="00291ADD"/>
    <w:rsid w:val="00292821"/>
    <w:rsid w:val="00292A2D"/>
    <w:rsid w:val="00292CDC"/>
    <w:rsid w:val="00293279"/>
    <w:rsid w:val="002932F2"/>
    <w:rsid w:val="00293574"/>
    <w:rsid w:val="002937DC"/>
    <w:rsid w:val="00293834"/>
    <w:rsid w:val="00294372"/>
    <w:rsid w:val="002943A4"/>
    <w:rsid w:val="002949EA"/>
    <w:rsid w:val="00294C51"/>
    <w:rsid w:val="0029578A"/>
    <w:rsid w:val="00295F70"/>
    <w:rsid w:val="00296D86"/>
    <w:rsid w:val="002972D4"/>
    <w:rsid w:val="002974B3"/>
    <w:rsid w:val="0029754E"/>
    <w:rsid w:val="002A005D"/>
    <w:rsid w:val="002A0063"/>
    <w:rsid w:val="002A08AA"/>
    <w:rsid w:val="002A0C2D"/>
    <w:rsid w:val="002A0D77"/>
    <w:rsid w:val="002A0D98"/>
    <w:rsid w:val="002A1DB0"/>
    <w:rsid w:val="002A228F"/>
    <w:rsid w:val="002A2572"/>
    <w:rsid w:val="002A28F9"/>
    <w:rsid w:val="002A29B8"/>
    <w:rsid w:val="002A2E24"/>
    <w:rsid w:val="002A3243"/>
    <w:rsid w:val="002A329C"/>
    <w:rsid w:val="002A3537"/>
    <w:rsid w:val="002A3860"/>
    <w:rsid w:val="002A413A"/>
    <w:rsid w:val="002A4259"/>
    <w:rsid w:val="002A46D3"/>
    <w:rsid w:val="002A4EC6"/>
    <w:rsid w:val="002A5439"/>
    <w:rsid w:val="002A5958"/>
    <w:rsid w:val="002A6755"/>
    <w:rsid w:val="002A67BD"/>
    <w:rsid w:val="002A67C9"/>
    <w:rsid w:val="002A76A0"/>
    <w:rsid w:val="002B0643"/>
    <w:rsid w:val="002B1297"/>
    <w:rsid w:val="002B1A44"/>
    <w:rsid w:val="002B1B06"/>
    <w:rsid w:val="002B217B"/>
    <w:rsid w:val="002B21FD"/>
    <w:rsid w:val="002B2612"/>
    <w:rsid w:val="002B31EC"/>
    <w:rsid w:val="002B4180"/>
    <w:rsid w:val="002B4685"/>
    <w:rsid w:val="002B4800"/>
    <w:rsid w:val="002B4801"/>
    <w:rsid w:val="002B484F"/>
    <w:rsid w:val="002B491E"/>
    <w:rsid w:val="002B4E7C"/>
    <w:rsid w:val="002B5184"/>
    <w:rsid w:val="002B51DF"/>
    <w:rsid w:val="002B6C73"/>
    <w:rsid w:val="002B74BF"/>
    <w:rsid w:val="002B75A3"/>
    <w:rsid w:val="002C0159"/>
    <w:rsid w:val="002C016F"/>
    <w:rsid w:val="002C0C0F"/>
    <w:rsid w:val="002C0FE9"/>
    <w:rsid w:val="002C11C7"/>
    <w:rsid w:val="002C16C5"/>
    <w:rsid w:val="002C19D6"/>
    <w:rsid w:val="002C1FB5"/>
    <w:rsid w:val="002C1FF7"/>
    <w:rsid w:val="002C26F2"/>
    <w:rsid w:val="002C3AC2"/>
    <w:rsid w:val="002C3D15"/>
    <w:rsid w:val="002C3F29"/>
    <w:rsid w:val="002C411C"/>
    <w:rsid w:val="002C41BD"/>
    <w:rsid w:val="002C48DB"/>
    <w:rsid w:val="002C5047"/>
    <w:rsid w:val="002C52FD"/>
    <w:rsid w:val="002C5449"/>
    <w:rsid w:val="002C620B"/>
    <w:rsid w:val="002C6557"/>
    <w:rsid w:val="002C661C"/>
    <w:rsid w:val="002C6CD9"/>
    <w:rsid w:val="002C6D2C"/>
    <w:rsid w:val="002C7952"/>
    <w:rsid w:val="002C7E1E"/>
    <w:rsid w:val="002D0034"/>
    <w:rsid w:val="002D04FD"/>
    <w:rsid w:val="002D0762"/>
    <w:rsid w:val="002D08DF"/>
    <w:rsid w:val="002D0AF1"/>
    <w:rsid w:val="002D1388"/>
    <w:rsid w:val="002D1509"/>
    <w:rsid w:val="002D15C3"/>
    <w:rsid w:val="002D1C27"/>
    <w:rsid w:val="002D1FD9"/>
    <w:rsid w:val="002D2045"/>
    <w:rsid w:val="002D2212"/>
    <w:rsid w:val="002D2D1C"/>
    <w:rsid w:val="002D3833"/>
    <w:rsid w:val="002D3DD1"/>
    <w:rsid w:val="002D4E2F"/>
    <w:rsid w:val="002D507E"/>
    <w:rsid w:val="002D53B6"/>
    <w:rsid w:val="002D564D"/>
    <w:rsid w:val="002D5918"/>
    <w:rsid w:val="002D5A5E"/>
    <w:rsid w:val="002D657A"/>
    <w:rsid w:val="002D6717"/>
    <w:rsid w:val="002D6743"/>
    <w:rsid w:val="002D68CA"/>
    <w:rsid w:val="002D7280"/>
    <w:rsid w:val="002D7B06"/>
    <w:rsid w:val="002D7BD2"/>
    <w:rsid w:val="002D7BDF"/>
    <w:rsid w:val="002E00CF"/>
    <w:rsid w:val="002E02A6"/>
    <w:rsid w:val="002E05EE"/>
    <w:rsid w:val="002E09B4"/>
    <w:rsid w:val="002E0B53"/>
    <w:rsid w:val="002E102D"/>
    <w:rsid w:val="002E1590"/>
    <w:rsid w:val="002E1E24"/>
    <w:rsid w:val="002E252F"/>
    <w:rsid w:val="002E2539"/>
    <w:rsid w:val="002E29D3"/>
    <w:rsid w:val="002E2B14"/>
    <w:rsid w:val="002E2B70"/>
    <w:rsid w:val="002E2ED6"/>
    <w:rsid w:val="002E3B19"/>
    <w:rsid w:val="002E4467"/>
    <w:rsid w:val="002E46A7"/>
    <w:rsid w:val="002E46B9"/>
    <w:rsid w:val="002E4874"/>
    <w:rsid w:val="002E4F09"/>
    <w:rsid w:val="002E5234"/>
    <w:rsid w:val="002E551A"/>
    <w:rsid w:val="002E5D53"/>
    <w:rsid w:val="002E69FC"/>
    <w:rsid w:val="002E6DE4"/>
    <w:rsid w:val="002E7678"/>
    <w:rsid w:val="002E76FE"/>
    <w:rsid w:val="002F01CA"/>
    <w:rsid w:val="002F0391"/>
    <w:rsid w:val="002F0BB0"/>
    <w:rsid w:val="002F0E1C"/>
    <w:rsid w:val="002F13AA"/>
    <w:rsid w:val="002F203C"/>
    <w:rsid w:val="002F225C"/>
    <w:rsid w:val="002F2B1B"/>
    <w:rsid w:val="002F30A0"/>
    <w:rsid w:val="002F357E"/>
    <w:rsid w:val="002F35CB"/>
    <w:rsid w:val="002F3A1C"/>
    <w:rsid w:val="002F3BC9"/>
    <w:rsid w:val="002F3D69"/>
    <w:rsid w:val="002F4183"/>
    <w:rsid w:val="002F49A6"/>
    <w:rsid w:val="002F5208"/>
    <w:rsid w:val="002F52DF"/>
    <w:rsid w:val="002F536A"/>
    <w:rsid w:val="002F5396"/>
    <w:rsid w:val="002F58F2"/>
    <w:rsid w:val="002F59DF"/>
    <w:rsid w:val="002F5BDE"/>
    <w:rsid w:val="002F5DF3"/>
    <w:rsid w:val="002F6ED7"/>
    <w:rsid w:val="002F72D5"/>
    <w:rsid w:val="002F7531"/>
    <w:rsid w:val="002F78EE"/>
    <w:rsid w:val="003000E2"/>
    <w:rsid w:val="003001A4"/>
    <w:rsid w:val="00300539"/>
    <w:rsid w:val="00300670"/>
    <w:rsid w:val="003007EF"/>
    <w:rsid w:val="0030086F"/>
    <w:rsid w:val="00300990"/>
    <w:rsid w:val="003009F3"/>
    <w:rsid w:val="00301165"/>
    <w:rsid w:val="00301A96"/>
    <w:rsid w:val="00301CCB"/>
    <w:rsid w:val="00302CA8"/>
    <w:rsid w:val="0030349A"/>
    <w:rsid w:val="003034C1"/>
    <w:rsid w:val="00303C43"/>
    <w:rsid w:val="00303EF7"/>
    <w:rsid w:val="00304894"/>
    <w:rsid w:val="00304A02"/>
    <w:rsid w:val="00304AB8"/>
    <w:rsid w:val="00304B30"/>
    <w:rsid w:val="00304EE9"/>
    <w:rsid w:val="00304FFC"/>
    <w:rsid w:val="0030555A"/>
    <w:rsid w:val="00305715"/>
    <w:rsid w:val="00305D07"/>
    <w:rsid w:val="00305D6C"/>
    <w:rsid w:val="00306014"/>
    <w:rsid w:val="0030716A"/>
    <w:rsid w:val="003074D6"/>
    <w:rsid w:val="00310393"/>
    <w:rsid w:val="00310A84"/>
    <w:rsid w:val="003117B4"/>
    <w:rsid w:val="00311CB9"/>
    <w:rsid w:val="003126DE"/>
    <w:rsid w:val="00312EDB"/>
    <w:rsid w:val="003138FE"/>
    <w:rsid w:val="00313B32"/>
    <w:rsid w:val="00313D1E"/>
    <w:rsid w:val="003144C5"/>
    <w:rsid w:val="003144D2"/>
    <w:rsid w:val="00314C29"/>
    <w:rsid w:val="00315674"/>
    <w:rsid w:val="00317D34"/>
    <w:rsid w:val="00317D83"/>
    <w:rsid w:val="00317DD7"/>
    <w:rsid w:val="003201E2"/>
    <w:rsid w:val="00320296"/>
    <w:rsid w:val="003203C7"/>
    <w:rsid w:val="00320461"/>
    <w:rsid w:val="003216DD"/>
    <w:rsid w:val="00321C2C"/>
    <w:rsid w:val="003220E7"/>
    <w:rsid w:val="00322B09"/>
    <w:rsid w:val="00322D6C"/>
    <w:rsid w:val="0032346D"/>
    <w:rsid w:val="003237C9"/>
    <w:rsid w:val="00323B80"/>
    <w:rsid w:val="00324014"/>
    <w:rsid w:val="00324757"/>
    <w:rsid w:val="003258A5"/>
    <w:rsid w:val="00325A64"/>
    <w:rsid w:val="00325B68"/>
    <w:rsid w:val="00325C72"/>
    <w:rsid w:val="00325F86"/>
    <w:rsid w:val="00326B07"/>
    <w:rsid w:val="0032762E"/>
    <w:rsid w:val="00327CB5"/>
    <w:rsid w:val="00327EBA"/>
    <w:rsid w:val="00330DB7"/>
    <w:rsid w:val="003310AD"/>
    <w:rsid w:val="003313A5"/>
    <w:rsid w:val="00331F96"/>
    <w:rsid w:val="0033235A"/>
    <w:rsid w:val="003329D4"/>
    <w:rsid w:val="00332D69"/>
    <w:rsid w:val="00332FC0"/>
    <w:rsid w:val="00333008"/>
    <w:rsid w:val="0033301D"/>
    <w:rsid w:val="003330BD"/>
    <w:rsid w:val="0033322C"/>
    <w:rsid w:val="00333A5E"/>
    <w:rsid w:val="00333ABF"/>
    <w:rsid w:val="003344CC"/>
    <w:rsid w:val="003346A5"/>
    <w:rsid w:val="0033573E"/>
    <w:rsid w:val="00335D6C"/>
    <w:rsid w:val="003361EE"/>
    <w:rsid w:val="003362E0"/>
    <w:rsid w:val="0033667D"/>
    <w:rsid w:val="00336901"/>
    <w:rsid w:val="00336B5C"/>
    <w:rsid w:val="00336D36"/>
    <w:rsid w:val="00336E68"/>
    <w:rsid w:val="003372C1"/>
    <w:rsid w:val="00337743"/>
    <w:rsid w:val="00337758"/>
    <w:rsid w:val="00340AD7"/>
    <w:rsid w:val="00340D81"/>
    <w:rsid w:val="00340E0B"/>
    <w:rsid w:val="00340FFB"/>
    <w:rsid w:val="00341707"/>
    <w:rsid w:val="00341885"/>
    <w:rsid w:val="00341DCF"/>
    <w:rsid w:val="00341EBD"/>
    <w:rsid w:val="00341F8F"/>
    <w:rsid w:val="0034323D"/>
    <w:rsid w:val="00343C43"/>
    <w:rsid w:val="00343DE8"/>
    <w:rsid w:val="00343E8B"/>
    <w:rsid w:val="00343EB4"/>
    <w:rsid w:val="003442C4"/>
    <w:rsid w:val="00345487"/>
    <w:rsid w:val="0034572D"/>
    <w:rsid w:val="00345990"/>
    <w:rsid w:val="00345E52"/>
    <w:rsid w:val="00345F47"/>
    <w:rsid w:val="00347D45"/>
    <w:rsid w:val="00350359"/>
    <w:rsid w:val="00350DD5"/>
    <w:rsid w:val="0035107E"/>
    <w:rsid w:val="00351253"/>
    <w:rsid w:val="00351389"/>
    <w:rsid w:val="00351D33"/>
    <w:rsid w:val="00351DA4"/>
    <w:rsid w:val="00352141"/>
    <w:rsid w:val="00352493"/>
    <w:rsid w:val="003524CE"/>
    <w:rsid w:val="003524D1"/>
    <w:rsid w:val="0035292E"/>
    <w:rsid w:val="00352946"/>
    <w:rsid w:val="00352A6E"/>
    <w:rsid w:val="003535BB"/>
    <w:rsid w:val="0035375A"/>
    <w:rsid w:val="00353C8F"/>
    <w:rsid w:val="00353D48"/>
    <w:rsid w:val="00353FE1"/>
    <w:rsid w:val="00354837"/>
    <w:rsid w:val="0035529C"/>
    <w:rsid w:val="00355418"/>
    <w:rsid w:val="00355AC5"/>
    <w:rsid w:val="00356197"/>
    <w:rsid w:val="003562AC"/>
    <w:rsid w:val="00356EA7"/>
    <w:rsid w:val="00356F33"/>
    <w:rsid w:val="00356F5E"/>
    <w:rsid w:val="003571F0"/>
    <w:rsid w:val="003572FA"/>
    <w:rsid w:val="0035786D"/>
    <w:rsid w:val="00357A3F"/>
    <w:rsid w:val="00357A59"/>
    <w:rsid w:val="00361792"/>
    <w:rsid w:val="00362C41"/>
    <w:rsid w:val="00363137"/>
    <w:rsid w:val="00363903"/>
    <w:rsid w:val="0036421A"/>
    <w:rsid w:val="00365B0E"/>
    <w:rsid w:val="00365B97"/>
    <w:rsid w:val="00365F80"/>
    <w:rsid w:val="00367584"/>
    <w:rsid w:val="00370058"/>
    <w:rsid w:val="00372064"/>
    <w:rsid w:val="003720F2"/>
    <w:rsid w:val="00372470"/>
    <w:rsid w:val="0037294A"/>
    <w:rsid w:val="003730B6"/>
    <w:rsid w:val="0037348C"/>
    <w:rsid w:val="003738CD"/>
    <w:rsid w:val="00373C86"/>
    <w:rsid w:val="00373F11"/>
    <w:rsid w:val="003742A4"/>
    <w:rsid w:val="003752FC"/>
    <w:rsid w:val="00375329"/>
    <w:rsid w:val="003756B1"/>
    <w:rsid w:val="00375BF6"/>
    <w:rsid w:val="00375D97"/>
    <w:rsid w:val="00376B34"/>
    <w:rsid w:val="00376F19"/>
    <w:rsid w:val="003772A0"/>
    <w:rsid w:val="003775EE"/>
    <w:rsid w:val="00377679"/>
    <w:rsid w:val="00377A1F"/>
    <w:rsid w:val="00377A54"/>
    <w:rsid w:val="00380006"/>
    <w:rsid w:val="003800CB"/>
    <w:rsid w:val="0038047C"/>
    <w:rsid w:val="00380B61"/>
    <w:rsid w:val="00380CB3"/>
    <w:rsid w:val="00381B2D"/>
    <w:rsid w:val="00381CAC"/>
    <w:rsid w:val="00382281"/>
    <w:rsid w:val="00382A33"/>
    <w:rsid w:val="00382B16"/>
    <w:rsid w:val="00382B6F"/>
    <w:rsid w:val="00383195"/>
    <w:rsid w:val="003834A6"/>
    <w:rsid w:val="003834D0"/>
    <w:rsid w:val="00383559"/>
    <w:rsid w:val="0038376B"/>
    <w:rsid w:val="003838AF"/>
    <w:rsid w:val="00383A22"/>
    <w:rsid w:val="00385314"/>
    <w:rsid w:val="00385366"/>
    <w:rsid w:val="0038553D"/>
    <w:rsid w:val="0038570F"/>
    <w:rsid w:val="00385A62"/>
    <w:rsid w:val="003860CE"/>
    <w:rsid w:val="003864A0"/>
    <w:rsid w:val="0038681C"/>
    <w:rsid w:val="00386DDB"/>
    <w:rsid w:val="00386F7E"/>
    <w:rsid w:val="0038743D"/>
    <w:rsid w:val="00387769"/>
    <w:rsid w:val="00387D72"/>
    <w:rsid w:val="00387D73"/>
    <w:rsid w:val="003900C2"/>
    <w:rsid w:val="003901E2"/>
    <w:rsid w:val="0039079E"/>
    <w:rsid w:val="00390A41"/>
    <w:rsid w:val="00390CDA"/>
    <w:rsid w:val="00390D37"/>
    <w:rsid w:val="00391742"/>
    <w:rsid w:val="00391E5D"/>
    <w:rsid w:val="00393777"/>
    <w:rsid w:val="00393820"/>
    <w:rsid w:val="0039430A"/>
    <w:rsid w:val="003943C0"/>
    <w:rsid w:val="003943C5"/>
    <w:rsid w:val="003947CF"/>
    <w:rsid w:val="00394820"/>
    <w:rsid w:val="00394827"/>
    <w:rsid w:val="003949B5"/>
    <w:rsid w:val="00394F82"/>
    <w:rsid w:val="00395B44"/>
    <w:rsid w:val="00395D50"/>
    <w:rsid w:val="003963F9"/>
    <w:rsid w:val="0039652F"/>
    <w:rsid w:val="00396744"/>
    <w:rsid w:val="00396C4E"/>
    <w:rsid w:val="00396CFF"/>
    <w:rsid w:val="00397120"/>
    <w:rsid w:val="003977E1"/>
    <w:rsid w:val="0039784A"/>
    <w:rsid w:val="003A0223"/>
    <w:rsid w:val="003A0291"/>
    <w:rsid w:val="003A0728"/>
    <w:rsid w:val="003A0ECF"/>
    <w:rsid w:val="003A0FAE"/>
    <w:rsid w:val="003A11DF"/>
    <w:rsid w:val="003A1317"/>
    <w:rsid w:val="003A135F"/>
    <w:rsid w:val="003A1A0E"/>
    <w:rsid w:val="003A1A8C"/>
    <w:rsid w:val="003A2624"/>
    <w:rsid w:val="003A2822"/>
    <w:rsid w:val="003A28E7"/>
    <w:rsid w:val="003A2CD3"/>
    <w:rsid w:val="003A337D"/>
    <w:rsid w:val="003A3B10"/>
    <w:rsid w:val="003A3B19"/>
    <w:rsid w:val="003A3E8B"/>
    <w:rsid w:val="003A3FFE"/>
    <w:rsid w:val="003A41E0"/>
    <w:rsid w:val="003A45BB"/>
    <w:rsid w:val="003A46E0"/>
    <w:rsid w:val="003A48B5"/>
    <w:rsid w:val="003A509E"/>
    <w:rsid w:val="003A54D7"/>
    <w:rsid w:val="003A5F59"/>
    <w:rsid w:val="003A6D42"/>
    <w:rsid w:val="003A7832"/>
    <w:rsid w:val="003A7AD5"/>
    <w:rsid w:val="003A7C2E"/>
    <w:rsid w:val="003B0164"/>
    <w:rsid w:val="003B027D"/>
    <w:rsid w:val="003B0B37"/>
    <w:rsid w:val="003B1777"/>
    <w:rsid w:val="003B1C2B"/>
    <w:rsid w:val="003B1CDC"/>
    <w:rsid w:val="003B27C1"/>
    <w:rsid w:val="003B2F98"/>
    <w:rsid w:val="003B3470"/>
    <w:rsid w:val="003B3575"/>
    <w:rsid w:val="003B35B8"/>
    <w:rsid w:val="003B3B39"/>
    <w:rsid w:val="003B3D02"/>
    <w:rsid w:val="003B589B"/>
    <w:rsid w:val="003B5A53"/>
    <w:rsid w:val="003B5B78"/>
    <w:rsid w:val="003B6194"/>
    <w:rsid w:val="003B6F46"/>
    <w:rsid w:val="003B70BE"/>
    <w:rsid w:val="003B7249"/>
    <w:rsid w:val="003B7C47"/>
    <w:rsid w:val="003B7E28"/>
    <w:rsid w:val="003C020B"/>
    <w:rsid w:val="003C0322"/>
    <w:rsid w:val="003C0761"/>
    <w:rsid w:val="003C0AFE"/>
    <w:rsid w:val="003C0CE5"/>
    <w:rsid w:val="003C0FB3"/>
    <w:rsid w:val="003C10A0"/>
    <w:rsid w:val="003C14E3"/>
    <w:rsid w:val="003C1518"/>
    <w:rsid w:val="003C1A88"/>
    <w:rsid w:val="003C2893"/>
    <w:rsid w:val="003C2A19"/>
    <w:rsid w:val="003C2F70"/>
    <w:rsid w:val="003C3363"/>
    <w:rsid w:val="003C360E"/>
    <w:rsid w:val="003C3916"/>
    <w:rsid w:val="003C4B89"/>
    <w:rsid w:val="003C53DD"/>
    <w:rsid w:val="003C5638"/>
    <w:rsid w:val="003C5EDE"/>
    <w:rsid w:val="003C63AF"/>
    <w:rsid w:val="003C654C"/>
    <w:rsid w:val="003C65AA"/>
    <w:rsid w:val="003C6D35"/>
    <w:rsid w:val="003C7726"/>
    <w:rsid w:val="003C7791"/>
    <w:rsid w:val="003C7848"/>
    <w:rsid w:val="003C7F62"/>
    <w:rsid w:val="003D00A5"/>
    <w:rsid w:val="003D0790"/>
    <w:rsid w:val="003D08C6"/>
    <w:rsid w:val="003D0B74"/>
    <w:rsid w:val="003D10D2"/>
    <w:rsid w:val="003D19AB"/>
    <w:rsid w:val="003D2512"/>
    <w:rsid w:val="003D2E20"/>
    <w:rsid w:val="003D2E4B"/>
    <w:rsid w:val="003D3550"/>
    <w:rsid w:val="003D35A7"/>
    <w:rsid w:val="003D3602"/>
    <w:rsid w:val="003D36AA"/>
    <w:rsid w:val="003D397C"/>
    <w:rsid w:val="003D3A2D"/>
    <w:rsid w:val="003D4399"/>
    <w:rsid w:val="003D442A"/>
    <w:rsid w:val="003D4A09"/>
    <w:rsid w:val="003D546D"/>
    <w:rsid w:val="003D5679"/>
    <w:rsid w:val="003D5876"/>
    <w:rsid w:val="003D5AB5"/>
    <w:rsid w:val="003D5B79"/>
    <w:rsid w:val="003D62A0"/>
    <w:rsid w:val="003D6561"/>
    <w:rsid w:val="003D6D27"/>
    <w:rsid w:val="003E001F"/>
    <w:rsid w:val="003E0148"/>
    <w:rsid w:val="003E03CC"/>
    <w:rsid w:val="003E0E00"/>
    <w:rsid w:val="003E0E22"/>
    <w:rsid w:val="003E288B"/>
    <w:rsid w:val="003E30B0"/>
    <w:rsid w:val="003E360E"/>
    <w:rsid w:val="003E4060"/>
    <w:rsid w:val="003E48E4"/>
    <w:rsid w:val="003E4FF2"/>
    <w:rsid w:val="003E5B62"/>
    <w:rsid w:val="003E5EA7"/>
    <w:rsid w:val="003E681E"/>
    <w:rsid w:val="003E74D0"/>
    <w:rsid w:val="003F001F"/>
    <w:rsid w:val="003F0180"/>
    <w:rsid w:val="003F0DC1"/>
    <w:rsid w:val="003F25B3"/>
    <w:rsid w:val="003F25FF"/>
    <w:rsid w:val="003F2D09"/>
    <w:rsid w:val="003F32C4"/>
    <w:rsid w:val="003F39FE"/>
    <w:rsid w:val="003F4B7C"/>
    <w:rsid w:val="003F4BE3"/>
    <w:rsid w:val="003F52C3"/>
    <w:rsid w:val="003F559F"/>
    <w:rsid w:val="003F5F5A"/>
    <w:rsid w:val="003F6710"/>
    <w:rsid w:val="003F6C59"/>
    <w:rsid w:val="003F70D9"/>
    <w:rsid w:val="003F74C7"/>
    <w:rsid w:val="003F7970"/>
    <w:rsid w:val="00400695"/>
    <w:rsid w:val="004012E4"/>
    <w:rsid w:val="00401307"/>
    <w:rsid w:val="00401578"/>
    <w:rsid w:val="00401969"/>
    <w:rsid w:val="0040285D"/>
    <w:rsid w:val="00402A66"/>
    <w:rsid w:val="00403039"/>
    <w:rsid w:val="004030F4"/>
    <w:rsid w:val="004033F8"/>
    <w:rsid w:val="0040348F"/>
    <w:rsid w:val="0040415D"/>
    <w:rsid w:val="00404206"/>
    <w:rsid w:val="0040474B"/>
    <w:rsid w:val="00404BEF"/>
    <w:rsid w:val="00404EA3"/>
    <w:rsid w:val="0040595D"/>
    <w:rsid w:val="00405EA6"/>
    <w:rsid w:val="00406779"/>
    <w:rsid w:val="004068C9"/>
    <w:rsid w:val="00407722"/>
    <w:rsid w:val="00407962"/>
    <w:rsid w:val="00407D03"/>
    <w:rsid w:val="00410069"/>
    <w:rsid w:val="004103DE"/>
    <w:rsid w:val="004105A0"/>
    <w:rsid w:val="004108EE"/>
    <w:rsid w:val="00411457"/>
    <w:rsid w:val="00411D2F"/>
    <w:rsid w:val="00411ED4"/>
    <w:rsid w:val="004121DE"/>
    <w:rsid w:val="00412349"/>
    <w:rsid w:val="0041249D"/>
    <w:rsid w:val="0041255E"/>
    <w:rsid w:val="0041283E"/>
    <w:rsid w:val="004128F0"/>
    <w:rsid w:val="00412E63"/>
    <w:rsid w:val="004131C9"/>
    <w:rsid w:val="00413913"/>
    <w:rsid w:val="00413922"/>
    <w:rsid w:val="00413A99"/>
    <w:rsid w:val="00413B01"/>
    <w:rsid w:val="00413E98"/>
    <w:rsid w:val="00414071"/>
    <w:rsid w:val="0041438D"/>
    <w:rsid w:val="00415012"/>
    <w:rsid w:val="0041568B"/>
    <w:rsid w:val="00415C3A"/>
    <w:rsid w:val="00415E9F"/>
    <w:rsid w:val="0041617C"/>
    <w:rsid w:val="00416287"/>
    <w:rsid w:val="004164EC"/>
    <w:rsid w:val="00416BFD"/>
    <w:rsid w:val="00416EFE"/>
    <w:rsid w:val="00417041"/>
    <w:rsid w:val="004176E8"/>
    <w:rsid w:val="00420667"/>
    <w:rsid w:val="004213BE"/>
    <w:rsid w:val="00422533"/>
    <w:rsid w:val="004228D1"/>
    <w:rsid w:val="004228D6"/>
    <w:rsid w:val="00422E32"/>
    <w:rsid w:val="00422E58"/>
    <w:rsid w:val="0042333B"/>
    <w:rsid w:val="00423779"/>
    <w:rsid w:val="004237FD"/>
    <w:rsid w:val="00423CEC"/>
    <w:rsid w:val="00423D4B"/>
    <w:rsid w:val="004248BC"/>
    <w:rsid w:val="00424B30"/>
    <w:rsid w:val="00424FC7"/>
    <w:rsid w:val="004251AC"/>
    <w:rsid w:val="00426617"/>
    <w:rsid w:val="00426885"/>
    <w:rsid w:val="0042707E"/>
    <w:rsid w:val="004271B3"/>
    <w:rsid w:val="004272B0"/>
    <w:rsid w:val="004274F2"/>
    <w:rsid w:val="004279B3"/>
    <w:rsid w:val="00427A80"/>
    <w:rsid w:val="00427AF6"/>
    <w:rsid w:val="004305F2"/>
    <w:rsid w:val="00430D55"/>
    <w:rsid w:val="00430F03"/>
    <w:rsid w:val="004310B9"/>
    <w:rsid w:val="00431F2C"/>
    <w:rsid w:val="004328D1"/>
    <w:rsid w:val="004334CB"/>
    <w:rsid w:val="0043394E"/>
    <w:rsid w:val="004339AF"/>
    <w:rsid w:val="00433E0F"/>
    <w:rsid w:val="004342E6"/>
    <w:rsid w:val="004349A7"/>
    <w:rsid w:val="00435272"/>
    <w:rsid w:val="00435520"/>
    <w:rsid w:val="0043597A"/>
    <w:rsid w:val="00436624"/>
    <w:rsid w:val="00436AD2"/>
    <w:rsid w:val="004373F1"/>
    <w:rsid w:val="0044038B"/>
    <w:rsid w:val="0044040B"/>
    <w:rsid w:val="00440448"/>
    <w:rsid w:val="0044063D"/>
    <w:rsid w:val="00440D36"/>
    <w:rsid w:val="00440E7C"/>
    <w:rsid w:val="00441861"/>
    <w:rsid w:val="00441873"/>
    <w:rsid w:val="00441BA5"/>
    <w:rsid w:val="00441C65"/>
    <w:rsid w:val="00441CD9"/>
    <w:rsid w:val="00441FF4"/>
    <w:rsid w:val="004420F2"/>
    <w:rsid w:val="0044249A"/>
    <w:rsid w:val="00442C22"/>
    <w:rsid w:val="00442DFC"/>
    <w:rsid w:val="00442F45"/>
    <w:rsid w:val="00443086"/>
    <w:rsid w:val="00443A50"/>
    <w:rsid w:val="00443B20"/>
    <w:rsid w:val="00443C87"/>
    <w:rsid w:val="00443D8E"/>
    <w:rsid w:val="00444623"/>
    <w:rsid w:val="00444800"/>
    <w:rsid w:val="00444EB7"/>
    <w:rsid w:val="0044517E"/>
    <w:rsid w:val="004456C1"/>
    <w:rsid w:val="00445880"/>
    <w:rsid w:val="00445BD3"/>
    <w:rsid w:val="00445E3F"/>
    <w:rsid w:val="00445F22"/>
    <w:rsid w:val="004462FF"/>
    <w:rsid w:val="00446D9E"/>
    <w:rsid w:val="00446F14"/>
    <w:rsid w:val="00447178"/>
    <w:rsid w:val="00447811"/>
    <w:rsid w:val="00450529"/>
    <w:rsid w:val="004505EA"/>
    <w:rsid w:val="00450AA3"/>
    <w:rsid w:val="00450DF3"/>
    <w:rsid w:val="0045179D"/>
    <w:rsid w:val="00451A6A"/>
    <w:rsid w:val="004520C9"/>
    <w:rsid w:val="004523C8"/>
    <w:rsid w:val="004524DD"/>
    <w:rsid w:val="00452AEB"/>
    <w:rsid w:val="00452C57"/>
    <w:rsid w:val="00453B00"/>
    <w:rsid w:val="00453B2E"/>
    <w:rsid w:val="004543C9"/>
    <w:rsid w:val="0045443E"/>
    <w:rsid w:val="00454DF9"/>
    <w:rsid w:val="00455984"/>
    <w:rsid w:val="004559FA"/>
    <w:rsid w:val="004560DB"/>
    <w:rsid w:val="004564FC"/>
    <w:rsid w:val="004565BA"/>
    <w:rsid w:val="004567B8"/>
    <w:rsid w:val="00456B0D"/>
    <w:rsid w:val="00456C86"/>
    <w:rsid w:val="004571F4"/>
    <w:rsid w:val="0045768D"/>
    <w:rsid w:val="00457A9E"/>
    <w:rsid w:val="00457B7C"/>
    <w:rsid w:val="00460093"/>
    <w:rsid w:val="00460116"/>
    <w:rsid w:val="00460351"/>
    <w:rsid w:val="00460EA7"/>
    <w:rsid w:val="00461926"/>
    <w:rsid w:val="0046193A"/>
    <w:rsid w:val="00461CCF"/>
    <w:rsid w:val="00461D33"/>
    <w:rsid w:val="00461FF9"/>
    <w:rsid w:val="004624B7"/>
    <w:rsid w:val="00462982"/>
    <w:rsid w:val="00462D01"/>
    <w:rsid w:val="00462E52"/>
    <w:rsid w:val="00462E5B"/>
    <w:rsid w:val="0046383B"/>
    <w:rsid w:val="00464698"/>
    <w:rsid w:val="0046496E"/>
    <w:rsid w:val="00464ACA"/>
    <w:rsid w:val="00465453"/>
    <w:rsid w:val="0046561B"/>
    <w:rsid w:val="004658D8"/>
    <w:rsid w:val="00465B85"/>
    <w:rsid w:val="00466326"/>
    <w:rsid w:val="004664B4"/>
    <w:rsid w:val="004666B2"/>
    <w:rsid w:val="00466850"/>
    <w:rsid w:val="00466924"/>
    <w:rsid w:val="00466BAD"/>
    <w:rsid w:val="00466D60"/>
    <w:rsid w:val="00467116"/>
    <w:rsid w:val="004677D3"/>
    <w:rsid w:val="004678EE"/>
    <w:rsid w:val="00467A87"/>
    <w:rsid w:val="0047001F"/>
    <w:rsid w:val="004706AA"/>
    <w:rsid w:val="004716B6"/>
    <w:rsid w:val="0047172D"/>
    <w:rsid w:val="00471A01"/>
    <w:rsid w:val="004727A5"/>
    <w:rsid w:val="0047282E"/>
    <w:rsid w:val="00473A17"/>
    <w:rsid w:val="00474D68"/>
    <w:rsid w:val="00474DB1"/>
    <w:rsid w:val="004752DC"/>
    <w:rsid w:val="00475603"/>
    <w:rsid w:val="0047576B"/>
    <w:rsid w:val="00476724"/>
    <w:rsid w:val="00476CA2"/>
    <w:rsid w:val="00477156"/>
    <w:rsid w:val="0047730D"/>
    <w:rsid w:val="0047741F"/>
    <w:rsid w:val="0047769C"/>
    <w:rsid w:val="00477A35"/>
    <w:rsid w:val="00477C74"/>
    <w:rsid w:val="00477F4E"/>
    <w:rsid w:val="00480FA6"/>
    <w:rsid w:val="00481310"/>
    <w:rsid w:val="0048169F"/>
    <w:rsid w:val="00481772"/>
    <w:rsid w:val="00481A3F"/>
    <w:rsid w:val="00481ECC"/>
    <w:rsid w:val="0048229F"/>
    <w:rsid w:val="0048231C"/>
    <w:rsid w:val="0048254A"/>
    <w:rsid w:val="004825D5"/>
    <w:rsid w:val="004832D9"/>
    <w:rsid w:val="00483615"/>
    <w:rsid w:val="0048383B"/>
    <w:rsid w:val="004854A4"/>
    <w:rsid w:val="0048570E"/>
    <w:rsid w:val="00485AEE"/>
    <w:rsid w:val="00485BF5"/>
    <w:rsid w:val="00485DD6"/>
    <w:rsid w:val="004863AD"/>
    <w:rsid w:val="004868F4"/>
    <w:rsid w:val="00486C2D"/>
    <w:rsid w:val="00486C34"/>
    <w:rsid w:val="00487168"/>
    <w:rsid w:val="004875CA"/>
    <w:rsid w:val="0048773A"/>
    <w:rsid w:val="004877F3"/>
    <w:rsid w:val="00487B0D"/>
    <w:rsid w:val="00490610"/>
    <w:rsid w:val="0049078B"/>
    <w:rsid w:val="004909FF"/>
    <w:rsid w:val="00490DC8"/>
    <w:rsid w:val="004911A5"/>
    <w:rsid w:val="004917E5"/>
    <w:rsid w:val="0049212B"/>
    <w:rsid w:val="00492516"/>
    <w:rsid w:val="004928BD"/>
    <w:rsid w:val="00493ADD"/>
    <w:rsid w:val="00493B14"/>
    <w:rsid w:val="0049402F"/>
    <w:rsid w:val="00494D2F"/>
    <w:rsid w:val="00494DCD"/>
    <w:rsid w:val="00495144"/>
    <w:rsid w:val="004955AF"/>
    <w:rsid w:val="0049568C"/>
    <w:rsid w:val="00495C96"/>
    <w:rsid w:val="00496A54"/>
    <w:rsid w:val="0049715F"/>
    <w:rsid w:val="00497A31"/>
    <w:rsid w:val="00497B6C"/>
    <w:rsid w:val="00497D01"/>
    <w:rsid w:val="004A01BA"/>
    <w:rsid w:val="004A049C"/>
    <w:rsid w:val="004A0864"/>
    <w:rsid w:val="004A0DDE"/>
    <w:rsid w:val="004A0F5D"/>
    <w:rsid w:val="004A121F"/>
    <w:rsid w:val="004A19AE"/>
    <w:rsid w:val="004A1A11"/>
    <w:rsid w:val="004A1A9F"/>
    <w:rsid w:val="004A1BEC"/>
    <w:rsid w:val="004A1D00"/>
    <w:rsid w:val="004A26D2"/>
    <w:rsid w:val="004A337D"/>
    <w:rsid w:val="004A3392"/>
    <w:rsid w:val="004A3C18"/>
    <w:rsid w:val="004A4334"/>
    <w:rsid w:val="004A4658"/>
    <w:rsid w:val="004A4746"/>
    <w:rsid w:val="004A492F"/>
    <w:rsid w:val="004A4B19"/>
    <w:rsid w:val="004A4F61"/>
    <w:rsid w:val="004A5069"/>
    <w:rsid w:val="004A60A7"/>
    <w:rsid w:val="004A6175"/>
    <w:rsid w:val="004A63A0"/>
    <w:rsid w:val="004A63C2"/>
    <w:rsid w:val="004A65AE"/>
    <w:rsid w:val="004A6A42"/>
    <w:rsid w:val="004A6D69"/>
    <w:rsid w:val="004A7164"/>
    <w:rsid w:val="004A71FD"/>
    <w:rsid w:val="004A7599"/>
    <w:rsid w:val="004A75DB"/>
    <w:rsid w:val="004A760C"/>
    <w:rsid w:val="004A7E40"/>
    <w:rsid w:val="004A7F33"/>
    <w:rsid w:val="004B02CB"/>
    <w:rsid w:val="004B0897"/>
    <w:rsid w:val="004B0B01"/>
    <w:rsid w:val="004B194E"/>
    <w:rsid w:val="004B1F99"/>
    <w:rsid w:val="004B2A24"/>
    <w:rsid w:val="004B31DA"/>
    <w:rsid w:val="004B378A"/>
    <w:rsid w:val="004B41B0"/>
    <w:rsid w:val="004B424E"/>
    <w:rsid w:val="004B466C"/>
    <w:rsid w:val="004B4D73"/>
    <w:rsid w:val="004B5A9A"/>
    <w:rsid w:val="004B5AC7"/>
    <w:rsid w:val="004B657B"/>
    <w:rsid w:val="004B6699"/>
    <w:rsid w:val="004B6782"/>
    <w:rsid w:val="004B6F26"/>
    <w:rsid w:val="004B7363"/>
    <w:rsid w:val="004B74BE"/>
    <w:rsid w:val="004B7555"/>
    <w:rsid w:val="004B758E"/>
    <w:rsid w:val="004C0BE2"/>
    <w:rsid w:val="004C0F3E"/>
    <w:rsid w:val="004C1539"/>
    <w:rsid w:val="004C1A3E"/>
    <w:rsid w:val="004C1DF4"/>
    <w:rsid w:val="004C2B5F"/>
    <w:rsid w:val="004C2E16"/>
    <w:rsid w:val="004C2F0D"/>
    <w:rsid w:val="004C33B9"/>
    <w:rsid w:val="004C3491"/>
    <w:rsid w:val="004C3A4B"/>
    <w:rsid w:val="004C3E85"/>
    <w:rsid w:val="004C45F6"/>
    <w:rsid w:val="004C4643"/>
    <w:rsid w:val="004C528C"/>
    <w:rsid w:val="004C53B5"/>
    <w:rsid w:val="004C54E6"/>
    <w:rsid w:val="004C5571"/>
    <w:rsid w:val="004C5773"/>
    <w:rsid w:val="004C5887"/>
    <w:rsid w:val="004C6941"/>
    <w:rsid w:val="004C6974"/>
    <w:rsid w:val="004C7527"/>
    <w:rsid w:val="004C7C80"/>
    <w:rsid w:val="004D0282"/>
    <w:rsid w:val="004D061A"/>
    <w:rsid w:val="004D1CAA"/>
    <w:rsid w:val="004D220F"/>
    <w:rsid w:val="004D27C3"/>
    <w:rsid w:val="004D27CE"/>
    <w:rsid w:val="004D2F17"/>
    <w:rsid w:val="004D2FA3"/>
    <w:rsid w:val="004D36B1"/>
    <w:rsid w:val="004D378A"/>
    <w:rsid w:val="004D381D"/>
    <w:rsid w:val="004D524C"/>
    <w:rsid w:val="004D56F0"/>
    <w:rsid w:val="004D570E"/>
    <w:rsid w:val="004D5951"/>
    <w:rsid w:val="004D5A42"/>
    <w:rsid w:val="004D5C19"/>
    <w:rsid w:val="004D5E4A"/>
    <w:rsid w:val="004D61D2"/>
    <w:rsid w:val="004D6320"/>
    <w:rsid w:val="004D77E1"/>
    <w:rsid w:val="004D7BD6"/>
    <w:rsid w:val="004D7CCB"/>
    <w:rsid w:val="004E011B"/>
    <w:rsid w:val="004E05F9"/>
    <w:rsid w:val="004E08F0"/>
    <w:rsid w:val="004E0D48"/>
    <w:rsid w:val="004E1B54"/>
    <w:rsid w:val="004E1B9B"/>
    <w:rsid w:val="004E1F77"/>
    <w:rsid w:val="004E280B"/>
    <w:rsid w:val="004E28F0"/>
    <w:rsid w:val="004E2AF7"/>
    <w:rsid w:val="004E2B5D"/>
    <w:rsid w:val="004E2C0F"/>
    <w:rsid w:val="004E2D08"/>
    <w:rsid w:val="004E3194"/>
    <w:rsid w:val="004E321B"/>
    <w:rsid w:val="004E39DA"/>
    <w:rsid w:val="004E3A8A"/>
    <w:rsid w:val="004E3B29"/>
    <w:rsid w:val="004E412D"/>
    <w:rsid w:val="004E4AE1"/>
    <w:rsid w:val="004E4B33"/>
    <w:rsid w:val="004E5687"/>
    <w:rsid w:val="004E5754"/>
    <w:rsid w:val="004E5F14"/>
    <w:rsid w:val="004E6240"/>
    <w:rsid w:val="004E627F"/>
    <w:rsid w:val="004E724A"/>
    <w:rsid w:val="004E76A7"/>
    <w:rsid w:val="004E7E7D"/>
    <w:rsid w:val="004F0237"/>
    <w:rsid w:val="004F03EC"/>
    <w:rsid w:val="004F0A07"/>
    <w:rsid w:val="004F0B85"/>
    <w:rsid w:val="004F0B9B"/>
    <w:rsid w:val="004F0CB9"/>
    <w:rsid w:val="004F0D08"/>
    <w:rsid w:val="004F0D86"/>
    <w:rsid w:val="004F17A1"/>
    <w:rsid w:val="004F1E1B"/>
    <w:rsid w:val="004F2117"/>
    <w:rsid w:val="004F2B53"/>
    <w:rsid w:val="004F2F70"/>
    <w:rsid w:val="004F3085"/>
    <w:rsid w:val="004F3D7A"/>
    <w:rsid w:val="004F3DB6"/>
    <w:rsid w:val="004F4284"/>
    <w:rsid w:val="004F441A"/>
    <w:rsid w:val="004F46E5"/>
    <w:rsid w:val="004F5342"/>
    <w:rsid w:val="004F53E1"/>
    <w:rsid w:val="004F5E6A"/>
    <w:rsid w:val="004F5E90"/>
    <w:rsid w:val="004F6D73"/>
    <w:rsid w:val="004F6DB6"/>
    <w:rsid w:val="004F777D"/>
    <w:rsid w:val="00500718"/>
    <w:rsid w:val="005008B4"/>
    <w:rsid w:val="005009F7"/>
    <w:rsid w:val="00500E5E"/>
    <w:rsid w:val="00500F25"/>
    <w:rsid w:val="00501098"/>
    <w:rsid w:val="00501D19"/>
    <w:rsid w:val="005021A9"/>
    <w:rsid w:val="005022F8"/>
    <w:rsid w:val="00502C23"/>
    <w:rsid w:val="00502D46"/>
    <w:rsid w:val="005035F4"/>
    <w:rsid w:val="00503843"/>
    <w:rsid w:val="00504240"/>
    <w:rsid w:val="00504349"/>
    <w:rsid w:val="00504C4A"/>
    <w:rsid w:val="0050516A"/>
    <w:rsid w:val="005077AA"/>
    <w:rsid w:val="00507CA8"/>
    <w:rsid w:val="00507F3A"/>
    <w:rsid w:val="005105A8"/>
    <w:rsid w:val="00510836"/>
    <w:rsid w:val="00510FA0"/>
    <w:rsid w:val="00511370"/>
    <w:rsid w:val="00511473"/>
    <w:rsid w:val="00511694"/>
    <w:rsid w:val="00511EBD"/>
    <w:rsid w:val="00512177"/>
    <w:rsid w:val="00512532"/>
    <w:rsid w:val="005129FD"/>
    <w:rsid w:val="00512D92"/>
    <w:rsid w:val="00513153"/>
    <w:rsid w:val="005138F2"/>
    <w:rsid w:val="00513CF3"/>
    <w:rsid w:val="00513FA1"/>
    <w:rsid w:val="0051420B"/>
    <w:rsid w:val="00514797"/>
    <w:rsid w:val="005154C1"/>
    <w:rsid w:val="005156D6"/>
    <w:rsid w:val="005156F4"/>
    <w:rsid w:val="005157FF"/>
    <w:rsid w:val="005158D9"/>
    <w:rsid w:val="00515CC6"/>
    <w:rsid w:val="00515DD7"/>
    <w:rsid w:val="00515EF6"/>
    <w:rsid w:val="00516320"/>
    <w:rsid w:val="00516EEC"/>
    <w:rsid w:val="005171D6"/>
    <w:rsid w:val="005173B2"/>
    <w:rsid w:val="005178EF"/>
    <w:rsid w:val="00517A54"/>
    <w:rsid w:val="00520085"/>
    <w:rsid w:val="005202AA"/>
    <w:rsid w:val="00521451"/>
    <w:rsid w:val="005216A4"/>
    <w:rsid w:val="00522997"/>
    <w:rsid w:val="00522C90"/>
    <w:rsid w:val="00522C9C"/>
    <w:rsid w:val="00522F92"/>
    <w:rsid w:val="00523714"/>
    <w:rsid w:val="00523715"/>
    <w:rsid w:val="00523D14"/>
    <w:rsid w:val="00523E0D"/>
    <w:rsid w:val="00524A0A"/>
    <w:rsid w:val="00524EAD"/>
    <w:rsid w:val="0052507D"/>
    <w:rsid w:val="00525108"/>
    <w:rsid w:val="00525489"/>
    <w:rsid w:val="0052588E"/>
    <w:rsid w:val="00525EF6"/>
    <w:rsid w:val="00526601"/>
    <w:rsid w:val="00527F0D"/>
    <w:rsid w:val="00530ED0"/>
    <w:rsid w:val="00531847"/>
    <w:rsid w:val="00531DFF"/>
    <w:rsid w:val="005333F7"/>
    <w:rsid w:val="00533460"/>
    <w:rsid w:val="00533836"/>
    <w:rsid w:val="00534007"/>
    <w:rsid w:val="00535664"/>
    <w:rsid w:val="0053601E"/>
    <w:rsid w:val="00536993"/>
    <w:rsid w:val="005369FF"/>
    <w:rsid w:val="00537049"/>
    <w:rsid w:val="00537584"/>
    <w:rsid w:val="00537758"/>
    <w:rsid w:val="0053788A"/>
    <w:rsid w:val="0053793A"/>
    <w:rsid w:val="00537946"/>
    <w:rsid w:val="00537979"/>
    <w:rsid w:val="005379DD"/>
    <w:rsid w:val="00537E60"/>
    <w:rsid w:val="00540417"/>
    <w:rsid w:val="00540696"/>
    <w:rsid w:val="00540906"/>
    <w:rsid w:val="00540B19"/>
    <w:rsid w:val="00541287"/>
    <w:rsid w:val="005415D8"/>
    <w:rsid w:val="0054167D"/>
    <w:rsid w:val="00541790"/>
    <w:rsid w:val="00541D72"/>
    <w:rsid w:val="00541F1D"/>
    <w:rsid w:val="00542394"/>
    <w:rsid w:val="00542651"/>
    <w:rsid w:val="00542678"/>
    <w:rsid w:val="0054278C"/>
    <w:rsid w:val="00542E82"/>
    <w:rsid w:val="00543F7D"/>
    <w:rsid w:val="00544208"/>
    <w:rsid w:val="0054465F"/>
    <w:rsid w:val="00544877"/>
    <w:rsid w:val="00544B22"/>
    <w:rsid w:val="00544DEA"/>
    <w:rsid w:val="00544E88"/>
    <w:rsid w:val="00545035"/>
    <w:rsid w:val="00545207"/>
    <w:rsid w:val="00545917"/>
    <w:rsid w:val="00545929"/>
    <w:rsid w:val="00545D0E"/>
    <w:rsid w:val="00546506"/>
    <w:rsid w:val="00546667"/>
    <w:rsid w:val="005466AB"/>
    <w:rsid w:val="00546CC0"/>
    <w:rsid w:val="00546EB9"/>
    <w:rsid w:val="00547137"/>
    <w:rsid w:val="0054714B"/>
    <w:rsid w:val="00550085"/>
    <w:rsid w:val="005500E1"/>
    <w:rsid w:val="00550B22"/>
    <w:rsid w:val="00550FDE"/>
    <w:rsid w:val="00551C86"/>
    <w:rsid w:val="00551E7C"/>
    <w:rsid w:val="00551F0A"/>
    <w:rsid w:val="005523C2"/>
    <w:rsid w:val="0055266A"/>
    <w:rsid w:val="005529A1"/>
    <w:rsid w:val="00552B19"/>
    <w:rsid w:val="00552EAD"/>
    <w:rsid w:val="00552ED7"/>
    <w:rsid w:val="00553004"/>
    <w:rsid w:val="00553A2B"/>
    <w:rsid w:val="00553B23"/>
    <w:rsid w:val="005540E6"/>
    <w:rsid w:val="00554152"/>
    <w:rsid w:val="0055471F"/>
    <w:rsid w:val="0055510D"/>
    <w:rsid w:val="00555154"/>
    <w:rsid w:val="0055536A"/>
    <w:rsid w:val="00555492"/>
    <w:rsid w:val="0055556C"/>
    <w:rsid w:val="005558DF"/>
    <w:rsid w:val="005559F3"/>
    <w:rsid w:val="00555E66"/>
    <w:rsid w:val="00557839"/>
    <w:rsid w:val="00557BC8"/>
    <w:rsid w:val="005603BA"/>
    <w:rsid w:val="00560A47"/>
    <w:rsid w:val="00560D46"/>
    <w:rsid w:val="005612B2"/>
    <w:rsid w:val="005613B8"/>
    <w:rsid w:val="005618DD"/>
    <w:rsid w:val="00562180"/>
    <w:rsid w:val="005624A2"/>
    <w:rsid w:val="0056367E"/>
    <w:rsid w:val="0056383F"/>
    <w:rsid w:val="005638A2"/>
    <w:rsid w:val="00563C39"/>
    <w:rsid w:val="0056411B"/>
    <w:rsid w:val="00565034"/>
    <w:rsid w:val="00565293"/>
    <w:rsid w:val="005653FD"/>
    <w:rsid w:val="00565D55"/>
    <w:rsid w:val="005663C0"/>
    <w:rsid w:val="0056699D"/>
    <w:rsid w:val="00566AA9"/>
    <w:rsid w:val="00566E12"/>
    <w:rsid w:val="0056714E"/>
    <w:rsid w:val="005672AD"/>
    <w:rsid w:val="00567C84"/>
    <w:rsid w:val="00570563"/>
    <w:rsid w:val="0057075E"/>
    <w:rsid w:val="00570C5A"/>
    <w:rsid w:val="00570DA9"/>
    <w:rsid w:val="005711F8"/>
    <w:rsid w:val="00571765"/>
    <w:rsid w:val="005717DB"/>
    <w:rsid w:val="00571853"/>
    <w:rsid w:val="00571D29"/>
    <w:rsid w:val="00571FD0"/>
    <w:rsid w:val="005728E4"/>
    <w:rsid w:val="00572BAF"/>
    <w:rsid w:val="00572D27"/>
    <w:rsid w:val="00573C82"/>
    <w:rsid w:val="00573E15"/>
    <w:rsid w:val="00574881"/>
    <w:rsid w:val="0057499B"/>
    <w:rsid w:val="00575AB3"/>
    <w:rsid w:val="00575B4F"/>
    <w:rsid w:val="00575B68"/>
    <w:rsid w:val="00575DF2"/>
    <w:rsid w:val="00575F0E"/>
    <w:rsid w:val="00575FFB"/>
    <w:rsid w:val="00576617"/>
    <w:rsid w:val="0057696E"/>
    <w:rsid w:val="00576A91"/>
    <w:rsid w:val="00576E9E"/>
    <w:rsid w:val="005772B7"/>
    <w:rsid w:val="00577593"/>
    <w:rsid w:val="0058046E"/>
    <w:rsid w:val="00580886"/>
    <w:rsid w:val="00581041"/>
    <w:rsid w:val="00581F82"/>
    <w:rsid w:val="00582D78"/>
    <w:rsid w:val="00583589"/>
    <w:rsid w:val="005836E8"/>
    <w:rsid w:val="00583D7D"/>
    <w:rsid w:val="00583E35"/>
    <w:rsid w:val="005842C4"/>
    <w:rsid w:val="005842D0"/>
    <w:rsid w:val="005848DE"/>
    <w:rsid w:val="005848E6"/>
    <w:rsid w:val="0058591D"/>
    <w:rsid w:val="00585989"/>
    <w:rsid w:val="00585A69"/>
    <w:rsid w:val="00586455"/>
    <w:rsid w:val="0058657E"/>
    <w:rsid w:val="005866CD"/>
    <w:rsid w:val="00586D46"/>
    <w:rsid w:val="005870F3"/>
    <w:rsid w:val="0058719E"/>
    <w:rsid w:val="0058744C"/>
    <w:rsid w:val="005875E8"/>
    <w:rsid w:val="00590979"/>
    <w:rsid w:val="00590F12"/>
    <w:rsid w:val="005911C5"/>
    <w:rsid w:val="0059123E"/>
    <w:rsid w:val="0059175C"/>
    <w:rsid w:val="005918EA"/>
    <w:rsid w:val="0059196C"/>
    <w:rsid w:val="005919C3"/>
    <w:rsid w:val="00591B4D"/>
    <w:rsid w:val="00592324"/>
    <w:rsid w:val="00593810"/>
    <w:rsid w:val="00593C48"/>
    <w:rsid w:val="00593CF1"/>
    <w:rsid w:val="00593F51"/>
    <w:rsid w:val="00594B9C"/>
    <w:rsid w:val="00594DCE"/>
    <w:rsid w:val="00594F67"/>
    <w:rsid w:val="005950E1"/>
    <w:rsid w:val="00595DF3"/>
    <w:rsid w:val="00595E19"/>
    <w:rsid w:val="0059618E"/>
    <w:rsid w:val="0059672C"/>
    <w:rsid w:val="00597A6D"/>
    <w:rsid w:val="005A03A8"/>
    <w:rsid w:val="005A0E39"/>
    <w:rsid w:val="005A106E"/>
    <w:rsid w:val="005A1352"/>
    <w:rsid w:val="005A14A4"/>
    <w:rsid w:val="005A14FE"/>
    <w:rsid w:val="005A1613"/>
    <w:rsid w:val="005A195C"/>
    <w:rsid w:val="005A210B"/>
    <w:rsid w:val="005A23A2"/>
    <w:rsid w:val="005A2923"/>
    <w:rsid w:val="005A2C1E"/>
    <w:rsid w:val="005A3013"/>
    <w:rsid w:val="005A31EA"/>
    <w:rsid w:val="005A3295"/>
    <w:rsid w:val="005A32F4"/>
    <w:rsid w:val="005A3D07"/>
    <w:rsid w:val="005A4173"/>
    <w:rsid w:val="005A4218"/>
    <w:rsid w:val="005A440A"/>
    <w:rsid w:val="005A4968"/>
    <w:rsid w:val="005A4E2D"/>
    <w:rsid w:val="005A4F36"/>
    <w:rsid w:val="005A62C2"/>
    <w:rsid w:val="005A6B90"/>
    <w:rsid w:val="005A6C63"/>
    <w:rsid w:val="005A6EA2"/>
    <w:rsid w:val="005A7277"/>
    <w:rsid w:val="005A7437"/>
    <w:rsid w:val="005A746E"/>
    <w:rsid w:val="005A75D6"/>
    <w:rsid w:val="005A766A"/>
    <w:rsid w:val="005B0006"/>
    <w:rsid w:val="005B0091"/>
    <w:rsid w:val="005B0305"/>
    <w:rsid w:val="005B07FC"/>
    <w:rsid w:val="005B0BE1"/>
    <w:rsid w:val="005B0CDC"/>
    <w:rsid w:val="005B0ED2"/>
    <w:rsid w:val="005B0F8F"/>
    <w:rsid w:val="005B11A9"/>
    <w:rsid w:val="005B148B"/>
    <w:rsid w:val="005B238C"/>
    <w:rsid w:val="005B266A"/>
    <w:rsid w:val="005B2770"/>
    <w:rsid w:val="005B2C8E"/>
    <w:rsid w:val="005B2F42"/>
    <w:rsid w:val="005B37C1"/>
    <w:rsid w:val="005B3DDC"/>
    <w:rsid w:val="005B4069"/>
    <w:rsid w:val="005B418D"/>
    <w:rsid w:val="005B4596"/>
    <w:rsid w:val="005B45D0"/>
    <w:rsid w:val="005B45E5"/>
    <w:rsid w:val="005B47D0"/>
    <w:rsid w:val="005B4958"/>
    <w:rsid w:val="005B5702"/>
    <w:rsid w:val="005B589D"/>
    <w:rsid w:val="005B5D18"/>
    <w:rsid w:val="005B62F2"/>
    <w:rsid w:val="005B65BA"/>
    <w:rsid w:val="005B6627"/>
    <w:rsid w:val="005B6628"/>
    <w:rsid w:val="005B69E5"/>
    <w:rsid w:val="005B6BD2"/>
    <w:rsid w:val="005B714B"/>
    <w:rsid w:val="005B71AC"/>
    <w:rsid w:val="005B7C60"/>
    <w:rsid w:val="005B7DAC"/>
    <w:rsid w:val="005C004F"/>
    <w:rsid w:val="005C0F0D"/>
    <w:rsid w:val="005C1348"/>
    <w:rsid w:val="005C1566"/>
    <w:rsid w:val="005C21CD"/>
    <w:rsid w:val="005C2630"/>
    <w:rsid w:val="005C26F9"/>
    <w:rsid w:val="005C2C2C"/>
    <w:rsid w:val="005C2FC6"/>
    <w:rsid w:val="005C3419"/>
    <w:rsid w:val="005C3E1E"/>
    <w:rsid w:val="005C43C7"/>
    <w:rsid w:val="005C464A"/>
    <w:rsid w:val="005C4797"/>
    <w:rsid w:val="005C481B"/>
    <w:rsid w:val="005C4A24"/>
    <w:rsid w:val="005C4FE4"/>
    <w:rsid w:val="005C505D"/>
    <w:rsid w:val="005C54E4"/>
    <w:rsid w:val="005C5F81"/>
    <w:rsid w:val="005C6044"/>
    <w:rsid w:val="005C6472"/>
    <w:rsid w:val="005C68E4"/>
    <w:rsid w:val="005C6A29"/>
    <w:rsid w:val="005C7983"/>
    <w:rsid w:val="005C7CFE"/>
    <w:rsid w:val="005D04F0"/>
    <w:rsid w:val="005D0BF8"/>
    <w:rsid w:val="005D0EAD"/>
    <w:rsid w:val="005D14B5"/>
    <w:rsid w:val="005D18D3"/>
    <w:rsid w:val="005D244B"/>
    <w:rsid w:val="005D295A"/>
    <w:rsid w:val="005D436A"/>
    <w:rsid w:val="005D4A2B"/>
    <w:rsid w:val="005D4C9C"/>
    <w:rsid w:val="005D53FD"/>
    <w:rsid w:val="005D5438"/>
    <w:rsid w:val="005D5C28"/>
    <w:rsid w:val="005E071F"/>
    <w:rsid w:val="005E09CD"/>
    <w:rsid w:val="005E15F2"/>
    <w:rsid w:val="005E211A"/>
    <w:rsid w:val="005E2C0F"/>
    <w:rsid w:val="005E328D"/>
    <w:rsid w:val="005E3832"/>
    <w:rsid w:val="005E3A39"/>
    <w:rsid w:val="005E3E1A"/>
    <w:rsid w:val="005E3F13"/>
    <w:rsid w:val="005E4C8E"/>
    <w:rsid w:val="005E4DCF"/>
    <w:rsid w:val="005E59C7"/>
    <w:rsid w:val="005E64AF"/>
    <w:rsid w:val="005E6531"/>
    <w:rsid w:val="005E68D3"/>
    <w:rsid w:val="005E7D59"/>
    <w:rsid w:val="005F047A"/>
    <w:rsid w:val="005F06E2"/>
    <w:rsid w:val="005F07A6"/>
    <w:rsid w:val="005F0E4E"/>
    <w:rsid w:val="005F0E7C"/>
    <w:rsid w:val="005F11A7"/>
    <w:rsid w:val="005F12BD"/>
    <w:rsid w:val="005F16E5"/>
    <w:rsid w:val="005F1D31"/>
    <w:rsid w:val="005F20B0"/>
    <w:rsid w:val="005F25F3"/>
    <w:rsid w:val="005F2764"/>
    <w:rsid w:val="005F2DF3"/>
    <w:rsid w:val="005F3060"/>
    <w:rsid w:val="005F35A2"/>
    <w:rsid w:val="005F4662"/>
    <w:rsid w:val="005F4D76"/>
    <w:rsid w:val="005F51BD"/>
    <w:rsid w:val="005F527F"/>
    <w:rsid w:val="005F5424"/>
    <w:rsid w:val="005F5778"/>
    <w:rsid w:val="005F5FA3"/>
    <w:rsid w:val="005F6AA7"/>
    <w:rsid w:val="005F72C0"/>
    <w:rsid w:val="006008E1"/>
    <w:rsid w:val="00600E6F"/>
    <w:rsid w:val="00600FAE"/>
    <w:rsid w:val="00601249"/>
    <w:rsid w:val="00601765"/>
    <w:rsid w:val="00601850"/>
    <w:rsid w:val="00602484"/>
    <w:rsid w:val="0060298E"/>
    <w:rsid w:val="00602CBC"/>
    <w:rsid w:val="006035E2"/>
    <w:rsid w:val="0060364D"/>
    <w:rsid w:val="006037C1"/>
    <w:rsid w:val="00604911"/>
    <w:rsid w:val="006051FC"/>
    <w:rsid w:val="00605211"/>
    <w:rsid w:val="00605888"/>
    <w:rsid w:val="0060623A"/>
    <w:rsid w:val="00606C0E"/>
    <w:rsid w:val="00606EEB"/>
    <w:rsid w:val="0060713C"/>
    <w:rsid w:val="006073DD"/>
    <w:rsid w:val="006077A0"/>
    <w:rsid w:val="00610F6D"/>
    <w:rsid w:val="006110FB"/>
    <w:rsid w:val="006111AE"/>
    <w:rsid w:val="00611579"/>
    <w:rsid w:val="006117ED"/>
    <w:rsid w:val="006122F2"/>
    <w:rsid w:val="006129A1"/>
    <w:rsid w:val="00614D80"/>
    <w:rsid w:val="006154C4"/>
    <w:rsid w:val="00615B06"/>
    <w:rsid w:val="00615CF6"/>
    <w:rsid w:val="00616292"/>
    <w:rsid w:val="006164A2"/>
    <w:rsid w:val="00616606"/>
    <w:rsid w:val="00616B71"/>
    <w:rsid w:val="00616C25"/>
    <w:rsid w:val="00617641"/>
    <w:rsid w:val="0061792D"/>
    <w:rsid w:val="00617DB1"/>
    <w:rsid w:val="00617F2C"/>
    <w:rsid w:val="006213CD"/>
    <w:rsid w:val="00622478"/>
    <w:rsid w:val="006224CE"/>
    <w:rsid w:val="00622E1A"/>
    <w:rsid w:val="00622E52"/>
    <w:rsid w:val="00623386"/>
    <w:rsid w:val="0062341B"/>
    <w:rsid w:val="0062341D"/>
    <w:rsid w:val="006235F1"/>
    <w:rsid w:val="006237D6"/>
    <w:rsid w:val="00624167"/>
    <w:rsid w:val="00624C58"/>
    <w:rsid w:val="00624DAF"/>
    <w:rsid w:val="006250A4"/>
    <w:rsid w:val="0062513D"/>
    <w:rsid w:val="006254B4"/>
    <w:rsid w:val="006255FF"/>
    <w:rsid w:val="00626BF9"/>
    <w:rsid w:val="00626D02"/>
    <w:rsid w:val="0062784E"/>
    <w:rsid w:val="00627A57"/>
    <w:rsid w:val="00627EFC"/>
    <w:rsid w:val="00627F89"/>
    <w:rsid w:val="0063022D"/>
    <w:rsid w:val="006308F3"/>
    <w:rsid w:val="00630E59"/>
    <w:rsid w:val="00631613"/>
    <w:rsid w:val="00631709"/>
    <w:rsid w:val="0063366C"/>
    <w:rsid w:val="006336B5"/>
    <w:rsid w:val="0063398D"/>
    <w:rsid w:val="00633D00"/>
    <w:rsid w:val="0063464B"/>
    <w:rsid w:val="00634C09"/>
    <w:rsid w:val="00634CCF"/>
    <w:rsid w:val="00636CA6"/>
    <w:rsid w:val="0063744B"/>
    <w:rsid w:val="0063751B"/>
    <w:rsid w:val="0064091C"/>
    <w:rsid w:val="00640987"/>
    <w:rsid w:val="006414D4"/>
    <w:rsid w:val="00641A18"/>
    <w:rsid w:val="00642170"/>
    <w:rsid w:val="006422EC"/>
    <w:rsid w:val="006426E6"/>
    <w:rsid w:val="00642CB6"/>
    <w:rsid w:val="00643089"/>
    <w:rsid w:val="0064359E"/>
    <w:rsid w:val="006448C2"/>
    <w:rsid w:val="00645732"/>
    <w:rsid w:val="00645784"/>
    <w:rsid w:val="0064586D"/>
    <w:rsid w:val="006460AB"/>
    <w:rsid w:val="006463D2"/>
    <w:rsid w:val="0064695C"/>
    <w:rsid w:val="00646C93"/>
    <w:rsid w:val="00647414"/>
    <w:rsid w:val="006476F0"/>
    <w:rsid w:val="00650EAE"/>
    <w:rsid w:val="00651482"/>
    <w:rsid w:val="00651EEF"/>
    <w:rsid w:val="006523B3"/>
    <w:rsid w:val="006526FC"/>
    <w:rsid w:val="00652740"/>
    <w:rsid w:val="006527DE"/>
    <w:rsid w:val="006527F1"/>
    <w:rsid w:val="00652AF7"/>
    <w:rsid w:val="00652B48"/>
    <w:rsid w:val="00652EDF"/>
    <w:rsid w:val="00653582"/>
    <w:rsid w:val="00653827"/>
    <w:rsid w:val="00653DBC"/>
    <w:rsid w:val="00654049"/>
    <w:rsid w:val="0065461D"/>
    <w:rsid w:val="00654926"/>
    <w:rsid w:val="00654EA7"/>
    <w:rsid w:val="00655023"/>
    <w:rsid w:val="00655054"/>
    <w:rsid w:val="006550B7"/>
    <w:rsid w:val="00655DB8"/>
    <w:rsid w:val="00655EB2"/>
    <w:rsid w:val="00656EC5"/>
    <w:rsid w:val="006577DC"/>
    <w:rsid w:val="00657833"/>
    <w:rsid w:val="006600E8"/>
    <w:rsid w:val="00660243"/>
    <w:rsid w:val="0066073A"/>
    <w:rsid w:val="006608F3"/>
    <w:rsid w:val="0066103F"/>
    <w:rsid w:val="0066119D"/>
    <w:rsid w:val="0066143D"/>
    <w:rsid w:val="0066152E"/>
    <w:rsid w:val="00661F3F"/>
    <w:rsid w:val="00662063"/>
    <w:rsid w:val="00662176"/>
    <w:rsid w:val="00662A27"/>
    <w:rsid w:val="00663B32"/>
    <w:rsid w:val="00663E64"/>
    <w:rsid w:val="006645DD"/>
    <w:rsid w:val="00664EB8"/>
    <w:rsid w:val="00664FED"/>
    <w:rsid w:val="006653A2"/>
    <w:rsid w:val="006653CC"/>
    <w:rsid w:val="006658B6"/>
    <w:rsid w:val="00665CBF"/>
    <w:rsid w:val="00666368"/>
    <w:rsid w:val="006665C2"/>
    <w:rsid w:val="00666678"/>
    <w:rsid w:val="006670E6"/>
    <w:rsid w:val="006672DF"/>
    <w:rsid w:val="00667AEA"/>
    <w:rsid w:val="00667B7F"/>
    <w:rsid w:val="00670091"/>
    <w:rsid w:val="00670A84"/>
    <w:rsid w:val="00670BF4"/>
    <w:rsid w:val="006717C2"/>
    <w:rsid w:val="006720B9"/>
    <w:rsid w:val="0067239F"/>
    <w:rsid w:val="00673438"/>
    <w:rsid w:val="00673551"/>
    <w:rsid w:val="006735AA"/>
    <w:rsid w:val="006736FF"/>
    <w:rsid w:val="00673A5F"/>
    <w:rsid w:val="00673AB0"/>
    <w:rsid w:val="0067477F"/>
    <w:rsid w:val="006749AA"/>
    <w:rsid w:val="00674B17"/>
    <w:rsid w:val="00674E0A"/>
    <w:rsid w:val="00675255"/>
    <w:rsid w:val="00675717"/>
    <w:rsid w:val="00675F44"/>
    <w:rsid w:val="0067627C"/>
    <w:rsid w:val="006771BE"/>
    <w:rsid w:val="00677427"/>
    <w:rsid w:val="0067747B"/>
    <w:rsid w:val="00677EC8"/>
    <w:rsid w:val="00680167"/>
    <w:rsid w:val="0068033E"/>
    <w:rsid w:val="00680355"/>
    <w:rsid w:val="006804E0"/>
    <w:rsid w:val="006808B6"/>
    <w:rsid w:val="00680B7B"/>
    <w:rsid w:val="00680E12"/>
    <w:rsid w:val="00681125"/>
    <w:rsid w:val="00681164"/>
    <w:rsid w:val="00681B45"/>
    <w:rsid w:val="006825FB"/>
    <w:rsid w:val="006832B1"/>
    <w:rsid w:val="00683F8F"/>
    <w:rsid w:val="0068442E"/>
    <w:rsid w:val="00684580"/>
    <w:rsid w:val="00684777"/>
    <w:rsid w:val="006849D5"/>
    <w:rsid w:val="00684C5B"/>
    <w:rsid w:val="00685304"/>
    <w:rsid w:val="0068648F"/>
    <w:rsid w:val="00686A65"/>
    <w:rsid w:val="006870CC"/>
    <w:rsid w:val="00687C8B"/>
    <w:rsid w:val="00687E7D"/>
    <w:rsid w:val="00690D4E"/>
    <w:rsid w:val="006914B0"/>
    <w:rsid w:val="0069192F"/>
    <w:rsid w:val="00692238"/>
    <w:rsid w:val="0069292A"/>
    <w:rsid w:val="00692971"/>
    <w:rsid w:val="00692E29"/>
    <w:rsid w:val="00692F67"/>
    <w:rsid w:val="00692FFC"/>
    <w:rsid w:val="0069316B"/>
    <w:rsid w:val="006933CA"/>
    <w:rsid w:val="00693666"/>
    <w:rsid w:val="006936CD"/>
    <w:rsid w:val="00693EE2"/>
    <w:rsid w:val="006940B4"/>
    <w:rsid w:val="00694B16"/>
    <w:rsid w:val="00694CE4"/>
    <w:rsid w:val="00694D19"/>
    <w:rsid w:val="00695281"/>
    <w:rsid w:val="00695B61"/>
    <w:rsid w:val="0069609D"/>
    <w:rsid w:val="00696112"/>
    <w:rsid w:val="0069630A"/>
    <w:rsid w:val="0069651E"/>
    <w:rsid w:val="00697013"/>
    <w:rsid w:val="006976FF"/>
    <w:rsid w:val="00697D12"/>
    <w:rsid w:val="006A09DF"/>
    <w:rsid w:val="006A0D22"/>
    <w:rsid w:val="006A1C9A"/>
    <w:rsid w:val="006A1EDE"/>
    <w:rsid w:val="006A1FC8"/>
    <w:rsid w:val="006A2659"/>
    <w:rsid w:val="006A27E9"/>
    <w:rsid w:val="006A2AC4"/>
    <w:rsid w:val="006A2AF7"/>
    <w:rsid w:val="006A2CA2"/>
    <w:rsid w:val="006A2D06"/>
    <w:rsid w:val="006A2E99"/>
    <w:rsid w:val="006A393C"/>
    <w:rsid w:val="006A3E62"/>
    <w:rsid w:val="006A4058"/>
    <w:rsid w:val="006A4665"/>
    <w:rsid w:val="006A50AC"/>
    <w:rsid w:val="006A5FB7"/>
    <w:rsid w:val="006A68E4"/>
    <w:rsid w:val="006A77AD"/>
    <w:rsid w:val="006A7BF0"/>
    <w:rsid w:val="006B0204"/>
    <w:rsid w:val="006B05D8"/>
    <w:rsid w:val="006B0B0B"/>
    <w:rsid w:val="006B11E4"/>
    <w:rsid w:val="006B13C0"/>
    <w:rsid w:val="006B14F5"/>
    <w:rsid w:val="006B197C"/>
    <w:rsid w:val="006B3589"/>
    <w:rsid w:val="006B3675"/>
    <w:rsid w:val="006B36F5"/>
    <w:rsid w:val="006B3AD9"/>
    <w:rsid w:val="006B3F41"/>
    <w:rsid w:val="006B408D"/>
    <w:rsid w:val="006B4778"/>
    <w:rsid w:val="006B4BC2"/>
    <w:rsid w:val="006B52D5"/>
    <w:rsid w:val="006B551E"/>
    <w:rsid w:val="006B56BC"/>
    <w:rsid w:val="006B5ADE"/>
    <w:rsid w:val="006B5CF1"/>
    <w:rsid w:val="006B5E01"/>
    <w:rsid w:val="006B6092"/>
    <w:rsid w:val="006B6866"/>
    <w:rsid w:val="006B68B5"/>
    <w:rsid w:val="006B6E5A"/>
    <w:rsid w:val="006B7069"/>
    <w:rsid w:val="006B73CA"/>
    <w:rsid w:val="006B740A"/>
    <w:rsid w:val="006B7771"/>
    <w:rsid w:val="006C062D"/>
    <w:rsid w:val="006C1179"/>
    <w:rsid w:val="006C1263"/>
    <w:rsid w:val="006C14B7"/>
    <w:rsid w:val="006C15FC"/>
    <w:rsid w:val="006C1D7D"/>
    <w:rsid w:val="006C1E96"/>
    <w:rsid w:val="006C1ED9"/>
    <w:rsid w:val="006C2497"/>
    <w:rsid w:val="006C2A35"/>
    <w:rsid w:val="006C3046"/>
    <w:rsid w:val="006C307D"/>
    <w:rsid w:val="006C34DE"/>
    <w:rsid w:val="006C3B54"/>
    <w:rsid w:val="006C442C"/>
    <w:rsid w:val="006C4448"/>
    <w:rsid w:val="006C44FA"/>
    <w:rsid w:val="006C4A02"/>
    <w:rsid w:val="006C4B69"/>
    <w:rsid w:val="006C4E68"/>
    <w:rsid w:val="006C54E8"/>
    <w:rsid w:val="006C59E5"/>
    <w:rsid w:val="006C5C58"/>
    <w:rsid w:val="006C5D15"/>
    <w:rsid w:val="006C5D53"/>
    <w:rsid w:val="006C66DA"/>
    <w:rsid w:val="006C6C90"/>
    <w:rsid w:val="006C6E13"/>
    <w:rsid w:val="006C7166"/>
    <w:rsid w:val="006C73ED"/>
    <w:rsid w:val="006C7807"/>
    <w:rsid w:val="006C79E2"/>
    <w:rsid w:val="006D07F8"/>
    <w:rsid w:val="006D098D"/>
    <w:rsid w:val="006D0B45"/>
    <w:rsid w:val="006D10BA"/>
    <w:rsid w:val="006D1AD8"/>
    <w:rsid w:val="006D2F36"/>
    <w:rsid w:val="006D3489"/>
    <w:rsid w:val="006D36B0"/>
    <w:rsid w:val="006D3807"/>
    <w:rsid w:val="006D386B"/>
    <w:rsid w:val="006D3BF8"/>
    <w:rsid w:val="006D3D51"/>
    <w:rsid w:val="006D4842"/>
    <w:rsid w:val="006D4917"/>
    <w:rsid w:val="006D4A38"/>
    <w:rsid w:val="006D584E"/>
    <w:rsid w:val="006D5953"/>
    <w:rsid w:val="006D5E2B"/>
    <w:rsid w:val="006D6383"/>
    <w:rsid w:val="006D658F"/>
    <w:rsid w:val="006D66DD"/>
    <w:rsid w:val="006D6859"/>
    <w:rsid w:val="006D6E29"/>
    <w:rsid w:val="006D74F5"/>
    <w:rsid w:val="006D7B64"/>
    <w:rsid w:val="006E009D"/>
    <w:rsid w:val="006E01D1"/>
    <w:rsid w:val="006E069A"/>
    <w:rsid w:val="006E06BF"/>
    <w:rsid w:val="006E0BBA"/>
    <w:rsid w:val="006E19B3"/>
    <w:rsid w:val="006E1EF0"/>
    <w:rsid w:val="006E2078"/>
    <w:rsid w:val="006E2FD4"/>
    <w:rsid w:val="006E33A9"/>
    <w:rsid w:val="006E3522"/>
    <w:rsid w:val="006E402E"/>
    <w:rsid w:val="006E40F3"/>
    <w:rsid w:val="006E416F"/>
    <w:rsid w:val="006E4716"/>
    <w:rsid w:val="006E4BF6"/>
    <w:rsid w:val="006E4C06"/>
    <w:rsid w:val="006E4CF3"/>
    <w:rsid w:val="006E5242"/>
    <w:rsid w:val="006E5341"/>
    <w:rsid w:val="006E5466"/>
    <w:rsid w:val="006E553F"/>
    <w:rsid w:val="006E667E"/>
    <w:rsid w:val="006E6745"/>
    <w:rsid w:val="006E67D3"/>
    <w:rsid w:val="006E690F"/>
    <w:rsid w:val="006E6B7C"/>
    <w:rsid w:val="006E6F65"/>
    <w:rsid w:val="006E71AB"/>
    <w:rsid w:val="006E74BD"/>
    <w:rsid w:val="006E78BE"/>
    <w:rsid w:val="006E7E3B"/>
    <w:rsid w:val="006F0B1B"/>
    <w:rsid w:val="006F1000"/>
    <w:rsid w:val="006F108C"/>
    <w:rsid w:val="006F148E"/>
    <w:rsid w:val="006F2499"/>
    <w:rsid w:val="006F269C"/>
    <w:rsid w:val="006F2AA3"/>
    <w:rsid w:val="006F2BC4"/>
    <w:rsid w:val="006F300A"/>
    <w:rsid w:val="006F31EF"/>
    <w:rsid w:val="006F3282"/>
    <w:rsid w:val="006F3494"/>
    <w:rsid w:val="006F4721"/>
    <w:rsid w:val="006F47EB"/>
    <w:rsid w:val="006F4A9F"/>
    <w:rsid w:val="006F4AA3"/>
    <w:rsid w:val="006F4B3F"/>
    <w:rsid w:val="006F4BB0"/>
    <w:rsid w:val="006F592F"/>
    <w:rsid w:val="006F6182"/>
    <w:rsid w:val="006F684D"/>
    <w:rsid w:val="006F6AB4"/>
    <w:rsid w:val="006F75D5"/>
    <w:rsid w:val="007001B8"/>
    <w:rsid w:val="007003AF"/>
    <w:rsid w:val="007004E7"/>
    <w:rsid w:val="00700891"/>
    <w:rsid w:val="00700912"/>
    <w:rsid w:val="0070117B"/>
    <w:rsid w:val="00701215"/>
    <w:rsid w:val="0070221E"/>
    <w:rsid w:val="007029A6"/>
    <w:rsid w:val="007031F7"/>
    <w:rsid w:val="00703C2C"/>
    <w:rsid w:val="00704231"/>
    <w:rsid w:val="00704AF9"/>
    <w:rsid w:val="00704B46"/>
    <w:rsid w:val="00704FA1"/>
    <w:rsid w:val="00705233"/>
    <w:rsid w:val="00705455"/>
    <w:rsid w:val="0070546E"/>
    <w:rsid w:val="007057F7"/>
    <w:rsid w:val="00705A25"/>
    <w:rsid w:val="00705D27"/>
    <w:rsid w:val="00705DD4"/>
    <w:rsid w:val="00705E0F"/>
    <w:rsid w:val="00705FCE"/>
    <w:rsid w:val="0070606C"/>
    <w:rsid w:val="007060B3"/>
    <w:rsid w:val="00706C6E"/>
    <w:rsid w:val="00707711"/>
    <w:rsid w:val="0071007E"/>
    <w:rsid w:val="00710133"/>
    <w:rsid w:val="00710759"/>
    <w:rsid w:val="0071112A"/>
    <w:rsid w:val="00711199"/>
    <w:rsid w:val="0071141E"/>
    <w:rsid w:val="0071151B"/>
    <w:rsid w:val="00712598"/>
    <w:rsid w:val="00712762"/>
    <w:rsid w:val="00712A5A"/>
    <w:rsid w:val="00712FD3"/>
    <w:rsid w:val="0071339D"/>
    <w:rsid w:val="007141A9"/>
    <w:rsid w:val="00714555"/>
    <w:rsid w:val="00715057"/>
    <w:rsid w:val="0071590D"/>
    <w:rsid w:val="00716FC7"/>
    <w:rsid w:val="0071792D"/>
    <w:rsid w:val="007179E2"/>
    <w:rsid w:val="00717B37"/>
    <w:rsid w:val="00717CF4"/>
    <w:rsid w:val="00717D17"/>
    <w:rsid w:val="00717D1D"/>
    <w:rsid w:val="00717EBA"/>
    <w:rsid w:val="00717FB8"/>
    <w:rsid w:val="00720C49"/>
    <w:rsid w:val="00720FBD"/>
    <w:rsid w:val="0072102A"/>
    <w:rsid w:val="00722701"/>
    <w:rsid w:val="00722978"/>
    <w:rsid w:val="0072310A"/>
    <w:rsid w:val="00724618"/>
    <w:rsid w:val="00724B99"/>
    <w:rsid w:val="007253F2"/>
    <w:rsid w:val="0072586F"/>
    <w:rsid w:val="0072596D"/>
    <w:rsid w:val="00726481"/>
    <w:rsid w:val="007268A3"/>
    <w:rsid w:val="00726A25"/>
    <w:rsid w:val="00727106"/>
    <w:rsid w:val="007277AA"/>
    <w:rsid w:val="00727899"/>
    <w:rsid w:val="00727EBB"/>
    <w:rsid w:val="007302B4"/>
    <w:rsid w:val="00731381"/>
    <w:rsid w:val="00731413"/>
    <w:rsid w:val="00732AA1"/>
    <w:rsid w:val="00732E49"/>
    <w:rsid w:val="00732E8A"/>
    <w:rsid w:val="0073365B"/>
    <w:rsid w:val="00733D11"/>
    <w:rsid w:val="0073432F"/>
    <w:rsid w:val="00734B1E"/>
    <w:rsid w:val="00735A1E"/>
    <w:rsid w:val="00735CC5"/>
    <w:rsid w:val="00735EFC"/>
    <w:rsid w:val="00736C0C"/>
    <w:rsid w:val="00737643"/>
    <w:rsid w:val="00737A7B"/>
    <w:rsid w:val="00737CDB"/>
    <w:rsid w:val="00737E63"/>
    <w:rsid w:val="00740032"/>
    <w:rsid w:val="00741119"/>
    <w:rsid w:val="00742027"/>
    <w:rsid w:val="007423CB"/>
    <w:rsid w:val="007430BD"/>
    <w:rsid w:val="00743976"/>
    <w:rsid w:val="007440F2"/>
    <w:rsid w:val="007446CC"/>
    <w:rsid w:val="0074474A"/>
    <w:rsid w:val="00744D7A"/>
    <w:rsid w:val="00744E5B"/>
    <w:rsid w:val="00745066"/>
    <w:rsid w:val="007451DE"/>
    <w:rsid w:val="00746813"/>
    <w:rsid w:val="00746948"/>
    <w:rsid w:val="007469CC"/>
    <w:rsid w:val="00747A64"/>
    <w:rsid w:val="00747CA3"/>
    <w:rsid w:val="007500FE"/>
    <w:rsid w:val="0075077A"/>
    <w:rsid w:val="00750D31"/>
    <w:rsid w:val="00751F25"/>
    <w:rsid w:val="00752074"/>
    <w:rsid w:val="007524F0"/>
    <w:rsid w:val="007527A7"/>
    <w:rsid w:val="00752E3B"/>
    <w:rsid w:val="007537C5"/>
    <w:rsid w:val="00753832"/>
    <w:rsid w:val="007539EF"/>
    <w:rsid w:val="00754796"/>
    <w:rsid w:val="007554D0"/>
    <w:rsid w:val="00755905"/>
    <w:rsid w:val="007559C5"/>
    <w:rsid w:val="007559D0"/>
    <w:rsid w:val="00756331"/>
    <w:rsid w:val="00756722"/>
    <w:rsid w:val="00756AF4"/>
    <w:rsid w:val="00756B17"/>
    <w:rsid w:val="00756D21"/>
    <w:rsid w:val="00757785"/>
    <w:rsid w:val="007579F0"/>
    <w:rsid w:val="00757ADC"/>
    <w:rsid w:val="007606AA"/>
    <w:rsid w:val="00760843"/>
    <w:rsid w:val="00760D59"/>
    <w:rsid w:val="00761045"/>
    <w:rsid w:val="00761E29"/>
    <w:rsid w:val="007625B9"/>
    <w:rsid w:val="00763F25"/>
    <w:rsid w:val="007645C6"/>
    <w:rsid w:val="00764649"/>
    <w:rsid w:val="007647C8"/>
    <w:rsid w:val="00764A54"/>
    <w:rsid w:val="00764C0A"/>
    <w:rsid w:val="00764D40"/>
    <w:rsid w:val="007657DB"/>
    <w:rsid w:val="00765975"/>
    <w:rsid w:val="00765B0A"/>
    <w:rsid w:val="00765DF5"/>
    <w:rsid w:val="00765E88"/>
    <w:rsid w:val="0076649A"/>
    <w:rsid w:val="00766E5E"/>
    <w:rsid w:val="00766F13"/>
    <w:rsid w:val="00767092"/>
    <w:rsid w:val="00767154"/>
    <w:rsid w:val="00767265"/>
    <w:rsid w:val="007676E5"/>
    <w:rsid w:val="00767B10"/>
    <w:rsid w:val="00770454"/>
    <w:rsid w:val="007704F0"/>
    <w:rsid w:val="00770927"/>
    <w:rsid w:val="00770AEA"/>
    <w:rsid w:val="00770BF7"/>
    <w:rsid w:val="00770E01"/>
    <w:rsid w:val="007716CC"/>
    <w:rsid w:val="00771720"/>
    <w:rsid w:val="0077296F"/>
    <w:rsid w:val="00772B3F"/>
    <w:rsid w:val="007731E1"/>
    <w:rsid w:val="00773411"/>
    <w:rsid w:val="00773A61"/>
    <w:rsid w:val="00773C1E"/>
    <w:rsid w:val="00773EC6"/>
    <w:rsid w:val="00774427"/>
    <w:rsid w:val="00774BFF"/>
    <w:rsid w:val="00774CB7"/>
    <w:rsid w:val="00774D73"/>
    <w:rsid w:val="007750A5"/>
    <w:rsid w:val="00775381"/>
    <w:rsid w:val="00775708"/>
    <w:rsid w:val="00775890"/>
    <w:rsid w:val="00775910"/>
    <w:rsid w:val="00775DC1"/>
    <w:rsid w:val="007760F0"/>
    <w:rsid w:val="0077678D"/>
    <w:rsid w:val="00776B5B"/>
    <w:rsid w:val="00776F47"/>
    <w:rsid w:val="00777496"/>
    <w:rsid w:val="00777A1A"/>
    <w:rsid w:val="00777C95"/>
    <w:rsid w:val="0078026F"/>
    <w:rsid w:val="007806BB"/>
    <w:rsid w:val="00780CFA"/>
    <w:rsid w:val="007811F2"/>
    <w:rsid w:val="00781CD9"/>
    <w:rsid w:val="00781F30"/>
    <w:rsid w:val="00781FB4"/>
    <w:rsid w:val="0078267D"/>
    <w:rsid w:val="007839D9"/>
    <w:rsid w:val="00783CA2"/>
    <w:rsid w:val="00783DCF"/>
    <w:rsid w:val="007843C9"/>
    <w:rsid w:val="00784899"/>
    <w:rsid w:val="00784A50"/>
    <w:rsid w:val="00784B21"/>
    <w:rsid w:val="00784BCA"/>
    <w:rsid w:val="00785190"/>
    <w:rsid w:val="00785409"/>
    <w:rsid w:val="007857C9"/>
    <w:rsid w:val="00785807"/>
    <w:rsid w:val="00785811"/>
    <w:rsid w:val="00785A9B"/>
    <w:rsid w:val="00785CFD"/>
    <w:rsid w:val="00785DD5"/>
    <w:rsid w:val="00785ED0"/>
    <w:rsid w:val="00786795"/>
    <w:rsid w:val="00786BA1"/>
    <w:rsid w:val="00786DED"/>
    <w:rsid w:val="00787B13"/>
    <w:rsid w:val="00787D40"/>
    <w:rsid w:val="007901E7"/>
    <w:rsid w:val="00790ABE"/>
    <w:rsid w:val="00790B8C"/>
    <w:rsid w:val="0079167C"/>
    <w:rsid w:val="00791FDE"/>
    <w:rsid w:val="00792A22"/>
    <w:rsid w:val="007932B0"/>
    <w:rsid w:val="00793499"/>
    <w:rsid w:val="00793D73"/>
    <w:rsid w:val="00794979"/>
    <w:rsid w:val="00794980"/>
    <w:rsid w:val="00795B1C"/>
    <w:rsid w:val="00795D21"/>
    <w:rsid w:val="007960E9"/>
    <w:rsid w:val="00796BB7"/>
    <w:rsid w:val="00797147"/>
    <w:rsid w:val="00797879"/>
    <w:rsid w:val="00797A0E"/>
    <w:rsid w:val="007A0149"/>
    <w:rsid w:val="007A0287"/>
    <w:rsid w:val="007A034F"/>
    <w:rsid w:val="007A0659"/>
    <w:rsid w:val="007A0B36"/>
    <w:rsid w:val="007A107B"/>
    <w:rsid w:val="007A17B6"/>
    <w:rsid w:val="007A181B"/>
    <w:rsid w:val="007A1E74"/>
    <w:rsid w:val="007A2384"/>
    <w:rsid w:val="007A2596"/>
    <w:rsid w:val="007A25F8"/>
    <w:rsid w:val="007A3BFF"/>
    <w:rsid w:val="007A3FF2"/>
    <w:rsid w:val="007A4959"/>
    <w:rsid w:val="007A4B77"/>
    <w:rsid w:val="007A4EDD"/>
    <w:rsid w:val="007A53F6"/>
    <w:rsid w:val="007A5474"/>
    <w:rsid w:val="007A554F"/>
    <w:rsid w:val="007A560E"/>
    <w:rsid w:val="007A625D"/>
    <w:rsid w:val="007A6EEA"/>
    <w:rsid w:val="007A74BB"/>
    <w:rsid w:val="007A77C0"/>
    <w:rsid w:val="007A7FC0"/>
    <w:rsid w:val="007B00D6"/>
    <w:rsid w:val="007B050D"/>
    <w:rsid w:val="007B0783"/>
    <w:rsid w:val="007B0804"/>
    <w:rsid w:val="007B1430"/>
    <w:rsid w:val="007B1520"/>
    <w:rsid w:val="007B21C3"/>
    <w:rsid w:val="007B2DE9"/>
    <w:rsid w:val="007B3ADC"/>
    <w:rsid w:val="007B4048"/>
    <w:rsid w:val="007B4C02"/>
    <w:rsid w:val="007B5A0E"/>
    <w:rsid w:val="007B641E"/>
    <w:rsid w:val="007B66CD"/>
    <w:rsid w:val="007B66EE"/>
    <w:rsid w:val="007B6898"/>
    <w:rsid w:val="007B6950"/>
    <w:rsid w:val="007B6D04"/>
    <w:rsid w:val="007B6F15"/>
    <w:rsid w:val="007B75C8"/>
    <w:rsid w:val="007B7797"/>
    <w:rsid w:val="007B7CE6"/>
    <w:rsid w:val="007C0478"/>
    <w:rsid w:val="007C0701"/>
    <w:rsid w:val="007C08A5"/>
    <w:rsid w:val="007C0F4C"/>
    <w:rsid w:val="007C143A"/>
    <w:rsid w:val="007C18E1"/>
    <w:rsid w:val="007C1C5A"/>
    <w:rsid w:val="007C2DD1"/>
    <w:rsid w:val="007C33B7"/>
    <w:rsid w:val="007C36D7"/>
    <w:rsid w:val="007C38FA"/>
    <w:rsid w:val="007C3C2C"/>
    <w:rsid w:val="007C3E64"/>
    <w:rsid w:val="007C4623"/>
    <w:rsid w:val="007C4AAD"/>
    <w:rsid w:val="007C4E4A"/>
    <w:rsid w:val="007C4EDA"/>
    <w:rsid w:val="007C4FF2"/>
    <w:rsid w:val="007C508A"/>
    <w:rsid w:val="007C5358"/>
    <w:rsid w:val="007C5431"/>
    <w:rsid w:val="007C5616"/>
    <w:rsid w:val="007C57A2"/>
    <w:rsid w:val="007C57BA"/>
    <w:rsid w:val="007C5926"/>
    <w:rsid w:val="007C5AA0"/>
    <w:rsid w:val="007C623C"/>
    <w:rsid w:val="007C686E"/>
    <w:rsid w:val="007C68E4"/>
    <w:rsid w:val="007C6937"/>
    <w:rsid w:val="007C6A87"/>
    <w:rsid w:val="007C6D5F"/>
    <w:rsid w:val="007C774E"/>
    <w:rsid w:val="007C7A87"/>
    <w:rsid w:val="007C7F5E"/>
    <w:rsid w:val="007D01DE"/>
    <w:rsid w:val="007D02A6"/>
    <w:rsid w:val="007D050A"/>
    <w:rsid w:val="007D073C"/>
    <w:rsid w:val="007D0ADA"/>
    <w:rsid w:val="007D1075"/>
    <w:rsid w:val="007D23CD"/>
    <w:rsid w:val="007D24D7"/>
    <w:rsid w:val="007D259D"/>
    <w:rsid w:val="007D31C4"/>
    <w:rsid w:val="007D39F8"/>
    <w:rsid w:val="007D3F77"/>
    <w:rsid w:val="007D3FB9"/>
    <w:rsid w:val="007D4387"/>
    <w:rsid w:val="007D447E"/>
    <w:rsid w:val="007D4D3E"/>
    <w:rsid w:val="007D544D"/>
    <w:rsid w:val="007D55F2"/>
    <w:rsid w:val="007D5B38"/>
    <w:rsid w:val="007D5C7A"/>
    <w:rsid w:val="007D62D7"/>
    <w:rsid w:val="007D73A5"/>
    <w:rsid w:val="007D7B8A"/>
    <w:rsid w:val="007E02A4"/>
    <w:rsid w:val="007E0490"/>
    <w:rsid w:val="007E07C7"/>
    <w:rsid w:val="007E097E"/>
    <w:rsid w:val="007E0A9A"/>
    <w:rsid w:val="007E1747"/>
    <w:rsid w:val="007E1802"/>
    <w:rsid w:val="007E267C"/>
    <w:rsid w:val="007E2867"/>
    <w:rsid w:val="007E2957"/>
    <w:rsid w:val="007E31B7"/>
    <w:rsid w:val="007E3A56"/>
    <w:rsid w:val="007E3B59"/>
    <w:rsid w:val="007E4523"/>
    <w:rsid w:val="007E480C"/>
    <w:rsid w:val="007E4DA5"/>
    <w:rsid w:val="007E515C"/>
    <w:rsid w:val="007E53F8"/>
    <w:rsid w:val="007E5672"/>
    <w:rsid w:val="007E5813"/>
    <w:rsid w:val="007E5C93"/>
    <w:rsid w:val="007E5CC3"/>
    <w:rsid w:val="007E5FC6"/>
    <w:rsid w:val="007E6040"/>
    <w:rsid w:val="007E653C"/>
    <w:rsid w:val="007E67D2"/>
    <w:rsid w:val="007E6B9F"/>
    <w:rsid w:val="007E72A0"/>
    <w:rsid w:val="007E73EF"/>
    <w:rsid w:val="007E74EB"/>
    <w:rsid w:val="007E7BD4"/>
    <w:rsid w:val="007E7ED0"/>
    <w:rsid w:val="007E7F2F"/>
    <w:rsid w:val="007F0673"/>
    <w:rsid w:val="007F0A4E"/>
    <w:rsid w:val="007F11C4"/>
    <w:rsid w:val="007F1803"/>
    <w:rsid w:val="007F19E9"/>
    <w:rsid w:val="007F1A22"/>
    <w:rsid w:val="007F1D84"/>
    <w:rsid w:val="007F2204"/>
    <w:rsid w:val="007F234B"/>
    <w:rsid w:val="007F27BA"/>
    <w:rsid w:val="007F298F"/>
    <w:rsid w:val="007F31A1"/>
    <w:rsid w:val="007F34CC"/>
    <w:rsid w:val="007F3655"/>
    <w:rsid w:val="007F3B66"/>
    <w:rsid w:val="007F4E14"/>
    <w:rsid w:val="007F5370"/>
    <w:rsid w:val="007F54E5"/>
    <w:rsid w:val="007F5992"/>
    <w:rsid w:val="007F5CFE"/>
    <w:rsid w:val="007F6221"/>
    <w:rsid w:val="007F63B7"/>
    <w:rsid w:val="007F6AB4"/>
    <w:rsid w:val="007F74EE"/>
    <w:rsid w:val="007F75D6"/>
    <w:rsid w:val="007F76D6"/>
    <w:rsid w:val="0080041D"/>
    <w:rsid w:val="00801A85"/>
    <w:rsid w:val="00802022"/>
    <w:rsid w:val="008020F5"/>
    <w:rsid w:val="0080250D"/>
    <w:rsid w:val="00802BF2"/>
    <w:rsid w:val="00802E3E"/>
    <w:rsid w:val="00803298"/>
    <w:rsid w:val="00803762"/>
    <w:rsid w:val="00803CA9"/>
    <w:rsid w:val="00803CFC"/>
    <w:rsid w:val="0080454E"/>
    <w:rsid w:val="008046CA"/>
    <w:rsid w:val="0080527B"/>
    <w:rsid w:val="0080550F"/>
    <w:rsid w:val="00805669"/>
    <w:rsid w:val="008057DF"/>
    <w:rsid w:val="00805EA6"/>
    <w:rsid w:val="00806058"/>
    <w:rsid w:val="00806590"/>
    <w:rsid w:val="00806B79"/>
    <w:rsid w:val="00806E26"/>
    <w:rsid w:val="00806F34"/>
    <w:rsid w:val="008074AF"/>
    <w:rsid w:val="00807EB4"/>
    <w:rsid w:val="00810AF7"/>
    <w:rsid w:val="00810CF4"/>
    <w:rsid w:val="00810DE3"/>
    <w:rsid w:val="00810DEE"/>
    <w:rsid w:val="0081130D"/>
    <w:rsid w:val="00811943"/>
    <w:rsid w:val="0081226C"/>
    <w:rsid w:val="00812783"/>
    <w:rsid w:val="008129D0"/>
    <w:rsid w:val="00812C8D"/>
    <w:rsid w:val="00813A86"/>
    <w:rsid w:val="00813DD7"/>
    <w:rsid w:val="00813E4F"/>
    <w:rsid w:val="00814454"/>
    <w:rsid w:val="00814456"/>
    <w:rsid w:val="008145D6"/>
    <w:rsid w:val="0081496A"/>
    <w:rsid w:val="00815198"/>
    <w:rsid w:val="0081534A"/>
    <w:rsid w:val="0081557C"/>
    <w:rsid w:val="008163C8"/>
    <w:rsid w:val="00816751"/>
    <w:rsid w:val="008167DB"/>
    <w:rsid w:val="00816910"/>
    <w:rsid w:val="00816D9E"/>
    <w:rsid w:val="0081718D"/>
    <w:rsid w:val="008173DB"/>
    <w:rsid w:val="00817A39"/>
    <w:rsid w:val="008203EF"/>
    <w:rsid w:val="00820CC4"/>
    <w:rsid w:val="0082156F"/>
    <w:rsid w:val="008217A0"/>
    <w:rsid w:val="008217EB"/>
    <w:rsid w:val="008219BB"/>
    <w:rsid w:val="00821A20"/>
    <w:rsid w:val="00821C44"/>
    <w:rsid w:val="00821E7D"/>
    <w:rsid w:val="0082241C"/>
    <w:rsid w:val="008227BB"/>
    <w:rsid w:val="00822821"/>
    <w:rsid w:val="00822E1F"/>
    <w:rsid w:val="00823391"/>
    <w:rsid w:val="00823571"/>
    <w:rsid w:val="008236F6"/>
    <w:rsid w:val="008238E8"/>
    <w:rsid w:val="008245C2"/>
    <w:rsid w:val="0082567E"/>
    <w:rsid w:val="008257B6"/>
    <w:rsid w:val="00825D14"/>
    <w:rsid w:val="00825DE8"/>
    <w:rsid w:val="0082634D"/>
    <w:rsid w:val="008268F7"/>
    <w:rsid w:val="00826C4C"/>
    <w:rsid w:val="00826D97"/>
    <w:rsid w:val="00826FAB"/>
    <w:rsid w:val="00827FFA"/>
    <w:rsid w:val="0083003A"/>
    <w:rsid w:val="0083082E"/>
    <w:rsid w:val="00831370"/>
    <w:rsid w:val="0083170D"/>
    <w:rsid w:val="00831CE4"/>
    <w:rsid w:val="00832107"/>
    <w:rsid w:val="0083235B"/>
    <w:rsid w:val="00832BBE"/>
    <w:rsid w:val="00832CAE"/>
    <w:rsid w:val="00832D44"/>
    <w:rsid w:val="00833404"/>
    <w:rsid w:val="00833AF1"/>
    <w:rsid w:val="00834789"/>
    <w:rsid w:val="00834EEB"/>
    <w:rsid w:val="008351D4"/>
    <w:rsid w:val="00836A36"/>
    <w:rsid w:val="00836B8A"/>
    <w:rsid w:val="00837008"/>
    <w:rsid w:val="00837289"/>
    <w:rsid w:val="00837A7E"/>
    <w:rsid w:val="00837C15"/>
    <w:rsid w:val="00837E75"/>
    <w:rsid w:val="00840001"/>
    <w:rsid w:val="00840559"/>
    <w:rsid w:val="008406C7"/>
    <w:rsid w:val="00841377"/>
    <w:rsid w:val="008418B7"/>
    <w:rsid w:val="00841A67"/>
    <w:rsid w:val="00841BCC"/>
    <w:rsid w:val="00841FC1"/>
    <w:rsid w:val="008423D4"/>
    <w:rsid w:val="0084261B"/>
    <w:rsid w:val="00842E47"/>
    <w:rsid w:val="00842FE2"/>
    <w:rsid w:val="00843CBD"/>
    <w:rsid w:val="00843D0A"/>
    <w:rsid w:val="00844D27"/>
    <w:rsid w:val="0084500E"/>
    <w:rsid w:val="00845387"/>
    <w:rsid w:val="008456D3"/>
    <w:rsid w:val="0084580D"/>
    <w:rsid w:val="00845B3C"/>
    <w:rsid w:val="00846349"/>
    <w:rsid w:val="008467AF"/>
    <w:rsid w:val="008467C2"/>
    <w:rsid w:val="00846A92"/>
    <w:rsid w:val="008478F0"/>
    <w:rsid w:val="00850302"/>
    <w:rsid w:val="00850C7A"/>
    <w:rsid w:val="008517A6"/>
    <w:rsid w:val="008518FC"/>
    <w:rsid w:val="00851EEF"/>
    <w:rsid w:val="00851FB3"/>
    <w:rsid w:val="008520B1"/>
    <w:rsid w:val="008520F8"/>
    <w:rsid w:val="0085254C"/>
    <w:rsid w:val="00852878"/>
    <w:rsid w:val="008528A1"/>
    <w:rsid w:val="00852A87"/>
    <w:rsid w:val="00852EDC"/>
    <w:rsid w:val="0085362D"/>
    <w:rsid w:val="00853E15"/>
    <w:rsid w:val="00854204"/>
    <w:rsid w:val="00854256"/>
    <w:rsid w:val="00854B0F"/>
    <w:rsid w:val="00854B8E"/>
    <w:rsid w:val="00854C4C"/>
    <w:rsid w:val="00855073"/>
    <w:rsid w:val="0085563A"/>
    <w:rsid w:val="00855641"/>
    <w:rsid w:val="008569D7"/>
    <w:rsid w:val="00856E18"/>
    <w:rsid w:val="0085714C"/>
    <w:rsid w:val="00857539"/>
    <w:rsid w:val="008578AC"/>
    <w:rsid w:val="00861481"/>
    <w:rsid w:val="00861B29"/>
    <w:rsid w:val="00861CCA"/>
    <w:rsid w:val="008624E5"/>
    <w:rsid w:val="00862642"/>
    <w:rsid w:val="00862BD4"/>
    <w:rsid w:val="00862C95"/>
    <w:rsid w:val="00862D7F"/>
    <w:rsid w:val="00862E79"/>
    <w:rsid w:val="0086365A"/>
    <w:rsid w:val="00863756"/>
    <w:rsid w:val="00863C4B"/>
    <w:rsid w:val="00864056"/>
    <w:rsid w:val="0086411B"/>
    <w:rsid w:val="00864AD4"/>
    <w:rsid w:val="00864BD2"/>
    <w:rsid w:val="00864F6D"/>
    <w:rsid w:val="008652EB"/>
    <w:rsid w:val="008673E9"/>
    <w:rsid w:val="008675C7"/>
    <w:rsid w:val="00867737"/>
    <w:rsid w:val="008677B7"/>
    <w:rsid w:val="00867BC5"/>
    <w:rsid w:val="0087003A"/>
    <w:rsid w:val="00870463"/>
    <w:rsid w:val="008706ED"/>
    <w:rsid w:val="00870768"/>
    <w:rsid w:val="00871005"/>
    <w:rsid w:val="00871855"/>
    <w:rsid w:val="00871E27"/>
    <w:rsid w:val="00871F61"/>
    <w:rsid w:val="00872666"/>
    <w:rsid w:val="00872983"/>
    <w:rsid w:val="00872A5F"/>
    <w:rsid w:val="0087312F"/>
    <w:rsid w:val="008733C6"/>
    <w:rsid w:val="0087359A"/>
    <w:rsid w:val="00873705"/>
    <w:rsid w:val="00874838"/>
    <w:rsid w:val="0087506A"/>
    <w:rsid w:val="00876067"/>
    <w:rsid w:val="00876248"/>
    <w:rsid w:val="0087657E"/>
    <w:rsid w:val="008765B3"/>
    <w:rsid w:val="00876802"/>
    <w:rsid w:val="008770FF"/>
    <w:rsid w:val="0087751A"/>
    <w:rsid w:val="00877B88"/>
    <w:rsid w:val="008800FB"/>
    <w:rsid w:val="008817B9"/>
    <w:rsid w:val="00881F21"/>
    <w:rsid w:val="0088217A"/>
    <w:rsid w:val="008822D1"/>
    <w:rsid w:val="00882E9C"/>
    <w:rsid w:val="0088319F"/>
    <w:rsid w:val="0088321C"/>
    <w:rsid w:val="0088341C"/>
    <w:rsid w:val="00883629"/>
    <w:rsid w:val="00884A96"/>
    <w:rsid w:val="00884C74"/>
    <w:rsid w:val="00885287"/>
    <w:rsid w:val="0088538D"/>
    <w:rsid w:val="00885C18"/>
    <w:rsid w:val="00885DF3"/>
    <w:rsid w:val="00886AA6"/>
    <w:rsid w:val="00887029"/>
    <w:rsid w:val="00887FE2"/>
    <w:rsid w:val="008900ED"/>
    <w:rsid w:val="008905FB"/>
    <w:rsid w:val="00890C69"/>
    <w:rsid w:val="00891569"/>
    <w:rsid w:val="0089185A"/>
    <w:rsid w:val="00891C45"/>
    <w:rsid w:val="00891F2B"/>
    <w:rsid w:val="0089289E"/>
    <w:rsid w:val="00892947"/>
    <w:rsid w:val="00893175"/>
    <w:rsid w:val="00893298"/>
    <w:rsid w:val="00893479"/>
    <w:rsid w:val="008938F9"/>
    <w:rsid w:val="00893DB2"/>
    <w:rsid w:val="0089460A"/>
    <w:rsid w:val="008946F9"/>
    <w:rsid w:val="00894736"/>
    <w:rsid w:val="0089475F"/>
    <w:rsid w:val="00895A70"/>
    <w:rsid w:val="00896626"/>
    <w:rsid w:val="00896F60"/>
    <w:rsid w:val="00897818"/>
    <w:rsid w:val="008A099C"/>
    <w:rsid w:val="008A0C51"/>
    <w:rsid w:val="008A127A"/>
    <w:rsid w:val="008A1D71"/>
    <w:rsid w:val="008A1D72"/>
    <w:rsid w:val="008A1E59"/>
    <w:rsid w:val="008A29B8"/>
    <w:rsid w:val="008A2D95"/>
    <w:rsid w:val="008A2F60"/>
    <w:rsid w:val="008A3110"/>
    <w:rsid w:val="008A3122"/>
    <w:rsid w:val="008A3333"/>
    <w:rsid w:val="008A33D1"/>
    <w:rsid w:val="008A35B8"/>
    <w:rsid w:val="008A372D"/>
    <w:rsid w:val="008A3A43"/>
    <w:rsid w:val="008A3EBC"/>
    <w:rsid w:val="008A5166"/>
    <w:rsid w:val="008A544D"/>
    <w:rsid w:val="008A57DD"/>
    <w:rsid w:val="008A646E"/>
    <w:rsid w:val="008A6686"/>
    <w:rsid w:val="008A69E6"/>
    <w:rsid w:val="008A7220"/>
    <w:rsid w:val="008B097C"/>
    <w:rsid w:val="008B0E93"/>
    <w:rsid w:val="008B1095"/>
    <w:rsid w:val="008B19B7"/>
    <w:rsid w:val="008B23AB"/>
    <w:rsid w:val="008B2E2D"/>
    <w:rsid w:val="008B37BE"/>
    <w:rsid w:val="008B4767"/>
    <w:rsid w:val="008B47DB"/>
    <w:rsid w:val="008B497F"/>
    <w:rsid w:val="008B49A1"/>
    <w:rsid w:val="008B4A3D"/>
    <w:rsid w:val="008B4DDE"/>
    <w:rsid w:val="008B5708"/>
    <w:rsid w:val="008B5869"/>
    <w:rsid w:val="008B59D2"/>
    <w:rsid w:val="008B6390"/>
    <w:rsid w:val="008B67A8"/>
    <w:rsid w:val="008B6952"/>
    <w:rsid w:val="008B6C25"/>
    <w:rsid w:val="008B6DC9"/>
    <w:rsid w:val="008B6F6C"/>
    <w:rsid w:val="008B745D"/>
    <w:rsid w:val="008B76EB"/>
    <w:rsid w:val="008B7DAA"/>
    <w:rsid w:val="008C202D"/>
    <w:rsid w:val="008C2457"/>
    <w:rsid w:val="008C2702"/>
    <w:rsid w:val="008C2824"/>
    <w:rsid w:val="008C2DE6"/>
    <w:rsid w:val="008C34B0"/>
    <w:rsid w:val="008C3513"/>
    <w:rsid w:val="008C37EB"/>
    <w:rsid w:val="008C3D0B"/>
    <w:rsid w:val="008C3E71"/>
    <w:rsid w:val="008C44A9"/>
    <w:rsid w:val="008C4ACF"/>
    <w:rsid w:val="008C4BEF"/>
    <w:rsid w:val="008C4F05"/>
    <w:rsid w:val="008C5B99"/>
    <w:rsid w:val="008C6AB0"/>
    <w:rsid w:val="008C7279"/>
    <w:rsid w:val="008C7B05"/>
    <w:rsid w:val="008C7B53"/>
    <w:rsid w:val="008D0296"/>
    <w:rsid w:val="008D08D4"/>
    <w:rsid w:val="008D0E21"/>
    <w:rsid w:val="008D0E3D"/>
    <w:rsid w:val="008D0E44"/>
    <w:rsid w:val="008D14AE"/>
    <w:rsid w:val="008D3B99"/>
    <w:rsid w:val="008D4177"/>
    <w:rsid w:val="008D43E1"/>
    <w:rsid w:val="008D4DA6"/>
    <w:rsid w:val="008D5027"/>
    <w:rsid w:val="008D51A7"/>
    <w:rsid w:val="008D5759"/>
    <w:rsid w:val="008D6071"/>
    <w:rsid w:val="008D6751"/>
    <w:rsid w:val="008D6777"/>
    <w:rsid w:val="008D7C8E"/>
    <w:rsid w:val="008E01CF"/>
    <w:rsid w:val="008E0943"/>
    <w:rsid w:val="008E12DD"/>
    <w:rsid w:val="008E19E6"/>
    <w:rsid w:val="008E1EF2"/>
    <w:rsid w:val="008E21F2"/>
    <w:rsid w:val="008E255A"/>
    <w:rsid w:val="008E34DE"/>
    <w:rsid w:val="008E4946"/>
    <w:rsid w:val="008E4A0C"/>
    <w:rsid w:val="008E5873"/>
    <w:rsid w:val="008E58FC"/>
    <w:rsid w:val="008E5CF2"/>
    <w:rsid w:val="008E606B"/>
    <w:rsid w:val="008E61F5"/>
    <w:rsid w:val="008E66FE"/>
    <w:rsid w:val="008E68BB"/>
    <w:rsid w:val="008E6C74"/>
    <w:rsid w:val="008E7403"/>
    <w:rsid w:val="008E7C42"/>
    <w:rsid w:val="008E7CD7"/>
    <w:rsid w:val="008F035E"/>
    <w:rsid w:val="008F077E"/>
    <w:rsid w:val="008F0799"/>
    <w:rsid w:val="008F0A7D"/>
    <w:rsid w:val="008F10D5"/>
    <w:rsid w:val="008F136D"/>
    <w:rsid w:val="008F2B47"/>
    <w:rsid w:val="008F2C95"/>
    <w:rsid w:val="008F3242"/>
    <w:rsid w:val="008F39B8"/>
    <w:rsid w:val="008F39DA"/>
    <w:rsid w:val="008F3A99"/>
    <w:rsid w:val="008F461B"/>
    <w:rsid w:val="008F4BF2"/>
    <w:rsid w:val="008F5106"/>
    <w:rsid w:val="008F5B18"/>
    <w:rsid w:val="008F7801"/>
    <w:rsid w:val="008F7D40"/>
    <w:rsid w:val="008F7EC0"/>
    <w:rsid w:val="00900423"/>
    <w:rsid w:val="0090047D"/>
    <w:rsid w:val="009008A0"/>
    <w:rsid w:val="0090126B"/>
    <w:rsid w:val="00901D5C"/>
    <w:rsid w:val="00902605"/>
    <w:rsid w:val="0090294A"/>
    <w:rsid w:val="00902990"/>
    <w:rsid w:val="00902B00"/>
    <w:rsid w:val="00902BD8"/>
    <w:rsid w:val="00903D3A"/>
    <w:rsid w:val="00903ECF"/>
    <w:rsid w:val="00904500"/>
    <w:rsid w:val="00904E81"/>
    <w:rsid w:val="00904FBF"/>
    <w:rsid w:val="00905450"/>
    <w:rsid w:val="00905E7D"/>
    <w:rsid w:val="00905EFF"/>
    <w:rsid w:val="009074A1"/>
    <w:rsid w:val="0091074C"/>
    <w:rsid w:val="00911650"/>
    <w:rsid w:val="00911C12"/>
    <w:rsid w:val="00911DE8"/>
    <w:rsid w:val="00912398"/>
    <w:rsid w:val="009123E4"/>
    <w:rsid w:val="00912771"/>
    <w:rsid w:val="00912A44"/>
    <w:rsid w:val="00912AFE"/>
    <w:rsid w:val="00912B26"/>
    <w:rsid w:val="009130ED"/>
    <w:rsid w:val="00913A5F"/>
    <w:rsid w:val="00913ACF"/>
    <w:rsid w:val="00914235"/>
    <w:rsid w:val="009149BF"/>
    <w:rsid w:val="00914AF2"/>
    <w:rsid w:val="00915120"/>
    <w:rsid w:val="00915810"/>
    <w:rsid w:val="009159C7"/>
    <w:rsid w:val="00915A04"/>
    <w:rsid w:val="00915B0D"/>
    <w:rsid w:val="00915BDA"/>
    <w:rsid w:val="00915F02"/>
    <w:rsid w:val="00916C6C"/>
    <w:rsid w:val="0091726C"/>
    <w:rsid w:val="009172E6"/>
    <w:rsid w:val="009177EE"/>
    <w:rsid w:val="00917D00"/>
    <w:rsid w:val="00920CEB"/>
    <w:rsid w:val="009213AA"/>
    <w:rsid w:val="00921579"/>
    <w:rsid w:val="009218A2"/>
    <w:rsid w:val="009220A3"/>
    <w:rsid w:val="009225B6"/>
    <w:rsid w:val="00922685"/>
    <w:rsid w:val="00922C7A"/>
    <w:rsid w:val="00923237"/>
    <w:rsid w:val="0092388C"/>
    <w:rsid w:val="00923C85"/>
    <w:rsid w:val="00923E51"/>
    <w:rsid w:val="009245C5"/>
    <w:rsid w:val="00924856"/>
    <w:rsid w:val="00924B26"/>
    <w:rsid w:val="00924D9D"/>
    <w:rsid w:val="009250C1"/>
    <w:rsid w:val="009252C4"/>
    <w:rsid w:val="00925809"/>
    <w:rsid w:val="00926FB3"/>
    <w:rsid w:val="00927C43"/>
    <w:rsid w:val="00927D66"/>
    <w:rsid w:val="009305A1"/>
    <w:rsid w:val="0093092E"/>
    <w:rsid w:val="00930CBC"/>
    <w:rsid w:val="009323B0"/>
    <w:rsid w:val="009324DA"/>
    <w:rsid w:val="009325AC"/>
    <w:rsid w:val="00932D65"/>
    <w:rsid w:val="00933319"/>
    <w:rsid w:val="00933A28"/>
    <w:rsid w:val="00934780"/>
    <w:rsid w:val="00934BBA"/>
    <w:rsid w:val="00934D6C"/>
    <w:rsid w:val="00934EE6"/>
    <w:rsid w:val="009352B0"/>
    <w:rsid w:val="00935F6E"/>
    <w:rsid w:val="00936323"/>
    <w:rsid w:val="009373EF"/>
    <w:rsid w:val="009378D8"/>
    <w:rsid w:val="009378EF"/>
    <w:rsid w:val="00937A1C"/>
    <w:rsid w:val="009400F9"/>
    <w:rsid w:val="009407BB"/>
    <w:rsid w:val="00940AE2"/>
    <w:rsid w:val="00940D1C"/>
    <w:rsid w:val="00940FB4"/>
    <w:rsid w:val="00941464"/>
    <w:rsid w:val="00941E4C"/>
    <w:rsid w:val="00941F82"/>
    <w:rsid w:val="009431A4"/>
    <w:rsid w:val="0094323C"/>
    <w:rsid w:val="00943553"/>
    <w:rsid w:val="009437CE"/>
    <w:rsid w:val="00943FB3"/>
    <w:rsid w:val="009444FA"/>
    <w:rsid w:val="0094478A"/>
    <w:rsid w:val="00944FA8"/>
    <w:rsid w:val="009457A1"/>
    <w:rsid w:val="009457BE"/>
    <w:rsid w:val="009464DA"/>
    <w:rsid w:val="009465ED"/>
    <w:rsid w:val="00946921"/>
    <w:rsid w:val="00946C61"/>
    <w:rsid w:val="00947AB3"/>
    <w:rsid w:val="00947E14"/>
    <w:rsid w:val="0095057B"/>
    <w:rsid w:val="009509CF"/>
    <w:rsid w:val="009517B8"/>
    <w:rsid w:val="00952345"/>
    <w:rsid w:val="00952429"/>
    <w:rsid w:val="00952B20"/>
    <w:rsid w:val="00952D6C"/>
    <w:rsid w:val="009543D7"/>
    <w:rsid w:val="0095532F"/>
    <w:rsid w:val="0095559D"/>
    <w:rsid w:val="00955653"/>
    <w:rsid w:val="009559B6"/>
    <w:rsid w:val="00956A68"/>
    <w:rsid w:val="00956D55"/>
    <w:rsid w:val="00957489"/>
    <w:rsid w:val="0096022F"/>
    <w:rsid w:val="0096023C"/>
    <w:rsid w:val="009603AD"/>
    <w:rsid w:val="00960762"/>
    <w:rsid w:val="0096090C"/>
    <w:rsid w:val="00960B19"/>
    <w:rsid w:val="00960BA0"/>
    <w:rsid w:val="00960BED"/>
    <w:rsid w:val="0096103D"/>
    <w:rsid w:val="0096111A"/>
    <w:rsid w:val="00961A87"/>
    <w:rsid w:val="009626DE"/>
    <w:rsid w:val="00962D18"/>
    <w:rsid w:val="00962E07"/>
    <w:rsid w:val="00962FC9"/>
    <w:rsid w:val="00963A64"/>
    <w:rsid w:val="00964148"/>
    <w:rsid w:val="00964310"/>
    <w:rsid w:val="0096432D"/>
    <w:rsid w:val="009645E8"/>
    <w:rsid w:val="009645FA"/>
    <w:rsid w:val="009646F4"/>
    <w:rsid w:val="009648DA"/>
    <w:rsid w:val="0096564E"/>
    <w:rsid w:val="00965B69"/>
    <w:rsid w:val="00965D3E"/>
    <w:rsid w:val="00965F8A"/>
    <w:rsid w:val="00966ABA"/>
    <w:rsid w:val="00966E34"/>
    <w:rsid w:val="00967116"/>
    <w:rsid w:val="00967D08"/>
    <w:rsid w:val="00970203"/>
    <w:rsid w:val="0097050A"/>
    <w:rsid w:val="00970641"/>
    <w:rsid w:val="009711C1"/>
    <w:rsid w:val="00971542"/>
    <w:rsid w:val="00971607"/>
    <w:rsid w:val="009720C9"/>
    <w:rsid w:val="0097243C"/>
    <w:rsid w:val="00972849"/>
    <w:rsid w:val="0097294F"/>
    <w:rsid w:val="009732C0"/>
    <w:rsid w:val="00973396"/>
    <w:rsid w:val="00973737"/>
    <w:rsid w:val="00973B63"/>
    <w:rsid w:val="00973D86"/>
    <w:rsid w:val="00974119"/>
    <w:rsid w:val="00974340"/>
    <w:rsid w:val="009745CF"/>
    <w:rsid w:val="009750A7"/>
    <w:rsid w:val="0097536D"/>
    <w:rsid w:val="009754E0"/>
    <w:rsid w:val="00975CBA"/>
    <w:rsid w:val="00975E8A"/>
    <w:rsid w:val="0097607D"/>
    <w:rsid w:val="0097652F"/>
    <w:rsid w:val="009765D9"/>
    <w:rsid w:val="00976E7E"/>
    <w:rsid w:val="00976EB7"/>
    <w:rsid w:val="0097715F"/>
    <w:rsid w:val="00977454"/>
    <w:rsid w:val="00977A17"/>
    <w:rsid w:val="00980183"/>
    <w:rsid w:val="00981857"/>
    <w:rsid w:val="00981BDD"/>
    <w:rsid w:val="00981C07"/>
    <w:rsid w:val="00981FDE"/>
    <w:rsid w:val="0098227B"/>
    <w:rsid w:val="0098288B"/>
    <w:rsid w:val="00982AEB"/>
    <w:rsid w:val="00982F7A"/>
    <w:rsid w:val="0098328B"/>
    <w:rsid w:val="00983585"/>
    <w:rsid w:val="00983870"/>
    <w:rsid w:val="0098387F"/>
    <w:rsid w:val="00983A75"/>
    <w:rsid w:val="0098439A"/>
    <w:rsid w:val="009844A6"/>
    <w:rsid w:val="00984B57"/>
    <w:rsid w:val="00984B80"/>
    <w:rsid w:val="00984C86"/>
    <w:rsid w:val="00984E01"/>
    <w:rsid w:val="009855CC"/>
    <w:rsid w:val="00986607"/>
    <w:rsid w:val="00986AB4"/>
    <w:rsid w:val="00986C75"/>
    <w:rsid w:val="00987042"/>
    <w:rsid w:val="009876D6"/>
    <w:rsid w:val="00987BCD"/>
    <w:rsid w:val="00987F14"/>
    <w:rsid w:val="00990299"/>
    <w:rsid w:val="009907F8"/>
    <w:rsid w:val="00991900"/>
    <w:rsid w:val="00991AC9"/>
    <w:rsid w:val="00992855"/>
    <w:rsid w:val="00992BCD"/>
    <w:rsid w:val="00993222"/>
    <w:rsid w:val="0099362C"/>
    <w:rsid w:val="0099387D"/>
    <w:rsid w:val="009938D0"/>
    <w:rsid w:val="00994193"/>
    <w:rsid w:val="009942AE"/>
    <w:rsid w:val="00994449"/>
    <w:rsid w:val="00994E69"/>
    <w:rsid w:val="00994ECD"/>
    <w:rsid w:val="0099512B"/>
    <w:rsid w:val="009956C5"/>
    <w:rsid w:val="00995857"/>
    <w:rsid w:val="009959A6"/>
    <w:rsid w:val="00995DEE"/>
    <w:rsid w:val="00996253"/>
    <w:rsid w:val="00996BAD"/>
    <w:rsid w:val="0099773F"/>
    <w:rsid w:val="00997A31"/>
    <w:rsid w:val="00997BA0"/>
    <w:rsid w:val="009A04E8"/>
    <w:rsid w:val="009A0510"/>
    <w:rsid w:val="009A0767"/>
    <w:rsid w:val="009A09F2"/>
    <w:rsid w:val="009A0B05"/>
    <w:rsid w:val="009A13ED"/>
    <w:rsid w:val="009A171C"/>
    <w:rsid w:val="009A1CA6"/>
    <w:rsid w:val="009A28EF"/>
    <w:rsid w:val="009A2A36"/>
    <w:rsid w:val="009A2C96"/>
    <w:rsid w:val="009A2D85"/>
    <w:rsid w:val="009A2F9A"/>
    <w:rsid w:val="009A3A3E"/>
    <w:rsid w:val="009A500E"/>
    <w:rsid w:val="009A5E09"/>
    <w:rsid w:val="009A5FE1"/>
    <w:rsid w:val="009A6123"/>
    <w:rsid w:val="009A677A"/>
    <w:rsid w:val="009A678D"/>
    <w:rsid w:val="009A6CDA"/>
    <w:rsid w:val="009A6CE8"/>
    <w:rsid w:val="009A6D41"/>
    <w:rsid w:val="009A7280"/>
    <w:rsid w:val="009A7F57"/>
    <w:rsid w:val="009B001F"/>
    <w:rsid w:val="009B00F6"/>
    <w:rsid w:val="009B0126"/>
    <w:rsid w:val="009B056D"/>
    <w:rsid w:val="009B06BC"/>
    <w:rsid w:val="009B0D68"/>
    <w:rsid w:val="009B0D83"/>
    <w:rsid w:val="009B0FDC"/>
    <w:rsid w:val="009B11AA"/>
    <w:rsid w:val="009B11EF"/>
    <w:rsid w:val="009B17D7"/>
    <w:rsid w:val="009B1F0A"/>
    <w:rsid w:val="009B2683"/>
    <w:rsid w:val="009B2898"/>
    <w:rsid w:val="009B293C"/>
    <w:rsid w:val="009B2B14"/>
    <w:rsid w:val="009B2D49"/>
    <w:rsid w:val="009B31C5"/>
    <w:rsid w:val="009B32B6"/>
    <w:rsid w:val="009B3AEB"/>
    <w:rsid w:val="009B3EE7"/>
    <w:rsid w:val="009B4C4F"/>
    <w:rsid w:val="009B4F88"/>
    <w:rsid w:val="009B55D2"/>
    <w:rsid w:val="009B62F3"/>
    <w:rsid w:val="009B6701"/>
    <w:rsid w:val="009B6FF1"/>
    <w:rsid w:val="009B7B27"/>
    <w:rsid w:val="009B7C54"/>
    <w:rsid w:val="009C0332"/>
    <w:rsid w:val="009C0413"/>
    <w:rsid w:val="009C0740"/>
    <w:rsid w:val="009C0AE0"/>
    <w:rsid w:val="009C0CE4"/>
    <w:rsid w:val="009C13BF"/>
    <w:rsid w:val="009C152D"/>
    <w:rsid w:val="009C16E5"/>
    <w:rsid w:val="009C1708"/>
    <w:rsid w:val="009C1885"/>
    <w:rsid w:val="009C1CE4"/>
    <w:rsid w:val="009C1EF9"/>
    <w:rsid w:val="009C2208"/>
    <w:rsid w:val="009C24F7"/>
    <w:rsid w:val="009C29E5"/>
    <w:rsid w:val="009C306F"/>
    <w:rsid w:val="009C35A1"/>
    <w:rsid w:val="009C3BE5"/>
    <w:rsid w:val="009C3FA9"/>
    <w:rsid w:val="009C3FB2"/>
    <w:rsid w:val="009C40A5"/>
    <w:rsid w:val="009C40C8"/>
    <w:rsid w:val="009C4576"/>
    <w:rsid w:val="009C4B85"/>
    <w:rsid w:val="009C4C0B"/>
    <w:rsid w:val="009C4E95"/>
    <w:rsid w:val="009C56D0"/>
    <w:rsid w:val="009C6C3B"/>
    <w:rsid w:val="009C6C68"/>
    <w:rsid w:val="009C6C6D"/>
    <w:rsid w:val="009C760A"/>
    <w:rsid w:val="009D022A"/>
    <w:rsid w:val="009D07F8"/>
    <w:rsid w:val="009D09A5"/>
    <w:rsid w:val="009D107A"/>
    <w:rsid w:val="009D1612"/>
    <w:rsid w:val="009D2CE0"/>
    <w:rsid w:val="009D3D8D"/>
    <w:rsid w:val="009D3ECA"/>
    <w:rsid w:val="009D4467"/>
    <w:rsid w:val="009D46A7"/>
    <w:rsid w:val="009D6BE8"/>
    <w:rsid w:val="009D6C31"/>
    <w:rsid w:val="009D6E4B"/>
    <w:rsid w:val="009D7CD4"/>
    <w:rsid w:val="009D7D19"/>
    <w:rsid w:val="009D7F1B"/>
    <w:rsid w:val="009E005A"/>
    <w:rsid w:val="009E0110"/>
    <w:rsid w:val="009E0F79"/>
    <w:rsid w:val="009E12DE"/>
    <w:rsid w:val="009E20FA"/>
    <w:rsid w:val="009E220D"/>
    <w:rsid w:val="009E229A"/>
    <w:rsid w:val="009E2356"/>
    <w:rsid w:val="009E34EF"/>
    <w:rsid w:val="009E358E"/>
    <w:rsid w:val="009E39CB"/>
    <w:rsid w:val="009E437B"/>
    <w:rsid w:val="009E451A"/>
    <w:rsid w:val="009E452A"/>
    <w:rsid w:val="009E45EC"/>
    <w:rsid w:val="009E5175"/>
    <w:rsid w:val="009E56AE"/>
    <w:rsid w:val="009E5845"/>
    <w:rsid w:val="009E589B"/>
    <w:rsid w:val="009E5CED"/>
    <w:rsid w:val="009E65B1"/>
    <w:rsid w:val="009E6A64"/>
    <w:rsid w:val="009E730C"/>
    <w:rsid w:val="009E7AED"/>
    <w:rsid w:val="009F02A0"/>
    <w:rsid w:val="009F0E41"/>
    <w:rsid w:val="009F11D1"/>
    <w:rsid w:val="009F159F"/>
    <w:rsid w:val="009F1844"/>
    <w:rsid w:val="009F1E3B"/>
    <w:rsid w:val="009F2624"/>
    <w:rsid w:val="009F282F"/>
    <w:rsid w:val="009F2B33"/>
    <w:rsid w:val="009F3656"/>
    <w:rsid w:val="009F3AB3"/>
    <w:rsid w:val="009F3D38"/>
    <w:rsid w:val="009F3E98"/>
    <w:rsid w:val="009F459B"/>
    <w:rsid w:val="009F48B4"/>
    <w:rsid w:val="009F520C"/>
    <w:rsid w:val="009F5596"/>
    <w:rsid w:val="009F594C"/>
    <w:rsid w:val="009F5ED5"/>
    <w:rsid w:val="009F6700"/>
    <w:rsid w:val="009F68E8"/>
    <w:rsid w:val="009F69D2"/>
    <w:rsid w:val="009F719A"/>
    <w:rsid w:val="009F737A"/>
    <w:rsid w:val="009F746D"/>
    <w:rsid w:val="009F7E3C"/>
    <w:rsid w:val="00A00A56"/>
    <w:rsid w:val="00A00C1A"/>
    <w:rsid w:val="00A01BE4"/>
    <w:rsid w:val="00A0202D"/>
    <w:rsid w:val="00A030C2"/>
    <w:rsid w:val="00A030F6"/>
    <w:rsid w:val="00A034AB"/>
    <w:rsid w:val="00A03AC5"/>
    <w:rsid w:val="00A04211"/>
    <w:rsid w:val="00A04814"/>
    <w:rsid w:val="00A049BA"/>
    <w:rsid w:val="00A04D69"/>
    <w:rsid w:val="00A0631F"/>
    <w:rsid w:val="00A06CF6"/>
    <w:rsid w:val="00A0767B"/>
    <w:rsid w:val="00A10797"/>
    <w:rsid w:val="00A1083F"/>
    <w:rsid w:val="00A10A6A"/>
    <w:rsid w:val="00A10A9B"/>
    <w:rsid w:val="00A111CE"/>
    <w:rsid w:val="00A117A7"/>
    <w:rsid w:val="00A11871"/>
    <w:rsid w:val="00A1215A"/>
    <w:rsid w:val="00A1287C"/>
    <w:rsid w:val="00A13D4D"/>
    <w:rsid w:val="00A1451D"/>
    <w:rsid w:val="00A153B2"/>
    <w:rsid w:val="00A15445"/>
    <w:rsid w:val="00A160D6"/>
    <w:rsid w:val="00A16E15"/>
    <w:rsid w:val="00A172DD"/>
    <w:rsid w:val="00A201A8"/>
    <w:rsid w:val="00A2047E"/>
    <w:rsid w:val="00A204A5"/>
    <w:rsid w:val="00A204EB"/>
    <w:rsid w:val="00A205E8"/>
    <w:rsid w:val="00A20845"/>
    <w:rsid w:val="00A20991"/>
    <w:rsid w:val="00A20C54"/>
    <w:rsid w:val="00A20DB6"/>
    <w:rsid w:val="00A20DEF"/>
    <w:rsid w:val="00A21277"/>
    <w:rsid w:val="00A2253F"/>
    <w:rsid w:val="00A2285C"/>
    <w:rsid w:val="00A229CB"/>
    <w:rsid w:val="00A22DE6"/>
    <w:rsid w:val="00A230E1"/>
    <w:rsid w:val="00A231CD"/>
    <w:rsid w:val="00A235CE"/>
    <w:rsid w:val="00A2370E"/>
    <w:rsid w:val="00A23C33"/>
    <w:rsid w:val="00A23C59"/>
    <w:rsid w:val="00A23E51"/>
    <w:rsid w:val="00A24174"/>
    <w:rsid w:val="00A24225"/>
    <w:rsid w:val="00A259F9"/>
    <w:rsid w:val="00A25DE4"/>
    <w:rsid w:val="00A26A4B"/>
    <w:rsid w:val="00A26DBE"/>
    <w:rsid w:val="00A26F34"/>
    <w:rsid w:val="00A279BA"/>
    <w:rsid w:val="00A313CA"/>
    <w:rsid w:val="00A318C8"/>
    <w:rsid w:val="00A31B9F"/>
    <w:rsid w:val="00A31FF6"/>
    <w:rsid w:val="00A32222"/>
    <w:rsid w:val="00A32407"/>
    <w:rsid w:val="00A32414"/>
    <w:rsid w:val="00A327F1"/>
    <w:rsid w:val="00A32C67"/>
    <w:rsid w:val="00A3315B"/>
    <w:rsid w:val="00A336A9"/>
    <w:rsid w:val="00A33816"/>
    <w:rsid w:val="00A3381E"/>
    <w:rsid w:val="00A33889"/>
    <w:rsid w:val="00A33C5D"/>
    <w:rsid w:val="00A33F49"/>
    <w:rsid w:val="00A3406F"/>
    <w:rsid w:val="00A35743"/>
    <w:rsid w:val="00A35776"/>
    <w:rsid w:val="00A35914"/>
    <w:rsid w:val="00A35B7D"/>
    <w:rsid w:val="00A35D9F"/>
    <w:rsid w:val="00A36051"/>
    <w:rsid w:val="00A360B7"/>
    <w:rsid w:val="00A36B94"/>
    <w:rsid w:val="00A370C3"/>
    <w:rsid w:val="00A378BB"/>
    <w:rsid w:val="00A37995"/>
    <w:rsid w:val="00A37B38"/>
    <w:rsid w:val="00A37B85"/>
    <w:rsid w:val="00A402D3"/>
    <w:rsid w:val="00A40A40"/>
    <w:rsid w:val="00A40B54"/>
    <w:rsid w:val="00A40C7A"/>
    <w:rsid w:val="00A410F6"/>
    <w:rsid w:val="00A41379"/>
    <w:rsid w:val="00A41F5A"/>
    <w:rsid w:val="00A42DBC"/>
    <w:rsid w:val="00A42E65"/>
    <w:rsid w:val="00A431C1"/>
    <w:rsid w:val="00A436DA"/>
    <w:rsid w:val="00A436E6"/>
    <w:rsid w:val="00A437FA"/>
    <w:rsid w:val="00A43CB0"/>
    <w:rsid w:val="00A43CCC"/>
    <w:rsid w:val="00A43FF6"/>
    <w:rsid w:val="00A4411A"/>
    <w:rsid w:val="00A446A9"/>
    <w:rsid w:val="00A44871"/>
    <w:rsid w:val="00A4556A"/>
    <w:rsid w:val="00A45A3D"/>
    <w:rsid w:val="00A45A6E"/>
    <w:rsid w:val="00A45AD0"/>
    <w:rsid w:val="00A45BCD"/>
    <w:rsid w:val="00A45D32"/>
    <w:rsid w:val="00A45FA3"/>
    <w:rsid w:val="00A46011"/>
    <w:rsid w:val="00A46067"/>
    <w:rsid w:val="00A46112"/>
    <w:rsid w:val="00A464F4"/>
    <w:rsid w:val="00A46E0A"/>
    <w:rsid w:val="00A47021"/>
    <w:rsid w:val="00A47102"/>
    <w:rsid w:val="00A472DA"/>
    <w:rsid w:val="00A47AF3"/>
    <w:rsid w:val="00A47FB6"/>
    <w:rsid w:val="00A50041"/>
    <w:rsid w:val="00A506D8"/>
    <w:rsid w:val="00A50AF9"/>
    <w:rsid w:val="00A50B5B"/>
    <w:rsid w:val="00A510E4"/>
    <w:rsid w:val="00A51FCF"/>
    <w:rsid w:val="00A535C9"/>
    <w:rsid w:val="00A53760"/>
    <w:rsid w:val="00A5400F"/>
    <w:rsid w:val="00A5436E"/>
    <w:rsid w:val="00A54542"/>
    <w:rsid w:val="00A54803"/>
    <w:rsid w:val="00A54883"/>
    <w:rsid w:val="00A5515C"/>
    <w:rsid w:val="00A55199"/>
    <w:rsid w:val="00A552AD"/>
    <w:rsid w:val="00A55801"/>
    <w:rsid w:val="00A56AC1"/>
    <w:rsid w:val="00A56ACD"/>
    <w:rsid w:val="00A56BAC"/>
    <w:rsid w:val="00A57146"/>
    <w:rsid w:val="00A572A2"/>
    <w:rsid w:val="00A57362"/>
    <w:rsid w:val="00A574ED"/>
    <w:rsid w:val="00A5753D"/>
    <w:rsid w:val="00A57D25"/>
    <w:rsid w:val="00A606CC"/>
    <w:rsid w:val="00A60D2F"/>
    <w:rsid w:val="00A60F6B"/>
    <w:rsid w:val="00A625C7"/>
    <w:rsid w:val="00A62830"/>
    <w:rsid w:val="00A6306F"/>
    <w:rsid w:val="00A63157"/>
    <w:rsid w:val="00A63641"/>
    <w:rsid w:val="00A6431D"/>
    <w:rsid w:val="00A6473B"/>
    <w:rsid w:val="00A64EAD"/>
    <w:rsid w:val="00A65648"/>
    <w:rsid w:val="00A65D83"/>
    <w:rsid w:val="00A661B7"/>
    <w:rsid w:val="00A66271"/>
    <w:rsid w:val="00A662A4"/>
    <w:rsid w:val="00A662AD"/>
    <w:rsid w:val="00A666D6"/>
    <w:rsid w:val="00A66A5A"/>
    <w:rsid w:val="00A67259"/>
    <w:rsid w:val="00A67DDA"/>
    <w:rsid w:val="00A70449"/>
    <w:rsid w:val="00A7115C"/>
    <w:rsid w:val="00A718E6"/>
    <w:rsid w:val="00A7199B"/>
    <w:rsid w:val="00A72C06"/>
    <w:rsid w:val="00A73025"/>
    <w:rsid w:val="00A745BD"/>
    <w:rsid w:val="00A74A9F"/>
    <w:rsid w:val="00A74DFA"/>
    <w:rsid w:val="00A75004"/>
    <w:rsid w:val="00A75B13"/>
    <w:rsid w:val="00A770A0"/>
    <w:rsid w:val="00A771B9"/>
    <w:rsid w:val="00A77259"/>
    <w:rsid w:val="00A7752E"/>
    <w:rsid w:val="00A776DC"/>
    <w:rsid w:val="00A77CB7"/>
    <w:rsid w:val="00A812D5"/>
    <w:rsid w:val="00A8170F"/>
    <w:rsid w:val="00A81B94"/>
    <w:rsid w:val="00A823FE"/>
    <w:rsid w:val="00A8303B"/>
    <w:rsid w:val="00A831FB"/>
    <w:rsid w:val="00A84B28"/>
    <w:rsid w:val="00A84C89"/>
    <w:rsid w:val="00A85D27"/>
    <w:rsid w:val="00A85EBA"/>
    <w:rsid w:val="00A86B64"/>
    <w:rsid w:val="00A86BB1"/>
    <w:rsid w:val="00A87551"/>
    <w:rsid w:val="00A87A9A"/>
    <w:rsid w:val="00A87DBD"/>
    <w:rsid w:val="00A9045B"/>
    <w:rsid w:val="00A90831"/>
    <w:rsid w:val="00A9100B"/>
    <w:rsid w:val="00A916E7"/>
    <w:rsid w:val="00A91F03"/>
    <w:rsid w:val="00A91F2F"/>
    <w:rsid w:val="00A92338"/>
    <w:rsid w:val="00A92450"/>
    <w:rsid w:val="00A9355F"/>
    <w:rsid w:val="00A94EA2"/>
    <w:rsid w:val="00A95011"/>
    <w:rsid w:val="00A968C4"/>
    <w:rsid w:val="00AA05EB"/>
    <w:rsid w:val="00AA0671"/>
    <w:rsid w:val="00AA09BE"/>
    <w:rsid w:val="00AA1018"/>
    <w:rsid w:val="00AA13D2"/>
    <w:rsid w:val="00AA1427"/>
    <w:rsid w:val="00AA159F"/>
    <w:rsid w:val="00AA1A7A"/>
    <w:rsid w:val="00AA2343"/>
    <w:rsid w:val="00AA24A4"/>
    <w:rsid w:val="00AA325C"/>
    <w:rsid w:val="00AA3309"/>
    <w:rsid w:val="00AA3680"/>
    <w:rsid w:val="00AA375C"/>
    <w:rsid w:val="00AA3916"/>
    <w:rsid w:val="00AA3A09"/>
    <w:rsid w:val="00AA4248"/>
    <w:rsid w:val="00AA4388"/>
    <w:rsid w:val="00AA4408"/>
    <w:rsid w:val="00AA4A8C"/>
    <w:rsid w:val="00AA57CD"/>
    <w:rsid w:val="00AA619C"/>
    <w:rsid w:val="00AA63E3"/>
    <w:rsid w:val="00AA681F"/>
    <w:rsid w:val="00AA696C"/>
    <w:rsid w:val="00AA6D67"/>
    <w:rsid w:val="00AA7806"/>
    <w:rsid w:val="00AB050A"/>
    <w:rsid w:val="00AB0B4B"/>
    <w:rsid w:val="00AB15F0"/>
    <w:rsid w:val="00AB179B"/>
    <w:rsid w:val="00AB1F62"/>
    <w:rsid w:val="00AB21E7"/>
    <w:rsid w:val="00AB24D2"/>
    <w:rsid w:val="00AB2649"/>
    <w:rsid w:val="00AB27A5"/>
    <w:rsid w:val="00AB30CE"/>
    <w:rsid w:val="00AB320E"/>
    <w:rsid w:val="00AB329B"/>
    <w:rsid w:val="00AB398A"/>
    <w:rsid w:val="00AB45DB"/>
    <w:rsid w:val="00AB4641"/>
    <w:rsid w:val="00AB4793"/>
    <w:rsid w:val="00AB47B5"/>
    <w:rsid w:val="00AB47F0"/>
    <w:rsid w:val="00AB4DED"/>
    <w:rsid w:val="00AB5083"/>
    <w:rsid w:val="00AB5F3F"/>
    <w:rsid w:val="00AB662D"/>
    <w:rsid w:val="00AB68E4"/>
    <w:rsid w:val="00AB6BA2"/>
    <w:rsid w:val="00AB7078"/>
    <w:rsid w:val="00AB707B"/>
    <w:rsid w:val="00AB7405"/>
    <w:rsid w:val="00AB7562"/>
    <w:rsid w:val="00AB7B13"/>
    <w:rsid w:val="00AC0712"/>
    <w:rsid w:val="00AC0A82"/>
    <w:rsid w:val="00AC0D24"/>
    <w:rsid w:val="00AC10CC"/>
    <w:rsid w:val="00AC11BA"/>
    <w:rsid w:val="00AC1D26"/>
    <w:rsid w:val="00AC1EFA"/>
    <w:rsid w:val="00AC2005"/>
    <w:rsid w:val="00AC2185"/>
    <w:rsid w:val="00AC2579"/>
    <w:rsid w:val="00AC259F"/>
    <w:rsid w:val="00AC2F27"/>
    <w:rsid w:val="00AC3020"/>
    <w:rsid w:val="00AC3F90"/>
    <w:rsid w:val="00AC4192"/>
    <w:rsid w:val="00AC468A"/>
    <w:rsid w:val="00AC4CE8"/>
    <w:rsid w:val="00AC4F40"/>
    <w:rsid w:val="00AC5587"/>
    <w:rsid w:val="00AC59AE"/>
    <w:rsid w:val="00AC5D30"/>
    <w:rsid w:val="00AC5DD6"/>
    <w:rsid w:val="00AC5F53"/>
    <w:rsid w:val="00AC5FCD"/>
    <w:rsid w:val="00AC617A"/>
    <w:rsid w:val="00AC6ACF"/>
    <w:rsid w:val="00AC6AFE"/>
    <w:rsid w:val="00AC718C"/>
    <w:rsid w:val="00AC782C"/>
    <w:rsid w:val="00AC79CE"/>
    <w:rsid w:val="00AC7B13"/>
    <w:rsid w:val="00AC7E38"/>
    <w:rsid w:val="00AD0299"/>
    <w:rsid w:val="00AD12C5"/>
    <w:rsid w:val="00AD1415"/>
    <w:rsid w:val="00AD152D"/>
    <w:rsid w:val="00AD2131"/>
    <w:rsid w:val="00AD3378"/>
    <w:rsid w:val="00AD371B"/>
    <w:rsid w:val="00AD3865"/>
    <w:rsid w:val="00AD3B3D"/>
    <w:rsid w:val="00AD41F8"/>
    <w:rsid w:val="00AD43B0"/>
    <w:rsid w:val="00AD4B6C"/>
    <w:rsid w:val="00AD4DFB"/>
    <w:rsid w:val="00AD514B"/>
    <w:rsid w:val="00AD5261"/>
    <w:rsid w:val="00AD5C64"/>
    <w:rsid w:val="00AD5DBE"/>
    <w:rsid w:val="00AD5F81"/>
    <w:rsid w:val="00AD66FB"/>
    <w:rsid w:val="00AD6852"/>
    <w:rsid w:val="00AD759A"/>
    <w:rsid w:val="00AD7A39"/>
    <w:rsid w:val="00AD7BA1"/>
    <w:rsid w:val="00AE02D9"/>
    <w:rsid w:val="00AE0483"/>
    <w:rsid w:val="00AE0B4B"/>
    <w:rsid w:val="00AE12CF"/>
    <w:rsid w:val="00AE132D"/>
    <w:rsid w:val="00AE18DD"/>
    <w:rsid w:val="00AE1C9D"/>
    <w:rsid w:val="00AE2800"/>
    <w:rsid w:val="00AE34CF"/>
    <w:rsid w:val="00AE397E"/>
    <w:rsid w:val="00AE3CF2"/>
    <w:rsid w:val="00AE4023"/>
    <w:rsid w:val="00AE412B"/>
    <w:rsid w:val="00AE45B0"/>
    <w:rsid w:val="00AE45F9"/>
    <w:rsid w:val="00AE46E1"/>
    <w:rsid w:val="00AE47FB"/>
    <w:rsid w:val="00AE4869"/>
    <w:rsid w:val="00AE4D06"/>
    <w:rsid w:val="00AE5B17"/>
    <w:rsid w:val="00AE5CFB"/>
    <w:rsid w:val="00AE5D31"/>
    <w:rsid w:val="00AE5F2C"/>
    <w:rsid w:val="00AE61AB"/>
    <w:rsid w:val="00AE6410"/>
    <w:rsid w:val="00AE6750"/>
    <w:rsid w:val="00AE685C"/>
    <w:rsid w:val="00AE6D68"/>
    <w:rsid w:val="00AE7053"/>
    <w:rsid w:val="00AE70C5"/>
    <w:rsid w:val="00AE7266"/>
    <w:rsid w:val="00AE7A0A"/>
    <w:rsid w:val="00AE7EDE"/>
    <w:rsid w:val="00AF0766"/>
    <w:rsid w:val="00AF11DD"/>
    <w:rsid w:val="00AF1239"/>
    <w:rsid w:val="00AF12FB"/>
    <w:rsid w:val="00AF151D"/>
    <w:rsid w:val="00AF1B66"/>
    <w:rsid w:val="00AF1EFA"/>
    <w:rsid w:val="00AF1FFB"/>
    <w:rsid w:val="00AF20E7"/>
    <w:rsid w:val="00AF26A4"/>
    <w:rsid w:val="00AF2722"/>
    <w:rsid w:val="00AF2B51"/>
    <w:rsid w:val="00AF2C28"/>
    <w:rsid w:val="00AF2CDE"/>
    <w:rsid w:val="00AF2DFA"/>
    <w:rsid w:val="00AF362E"/>
    <w:rsid w:val="00AF3A42"/>
    <w:rsid w:val="00AF3F1E"/>
    <w:rsid w:val="00AF411F"/>
    <w:rsid w:val="00AF412F"/>
    <w:rsid w:val="00AF4AEC"/>
    <w:rsid w:val="00AF4B6F"/>
    <w:rsid w:val="00AF5E5F"/>
    <w:rsid w:val="00AF72D2"/>
    <w:rsid w:val="00AF7536"/>
    <w:rsid w:val="00AF7A7B"/>
    <w:rsid w:val="00AF7F13"/>
    <w:rsid w:val="00B00138"/>
    <w:rsid w:val="00B002E7"/>
    <w:rsid w:val="00B00937"/>
    <w:rsid w:val="00B00D18"/>
    <w:rsid w:val="00B01434"/>
    <w:rsid w:val="00B01F23"/>
    <w:rsid w:val="00B022DC"/>
    <w:rsid w:val="00B02328"/>
    <w:rsid w:val="00B02AD7"/>
    <w:rsid w:val="00B02F55"/>
    <w:rsid w:val="00B03B6C"/>
    <w:rsid w:val="00B04E09"/>
    <w:rsid w:val="00B04E9E"/>
    <w:rsid w:val="00B05908"/>
    <w:rsid w:val="00B05EE7"/>
    <w:rsid w:val="00B065D8"/>
    <w:rsid w:val="00B06739"/>
    <w:rsid w:val="00B07F2D"/>
    <w:rsid w:val="00B1040E"/>
    <w:rsid w:val="00B1042D"/>
    <w:rsid w:val="00B1042E"/>
    <w:rsid w:val="00B106AA"/>
    <w:rsid w:val="00B11986"/>
    <w:rsid w:val="00B11D61"/>
    <w:rsid w:val="00B11EB4"/>
    <w:rsid w:val="00B12147"/>
    <w:rsid w:val="00B126F7"/>
    <w:rsid w:val="00B12844"/>
    <w:rsid w:val="00B12AED"/>
    <w:rsid w:val="00B1319D"/>
    <w:rsid w:val="00B133A3"/>
    <w:rsid w:val="00B1344E"/>
    <w:rsid w:val="00B1368E"/>
    <w:rsid w:val="00B138A1"/>
    <w:rsid w:val="00B139E5"/>
    <w:rsid w:val="00B14041"/>
    <w:rsid w:val="00B14443"/>
    <w:rsid w:val="00B1462F"/>
    <w:rsid w:val="00B148E5"/>
    <w:rsid w:val="00B150AD"/>
    <w:rsid w:val="00B15C44"/>
    <w:rsid w:val="00B15CB5"/>
    <w:rsid w:val="00B15E40"/>
    <w:rsid w:val="00B15F72"/>
    <w:rsid w:val="00B15FEF"/>
    <w:rsid w:val="00B1655C"/>
    <w:rsid w:val="00B16A2C"/>
    <w:rsid w:val="00B16B5B"/>
    <w:rsid w:val="00B16C40"/>
    <w:rsid w:val="00B16CD8"/>
    <w:rsid w:val="00B17697"/>
    <w:rsid w:val="00B203A6"/>
    <w:rsid w:val="00B20588"/>
    <w:rsid w:val="00B2076C"/>
    <w:rsid w:val="00B2124F"/>
    <w:rsid w:val="00B215F7"/>
    <w:rsid w:val="00B216BC"/>
    <w:rsid w:val="00B21772"/>
    <w:rsid w:val="00B21845"/>
    <w:rsid w:val="00B2196D"/>
    <w:rsid w:val="00B2250F"/>
    <w:rsid w:val="00B22BC3"/>
    <w:rsid w:val="00B2326C"/>
    <w:rsid w:val="00B2388D"/>
    <w:rsid w:val="00B24EBE"/>
    <w:rsid w:val="00B25838"/>
    <w:rsid w:val="00B2590B"/>
    <w:rsid w:val="00B25A89"/>
    <w:rsid w:val="00B25E11"/>
    <w:rsid w:val="00B25FB9"/>
    <w:rsid w:val="00B25FE2"/>
    <w:rsid w:val="00B269A9"/>
    <w:rsid w:val="00B26B01"/>
    <w:rsid w:val="00B26C95"/>
    <w:rsid w:val="00B27037"/>
    <w:rsid w:val="00B27624"/>
    <w:rsid w:val="00B27AB9"/>
    <w:rsid w:val="00B27DA0"/>
    <w:rsid w:val="00B27EB5"/>
    <w:rsid w:val="00B303B9"/>
    <w:rsid w:val="00B304E8"/>
    <w:rsid w:val="00B30BB5"/>
    <w:rsid w:val="00B31752"/>
    <w:rsid w:val="00B319B5"/>
    <w:rsid w:val="00B31D50"/>
    <w:rsid w:val="00B320C9"/>
    <w:rsid w:val="00B32362"/>
    <w:rsid w:val="00B3243B"/>
    <w:rsid w:val="00B32FFA"/>
    <w:rsid w:val="00B33041"/>
    <w:rsid w:val="00B3337E"/>
    <w:rsid w:val="00B33AC4"/>
    <w:rsid w:val="00B34182"/>
    <w:rsid w:val="00B34296"/>
    <w:rsid w:val="00B34801"/>
    <w:rsid w:val="00B34EB4"/>
    <w:rsid w:val="00B34FFE"/>
    <w:rsid w:val="00B35228"/>
    <w:rsid w:val="00B35A6E"/>
    <w:rsid w:val="00B3630B"/>
    <w:rsid w:val="00B3636F"/>
    <w:rsid w:val="00B37278"/>
    <w:rsid w:val="00B373AB"/>
    <w:rsid w:val="00B37B12"/>
    <w:rsid w:val="00B37BA7"/>
    <w:rsid w:val="00B37DEB"/>
    <w:rsid w:val="00B407FD"/>
    <w:rsid w:val="00B40840"/>
    <w:rsid w:val="00B40902"/>
    <w:rsid w:val="00B40C8E"/>
    <w:rsid w:val="00B417BE"/>
    <w:rsid w:val="00B41B2B"/>
    <w:rsid w:val="00B422B3"/>
    <w:rsid w:val="00B42A2A"/>
    <w:rsid w:val="00B42B18"/>
    <w:rsid w:val="00B42E5D"/>
    <w:rsid w:val="00B44394"/>
    <w:rsid w:val="00B44A01"/>
    <w:rsid w:val="00B44C7E"/>
    <w:rsid w:val="00B45E5F"/>
    <w:rsid w:val="00B45EF7"/>
    <w:rsid w:val="00B463ED"/>
    <w:rsid w:val="00B469BD"/>
    <w:rsid w:val="00B469DA"/>
    <w:rsid w:val="00B46C7B"/>
    <w:rsid w:val="00B46D29"/>
    <w:rsid w:val="00B46DE5"/>
    <w:rsid w:val="00B50212"/>
    <w:rsid w:val="00B508DC"/>
    <w:rsid w:val="00B50A91"/>
    <w:rsid w:val="00B50F26"/>
    <w:rsid w:val="00B5128D"/>
    <w:rsid w:val="00B51639"/>
    <w:rsid w:val="00B51898"/>
    <w:rsid w:val="00B51BD8"/>
    <w:rsid w:val="00B51C95"/>
    <w:rsid w:val="00B520DD"/>
    <w:rsid w:val="00B52A0F"/>
    <w:rsid w:val="00B52F7C"/>
    <w:rsid w:val="00B53602"/>
    <w:rsid w:val="00B53A8D"/>
    <w:rsid w:val="00B53D86"/>
    <w:rsid w:val="00B541F6"/>
    <w:rsid w:val="00B543D5"/>
    <w:rsid w:val="00B54594"/>
    <w:rsid w:val="00B548A7"/>
    <w:rsid w:val="00B54941"/>
    <w:rsid w:val="00B54E50"/>
    <w:rsid w:val="00B55585"/>
    <w:rsid w:val="00B557FF"/>
    <w:rsid w:val="00B561B9"/>
    <w:rsid w:val="00B56884"/>
    <w:rsid w:val="00B56BB0"/>
    <w:rsid w:val="00B57C17"/>
    <w:rsid w:val="00B6028E"/>
    <w:rsid w:val="00B607D2"/>
    <w:rsid w:val="00B607E7"/>
    <w:rsid w:val="00B60E7F"/>
    <w:rsid w:val="00B613BF"/>
    <w:rsid w:val="00B61F04"/>
    <w:rsid w:val="00B6220E"/>
    <w:rsid w:val="00B62794"/>
    <w:rsid w:val="00B62980"/>
    <w:rsid w:val="00B63BF0"/>
    <w:rsid w:val="00B63CED"/>
    <w:rsid w:val="00B6452A"/>
    <w:rsid w:val="00B647C3"/>
    <w:rsid w:val="00B64A62"/>
    <w:rsid w:val="00B65F78"/>
    <w:rsid w:val="00B66692"/>
    <w:rsid w:val="00B66A23"/>
    <w:rsid w:val="00B66B65"/>
    <w:rsid w:val="00B66BCB"/>
    <w:rsid w:val="00B67024"/>
    <w:rsid w:val="00B6786A"/>
    <w:rsid w:val="00B7026A"/>
    <w:rsid w:val="00B708EE"/>
    <w:rsid w:val="00B71433"/>
    <w:rsid w:val="00B71612"/>
    <w:rsid w:val="00B721CC"/>
    <w:rsid w:val="00B72617"/>
    <w:rsid w:val="00B72A98"/>
    <w:rsid w:val="00B72B86"/>
    <w:rsid w:val="00B72E92"/>
    <w:rsid w:val="00B72FAB"/>
    <w:rsid w:val="00B7315E"/>
    <w:rsid w:val="00B73486"/>
    <w:rsid w:val="00B73822"/>
    <w:rsid w:val="00B73D79"/>
    <w:rsid w:val="00B73EC3"/>
    <w:rsid w:val="00B74A81"/>
    <w:rsid w:val="00B74BE7"/>
    <w:rsid w:val="00B7502B"/>
    <w:rsid w:val="00B7527C"/>
    <w:rsid w:val="00B75558"/>
    <w:rsid w:val="00B75BEF"/>
    <w:rsid w:val="00B7646F"/>
    <w:rsid w:val="00B7668C"/>
    <w:rsid w:val="00B76D37"/>
    <w:rsid w:val="00B77117"/>
    <w:rsid w:val="00B777B7"/>
    <w:rsid w:val="00B77B0B"/>
    <w:rsid w:val="00B77F6E"/>
    <w:rsid w:val="00B808FE"/>
    <w:rsid w:val="00B80ECE"/>
    <w:rsid w:val="00B813B3"/>
    <w:rsid w:val="00B81401"/>
    <w:rsid w:val="00B814EC"/>
    <w:rsid w:val="00B815A7"/>
    <w:rsid w:val="00B8176E"/>
    <w:rsid w:val="00B819DD"/>
    <w:rsid w:val="00B81BA9"/>
    <w:rsid w:val="00B81D68"/>
    <w:rsid w:val="00B821A3"/>
    <w:rsid w:val="00B8234A"/>
    <w:rsid w:val="00B82A43"/>
    <w:rsid w:val="00B82E5E"/>
    <w:rsid w:val="00B834B4"/>
    <w:rsid w:val="00B836BC"/>
    <w:rsid w:val="00B83BEF"/>
    <w:rsid w:val="00B8440E"/>
    <w:rsid w:val="00B8491B"/>
    <w:rsid w:val="00B84A9C"/>
    <w:rsid w:val="00B84AD0"/>
    <w:rsid w:val="00B84B31"/>
    <w:rsid w:val="00B84C88"/>
    <w:rsid w:val="00B851E1"/>
    <w:rsid w:val="00B85E76"/>
    <w:rsid w:val="00B86FD5"/>
    <w:rsid w:val="00B87404"/>
    <w:rsid w:val="00B8786D"/>
    <w:rsid w:val="00B87954"/>
    <w:rsid w:val="00B87BE4"/>
    <w:rsid w:val="00B90773"/>
    <w:rsid w:val="00B91044"/>
    <w:rsid w:val="00B91090"/>
    <w:rsid w:val="00B91D33"/>
    <w:rsid w:val="00B91EF8"/>
    <w:rsid w:val="00B921E7"/>
    <w:rsid w:val="00B9252C"/>
    <w:rsid w:val="00B929E8"/>
    <w:rsid w:val="00B92BA3"/>
    <w:rsid w:val="00B93089"/>
    <w:rsid w:val="00B93990"/>
    <w:rsid w:val="00B9399A"/>
    <w:rsid w:val="00B93BE7"/>
    <w:rsid w:val="00B9430D"/>
    <w:rsid w:val="00B944A1"/>
    <w:rsid w:val="00B945C5"/>
    <w:rsid w:val="00B9494E"/>
    <w:rsid w:val="00B94A7C"/>
    <w:rsid w:val="00B955D6"/>
    <w:rsid w:val="00B95CC6"/>
    <w:rsid w:val="00B96448"/>
    <w:rsid w:val="00B96A9E"/>
    <w:rsid w:val="00B96CED"/>
    <w:rsid w:val="00B96D11"/>
    <w:rsid w:val="00B96FEB"/>
    <w:rsid w:val="00B9716E"/>
    <w:rsid w:val="00B97176"/>
    <w:rsid w:val="00B97749"/>
    <w:rsid w:val="00B97813"/>
    <w:rsid w:val="00BA06AF"/>
    <w:rsid w:val="00BA1596"/>
    <w:rsid w:val="00BA166A"/>
    <w:rsid w:val="00BA1D04"/>
    <w:rsid w:val="00BA230C"/>
    <w:rsid w:val="00BA295C"/>
    <w:rsid w:val="00BA2A9A"/>
    <w:rsid w:val="00BA2F40"/>
    <w:rsid w:val="00BA36B3"/>
    <w:rsid w:val="00BA3B28"/>
    <w:rsid w:val="00BA40CB"/>
    <w:rsid w:val="00BA42DC"/>
    <w:rsid w:val="00BA4310"/>
    <w:rsid w:val="00BA43DB"/>
    <w:rsid w:val="00BA4786"/>
    <w:rsid w:val="00BA4EA3"/>
    <w:rsid w:val="00BA6B12"/>
    <w:rsid w:val="00BA6F3A"/>
    <w:rsid w:val="00BA6F3F"/>
    <w:rsid w:val="00BA78E2"/>
    <w:rsid w:val="00BA7A6C"/>
    <w:rsid w:val="00BB0684"/>
    <w:rsid w:val="00BB0716"/>
    <w:rsid w:val="00BB0B8D"/>
    <w:rsid w:val="00BB0E95"/>
    <w:rsid w:val="00BB119B"/>
    <w:rsid w:val="00BB16DD"/>
    <w:rsid w:val="00BB18A3"/>
    <w:rsid w:val="00BB22A3"/>
    <w:rsid w:val="00BB22F1"/>
    <w:rsid w:val="00BB2962"/>
    <w:rsid w:val="00BB2F59"/>
    <w:rsid w:val="00BB32BC"/>
    <w:rsid w:val="00BB3EA9"/>
    <w:rsid w:val="00BB3FB2"/>
    <w:rsid w:val="00BB40F1"/>
    <w:rsid w:val="00BB424A"/>
    <w:rsid w:val="00BB4760"/>
    <w:rsid w:val="00BB5805"/>
    <w:rsid w:val="00BB6184"/>
    <w:rsid w:val="00BB69DC"/>
    <w:rsid w:val="00BB7086"/>
    <w:rsid w:val="00BB7E79"/>
    <w:rsid w:val="00BC00B4"/>
    <w:rsid w:val="00BC07B8"/>
    <w:rsid w:val="00BC07F2"/>
    <w:rsid w:val="00BC080E"/>
    <w:rsid w:val="00BC0968"/>
    <w:rsid w:val="00BC0BBE"/>
    <w:rsid w:val="00BC0BD9"/>
    <w:rsid w:val="00BC16CB"/>
    <w:rsid w:val="00BC17DD"/>
    <w:rsid w:val="00BC17F0"/>
    <w:rsid w:val="00BC1C31"/>
    <w:rsid w:val="00BC2454"/>
    <w:rsid w:val="00BC247A"/>
    <w:rsid w:val="00BC2894"/>
    <w:rsid w:val="00BC2F5D"/>
    <w:rsid w:val="00BC35B4"/>
    <w:rsid w:val="00BC3656"/>
    <w:rsid w:val="00BC3D13"/>
    <w:rsid w:val="00BC3DDE"/>
    <w:rsid w:val="00BC493E"/>
    <w:rsid w:val="00BC4D8B"/>
    <w:rsid w:val="00BC564A"/>
    <w:rsid w:val="00BC5A81"/>
    <w:rsid w:val="00BC5F5B"/>
    <w:rsid w:val="00BC63EE"/>
    <w:rsid w:val="00BC65E4"/>
    <w:rsid w:val="00BC6D60"/>
    <w:rsid w:val="00BC6EF9"/>
    <w:rsid w:val="00BC72AC"/>
    <w:rsid w:val="00BC76E6"/>
    <w:rsid w:val="00BC79EB"/>
    <w:rsid w:val="00BC7A46"/>
    <w:rsid w:val="00BC7C97"/>
    <w:rsid w:val="00BC7D0D"/>
    <w:rsid w:val="00BC7F5A"/>
    <w:rsid w:val="00BD096A"/>
    <w:rsid w:val="00BD0F89"/>
    <w:rsid w:val="00BD0FF7"/>
    <w:rsid w:val="00BD1046"/>
    <w:rsid w:val="00BD1094"/>
    <w:rsid w:val="00BD1165"/>
    <w:rsid w:val="00BD23F0"/>
    <w:rsid w:val="00BD25FC"/>
    <w:rsid w:val="00BD2AC7"/>
    <w:rsid w:val="00BD2D45"/>
    <w:rsid w:val="00BD2E83"/>
    <w:rsid w:val="00BD30C4"/>
    <w:rsid w:val="00BD3718"/>
    <w:rsid w:val="00BD3849"/>
    <w:rsid w:val="00BD3A28"/>
    <w:rsid w:val="00BD3F29"/>
    <w:rsid w:val="00BD4435"/>
    <w:rsid w:val="00BD4ACC"/>
    <w:rsid w:val="00BD56B4"/>
    <w:rsid w:val="00BD63FA"/>
    <w:rsid w:val="00BD7056"/>
    <w:rsid w:val="00BD73DE"/>
    <w:rsid w:val="00BD79CE"/>
    <w:rsid w:val="00BE04E0"/>
    <w:rsid w:val="00BE08D0"/>
    <w:rsid w:val="00BE16A6"/>
    <w:rsid w:val="00BE1B8B"/>
    <w:rsid w:val="00BE1F2A"/>
    <w:rsid w:val="00BE2248"/>
    <w:rsid w:val="00BE24B1"/>
    <w:rsid w:val="00BE2835"/>
    <w:rsid w:val="00BE2C28"/>
    <w:rsid w:val="00BE3005"/>
    <w:rsid w:val="00BE3100"/>
    <w:rsid w:val="00BE3849"/>
    <w:rsid w:val="00BE3C92"/>
    <w:rsid w:val="00BE40AC"/>
    <w:rsid w:val="00BE5E93"/>
    <w:rsid w:val="00BE5FBF"/>
    <w:rsid w:val="00BE60A2"/>
    <w:rsid w:val="00BE65C0"/>
    <w:rsid w:val="00BE7A4D"/>
    <w:rsid w:val="00BE7AE8"/>
    <w:rsid w:val="00BE7E37"/>
    <w:rsid w:val="00BE7EC2"/>
    <w:rsid w:val="00BF00EE"/>
    <w:rsid w:val="00BF03B2"/>
    <w:rsid w:val="00BF090C"/>
    <w:rsid w:val="00BF0A94"/>
    <w:rsid w:val="00BF0E7C"/>
    <w:rsid w:val="00BF0EF0"/>
    <w:rsid w:val="00BF0F83"/>
    <w:rsid w:val="00BF1391"/>
    <w:rsid w:val="00BF1416"/>
    <w:rsid w:val="00BF1F61"/>
    <w:rsid w:val="00BF2074"/>
    <w:rsid w:val="00BF2128"/>
    <w:rsid w:val="00BF28D6"/>
    <w:rsid w:val="00BF363A"/>
    <w:rsid w:val="00BF3884"/>
    <w:rsid w:val="00BF3DEE"/>
    <w:rsid w:val="00BF43A6"/>
    <w:rsid w:val="00BF48A5"/>
    <w:rsid w:val="00BF5A92"/>
    <w:rsid w:val="00BF5FFD"/>
    <w:rsid w:val="00BF6DAB"/>
    <w:rsid w:val="00BF7271"/>
    <w:rsid w:val="00BF72C2"/>
    <w:rsid w:val="00BF7C8C"/>
    <w:rsid w:val="00BF7D8F"/>
    <w:rsid w:val="00BF7E79"/>
    <w:rsid w:val="00C000E5"/>
    <w:rsid w:val="00C00AEF"/>
    <w:rsid w:val="00C00C66"/>
    <w:rsid w:val="00C00E87"/>
    <w:rsid w:val="00C0138E"/>
    <w:rsid w:val="00C01548"/>
    <w:rsid w:val="00C015C5"/>
    <w:rsid w:val="00C0207B"/>
    <w:rsid w:val="00C02303"/>
    <w:rsid w:val="00C023D9"/>
    <w:rsid w:val="00C02E19"/>
    <w:rsid w:val="00C02E61"/>
    <w:rsid w:val="00C03049"/>
    <w:rsid w:val="00C03333"/>
    <w:rsid w:val="00C033EE"/>
    <w:rsid w:val="00C0387F"/>
    <w:rsid w:val="00C039B5"/>
    <w:rsid w:val="00C03CC4"/>
    <w:rsid w:val="00C04236"/>
    <w:rsid w:val="00C05429"/>
    <w:rsid w:val="00C05464"/>
    <w:rsid w:val="00C05566"/>
    <w:rsid w:val="00C05646"/>
    <w:rsid w:val="00C05B69"/>
    <w:rsid w:val="00C05B7E"/>
    <w:rsid w:val="00C05BAD"/>
    <w:rsid w:val="00C06436"/>
    <w:rsid w:val="00C06CAF"/>
    <w:rsid w:val="00C07175"/>
    <w:rsid w:val="00C0730F"/>
    <w:rsid w:val="00C075B1"/>
    <w:rsid w:val="00C07744"/>
    <w:rsid w:val="00C079E2"/>
    <w:rsid w:val="00C07CD9"/>
    <w:rsid w:val="00C07E21"/>
    <w:rsid w:val="00C1073F"/>
    <w:rsid w:val="00C108A7"/>
    <w:rsid w:val="00C10FA8"/>
    <w:rsid w:val="00C11377"/>
    <w:rsid w:val="00C12103"/>
    <w:rsid w:val="00C121DE"/>
    <w:rsid w:val="00C1255A"/>
    <w:rsid w:val="00C12AD8"/>
    <w:rsid w:val="00C13087"/>
    <w:rsid w:val="00C1386E"/>
    <w:rsid w:val="00C139EE"/>
    <w:rsid w:val="00C13B2F"/>
    <w:rsid w:val="00C14023"/>
    <w:rsid w:val="00C1553D"/>
    <w:rsid w:val="00C1578D"/>
    <w:rsid w:val="00C158A5"/>
    <w:rsid w:val="00C15D50"/>
    <w:rsid w:val="00C161DD"/>
    <w:rsid w:val="00C2033F"/>
    <w:rsid w:val="00C20766"/>
    <w:rsid w:val="00C20B40"/>
    <w:rsid w:val="00C20CEE"/>
    <w:rsid w:val="00C21B0B"/>
    <w:rsid w:val="00C2219D"/>
    <w:rsid w:val="00C22A01"/>
    <w:rsid w:val="00C22B8C"/>
    <w:rsid w:val="00C23BBF"/>
    <w:rsid w:val="00C247C1"/>
    <w:rsid w:val="00C2487F"/>
    <w:rsid w:val="00C24FDD"/>
    <w:rsid w:val="00C25862"/>
    <w:rsid w:val="00C25B37"/>
    <w:rsid w:val="00C25D9D"/>
    <w:rsid w:val="00C263C8"/>
    <w:rsid w:val="00C2668B"/>
    <w:rsid w:val="00C273C7"/>
    <w:rsid w:val="00C2750B"/>
    <w:rsid w:val="00C27723"/>
    <w:rsid w:val="00C300ED"/>
    <w:rsid w:val="00C30175"/>
    <w:rsid w:val="00C304E2"/>
    <w:rsid w:val="00C305BD"/>
    <w:rsid w:val="00C30B96"/>
    <w:rsid w:val="00C319C2"/>
    <w:rsid w:val="00C31A69"/>
    <w:rsid w:val="00C31BA3"/>
    <w:rsid w:val="00C32295"/>
    <w:rsid w:val="00C3262E"/>
    <w:rsid w:val="00C3285C"/>
    <w:rsid w:val="00C32F76"/>
    <w:rsid w:val="00C3370F"/>
    <w:rsid w:val="00C33D0C"/>
    <w:rsid w:val="00C34174"/>
    <w:rsid w:val="00C34529"/>
    <w:rsid w:val="00C3453D"/>
    <w:rsid w:val="00C34E9C"/>
    <w:rsid w:val="00C35B1D"/>
    <w:rsid w:val="00C368CA"/>
    <w:rsid w:val="00C36D9A"/>
    <w:rsid w:val="00C37051"/>
    <w:rsid w:val="00C3734F"/>
    <w:rsid w:val="00C37F3E"/>
    <w:rsid w:val="00C403EE"/>
    <w:rsid w:val="00C4060C"/>
    <w:rsid w:val="00C4080C"/>
    <w:rsid w:val="00C408F9"/>
    <w:rsid w:val="00C40D95"/>
    <w:rsid w:val="00C415E5"/>
    <w:rsid w:val="00C416D7"/>
    <w:rsid w:val="00C41E24"/>
    <w:rsid w:val="00C41FC1"/>
    <w:rsid w:val="00C42171"/>
    <w:rsid w:val="00C42595"/>
    <w:rsid w:val="00C42D80"/>
    <w:rsid w:val="00C4310D"/>
    <w:rsid w:val="00C4311F"/>
    <w:rsid w:val="00C431B7"/>
    <w:rsid w:val="00C43633"/>
    <w:rsid w:val="00C43861"/>
    <w:rsid w:val="00C43A37"/>
    <w:rsid w:val="00C43A6B"/>
    <w:rsid w:val="00C44307"/>
    <w:rsid w:val="00C44CAB"/>
    <w:rsid w:val="00C452AB"/>
    <w:rsid w:val="00C454D1"/>
    <w:rsid w:val="00C46210"/>
    <w:rsid w:val="00C46591"/>
    <w:rsid w:val="00C46F14"/>
    <w:rsid w:val="00C46F87"/>
    <w:rsid w:val="00C470BF"/>
    <w:rsid w:val="00C473A3"/>
    <w:rsid w:val="00C474BA"/>
    <w:rsid w:val="00C47583"/>
    <w:rsid w:val="00C47684"/>
    <w:rsid w:val="00C4769A"/>
    <w:rsid w:val="00C5017F"/>
    <w:rsid w:val="00C50449"/>
    <w:rsid w:val="00C50553"/>
    <w:rsid w:val="00C50C61"/>
    <w:rsid w:val="00C50DCD"/>
    <w:rsid w:val="00C5153C"/>
    <w:rsid w:val="00C517FD"/>
    <w:rsid w:val="00C51E66"/>
    <w:rsid w:val="00C51E6B"/>
    <w:rsid w:val="00C5202A"/>
    <w:rsid w:val="00C5269E"/>
    <w:rsid w:val="00C52A59"/>
    <w:rsid w:val="00C52C0C"/>
    <w:rsid w:val="00C53055"/>
    <w:rsid w:val="00C530D2"/>
    <w:rsid w:val="00C53975"/>
    <w:rsid w:val="00C53B51"/>
    <w:rsid w:val="00C5412A"/>
    <w:rsid w:val="00C543FE"/>
    <w:rsid w:val="00C547BB"/>
    <w:rsid w:val="00C54895"/>
    <w:rsid w:val="00C54E1E"/>
    <w:rsid w:val="00C55270"/>
    <w:rsid w:val="00C5577E"/>
    <w:rsid w:val="00C56E30"/>
    <w:rsid w:val="00C56FFC"/>
    <w:rsid w:val="00C57380"/>
    <w:rsid w:val="00C57D84"/>
    <w:rsid w:val="00C60750"/>
    <w:rsid w:val="00C61320"/>
    <w:rsid w:val="00C6141F"/>
    <w:rsid w:val="00C61D19"/>
    <w:rsid w:val="00C61DD3"/>
    <w:rsid w:val="00C61EC2"/>
    <w:rsid w:val="00C6256B"/>
    <w:rsid w:val="00C628F8"/>
    <w:rsid w:val="00C62B28"/>
    <w:rsid w:val="00C63ADB"/>
    <w:rsid w:val="00C63E46"/>
    <w:rsid w:val="00C649D6"/>
    <w:rsid w:val="00C65400"/>
    <w:rsid w:val="00C655B6"/>
    <w:rsid w:val="00C656EE"/>
    <w:rsid w:val="00C65702"/>
    <w:rsid w:val="00C6579B"/>
    <w:rsid w:val="00C65967"/>
    <w:rsid w:val="00C65C71"/>
    <w:rsid w:val="00C6612A"/>
    <w:rsid w:val="00C672B0"/>
    <w:rsid w:val="00C67428"/>
    <w:rsid w:val="00C67BFD"/>
    <w:rsid w:val="00C67C71"/>
    <w:rsid w:val="00C707DB"/>
    <w:rsid w:val="00C709D1"/>
    <w:rsid w:val="00C709ED"/>
    <w:rsid w:val="00C70E51"/>
    <w:rsid w:val="00C72891"/>
    <w:rsid w:val="00C728CD"/>
    <w:rsid w:val="00C72A6D"/>
    <w:rsid w:val="00C72C72"/>
    <w:rsid w:val="00C72F8F"/>
    <w:rsid w:val="00C732BC"/>
    <w:rsid w:val="00C734C8"/>
    <w:rsid w:val="00C736EF"/>
    <w:rsid w:val="00C73734"/>
    <w:rsid w:val="00C73EB3"/>
    <w:rsid w:val="00C74961"/>
    <w:rsid w:val="00C74AC0"/>
    <w:rsid w:val="00C752C7"/>
    <w:rsid w:val="00C755AE"/>
    <w:rsid w:val="00C756D5"/>
    <w:rsid w:val="00C75747"/>
    <w:rsid w:val="00C75989"/>
    <w:rsid w:val="00C75C8E"/>
    <w:rsid w:val="00C75DFF"/>
    <w:rsid w:val="00C760B0"/>
    <w:rsid w:val="00C76191"/>
    <w:rsid w:val="00C76823"/>
    <w:rsid w:val="00C76CD4"/>
    <w:rsid w:val="00C80BFD"/>
    <w:rsid w:val="00C80E79"/>
    <w:rsid w:val="00C80EB1"/>
    <w:rsid w:val="00C8148F"/>
    <w:rsid w:val="00C81681"/>
    <w:rsid w:val="00C81C72"/>
    <w:rsid w:val="00C81D72"/>
    <w:rsid w:val="00C81DEA"/>
    <w:rsid w:val="00C81F67"/>
    <w:rsid w:val="00C82277"/>
    <w:rsid w:val="00C830B3"/>
    <w:rsid w:val="00C83549"/>
    <w:rsid w:val="00C838B3"/>
    <w:rsid w:val="00C83A19"/>
    <w:rsid w:val="00C83D91"/>
    <w:rsid w:val="00C84FAF"/>
    <w:rsid w:val="00C85C0D"/>
    <w:rsid w:val="00C87621"/>
    <w:rsid w:val="00C8767E"/>
    <w:rsid w:val="00C87737"/>
    <w:rsid w:val="00C9021A"/>
    <w:rsid w:val="00C902FD"/>
    <w:rsid w:val="00C905ED"/>
    <w:rsid w:val="00C9076B"/>
    <w:rsid w:val="00C908E8"/>
    <w:rsid w:val="00C90BEE"/>
    <w:rsid w:val="00C918F5"/>
    <w:rsid w:val="00C91CB9"/>
    <w:rsid w:val="00C9232D"/>
    <w:rsid w:val="00C927FF"/>
    <w:rsid w:val="00C92AEE"/>
    <w:rsid w:val="00C92EE5"/>
    <w:rsid w:val="00C932D6"/>
    <w:rsid w:val="00C9330E"/>
    <w:rsid w:val="00C93672"/>
    <w:rsid w:val="00C93AD6"/>
    <w:rsid w:val="00C93E08"/>
    <w:rsid w:val="00C942F8"/>
    <w:rsid w:val="00C94313"/>
    <w:rsid w:val="00C9448D"/>
    <w:rsid w:val="00C954DC"/>
    <w:rsid w:val="00C958DB"/>
    <w:rsid w:val="00C95BBE"/>
    <w:rsid w:val="00C95D3D"/>
    <w:rsid w:val="00C95FD7"/>
    <w:rsid w:val="00C965F2"/>
    <w:rsid w:val="00C96DE5"/>
    <w:rsid w:val="00C96FB4"/>
    <w:rsid w:val="00C978B2"/>
    <w:rsid w:val="00C97D09"/>
    <w:rsid w:val="00C97FE7"/>
    <w:rsid w:val="00CA031C"/>
    <w:rsid w:val="00CA331D"/>
    <w:rsid w:val="00CA385E"/>
    <w:rsid w:val="00CA3C42"/>
    <w:rsid w:val="00CA3D21"/>
    <w:rsid w:val="00CA3F3B"/>
    <w:rsid w:val="00CA48BA"/>
    <w:rsid w:val="00CA4C2A"/>
    <w:rsid w:val="00CA506C"/>
    <w:rsid w:val="00CA5078"/>
    <w:rsid w:val="00CA5C91"/>
    <w:rsid w:val="00CA5CD6"/>
    <w:rsid w:val="00CA5F28"/>
    <w:rsid w:val="00CA63C5"/>
    <w:rsid w:val="00CA676F"/>
    <w:rsid w:val="00CA6F6A"/>
    <w:rsid w:val="00CA7FC4"/>
    <w:rsid w:val="00CB0BA5"/>
    <w:rsid w:val="00CB1147"/>
    <w:rsid w:val="00CB140C"/>
    <w:rsid w:val="00CB145A"/>
    <w:rsid w:val="00CB14D4"/>
    <w:rsid w:val="00CB18C5"/>
    <w:rsid w:val="00CB1A7A"/>
    <w:rsid w:val="00CB1D7C"/>
    <w:rsid w:val="00CB2329"/>
    <w:rsid w:val="00CB2622"/>
    <w:rsid w:val="00CB268E"/>
    <w:rsid w:val="00CB26BB"/>
    <w:rsid w:val="00CB2E4F"/>
    <w:rsid w:val="00CB39EC"/>
    <w:rsid w:val="00CB3A06"/>
    <w:rsid w:val="00CB4701"/>
    <w:rsid w:val="00CB4C64"/>
    <w:rsid w:val="00CB4DFF"/>
    <w:rsid w:val="00CB5303"/>
    <w:rsid w:val="00CB547B"/>
    <w:rsid w:val="00CB5632"/>
    <w:rsid w:val="00CB5B13"/>
    <w:rsid w:val="00CB5B3B"/>
    <w:rsid w:val="00CB6576"/>
    <w:rsid w:val="00CB6B6B"/>
    <w:rsid w:val="00CB7047"/>
    <w:rsid w:val="00CB7518"/>
    <w:rsid w:val="00CB7CAB"/>
    <w:rsid w:val="00CC0BCA"/>
    <w:rsid w:val="00CC0C1B"/>
    <w:rsid w:val="00CC0C5B"/>
    <w:rsid w:val="00CC1376"/>
    <w:rsid w:val="00CC1388"/>
    <w:rsid w:val="00CC1509"/>
    <w:rsid w:val="00CC20E3"/>
    <w:rsid w:val="00CC2281"/>
    <w:rsid w:val="00CC29D1"/>
    <w:rsid w:val="00CC3067"/>
    <w:rsid w:val="00CC352A"/>
    <w:rsid w:val="00CC3573"/>
    <w:rsid w:val="00CC39B0"/>
    <w:rsid w:val="00CC3E7E"/>
    <w:rsid w:val="00CC3ECD"/>
    <w:rsid w:val="00CC481D"/>
    <w:rsid w:val="00CC4A76"/>
    <w:rsid w:val="00CC4B40"/>
    <w:rsid w:val="00CC4FD1"/>
    <w:rsid w:val="00CC68E0"/>
    <w:rsid w:val="00CC7488"/>
    <w:rsid w:val="00CC7F84"/>
    <w:rsid w:val="00CD0129"/>
    <w:rsid w:val="00CD0781"/>
    <w:rsid w:val="00CD0AF1"/>
    <w:rsid w:val="00CD1431"/>
    <w:rsid w:val="00CD1847"/>
    <w:rsid w:val="00CD2972"/>
    <w:rsid w:val="00CD30F3"/>
    <w:rsid w:val="00CD3634"/>
    <w:rsid w:val="00CD382C"/>
    <w:rsid w:val="00CD399E"/>
    <w:rsid w:val="00CD3DF3"/>
    <w:rsid w:val="00CD4343"/>
    <w:rsid w:val="00CD4452"/>
    <w:rsid w:val="00CD44D7"/>
    <w:rsid w:val="00CD505C"/>
    <w:rsid w:val="00CD522E"/>
    <w:rsid w:val="00CD52CC"/>
    <w:rsid w:val="00CD5AE8"/>
    <w:rsid w:val="00CD63C8"/>
    <w:rsid w:val="00CD6D7E"/>
    <w:rsid w:val="00CD7FE9"/>
    <w:rsid w:val="00CE000B"/>
    <w:rsid w:val="00CE061B"/>
    <w:rsid w:val="00CE065D"/>
    <w:rsid w:val="00CE09B5"/>
    <w:rsid w:val="00CE0C0D"/>
    <w:rsid w:val="00CE0F79"/>
    <w:rsid w:val="00CE181C"/>
    <w:rsid w:val="00CE1E85"/>
    <w:rsid w:val="00CE1EE5"/>
    <w:rsid w:val="00CE2218"/>
    <w:rsid w:val="00CE2787"/>
    <w:rsid w:val="00CE3300"/>
    <w:rsid w:val="00CE336C"/>
    <w:rsid w:val="00CE3D94"/>
    <w:rsid w:val="00CE3F58"/>
    <w:rsid w:val="00CE443A"/>
    <w:rsid w:val="00CE57A5"/>
    <w:rsid w:val="00CE58FE"/>
    <w:rsid w:val="00CE61DB"/>
    <w:rsid w:val="00CE69C2"/>
    <w:rsid w:val="00CE69D2"/>
    <w:rsid w:val="00CE7B0F"/>
    <w:rsid w:val="00CE7D3E"/>
    <w:rsid w:val="00CF04A9"/>
    <w:rsid w:val="00CF0871"/>
    <w:rsid w:val="00CF08F7"/>
    <w:rsid w:val="00CF0C03"/>
    <w:rsid w:val="00CF13B9"/>
    <w:rsid w:val="00CF21BF"/>
    <w:rsid w:val="00CF2E2F"/>
    <w:rsid w:val="00CF3092"/>
    <w:rsid w:val="00CF3E74"/>
    <w:rsid w:val="00CF4B2D"/>
    <w:rsid w:val="00CF56F1"/>
    <w:rsid w:val="00CF5BDA"/>
    <w:rsid w:val="00CF6A50"/>
    <w:rsid w:val="00CF6CFF"/>
    <w:rsid w:val="00CF767E"/>
    <w:rsid w:val="00CF77B3"/>
    <w:rsid w:val="00CF7EE1"/>
    <w:rsid w:val="00D00407"/>
    <w:rsid w:val="00D006FC"/>
    <w:rsid w:val="00D0095B"/>
    <w:rsid w:val="00D00A38"/>
    <w:rsid w:val="00D00D1B"/>
    <w:rsid w:val="00D01003"/>
    <w:rsid w:val="00D010BB"/>
    <w:rsid w:val="00D01B4C"/>
    <w:rsid w:val="00D01BC1"/>
    <w:rsid w:val="00D01CE9"/>
    <w:rsid w:val="00D026E1"/>
    <w:rsid w:val="00D02A9E"/>
    <w:rsid w:val="00D02D11"/>
    <w:rsid w:val="00D0337E"/>
    <w:rsid w:val="00D04160"/>
    <w:rsid w:val="00D0466E"/>
    <w:rsid w:val="00D0496F"/>
    <w:rsid w:val="00D04D5C"/>
    <w:rsid w:val="00D05292"/>
    <w:rsid w:val="00D05328"/>
    <w:rsid w:val="00D06E76"/>
    <w:rsid w:val="00D07910"/>
    <w:rsid w:val="00D10241"/>
    <w:rsid w:val="00D10333"/>
    <w:rsid w:val="00D10459"/>
    <w:rsid w:val="00D11A00"/>
    <w:rsid w:val="00D11A2F"/>
    <w:rsid w:val="00D11FA6"/>
    <w:rsid w:val="00D12380"/>
    <w:rsid w:val="00D124DB"/>
    <w:rsid w:val="00D12F50"/>
    <w:rsid w:val="00D14340"/>
    <w:rsid w:val="00D14CA6"/>
    <w:rsid w:val="00D1540F"/>
    <w:rsid w:val="00D15434"/>
    <w:rsid w:val="00D15514"/>
    <w:rsid w:val="00D1567F"/>
    <w:rsid w:val="00D15FFE"/>
    <w:rsid w:val="00D17B7C"/>
    <w:rsid w:val="00D17C85"/>
    <w:rsid w:val="00D20374"/>
    <w:rsid w:val="00D20D47"/>
    <w:rsid w:val="00D20DB8"/>
    <w:rsid w:val="00D20EAE"/>
    <w:rsid w:val="00D21240"/>
    <w:rsid w:val="00D22B39"/>
    <w:rsid w:val="00D231AA"/>
    <w:rsid w:val="00D237ED"/>
    <w:rsid w:val="00D23A18"/>
    <w:rsid w:val="00D23B6A"/>
    <w:rsid w:val="00D242C4"/>
    <w:rsid w:val="00D24E20"/>
    <w:rsid w:val="00D24FC1"/>
    <w:rsid w:val="00D25AB8"/>
    <w:rsid w:val="00D25B8C"/>
    <w:rsid w:val="00D25D39"/>
    <w:rsid w:val="00D25DD3"/>
    <w:rsid w:val="00D26293"/>
    <w:rsid w:val="00D26681"/>
    <w:rsid w:val="00D26B93"/>
    <w:rsid w:val="00D26C72"/>
    <w:rsid w:val="00D274D8"/>
    <w:rsid w:val="00D27760"/>
    <w:rsid w:val="00D27E50"/>
    <w:rsid w:val="00D30093"/>
    <w:rsid w:val="00D30C20"/>
    <w:rsid w:val="00D30CEB"/>
    <w:rsid w:val="00D30DBB"/>
    <w:rsid w:val="00D31239"/>
    <w:rsid w:val="00D3133F"/>
    <w:rsid w:val="00D315EC"/>
    <w:rsid w:val="00D31FEF"/>
    <w:rsid w:val="00D32013"/>
    <w:rsid w:val="00D32056"/>
    <w:rsid w:val="00D3278F"/>
    <w:rsid w:val="00D3298A"/>
    <w:rsid w:val="00D32C49"/>
    <w:rsid w:val="00D32D26"/>
    <w:rsid w:val="00D32FCB"/>
    <w:rsid w:val="00D33171"/>
    <w:rsid w:val="00D33435"/>
    <w:rsid w:val="00D3368A"/>
    <w:rsid w:val="00D3371B"/>
    <w:rsid w:val="00D337FF"/>
    <w:rsid w:val="00D350B4"/>
    <w:rsid w:val="00D357CE"/>
    <w:rsid w:val="00D3592C"/>
    <w:rsid w:val="00D35A52"/>
    <w:rsid w:val="00D35FEB"/>
    <w:rsid w:val="00D3698A"/>
    <w:rsid w:val="00D37814"/>
    <w:rsid w:val="00D37DFC"/>
    <w:rsid w:val="00D37E5F"/>
    <w:rsid w:val="00D37F5E"/>
    <w:rsid w:val="00D401DB"/>
    <w:rsid w:val="00D4034E"/>
    <w:rsid w:val="00D40DB2"/>
    <w:rsid w:val="00D415A2"/>
    <w:rsid w:val="00D417EC"/>
    <w:rsid w:val="00D424EE"/>
    <w:rsid w:val="00D425BF"/>
    <w:rsid w:val="00D42836"/>
    <w:rsid w:val="00D428A0"/>
    <w:rsid w:val="00D42A05"/>
    <w:rsid w:val="00D42A9D"/>
    <w:rsid w:val="00D42DBE"/>
    <w:rsid w:val="00D4308A"/>
    <w:rsid w:val="00D431B1"/>
    <w:rsid w:val="00D4329D"/>
    <w:rsid w:val="00D432B8"/>
    <w:rsid w:val="00D43ADB"/>
    <w:rsid w:val="00D43E7F"/>
    <w:rsid w:val="00D43ED5"/>
    <w:rsid w:val="00D43F48"/>
    <w:rsid w:val="00D44263"/>
    <w:rsid w:val="00D446E8"/>
    <w:rsid w:val="00D44DBC"/>
    <w:rsid w:val="00D45CD4"/>
    <w:rsid w:val="00D46BEE"/>
    <w:rsid w:val="00D47310"/>
    <w:rsid w:val="00D4758A"/>
    <w:rsid w:val="00D47B50"/>
    <w:rsid w:val="00D50036"/>
    <w:rsid w:val="00D5078B"/>
    <w:rsid w:val="00D51026"/>
    <w:rsid w:val="00D52207"/>
    <w:rsid w:val="00D52675"/>
    <w:rsid w:val="00D5359B"/>
    <w:rsid w:val="00D53A00"/>
    <w:rsid w:val="00D53B41"/>
    <w:rsid w:val="00D54026"/>
    <w:rsid w:val="00D544E1"/>
    <w:rsid w:val="00D5489F"/>
    <w:rsid w:val="00D5501A"/>
    <w:rsid w:val="00D5589B"/>
    <w:rsid w:val="00D559ED"/>
    <w:rsid w:val="00D55B65"/>
    <w:rsid w:val="00D5642E"/>
    <w:rsid w:val="00D56824"/>
    <w:rsid w:val="00D5685F"/>
    <w:rsid w:val="00D56920"/>
    <w:rsid w:val="00D56EC5"/>
    <w:rsid w:val="00D5704D"/>
    <w:rsid w:val="00D572D8"/>
    <w:rsid w:val="00D57949"/>
    <w:rsid w:val="00D57F76"/>
    <w:rsid w:val="00D60291"/>
    <w:rsid w:val="00D6119D"/>
    <w:rsid w:val="00D61D3F"/>
    <w:rsid w:val="00D61D7B"/>
    <w:rsid w:val="00D61FF5"/>
    <w:rsid w:val="00D6215B"/>
    <w:rsid w:val="00D62371"/>
    <w:rsid w:val="00D62E43"/>
    <w:rsid w:val="00D63987"/>
    <w:rsid w:val="00D63A04"/>
    <w:rsid w:val="00D63C11"/>
    <w:rsid w:val="00D6417E"/>
    <w:rsid w:val="00D646F7"/>
    <w:rsid w:val="00D64958"/>
    <w:rsid w:val="00D64C3B"/>
    <w:rsid w:val="00D64E1E"/>
    <w:rsid w:val="00D650D4"/>
    <w:rsid w:val="00D6522B"/>
    <w:rsid w:val="00D659CD"/>
    <w:rsid w:val="00D65AEC"/>
    <w:rsid w:val="00D65F78"/>
    <w:rsid w:val="00D66443"/>
    <w:rsid w:val="00D665F7"/>
    <w:rsid w:val="00D66EAB"/>
    <w:rsid w:val="00D67A60"/>
    <w:rsid w:val="00D67ECB"/>
    <w:rsid w:val="00D70092"/>
    <w:rsid w:val="00D70559"/>
    <w:rsid w:val="00D707B8"/>
    <w:rsid w:val="00D71A04"/>
    <w:rsid w:val="00D71AED"/>
    <w:rsid w:val="00D71CB2"/>
    <w:rsid w:val="00D72191"/>
    <w:rsid w:val="00D72236"/>
    <w:rsid w:val="00D73466"/>
    <w:rsid w:val="00D734C7"/>
    <w:rsid w:val="00D7373F"/>
    <w:rsid w:val="00D73DAC"/>
    <w:rsid w:val="00D7447D"/>
    <w:rsid w:val="00D746A8"/>
    <w:rsid w:val="00D74AD2"/>
    <w:rsid w:val="00D74FE2"/>
    <w:rsid w:val="00D75172"/>
    <w:rsid w:val="00D757A7"/>
    <w:rsid w:val="00D758B9"/>
    <w:rsid w:val="00D764C0"/>
    <w:rsid w:val="00D76811"/>
    <w:rsid w:val="00D7683A"/>
    <w:rsid w:val="00D77182"/>
    <w:rsid w:val="00D80B4E"/>
    <w:rsid w:val="00D811F1"/>
    <w:rsid w:val="00D8165B"/>
    <w:rsid w:val="00D81AF6"/>
    <w:rsid w:val="00D82FDC"/>
    <w:rsid w:val="00D83557"/>
    <w:rsid w:val="00D83DD1"/>
    <w:rsid w:val="00D84D07"/>
    <w:rsid w:val="00D85025"/>
    <w:rsid w:val="00D85237"/>
    <w:rsid w:val="00D85572"/>
    <w:rsid w:val="00D856FF"/>
    <w:rsid w:val="00D85B6E"/>
    <w:rsid w:val="00D85C0E"/>
    <w:rsid w:val="00D85D2C"/>
    <w:rsid w:val="00D86660"/>
    <w:rsid w:val="00D869B4"/>
    <w:rsid w:val="00D86F78"/>
    <w:rsid w:val="00D91B06"/>
    <w:rsid w:val="00D91C62"/>
    <w:rsid w:val="00D91CA9"/>
    <w:rsid w:val="00D92281"/>
    <w:rsid w:val="00D92636"/>
    <w:rsid w:val="00D927D4"/>
    <w:rsid w:val="00D928EE"/>
    <w:rsid w:val="00D92E86"/>
    <w:rsid w:val="00D931C3"/>
    <w:rsid w:val="00D9320E"/>
    <w:rsid w:val="00D94725"/>
    <w:rsid w:val="00D94B16"/>
    <w:rsid w:val="00D94FE7"/>
    <w:rsid w:val="00D9587F"/>
    <w:rsid w:val="00D95B30"/>
    <w:rsid w:val="00D95BC2"/>
    <w:rsid w:val="00D9652F"/>
    <w:rsid w:val="00D96972"/>
    <w:rsid w:val="00D97CCB"/>
    <w:rsid w:val="00D97E22"/>
    <w:rsid w:val="00DA03CE"/>
    <w:rsid w:val="00DA0B3C"/>
    <w:rsid w:val="00DA18AA"/>
    <w:rsid w:val="00DA1D1E"/>
    <w:rsid w:val="00DA1EC1"/>
    <w:rsid w:val="00DA280B"/>
    <w:rsid w:val="00DA2B62"/>
    <w:rsid w:val="00DA2BA4"/>
    <w:rsid w:val="00DA3103"/>
    <w:rsid w:val="00DA37FE"/>
    <w:rsid w:val="00DA3F07"/>
    <w:rsid w:val="00DA41AF"/>
    <w:rsid w:val="00DA439B"/>
    <w:rsid w:val="00DA4F85"/>
    <w:rsid w:val="00DA513A"/>
    <w:rsid w:val="00DA5687"/>
    <w:rsid w:val="00DA589E"/>
    <w:rsid w:val="00DA685A"/>
    <w:rsid w:val="00DA6DF8"/>
    <w:rsid w:val="00DA6E78"/>
    <w:rsid w:val="00DB0000"/>
    <w:rsid w:val="00DB0217"/>
    <w:rsid w:val="00DB0C1F"/>
    <w:rsid w:val="00DB11D0"/>
    <w:rsid w:val="00DB178D"/>
    <w:rsid w:val="00DB20C5"/>
    <w:rsid w:val="00DB2244"/>
    <w:rsid w:val="00DB25B7"/>
    <w:rsid w:val="00DB2AF3"/>
    <w:rsid w:val="00DB2CF1"/>
    <w:rsid w:val="00DB2D81"/>
    <w:rsid w:val="00DB2FA8"/>
    <w:rsid w:val="00DB3477"/>
    <w:rsid w:val="00DB38F5"/>
    <w:rsid w:val="00DB3A91"/>
    <w:rsid w:val="00DB3AEB"/>
    <w:rsid w:val="00DB40B5"/>
    <w:rsid w:val="00DB4113"/>
    <w:rsid w:val="00DB4263"/>
    <w:rsid w:val="00DB472E"/>
    <w:rsid w:val="00DB563F"/>
    <w:rsid w:val="00DB58A9"/>
    <w:rsid w:val="00DB5F24"/>
    <w:rsid w:val="00DB60FF"/>
    <w:rsid w:val="00DB64FF"/>
    <w:rsid w:val="00DB70B1"/>
    <w:rsid w:val="00DB7551"/>
    <w:rsid w:val="00DB7B04"/>
    <w:rsid w:val="00DB7D6A"/>
    <w:rsid w:val="00DC0E52"/>
    <w:rsid w:val="00DC1AA5"/>
    <w:rsid w:val="00DC1B17"/>
    <w:rsid w:val="00DC1F68"/>
    <w:rsid w:val="00DC2920"/>
    <w:rsid w:val="00DC2E0D"/>
    <w:rsid w:val="00DC3158"/>
    <w:rsid w:val="00DC36DF"/>
    <w:rsid w:val="00DC37EA"/>
    <w:rsid w:val="00DC3839"/>
    <w:rsid w:val="00DC3FEE"/>
    <w:rsid w:val="00DC4419"/>
    <w:rsid w:val="00DC4CAD"/>
    <w:rsid w:val="00DC5942"/>
    <w:rsid w:val="00DC5FD7"/>
    <w:rsid w:val="00DC6469"/>
    <w:rsid w:val="00DC6761"/>
    <w:rsid w:val="00DC68C3"/>
    <w:rsid w:val="00DC694D"/>
    <w:rsid w:val="00DC69A4"/>
    <w:rsid w:val="00DC6C4C"/>
    <w:rsid w:val="00DC6CF4"/>
    <w:rsid w:val="00DC71BC"/>
    <w:rsid w:val="00DC7F76"/>
    <w:rsid w:val="00DD16D2"/>
    <w:rsid w:val="00DD24C3"/>
    <w:rsid w:val="00DD2CB9"/>
    <w:rsid w:val="00DD2EA9"/>
    <w:rsid w:val="00DD2ED4"/>
    <w:rsid w:val="00DD34D9"/>
    <w:rsid w:val="00DD377E"/>
    <w:rsid w:val="00DD38F4"/>
    <w:rsid w:val="00DD393E"/>
    <w:rsid w:val="00DD3B9D"/>
    <w:rsid w:val="00DD3BE8"/>
    <w:rsid w:val="00DD461E"/>
    <w:rsid w:val="00DD4A2F"/>
    <w:rsid w:val="00DD5446"/>
    <w:rsid w:val="00DD54C8"/>
    <w:rsid w:val="00DD5C86"/>
    <w:rsid w:val="00DD5E98"/>
    <w:rsid w:val="00DD61AD"/>
    <w:rsid w:val="00DD61C8"/>
    <w:rsid w:val="00DD691B"/>
    <w:rsid w:val="00DD6A5D"/>
    <w:rsid w:val="00DD6FA2"/>
    <w:rsid w:val="00DD7482"/>
    <w:rsid w:val="00DD7C27"/>
    <w:rsid w:val="00DD7EE0"/>
    <w:rsid w:val="00DD7FE1"/>
    <w:rsid w:val="00DE0022"/>
    <w:rsid w:val="00DE00C4"/>
    <w:rsid w:val="00DE0C81"/>
    <w:rsid w:val="00DE0DA8"/>
    <w:rsid w:val="00DE1389"/>
    <w:rsid w:val="00DE18DF"/>
    <w:rsid w:val="00DE1980"/>
    <w:rsid w:val="00DE20CC"/>
    <w:rsid w:val="00DE27C6"/>
    <w:rsid w:val="00DE282B"/>
    <w:rsid w:val="00DE2FA2"/>
    <w:rsid w:val="00DE3838"/>
    <w:rsid w:val="00DE4C63"/>
    <w:rsid w:val="00DE5CE2"/>
    <w:rsid w:val="00DE616A"/>
    <w:rsid w:val="00DE6783"/>
    <w:rsid w:val="00DE696B"/>
    <w:rsid w:val="00DE6D77"/>
    <w:rsid w:val="00DE6E08"/>
    <w:rsid w:val="00DE70FE"/>
    <w:rsid w:val="00DE7F9B"/>
    <w:rsid w:val="00DF005E"/>
    <w:rsid w:val="00DF01D2"/>
    <w:rsid w:val="00DF0491"/>
    <w:rsid w:val="00DF0E18"/>
    <w:rsid w:val="00DF0F0B"/>
    <w:rsid w:val="00DF12DB"/>
    <w:rsid w:val="00DF17EB"/>
    <w:rsid w:val="00DF19A6"/>
    <w:rsid w:val="00DF2242"/>
    <w:rsid w:val="00DF286E"/>
    <w:rsid w:val="00DF4AC8"/>
    <w:rsid w:val="00DF4F56"/>
    <w:rsid w:val="00DF5E93"/>
    <w:rsid w:val="00DF5EE4"/>
    <w:rsid w:val="00DF5F0D"/>
    <w:rsid w:val="00DF6201"/>
    <w:rsid w:val="00DF636C"/>
    <w:rsid w:val="00DF6398"/>
    <w:rsid w:val="00DF65A1"/>
    <w:rsid w:val="00DF688F"/>
    <w:rsid w:val="00DF690B"/>
    <w:rsid w:val="00DF6B5A"/>
    <w:rsid w:val="00DF7329"/>
    <w:rsid w:val="00DF77CD"/>
    <w:rsid w:val="00DF7D48"/>
    <w:rsid w:val="00E00170"/>
    <w:rsid w:val="00E001FD"/>
    <w:rsid w:val="00E00288"/>
    <w:rsid w:val="00E002DE"/>
    <w:rsid w:val="00E018C3"/>
    <w:rsid w:val="00E025B8"/>
    <w:rsid w:val="00E028F4"/>
    <w:rsid w:val="00E02E16"/>
    <w:rsid w:val="00E03008"/>
    <w:rsid w:val="00E033D5"/>
    <w:rsid w:val="00E038BC"/>
    <w:rsid w:val="00E04235"/>
    <w:rsid w:val="00E04FF3"/>
    <w:rsid w:val="00E0523E"/>
    <w:rsid w:val="00E055FE"/>
    <w:rsid w:val="00E06546"/>
    <w:rsid w:val="00E06B96"/>
    <w:rsid w:val="00E07307"/>
    <w:rsid w:val="00E07584"/>
    <w:rsid w:val="00E07AE7"/>
    <w:rsid w:val="00E1058F"/>
    <w:rsid w:val="00E105DA"/>
    <w:rsid w:val="00E108A8"/>
    <w:rsid w:val="00E109A7"/>
    <w:rsid w:val="00E10E33"/>
    <w:rsid w:val="00E11E7F"/>
    <w:rsid w:val="00E129DF"/>
    <w:rsid w:val="00E12B1E"/>
    <w:rsid w:val="00E12F70"/>
    <w:rsid w:val="00E13264"/>
    <w:rsid w:val="00E13AE2"/>
    <w:rsid w:val="00E1445D"/>
    <w:rsid w:val="00E14C52"/>
    <w:rsid w:val="00E15783"/>
    <w:rsid w:val="00E15916"/>
    <w:rsid w:val="00E1607E"/>
    <w:rsid w:val="00E160D0"/>
    <w:rsid w:val="00E1628A"/>
    <w:rsid w:val="00E166B8"/>
    <w:rsid w:val="00E16D82"/>
    <w:rsid w:val="00E174C7"/>
    <w:rsid w:val="00E17FB3"/>
    <w:rsid w:val="00E2022E"/>
    <w:rsid w:val="00E20760"/>
    <w:rsid w:val="00E20B89"/>
    <w:rsid w:val="00E20C0A"/>
    <w:rsid w:val="00E20CE3"/>
    <w:rsid w:val="00E2141E"/>
    <w:rsid w:val="00E21687"/>
    <w:rsid w:val="00E21A8C"/>
    <w:rsid w:val="00E21A90"/>
    <w:rsid w:val="00E21C9E"/>
    <w:rsid w:val="00E21CC5"/>
    <w:rsid w:val="00E22177"/>
    <w:rsid w:val="00E223B1"/>
    <w:rsid w:val="00E22427"/>
    <w:rsid w:val="00E22848"/>
    <w:rsid w:val="00E22F95"/>
    <w:rsid w:val="00E22FCC"/>
    <w:rsid w:val="00E2302C"/>
    <w:rsid w:val="00E2328F"/>
    <w:rsid w:val="00E2371A"/>
    <w:rsid w:val="00E2399E"/>
    <w:rsid w:val="00E2418C"/>
    <w:rsid w:val="00E24266"/>
    <w:rsid w:val="00E254B2"/>
    <w:rsid w:val="00E25BBD"/>
    <w:rsid w:val="00E25F5F"/>
    <w:rsid w:val="00E26123"/>
    <w:rsid w:val="00E26225"/>
    <w:rsid w:val="00E2627B"/>
    <w:rsid w:val="00E26387"/>
    <w:rsid w:val="00E265A6"/>
    <w:rsid w:val="00E26759"/>
    <w:rsid w:val="00E26869"/>
    <w:rsid w:val="00E269CE"/>
    <w:rsid w:val="00E27243"/>
    <w:rsid w:val="00E27391"/>
    <w:rsid w:val="00E2746C"/>
    <w:rsid w:val="00E27A4E"/>
    <w:rsid w:val="00E27AB4"/>
    <w:rsid w:val="00E27BD6"/>
    <w:rsid w:val="00E27FBE"/>
    <w:rsid w:val="00E30362"/>
    <w:rsid w:val="00E30633"/>
    <w:rsid w:val="00E30950"/>
    <w:rsid w:val="00E321F1"/>
    <w:rsid w:val="00E32378"/>
    <w:rsid w:val="00E32565"/>
    <w:rsid w:val="00E330B2"/>
    <w:rsid w:val="00E332A4"/>
    <w:rsid w:val="00E345DB"/>
    <w:rsid w:val="00E346B1"/>
    <w:rsid w:val="00E346E8"/>
    <w:rsid w:val="00E35409"/>
    <w:rsid w:val="00E36894"/>
    <w:rsid w:val="00E3763E"/>
    <w:rsid w:val="00E400BC"/>
    <w:rsid w:val="00E4041A"/>
    <w:rsid w:val="00E40C32"/>
    <w:rsid w:val="00E41652"/>
    <w:rsid w:val="00E41CA3"/>
    <w:rsid w:val="00E41F63"/>
    <w:rsid w:val="00E42698"/>
    <w:rsid w:val="00E42FFB"/>
    <w:rsid w:val="00E434A5"/>
    <w:rsid w:val="00E4371C"/>
    <w:rsid w:val="00E44465"/>
    <w:rsid w:val="00E44F7C"/>
    <w:rsid w:val="00E4500E"/>
    <w:rsid w:val="00E45A9A"/>
    <w:rsid w:val="00E4605E"/>
    <w:rsid w:val="00E467AD"/>
    <w:rsid w:val="00E46A12"/>
    <w:rsid w:val="00E46CB5"/>
    <w:rsid w:val="00E46E07"/>
    <w:rsid w:val="00E4748E"/>
    <w:rsid w:val="00E47B18"/>
    <w:rsid w:val="00E47E5B"/>
    <w:rsid w:val="00E5001E"/>
    <w:rsid w:val="00E504D3"/>
    <w:rsid w:val="00E50F9A"/>
    <w:rsid w:val="00E51281"/>
    <w:rsid w:val="00E51EA0"/>
    <w:rsid w:val="00E520BC"/>
    <w:rsid w:val="00E5285C"/>
    <w:rsid w:val="00E52A12"/>
    <w:rsid w:val="00E52C02"/>
    <w:rsid w:val="00E52E87"/>
    <w:rsid w:val="00E52F35"/>
    <w:rsid w:val="00E53AD4"/>
    <w:rsid w:val="00E53E8D"/>
    <w:rsid w:val="00E53F96"/>
    <w:rsid w:val="00E5449E"/>
    <w:rsid w:val="00E54772"/>
    <w:rsid w:val="00E552A3"/>
    <w:rsid w:val="00E554A5"/>
    <w:rsid w:val="00E557C9"/>
    <w:rsid w:val="00E55D40"/>
    <w:rsid w:val="00E56E05"/>
    <w:rsid w:val="00E5724C"/>
    <w:rsid w:val="00E60015"/>
    <w:rsid w:val="00E60362"/>
    <w:rsid w:val="00E6054C"/>
    <w:rsid w:val="00E60C98"/>
    <w:rsid w:val="00E60EF6"/>
    <w:rsid w:val="00E60FA2"/>
    <w:rsid w:val="00E6190C"/>
    <w:rsid w:val="00E61BBD"/>
    <w:rsid w:val="00E62082"/>
    <w:rsid w:val="00E6228F"/>
    <w:rsid w:val="00E62B69"/>
    <w:rsid w:val="00E62D54"/>
    <w:rsid w:val="00E631D5"/>
    <w:rsid w:val="00E63355"/>
    <w:rsid w:val="00E63788"/>
    <w:rsid w:val="00E64264"/>
    <w:rsid w:val="00E643C8"/>
    <w:rsid w:val="00E64590"/>
    <w:rsid w:val="00E6471A"/>
    <w:rsid w:val="00E64AC6"/>
    <w:rsid w:val="00E64E96"/>
    <w:rsid w:val="00E65017"/>
    <w:rsid w:val="00E65715"/>
    <w:rsid w:val="00E659F8"/>
    <w:rsid w:val="00E661EC"/>
    <w:rsid w:val="00E663F8"/>
    <w:rsid w:val="00E66B5D"/>
    <w:rsid w:val="00E67036"/>
    <w:rsid w:val="00E701C3"/>
    <w:rsid w:val="00E705CD"/>
    <w:rsid w:val="00E708BE"/>
    <w:rsid w:val="00E70965"/>
    <w:rsid w:val="00E70C3B"/>
    <w:rsid w:val="00E70DD3"/>
    <w:rsid w:val="00E71D3F"/>
    <w:rsid w:val="00E71F56"/>
    <w:rsid w:val="00E722DC"/>
    <w:rsid w:val="00E726D6"/>
    <w:rsid w:val="00E73108"/>
    <w:rsid w:val="00E73184"/>
    <w:rsid w:val="00E73293"/>
    <w:rsid w:val="00E734B0"/>
    <w:rsid w:val="00E7351A"/>
    <w:rsid w:val="00E7353B"/>
    <w:rsid w:val="00E748CA"/>
    <w:rsid w:val="00E7556C"/>
    <w:rsid w:val="00E75661"/>
    <w:rsid w:val="00E75A6B"/>
    <w:rsid w:val="00E760D5"/>
    <w:rsid w:val="00E76196"/>
    <w:rsid w:val="00E77011"/>
    <w:rsid w:val="00E770E7"/>
    <w:rsid w:val="00E7727D"/>
    <w:rsid w:val="00E774A5"/>
    <w:rsid w:val="00E776A9"/>
    <w:rsid w:val="00E800F9"/>
    <w:rsid w:val="00E8015E"/>
    <w:rsid w:val="00E80340"/>
    <w:rsid w:val="00E812F7"/>
    <w:rsid w:val="00E81A07"/>
    <w:rsid w:val="00E81A49"/>
    <w:rsid w:val="00E82012"/>
    <w:rsid w:val="00E82AB7"/>
    <w:rsid w:val="00E82B05"/>
    <w:rsid w:val="00E82E98"/>
    <w:rsid w:val="00E83420"/>
    <w:rsid w:val="00E83DCA"/>
    <w:rsid w:val="00E847D3"/>
    <w:rsid w:val="00E8480D"/>
    <w:rsid w:val="00E84EE6"/>
    <w:rsid w:val="00E84F4F"/>
    <w:rsid w:val="00E850D7"/>
    <w:rsid w:val="00E853F3"/>
    <w:rsid w:val="00E85649"/>
    <w:rsid w:val="00E856F4"/>
    <w:rsid w:val="00E85C37"/>
    <w:rsid w:val="00E86300"/>
    <w:rsid w:val="00E86ACB"/>
    <w:rsid w:val="00E86FF1"/>
    <w:rsid w:val="00E87CE5"/>
    <w:rsid w:val="00E87FEC"/>
    <w:rsid w:val="00E90293"/>
    <w:rsid w:val="00E905BA"/>
    <w:rsid w:val="00E9081C"/>
    <w:rsid w:val="00E915C5"/>
    <w:rsid w:val="00E91754"/>
    <w:rsid w:val="00E91CB1"/>
    <w:rsid w:val="00E92831"/>
    <w:rsid w:val="00E9383C"/>
    <w:rsid w:val="00E93D99"/>
    <w:rsid w:val="00E946D7"/>
    <w:rsid w:val="00E94917"/>
    <w:rsid w:val="00E94A83"/>
    <w:rsid w:val="00E94C6C"/>
    <w:rsid w:val="00E9563F"/>
    <w:rsid w:val="00E9582D"/>
    <w:rsid w:val="00E959EF"/>
    <w:rsid w:val="00E95B65"/>
    <w:rsid w:val="00E95BA7"/>
    <w:rsid w:val="00E95BF6"/>
    <w:rsid w:val="00E95D89"/>
    <w:rsid w:val="00E95ED1"/>
    <w:rsid w:val="00E9690C"/>
    <w:rsid w:val="00E96F61"/>
    <w:rsid w:val="00E97032"/>
    <w:rsid w:val="00E9720C"/>
    <w:rsid w:val="00EA043C"/>
    <w:rsid w:val="00EA0787"/>
    <w:rsid w:val="00EA0992"/>
    <w:rsid w:val="00EA0D9C"/>
    <w:rsid w:val="00EA11EA"/>
    <w:rsid w:val="00EA1DA0"/>
    <w:rsid w:val="00EA1F99"/>
    <w:rsid w:val="00EA2047"/>
    <w:rsid w:val="00EA2B58"/>
    <w:rsid w:val="00EA2EFE"/>
    <w:rsid w:val="00EA32A0"/>
    <w:rsid w:val="00EA3DBB"/>
    <w:rsid w:val="00EA40A7"/>
    <w:rsid w:val="00EA4939"/>
    <w:rsid w:val="00EA4A49"/>
    <w:rsid w:val="00EA52F1"/>
    <w:rsid w:val="00EA537D"/>
    <w:rsid w:val="00EA5641"/>
    <w:rsid w:val="00EA5894"/>
    <w:rsid w:val="00EA5CDC"/>
    <w:rsid w:val="00EA5D50"/>
    <w:rsid w:val="00EA623F"/>
    <w:rsid w:val="00EA63AF"/>
    <w:rsid w:val="00EA675D"/>
    <w:rsid w:val="00EA7172"/>
    <w:rsid w:val="00EA79F0"/>
    <w:rsid w:val="00EA7CCB"/>
    <w:rsid w:val="00EA7DDF"/>
    <w:rsid w:val="00EA7FEF"/>
    <w:rsid w:val="00EB060D"/>
    <w:rsid w:val="00EB09D5"/>
    <w:rsid w:val="00EB1D93"/>
    <w:rsid w:val="00EB1F4E"/>
    <w:rsid w:val="00EB2160"/>
    <w:rsid w:val="00EB2961"/>
    <w:rsid w:val="00EB3118"/>
    <w:rsid w:val="00EB385F"/>
    <w:rsid w:val="00EB3DAA"/>
    <w:rsid w:val="00EB3FAD"/>
    <w:rsid w:val="00EB433E"/>
    <w:rsid w:val="00EB4D81"/>
    <w:rsid w:val="00EB576E"/>
    <w:rsid w:val="00EB5777"/>
    <w:rsid w:val="00EB5B66"/>
    <w:rsid w:val="00EB5ED0"/>
    <w:rsid w:val="00EB616A"/>
    <w:rsid w:val="00EB6680"/>
    <w:rsid w:val="00EB701C"/>
    <w:rsid w:val="00EB78F5"/>
    <w:rsid w:val="00EB7A80"/>
    <w:rsid w:val="00EC012D"/>
    <w:rsid w:val="00EC0445"/>
    <w:rsid w:val="00EC06CA"/>
    <w:rsid w:val="00EC1150"/>
    <w:rsid w:val="00EC1F9B"/>
    <w:rsid w:val="00EC2452"/>
    <w:rsid w:val="00EC24BA"/>
    <w:rsid w:val="00EC2CF1"/>
    <w:rsid w:val="00EC3444"/>
    <w:rsid w:val="00EC3D78"/>
    <w:rsid w:val="00EC3F6C"/>
    <w:rsid w:val="00EC45E7"/>
    <w:rsid w:val="00EC4B27"/>
    <w:rsid w:val="00EC4FA0"/>
    <w:rsid w:val="00EC5CBC"/>
    <w:rsid w:val="00EC5D16"/>
    <w:rsid w:val="00EC5D5C"/>
    <w:rsid w:val="00EC6300"/>
    <w:rsid w:val="00EC64B0"/>
    <w:rsid w:val="00EC64CC"/>
    <w:rsid w:val="00EC68A3"/>
    <w:rsid w:val="00EC79B1"/>
    <w:rsid w:val="00EC7F1D"/>
    <w:rsid w:val="00ED0115"/>
    <w:rsid w:val="00ED048C"/>
    <w:rsid w:val="00ED05F7"/>
    <w:rsid w:val="00ED08C7"/>
    <w:rsid w:val="00ED0FB3"/>
    <w:rsid w:val="00ED14BE"/>
    <w:rsid w:val="00ED1523"/>
    <w:rsid w:val="00ED1824"/>
    <w:rsid w:val="00ED1B85"/>
    <w:rsid w:val="00ED1E5F"/>
    <w:rsid w:val="00ED26E3"/>
    <w:rsid w:val="00ED2ACA"/>
    <w:rsid w:val="00ED36DC"/>
    <w:rsid w:val="00ED3F41"/>
    <w:rsid w:val="00ED46D9"/>
    <w:rsid w:val="00ED47CC"/>
    <w:rsid w:val="00ED4E2E"/>
    <w:rsid w:val="00ED5343"/>
    <w:rsid w:val="00ED5920"/>
    <w:rsid w:val="00ED5A31"/>
    <w:rsid w:val="00ED5DDE"/>
    <w:rsid w:val="00ED5DE3"/>
    <w:rsid w:val="00ED5E62"/>
    <w:rsid w:val="00ED6094"/>
    <w:rsid w:val="00ED61B1"/>
    <w:rsid w:val="00ED647F"/>
    <w:rsid w:val="00ED68AF"/>
    <w:rsid w:val="00ED77ED"/>
    <w:rsid w:val="00ED7DF1"/>
    <w:rsid w:val="00EE051F"/>
    <w:rsid w:val="00EE0FF2"/>
    <w:rsid w:val="00EE188B"/>
    <w:rsid w:val="00EE1BA0"/>
    <w:rsid w:val="00EE1DFD"/>
    <w:rsid w:val="00EE1E78"/>
    <w:rsid w:val="00EE1F52"/>
    <w:rsid w:val="00EE24C5"/>
    <w:rsid w:val="00EE356C"/>
    <w:rsid w:val="00EE3CA0"/>
    <w:rsid w:val="00EE3F5A"/>
    <w:rsid w:val="00EE3F88"/>
    <w:rsid w:val="00EE4040"/>
    <w:rsid w:val="00EE41E7"/>
    <w:rsid w:val="00EE421A"/>
    <w:rsid w:val="00EE4483"/>
    <w:rsid w:val="00EE4B30"/>
    <w:rsid w:val="00EE53D7"/>
    <w:rsid w:val="00EE5695"/>
    <w:rsid w:val="00EE5889"/>
    <w:rsid w:val="00EE5C7C"/>
    <w:rsid w:val="00EE5E9F"/>
    <w:rsid w:val="00EE6663"/>
    <w:rsid w:val="00EE6765"/>
    <w:rsid w:val="00EE699C"/>
    <w:rsid w:val="00EE6A26"/>
    <w:rsid w:val="00EE6E33"/>
    <w:rsid w:val="00EE7021"/>
    <w:rsid w:val="00EE7196"/>
    <w:rsid w:val="00EE7DF5"/>
    <w:rsid w:val="00EF00F5"/>
    <w:rsid w:val="00EF0BAC"/>
    <w:rsid w:val="00EF0CEA"/>
    <w:rsid w:val="00EF0EB7"/>
    <w:rsid w:val="00EF1572"/>
    <w:rsid w:val="00EF158A"/>
    <w:rsid w:val="00EF1C26"/>
    <w:rsid w:val="00EF21F7"/>
    <w:rsid w:val="00EF27F0"/>
    <w:rsid w:val="00EF3A14"/>
    <w:rsid w:val="00EF4338"/>
    <w:rsid w:val="00EF4621"/>
    <w:rsid w:val="00EF48E4"/>
    <w:rsid w:val="00EF4A5A"/>
    <w:rsid w:val="00EF51D9"/>
    <w:rsid w:val="00EF569F"/>
    <w:rsid w:val="00EF59FE"/>
    <w:rsid w:val="00EF5AFB"/>
    <w:rsid w:val="00EF5B59"/>
    <w:rsid w:val="00EF5BD9"/>
    <w:rsid w:val="00EF5E3C"/>
    <w:rsid w:val="00EF6038"/>
    <w:rsid w:val="00EF6907"/>
    <w:rsid w:val="00EF6C86"/>
    <w:rsid w:val="00EF715D"/>
    <w:rsid w:val="00EF7574"/>
    <w:rsid w:val="00F002AD"/>
    <w:rsid w:val="00F00A44"/>
    <w:rsid w:val="00F00DD8"/>
    <w:rsid w:val="00F023CE"/>
    <w:rsid w:val="00F025A9"/>
    <w:rsid w:val="00F0274A"/>
    <w:rsid w:val="00F029AD"/>
    <w:rsid w:val="00F02DA7"/>
    <w:rsid w:val="00F02E44"/>
    <w:rsid w:val="00F03795"/>
    <w:rsid w:val="00F04547"/>
    <w:rsid w:val="00F0456D"/>
    <w:rsid w:val="00F0492B"/>
    <w:rsid w:val="00F054D7"/>
    <w:rsid w:val="00F05641"/>
    <w:rsid w:val="00F057C5"/>
    <w:rsid w:val="00F05837"/>
    <w:rsid w:val="00F058E2"/>
    <w:rsid w:val="00F060F5"/>
    <w:rsid w:val="00F06BA9"/>
    <w:rsid w:val="00F06BDE"/>
    <w:rsid w:val="00F078D8"/>
    <w:rsid w:val="00F07FB8"/>
    <w:rsid w:val="00F106A7"/>
    <w:rsid w:val="00F1077D"/>
    <w:rsid w:val="00F10DA8"/>
    <w:rsid w:val="00F1103D"/>
    <w:rsid w:val="00F111AD"/>
    <w:rsid w:val="00F113EE"/>
    <w:rsid w:val="00F1201E"/>
    <w:rsid w:val="00F121FF"/>
    <w:rsid w:val="00F125AB"/>
    <w:rsid w:val="00F125B3"/>
    <w:rsid w:val="00F12703"/>
    <w:rsid w:val="00F12834"/>
    <w:rsid w:val="00F12B6E"/>
    <w:rsid w:val="00F13534"/>
    <w:rsid w:val="00F13F10"/>
    <w:rsid w:val="00F14419"/>
    <w:rsid w:val="00F14615"/>
    <w:rsid w:val="00F147BB"/>
    <w:rsid w:val="00F14EE3"/>
    <w:rsid w:val="00F14F8A"/>
    <w:rsid w:val="00F153B6"/>
    <w:rsid w:val="00F15ABC"/>
    <w:rsid w:val="00F15B89"/>
    <w:rsid w:val="00F15C71"/>
    <w:rsid w:val="00F15E45"/>
    <w:rsid w:val="00F15EDC"/>
    <w:rsid w:val="00F1669B"/>
    <w:rsid w:val="00F171C5"/>
    <w:rsid w:val="00F205CA"/>
    <w:rsid w:val="00F20D96"/>
    <w:rsid w:val="00F20F92"/>
    <w:rsid w:val="00F210F6"/>
    <w:rsid w:val="00F21220"/>
    <w:rsid w:val="00F217B9"/>
    <w:rsid w:val="00F21945"/>
    <w:rsid w:val="00F21B3E"/>
    <w:rsid w:val="00F22984"/>
    <w:rsid w:val="00F233DE"/>
    <w:rsid w:val="00F236A4"/>
    <w:rsid w:val="00F23E4A"/>
    <w:rsid w:val="00F244FF"/>
    <w:rsid w:val="00F24AE2"/>
    <w:rsid w:val="00F24B30"/>
    <w:rsid w:val="00F25489"/>
    <w:rsid w:val="00F257F4"/>
    <w:rsid w:val="00F25E32"/>
    <w:rsid w:val="00F25FDC"/>
    <w:rsid w:val="00F26057"/>
    <w:rsid w:val="00F26991"/>
    <w:rsid w:val="00F26B65"/>
    <w:rsid w:val="00F26C67"/>
    <w:rsid w:val="00F278F8"/>
    <w:rsid w:val="00F27945"/>
    <w:rsid w:val="00F3006C"/>
    <w:rsid w:val="00F302D1"/>
    <w:rsid w:val="00F30491"/>
    <w:rsid w:val="00F30C58"/>
    <w:rsid w:val="00F32011"/>
    <w:rsid w:val="00F32203"/>
    <w:rsid w:val="00F32540"/>
    <w:rsid w:val="00F32984"/>
    <w:rsid w:val="00F331BB"/>
    <w:rsid w:val="00F3344B"/>
    <w:rsid w:val="00F3349B"/>
    <w:rsid w:val="00F3369A"/>
    <w:rsid w:val="00F337D5"/>
    <w:rsid w:val="00F33FEA"/>
    <w:rsid w:val="00F34307"/>
    <w:rsid w:val="00F34561"/>
    <w:rsid w:val="00F34EE5"/>
    <w:rsid w:val="00F3548D"/>
    <w:rsid w:val="00F35A18"/>
    <w:rsid w:val="00F35EAB"/>
    <w:rsid w:val="00F35F72"/>
    <w:rsid w:val="00F36DB9"/>
    <w:rsid w:val="00F36FB9"/>
    <w:rsid w:val="00F37182"/>
    <w:rsid w:val="00F37365"/>
    <w:rsid w:val="00F37581"/>
    <w:rsid w:val="00F3761D"/>
    <w:rsid w:val="00F37E98"/>
    <w:rsid w:val="00F40206"/>
    <w:rsid w:val="00F40BC5"/>
    <w:rsid w:val="00F40D8B"/>
    <w:rsid w:val="00F41007"/>
    <w:rsid w:val="00F4167C"/>
    <w:rsid w:val="00F41A2A"/>
    <w:rsid w:val="00F41BB0"/>
    <w:rsid w:val="00F42093"/>
    <w:rsid w:val="00F4209A"/>
    <w:rsid w:val="00F423B4"/>
    <w:rsid w:val="00F43026"/>
    <w:rsid w:val="00F43089"/>
    <w:rsid w:val="00F43131"/>
    <w:rsid w:val="00F4316B"/>
    <w:rsid w:val="00F435E1"/>
    <w:rsid w:val="00F43A75"/>
    <w:rsid w:val="00F43EA1"/>
    <w:rsid w:val="00F4444B"/>
    <w:rsid w:val="00F44695"/>
    <w:rsid w:val="00F44889"/>
    <w:rsid w:val="00F44FE8"/>
    <w:rsid w:val="00F45199"/>
    <w:rsid w:val="00F453EF"/>
    <w:rsid w:val="00F45596"/>
    <w:rsid w:val="00F45C30"/>
    <w:rsid w:val="00F46ADF"/>
    <w:rsid w:val="00F47051"/>
    <w:rsid w:val="00F504DE"/>
    <w:rsid w:val="00F5051D"/>
    <w:rsid w:val="00F51C89"/>
    <w:rsid w:val="00F5226A"/>
    <w:rsid w:val="00F523AB"/>
    <w:rsid w:val="00F52745"/>
    <w:rsid w:val="00F531F9"/>
    <w:rsid w:val="00F540D5"/>
    <w:rsid w:val="00F54A08"/>
    <w:rsid w:val="00F5571C"/>
    <w:rsid w:val="00F55819"/>
    <w:rsid w:val="00F565BE"/>
    <w:rsid w:val="00F566E0"/>
    <w:rsid w:val="00F56831"/>
    <w:rsid w:val="00F56AE7"/>
    <w:rsid w:val="00F5735F"/>
    <w:rsid w:val="00F57491"/>
    <w:rsid w:val="00F57690"/>
    <w:rsid w:val="00F576C0"/>
    <w:rsid w:val="00F57B6C"/>
    <w:rsid w:val="00F57D61"/>
    <w:rsid w:val="00F60470"/>
    <w:rsid w:val="00F60BE1"/>
    <w:rsid w:val="00F61800"/>
    <w:rsid w:val="00F61D26"/>
    <w:rsid w:val="00F61F72"/>
    <w:rsid w:val="00F621D4"/>
    <w:rsid w:val="00F6257A"/>
    <w:rsid w:val="00F63336"/>
    <w:rsid w:val="00F63CA2"/>
    <w:rsid w:val="00F63E9B"/>
    <w:rsid w:val="00F64CFE"/>
    <w:rsid w:val="00F64F96"/>
    <w:rsid w:val="00F65306"/>
    <w:rsid w:val="00F65357"/>
    <w:rsid w:val="00F661B8"/>
    <w:rsid w:val="00F664BC"/>
    <w:rsid w:val="00F66C7C"/>
    <w:rsid w:val="00F66D8A"/>
    <w:rsid w:val="00F67496"/>
    <w:rsid w:val="00F67C63"/>
    <w:rsid w:val="00F7014A"/>
    <w:rsid w:val="00F7075B"/>
    <w:rsid w:val="00F70E5A"/>
    <w:rsid w:val="00F7182D"/>
    <w:rsid w:val="00F718D6"/>
    <w:rsid w:val="00F71949"/>
    <w:rsid w:val="00F71B94"/>
    <w:rsid w:val="00F7241A"/>
    <w:rsid w:val="00F731B8"/>
    <w:rsid w:val="00F733B1"/>
    <w:rsid w:val="00F7350E"/>
    <w:rsid w:val="00F735AE"/>
    <w:rsid w:val="00F74004"/>
    <w:rsid w:val="00F74162"/>
    <w:rsid w:val="00F74891"/>
    <w:rsid w:val="00F74912"/>
    <w:rsid w:val="00F74B6B"/>
    <w:rsid w:val="00F75027"/>
    <w:rsid w:val="00F750B2"/>
    <w:rsid w:val="00F75308"/>
    <w:rsid w:val="00F755F0"/>
    <w:rsid w:val="00F75B6B"/>
    <w:rsid w:val="00F76333"/>
    <w:rsid w:val="00F7686D"/>
    <w:rsid w:val="00F76891"/>
    <w:rsid w:val="00F77648"/>
    <w:rsid w:val="00F779E6"/>
    <w:rsid w:val="00F77DAF"/>
    <w:rsid w:val="00F8056A"/>
    <w:rsid w:val="00F80EB1"/>
    <w:rsid w:val="00F813E1"/>
    <w:rsid w:val="00F813ED"/>
    <w:rsid w:val="00F814BE"/>
    <w:rsid w:val="00F8156A"/>
    <w:rsid w:val="00F826D7"/>
    <w:rsid w:val="00F82729"/>
    <w:rsid w:val="00F82839"/>
    <w:rsid w:val="00F829FB"/>
    <w:rsid w:val="00F829FD"/>
    <w:rsid w:val="00F83BB5"/>
    <w:rsid w:val="00F84238"/>
    <w:rsid w:val="00F844F7"/>
    <w:rsid w:val="00F84FD9"/>
    <w:rsid w:val="00F864BD"/>
    <w:rsid w:val="00F86BBE"/>
    <w:rsid w:val="00F86CF0"/>
    <w:rsid w:val="00F8750E"/>
    <w:rsid w:val="00F87924"/>
    <w:rsid w:val="00F87DAE"/>
    <w:rsid w:val="00F90112"/>
    <w:rsid w:val="00F9071E"/>
    <w:rsid w:val="00F909C0"/>
    <w:rsid w:val="00F90DEB"/>
    <w:rsid w:val="00F91C43"/>
    <w:rsid w:val="00F926C5"/>
    <w:rsid w:val="00F92913"/>
    <w:rsid w:val="00F92AFE"/>
    <w:rsid w:val="00F9315C"/>
    <w:rsid w:val="00F9343F"/>
    <w:rsid w:val="00F939FF"/>
    <w:rsid w:val="00F9520A"/>
    <w:rsid w:val="00F96142"/>
    <w:rsid w:val="00F9639D"/>
    <w:rsid w:val="00F9654A"/>
    <w:rsid w:val="00F966D0"/>
    <w:rsid w:val="00F96B95"/>
    <w:rsid w:val="00F96D87"/>
    <w:rsid w:val="00F97139"/>
    <w:rsid w:val="00FA0A76"/>
    <w:rsid w:val="00FA0C16"/>
    <w:rsid w:val="00FA0EB9"/>
    <w:rsid w:val="00FA246D"/>
    <w:rsid w:val="00FA295E"/>
    <w:rsid w:val="00FA2FC3"/>
    <w:rsid w:val="00FA3098"/>
    <w:rsid w:val="00FA33EE"/>
    <w:rsid w:val="00FA3DE4"/>
    <w:rsid w:val="00FA3EF8"/>
    <w:rsid w:val="00FA3FE3"/>
    <w:rsid w:val="00FA4059"/>
    <w:rsid w:val="00FA4ABD"/>
    <w:rsid w:val="00FA4B45"/>
    <w:rsid w:val="00FA4F08"/>
    <w:rsid w:val="00FA4F29"/>
    <w:rsid w:val="00FA51E9"/>
    <w:rsid w:val="00FA52BA"/>
    <w:rsid w:val="00FA5427"/>
    <w:rsid w:val="00FA57EB"/>
    <w:rsid w:val="00FA5B4F"/>
    <w:rsid w:val="00FA5C74"/>
    <w:rsid w:val="00FA5F26"/>
    <w:rsid w:val="00FA639A"/>
    <w:rsid w:val="00FA6490"/>
    <w:rsid w:val="00FA7026"/>
    <w:rsid w:val="00FA7C2B"/>
    <w:rsid w:val="00FA7D57"/>
    <w:rsid w:val="00FB0F8C"/>
    <w:rsid w:val="00FB1259"/>
    <w:rsid w:val="00FB169E"/>
    <w:rsid w:val="00FB1A30"/>
    <w:rsid w:val="00FB2D47"/>
    <w:rsid w:val="00FB2FC3"/>
    <w:rsid w:val="00FB345C"/>
    <w:rsid w:val="00FB34A4"/>
    <w:rsid w:val="00FB38F4"/>
    <w:rsid w:val="00FB3CAA"/>
    <w:rsid w:val="00FB3DEC"/>
    <w:rsid w:val="00FB4093"/>
    <w:rsid w:val="00FB48E9"/>
    <w:rsid w:val="00FB5039"/>
    <w:rsid w:val="00FB51D8"/>
    <w:rsid w:val="00FB54DC"/>
    <w:rsid w:val="00FB59AA"/>
    <w:rsid w:val="00FB6F33"/>
    <w:rsid w:val="00FB7803"/>
    <w:rsid w:val="00FB7ABE"/>
    <w:rsid w:val="00FB7AC8"/>
    <w:rsid w:val="00FC03CC"/>
    <w:rsid w:val="00FC0793"/>
    <w:rsid w:val="00FC0C3A"/>
    <w:rsid w:val="00FC1023"/>
    <w:rsid w:val="00FC1170"/>
    <w:rsid w:val="00FC22B1"/>
    <w:rsid w:val="00FC38E2"/>
    <w:rsid w:val="00FC4484"/>
    <w:rsid w:val="00FC4C06"/>
    <w:rsid w:val="00FC5189"/>
    <w:rsid w:val="00FC5611"/>
    <w:rsid w:val="00FC6503"/>
    <w:rsid w:val="00FC7368"/>
    <w:rsid w:val="00FC7982"/>
    <w:rsid w:val="00FC7B1A"/>
    <w:rsid w:val="00FC7B26"/>
    <w:rsid w:val="00FD060E"/>
    <w:rsid w:val="00FD0870"/>
    <w:rsid w:val="00FD170E"/>
    <w:rsid w:val="00FD1741"/>
    <w:rsid w:val="00FD18D6"/>
    <w:rsid w:val="00FD1FBA"/>
    <w:rsid w:val="00FD243E"/>
    <w:rsid w:val="00FD369C"/>
    <w:rsid w:val="00FD39C2"/>
    <w:rsid w:val="00FD3E4A"/>
    <w:rsid w:val="00FD4039"/>
    <w:rsid w:val="00FD4571"/>
    <w:rsid w:val="00FD49D3"/>
    <w:rsid w:val="00FD5846"/>
    <w:rsid w:val="00FD58F6"/>
    <w:rsid w:val="00FD5A11"/>
    <w:rsid w:val="00FD6718"/>
    <w:rsid w:val="00FD7551"/>
    <w:rsid w:val="00FD76BD"/>
    <w:rsid w:val="00FD79DF"/>
    <w:rsid w:val="00FD7C1D"/>
    <w:rsid w:val="00FD7D5C"/>
    <w:rsid w:val="00FE09E6"/>
    <w:rsid w:val="00FE0AA7"/>
    <w:rsid w:val="00FE133B"/>
    <w:rsid w:val="00FE15DD"/>
    <w:rsid w:val="00FE1846"/>
    <w:rsid w:val="00FE1B76"/>
    <w:rsid w:val="00FE1C53"/>
    <w:rsid w:val="00FE252B"/>
    <w:rsid w:val="00FE2E77"/>
    <w:rsid w:val="00FE3169"/>
    <w:rsid w:val="00FE3AC5"/>
    <w:rsid w:val="00FE3DA1"/>
    <w:rsid w:val="00FE427D"/>
    <w:rsid w:val="00FE433A"/>
    <w:rsid w:val="00FE4F88"/>
    <w:rsid w:val="00FE50B1"/>
    <w:rsid w:val="00FE5659"/>
    <w:rsid w:val="00FE6C9C"/>
    <w:rsid w:val="00FE6F69"/>
    <w:rsid w:val="00FE718C"/>
    <w:rsid w:val="00FE71D8"/>
    <w:rsid w:val="00FE7C36"/>
    <w:rsid w:val="00FF0186"/>
    <w:rsid w:val="00FF1750"/>
    <w:rsid w:val="00FF1A7A"/>
    <w:rsid w:val="00FF1B5E"/>
    <w:rsid w:val="00FF2232"/>
    <w:rsid w:val="00FF27B4"/>
    <w:rsid w:val="00FF28F6"/>
    <w:rsid w:val="00FF2948"/>
    <w:rsid w:val="00FF29B5"/>
    <w:rsid w:val="00FF30D7"/>
    <w:rsid w:val="00FF3663"/>
    <w:rsid w:val="00FF3F0F"/>
    <w:rsid w:val="00FF469F"/>
    <w:rsid w:val="00FF4B64"/>
    <w:rsid w:val="00FF5230"/>
    <w:rsid w:val="00FF52B5"/>
    <w:rsid w:val="00FF54EF"/>
    <w:rsid w:val="00FF67BE"/>
    <w:rsid w:val="00FF687A"/>
    <w:rsid w:val="00FF6A5A"/>
    <w:rsid w:val="00FF75B5"/>
    <w:rsid w:val="00FF7828"/>
    <w:rsid w:val="00FF79FE"/>
    <w:rsid w:val="00FF7C1B"/>
    <w:rsid w:val="00FF7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ABBC6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1287C"/>
    <w:pPr>
      <w:tabs>
        <w:tab w:val="left" w:pos="397"/>
      </w:tabs>
      <w:spacing w:after="0" w:line="360" w:lineRule="auto"/>
      <w:ind w:firstLine="397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565034"/>
    <w:pPr>
      <w:keepNext/>
      <w:keepLines/>
      <w:pageBreakBefore/>
      <w:numPr>
        <w:numId w:val="1"/>
      </w:numPr>
      <w:suppressAutoHyphens/>
      <w:jc w:val="left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2170C8"/>
    <w:pPr>
      <w:keepLines/>
      <w:numPr>
        <w:ilvl w:val="1"/>
        <w:numId w:val="1"/>
      </w:numPr>
      <w:suppressAutoHyphens/>
      <w:spacing w:before="120" w:after="120"/>
      <w:ind w:firstLine="567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2170C8"/>
    <w:pPr>
      <w:numPr>
        <w:ilvl w:val="2"/>
        <w:numId w:val="1"/>
      </w:numPr>
      <w:spacing w:before="120" w:after="120"/>
      <w:ind w:firstLine="794"/>
      <w:outlineLvl w:val="2"/>
    </w:pPr>
    <w:rPr>
      <w:b/>
      <w:bCs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BE5FBF"/>
    <w:pPr>
      <w:keepNext/>
      <w:keepLines/>
      <w:ind w:firstLine="0"/>
      <w:outlineLvl w:val="3"/>
    </w:pPr>
    <w:rPr>
      <w:rFonts w:eastAsiaTheme="majorEastAsia" w:cstheme="majorBidi"/>
      <w:bCs/>
      <w:iCs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F10D5"/>
  </w:style>
  <w:style w:type="paragraph" w:styleId="Stopka">
    <w:name w:val="footer"/>
    <w:basedOn w:val="Normalny"/>
    <w:link w:val="Stopka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F10D5"/>
  </w:style>
  <w:style w:type="character" w:customStyle="1" w:styleId="Nagwek1Znak">
    <w:name w:val="Nagłówek 1 Znak"/>
    <w:basedOn w:val="Domylnaczcionkaakapitu"/>
    <w:link w:val="Nagwek1"/>
    <w:uiPriority w:val="9"/>
    <w:rsid w:val="00565034"/>
    <w:rPr>
      <w:rFonts w:ascii="Times New Roman" w:eastAsiaTheme="majorEastAsia" w:hAnsi="Times New Roman" w:cstheme="majorBidi"/>
      <w:b/>
      <w:bCs/>
      <w:caps/>
      <w:sz w:val="32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B1042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B1042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agwek2Znak">
    <w:name w:val="Nagłówek 2 Znak"/>
    <w:basedOn w:val="Domylnaczcionkaakapitu"/>
    <w:link w:val="Nagwek2"/>
    <w:uiPriority w:val="9"/>
    <w:rsid w:val="002170C8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2170C8"/>
    <w:rPr>
      <w:rFonts w:ascii="Times New Roman" w:hAnsi="Times New Roman"/>
      <w:b/>
      <w:bCs/>
      <w:sz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281C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1CE8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1B5D40"/>
    <w:pPr>
      <w:ind w:left="720"/>
      <w:contextualSpacing/>
    </w:pPr>
  </w:style>
  <w:style w:type="numbering" w:customStyle="1" w:styleId="Styl1">
    <w:name w:val="Styl1"/>
    <w:uiPriority w:val="99"/>
    <w:rsid w:val="00FE3AC5"/>
    <w:pPr>
      <w:numPr>
        <w:numId w:val="2"/>
      </w:numPr>
    </w:pPr>
  </w:style>
  <w:style w:type="numbering" w:customStyle="1" w:styleId="Styl10">
    <w:name w:val="Styl1"/>
    <w:next w:val="Styl1"/>
    <w:uiPriority w:val="99"/>
    <w:rsid w:val="00FE3AC5"/>
  </w:style>
  <w:style w:type="paragraph" w:styleId="Spistreci2">
    <w:name w:val="toc 2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397"/>
      <w:jc w:val="left"/>
    </w:pPr>
    <w:rPr>
      <w:rFonts w:cstheme="minorHAnsi"/>
      <w:bCs/>
      <w:szCs w:val="20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jc w:val="left"/>
    </w:pPr>
    <w:rPr>
      <w:bCs/>
      <w:caps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794"/>
      <w:jc w:val="left"/>
    </w:pPr>
    <w:rPr>
      <w:rFonts w:cstheme="minorHAnsi"/>
      <w:szCs w:val="20"/>
    </w:rPr>
  </w:style>
  <w:style w:type="character" w:styleId="Hipercze">
    <w:name w:val="Hyperlink"/>
    <w:basedOn w:val="Domylnaczcionkaakapitu"/>
    <w:uiPriority w:val="99"/>
    <w:unhideWhenUsed/>
    <w:rsid w:val="000F36B6"/>
    <w:rPr>
      <w:color w:val="0000FF" w:themeColor="hyperlink"/>
      <w:u w:val="single"/>
    </w:rPr>
  </w:style>
  <w:style w:type="character" w:styleId="Tekstzastpczy">
    <w:name w:val="Placeholder Text"/>
    <w:basedOn w:val="Domylnaczcionkaakapitu"/>
    <w:uiPriority w:val="99"/>
    <w:semiHidden/>
    <w:rsid w:val="00B64A62"/>
    <w:rPr>
      <w:color w:val="808080"/>
    </w:rPr>
  </w:style>
  <w:style w:type="paragraph" w:styleId="Legenda">
    <w:name w:val="caption"/>
    <w:basedOn w:val="Normalny"/>
    <w:next w:val="Normalny"/>
    <w:link w:val="LegendaZnak"/>
    <w:autoRedefine/>
    <w:uiPriority w:val="35"/>
    <w:unhideWhenUsed/>
    <w:qFormat/>
    <w:rsid w:val="00E6054C"/>
    <w:pPr>
      <w:keepNext/>
      <w:spacing w:after="240" w:line="240" w:lineRule="auto"/>
      <w:ind w:firstLine="0"/>
      <w:jc w:val="center"/>
    </w:pPr>
    <w:rPr>
      <w:bCs/>
      <w:sz w:val="20"/>
      <w:szCs w:val="18"/>
    </w:rPr>
  </w:style>
  <w:style w:type="table" w:styleId="Tabela-Siatka">
    <w:name w:val="Table Grid"/>
    <w:basedOn w:val="Standardowy"/>
    <w:uiPriority w:val="59"/>
    <w:rsid w:val="005F0E4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nyWeb">
    <w:name w:val="Normal (Web)"/>
    <w:basedOn w:val="Normalny"/>
    <w:uiPriority w:val="99"/>
    <w:semiHidden/>
    <w:unhideWhenUsed/>
    <w:rsid w:val="005870F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Cs w:val="24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A0992"/>
    <w:pPr>
      <w:pageBreakBefore w:val="0"/>
      <w:numPr>
        <w:numId w:val="0"/>
      </w:numPr>
      <w:tabs>
        <w:tab w:val="clear" w:pos="397"/>
      </w:tabs>
      <w:suppressAutoHyphens w:val="0"/>
      <w:spacing w:before="480" w:line="276" w:lineRule="auto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pl-PL"/>
    </w:rPr>
  </w:style>
  <w:style w:type="paragraph" w:styleId="Spistreci4">
    <w:name w:val="toc 4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Spistreci5">
    <w:name w:val="toc 5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Spistreci6">
    <w:name w:val="toc 6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Spistreci7">
    <w:name w:val="toc 7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Spistreci8">
    <w:name w:val="toc 8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Spistreci9">
    <w:name w:val="toc 9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680"/>
      <w:jc w:val="left"/>
    </w:pPr>
    <w:rPr>
      <w:rFonts w:asciiTheme="minorHAnsi" w:hAnsiTheme="minorHAnsi" w:cstheme="minorHAnsi"/>
      <w:sz w:val="20"/>
      <w:szCs w:val="20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8456D3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456D3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456D3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456D3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456D3"/>
    <w:rPr>
      <w:rFonts w:ascii="Times New Roman" w:hAnsi="Times New Roman"/>
      <w:b/>
      <w:bCs/>
      <w:sz w:val="20"/>
      <w:szCs w:val="20"/>
    </w:rPr>
  </w:style>
  <w:style w:type="paragraph" w:styleId="Bibliografia">
    <w:name w:val="Bibliography"/>
    <w:basedOn w:val="Normalny"/>
    <w:next w:val="Normalny"/>
    <w:uiPriority w:val="37"/>
    <w:unhideWhenUsed/>
    <w:rsid w:val="00915B0D"/>
  </w:style>
  <w:style w:type="character" w:customStyle="1" w:styleId="Nagwek4Znak">
    <w:name w:val="Nagłówek 4 Znak"/>
    <w:basedOn w:val="Domylnaczcionkaakapitu"/>
    <w:link w:val="Nagwek4"/>
    <w:uiPriority w:val="9"/>
    <w:rsid w:val="00BE5FBF"/>
    <w:rPr>
      <w:rFonts w:ascii="Times New Roman" w:eastAsiaTheme="majorEastAsia" w:hAnsi="Times New Roman" w:cstheme="majorBidi"/>
      <w:bCs/>
      <w:iCs/>
      <w:sz w:val="24"/>
    </w:rPr>
  </w:style>
  <w:style w:type="paragraph" w:customStyle="1" w:styleId="dotabel">
    <w:name w:val="do_tabel"/>
    <w:basedOn w:val="Legenda"/>
    <w:next w:val="Normalny"/>
    <w:autoRedefine/>
    <w:qFormat/>
    <w:rsid w:val="00D00D1B"/>
    <w:pPr>
      <w:spacing w:after="12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5357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5357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5357"/>
    <w:rPr>
      <w:vertAlign w:val="superscript"/>
    </w:rPr>
  </w:style>
  <w:style w:type="paragraph" w:customStyle="1" w:styleId="Tabele">
    <w:name w:val="Tabele"/>
    <w:basedOn w:val="Legenda"/>
    <w:link w:val="TabeleZnak"/>
    <w:qFormat/>
    <w:rsid w:val="002F5208"/>
    <w:pPr>
      <w:spacing w:after="120"/>
      <w:jc w:val="left"/>
    </w:pPr>
  </w:style>
  <w:style w:type="character" w:customStyle="1" w:styleId="LegendaZnak">
    <w:name w:val="Legenda Znak"/>
    <w:basedOn w:val="Domylnaczcionkaakapitu"/>
    <w:link w:val="Legenda"/>
    <w:uiPriority w:val="35"/>
    <w:rsid w:val="00E6054C"/>
    <w:rPr>
      <w:rFonts w:ascii="Times New Roman" w:hAnsi="Times New Roman"/>
      <w:bCs/>
      <w:sz w:val="20"/>
      <w:szCs w:val="18"/>
    </w:rPr>
  </w:style>
  <w:style w:type="character" w:customStyle="1" w:styleId="TabeleZnak">
    <w:name w:val="Tabele Znak"/>
    <w:basedOn w:val="LegendaZnak"/>
    <w:link w:val="Tabele"/>
    <w:rsid w:val="002F5208"/>
    <w:rPr>
      <w:rFonts w:ascii="Times New Roman" w:hAnsi="Times New Roman"/>
      <w:bCs/>
      <w:sz w:val="20"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707B8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707B8"/>
    <w:rPr>
      <w:rFonts w:ascii="Times New Roman" w:hAnsi="Times New Roman"/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707B8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991AC9"/>
    <w:rPr>
      <w:color w:val="800080" w:themeColor="followedHyperlink"/>
      <w:u w:val="single"/>
    </w:rPr>
  </w:style>
  <w:style w:type="paragraph" w:customStyle="1" w:styleId="TableParagraph">
    <w:name w:val="Table Paragraph"/>
    <w:basedOn w:val="Normalny"/>
    <w:uiPriority w:val="1"/>
    <w:qFormat/>
    <w:rsid w:val="004F0D08"/>
    <w:pPr>
      <w:widowControl w:val="0"/>
      <w:tabs>
        <w:tab w:val="clear" w:pos="397"/>
      </w:tabs>
      <w:spacing w:line="240" w:lineRule="auto"/>
      <w:ind w:firstLine="0"/>
      <w:jc w:val="left"/>
    </w:pPr>
    <w:rPr>
      <w:rFonts w:ascii="Calibri" w:eastAsia="Calibri" w:hAnsi="Calibri" w:cs="Times New Roman"/>
      <w:sz w:val="22"/>
      <w:lang w:val="en-US"/>
    </w:rPr>
  </w:style>
  <w:style w:type="paragraph" w:styleId="Tekstpodstawowy">
    <w:name w:val="Body Text"/>
    <w:basedOn w:val="Normalny"/>
    <w:link w:val="TekstpodstawowyZnak"/>
    <w:rsid w:val="002C52FD"/>
    <w:pPr>
      <w:tabs>
        <w:tab w:val="clear" w:pos="397"/>
      </w:tabs>
      <w:ind w:firstLine="0"/>
      <w:jc w:val="left"/>
    </w:pPr>
    <w:rPr>
      <w:rFonts w:eastAsia="Times New Roman" w:cs="Times New Roman"/>
      <w:b/>
      <w:bCs/>
      <w:szCs w:val="18"/>
      <w:lang w:val="x-none" w:eastAsia="pl-PL"/>
    </w:rPr>
  </w:style>
  <w:style w:type="character" w:customStyle="1" w:styleId="TekstpodstawowyZnak">
    <w:name w:val="Tekst podstawowy Znak"/>
    <w:basedOn w:val="Domylnaczcionkaakapitu"/>
    <w:link w:val="Tekstpodstawowy"/>
    <w:rsid w:val="002C52FD"/>
    <w:rPr>
      <w:rFonts w:ascii="Times New Roman" w:eastAsia="Times New Roman" w:hAnsi="Times New Roman" w:cs="Times New Roman"/>
      <w:b/>
      <w:bCs/>
      <w:sz w:val="24"/>
      <w:szCs w:val="18"/>
      <w:lang w:val="x-none" w:eastAsia="pl-P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1287C"/>
    <w:pPr>
      <w:tabs>
        <w:tab w:val="left" w:pos="397"/>
      </w:tabs>
      <w:spacing w:after="0" w:line="360" w:lineRule="auto"/>
      <w:ind w:firstLine="397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565034"/>
    <w:pPr>
      <w:keepNext/>
      <w:keepLines/>
      <w:pageBreakBefore/>
      <w:numPr>
        <w:numId w:val="1"/>
      </w:numPr>
      <w:suppressAutoHyphens/>
      <w:jc w:val="left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2170C8"/>
    <w:pPr>
      <w:keepLines/>
      <w:numPr>
        <w:ilvl w:val="1"/>
        <w:numId w:val="1"/>
      </w:numPr>
      <w:suppressAutoHyphens/>
      <w:spacing w:before="120" w:after="120"/>
      <w:ind w:firstLine="567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2170C8"/>
    <w:pPr>
      <w:numPr>
        <w:ilvl w:val="2"/>
        <w:numId w:val="1"/>
      </w:numPr>
      <w:spacing w:before="120" w:after="120"/>
      <w:ind w:firstLine="794"/>
      <w:outlineLvl w:val="2"/>
    </w:pPr>
    <w:rPr>
      <w:b/>
      <w:bCs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BE5FBF"/>
    <w:pPr>
      <w:keepNext/>
      <w:keepLines/>
      <w:ind w:firstLine="0"/>
      <w:outlineLvl w:val="3"/>
    </w:pPr>
    <w:rPr>
      <w:rFonts w:eastAsiaTheme="majorEastAsia" w:cstheme="majorBidi"/>
      <w:bCs/>
      <w:iCs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F10D5"/>
  </w:style>
  <w:style w:type="paragraph" w:styleId="Stopka">
    <w:name w:val="footer"/>
    <w:basedOn w:val="Normalny"/>
    <w:link w:val="Stopka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F10D5"/>
  </w:style>
  <w:style w:type="character" w:customStyle="1" w:styleId="Nagwek1Znak">
    <w:name w:val="Nagłówek 1 Znak"/>
    <w:basedOn w:val="Domylnaczcionkaakapitu"/>
    <w:link w:val="Nagwek1"/>
    <w:uiPriority w:val="9"/>
    <w:rsid w:val="00565034"/>
    <w:rPr>
      <w:rFonts w:ascii="Times New Roman" w:eastAsiaTheme="majorEastAsia" w:hAnsi="Times New Roman" w:cstheme="majorBidi"/>
      <w:b/>
      <w:bCs/>
      <w:caps/>
      <w:sz w:val="32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B1042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B1042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agwek2Znak">
    <w:name w:val="Nagłówek 2 Znak"/>
    <w:basedOn w:val="Domylnaczcionkaakapitu"/>
    <w:link w:val="Nagwek2"/>
    <w:uiPriority w:val="9"/>
    <w:rsid w:val="002170C8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2170C8"/>
    <w:rPr>
      <w:rFonts w:ascii="Times New Roman" w:hAnsi="Times New Roman"/>
      <w:b/>
      <w:bCs/>
      <w:sz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281C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1CE8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1B5D40"/>
    <w:pPr>
      <w:ind w:left="720"/>
      <w:contextualSpacing/>
    </w:pPr>
  </w:style>
  <w:style w:type="numbering" w:customStyle="1" w:styleId="Styl1">
    <w:name w:val="Styl1"/>
    <w:uiPriority w:val="99"/>
    <w:rsid w:val="00FE3AC5"/>
    <w:pPr>
      <w:numPr>
        <w:numId w:val="2"/>
      </w:numPr>
    </w:pPr>
  </w:style>
  <w:style w:type="numbering" w:customStyle="1" w:styleId="Styl10">
    <w:name w:val="Styl1"/>
    <w:next w:val="Styl1"/>
    <w:uiPriority w:val="99"/>
    <w:rsid w:val="00FE3AC5"/>
  </w:style>
  <w:style w:type="paragraph" w:styleId="Spistreci2">
    <w:name w:val="toc 2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397"/>
      <w:jc w:val="left"/>
    </w:pPr>
    <w:rPr>
      <w:rFonts w:cstheme="minorHAnsi"/>
      <w:bCs/>
      <w:szCs w:val="20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jc w:val="left"/>
    </w:pPr>
    <w:rPr>
      <w:bCs/>
      <w:caps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794"/>
      <w:jc w:val="left"/>
    </w:pPr>
    <w:rPr>
      <w:rFonts w:cstheme="minorHAnsi"/>
      <w:szCs w:val="20"/>
    </w:rPr>
  </w:style>
  <w:style w:type="character" w:styleId="Hipercze">
    <w:name w:val="Hyperlink"/>
    <w:basedOn w:val="Domylnaczcionkaakapitu"/>
    <w:uiPriority w:val="99"/>
    <w:unhideWhenUsed/>
    <w:rsid w:val="000F36B6"/>
    <w:rPr>
      <w:color w:val="0000FF" w:themeColor="hyperlink"/>
      <w:u w:val="single"/>
    </w:rPr>
  </w:style>
  <w:style w:type="character" w:styleId="Tekstzastpczy">
    <w:name w:val="Placeholder Text"/>
    <w:basedOn w:val="Domylnaczcionkaakapitu"/>
    <w:uiPriority w:val="99"/>
    <w:semiHidden/>
    <w:rsid w:val="00B64A62"/>
    <w:rPr>
      <w:color w:val="808080"/>
    </w:rPr>
  </w:style>
  <w:style w:type="paragraph" w:styleId="Legenda">
    <w:name w:val="caption"/>
    <w:basedOn w:val="Normalny"/>
    <w:next w:val="Normalny"/>
    <w:link w:val="LegendaZnak"/>
    <w:autoRedefine/>
    <w:uiPriority w:val="35"/>
    <w:unhideWhenUsed/>
    <w:qFormat/>
    <w:rsid w:val="00E6054C"/>
    <w:pPr>
      <w:keepNext/>
      <w:spacing w:after="240" w:line="240" w:lineRule="auto"/>
      <w:ind w:firstLine="0"/>
      <w:jc w:val="center"/>
    </w:pPr>
    <w:rPr>
      <w:bCs/>
      <w:sz w:val="20"/>
      <w:szCs w:val="18"/>
    </w:rPr>
  </w:style>
  <w:style w:type="table" w:styleId="Tabela-Siatka">
    <w:name w:val="Table Grid"/>
    <w:basedOn w:val="Standardowy"/>
    <w:uiPriority w:val="59"/>
    <w:rsid w:val="005F0E4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nyWeb">
    <w:name w:val="Normal (Web)"/>
    <w:basedOn w:val="Normalny"/>
    <w:uiPriority w:val="99"/>
    <w:semiHidden/>
    <w:unhideWhenUsed/>
    <w:rsid w:val="005870F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Cs w:val="24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A0992"/>
    <w:pPr>
      <w:pageBreakBefore w:val="0"/>
      <w:numPr>
        <w:numId w:val="0"/>
      </w:numPr>
      <w:tabs>
        <w:tab w:val="clear" w:pos="397"/>
      </w:tabs>
      <w:suppressAutoHyphens w:val="0"/>
      <w:spacing w:before="480" w:line="276" w:lineRule="auto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pl-PL"/>
    </w:rPr>
  </w:style>
  <w:style w:type="paragraph" w:styleId="Spistreci4">
    <w:name w:val="toc 4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Spistreci5">
    <w:name w:val="toc 5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Spistreci6">
    <w:name w:val="toc 6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Spistreci7">
    <w:name w:val="toc 7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Spistreci8">
    <w:name w:val="toc 8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Spistreci9">
    <w:name w:val="toc 9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680"/>
      <w:jc w:val="left"/>
    </w:pPr>
    <w:rPr>
      <w:rFonts w:asciiTheme="minorHAnsi" w:hAnsiTheme="minorHAnsi" w:cstheme="minorHAnsi"/>
      <w:sz w:val="20"/>
      <w:szCs w:val="20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8456D3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456D3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456D3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456D3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456D3"/>
    <w:rPr>
      <w:rFonts w:ascii="Times New Roman" w:hAnsi="Times New Roman"/>
      <w:b/>
      <w:bCs/>
      <w:sz w:val="20"/>
      <w:szCs w:val="20"/>
    </w:rPr>
  </w:style>
  <w:style w:type="paragraph" w:styleId="Bibliografia">
    <w:name w:val="Bibliography"/>
    <w:basedOn w:val="Normalny"/>
    <w:next w:val="Normalny"/>
    <w:uiPriority w:val="37"/>
    <w:unhideWhenUsed/>
    <w:rsid w:val="00915B0D"/>
  </w:style>
  <w:style w:type="character" w:customStyle="1" w:styleId="Nagwek4Znak">
    <w:name w:val="Nagłówek 4 Znak"/>
    <w:basedOn w:val="Domylnaczcionkaakapitu"/>
    <w:link w:val="Nagwek4"/>
    <w:uiPriority w:val="9"/>
    <w:rsid w:val="00BE5FBF"/>
    <w:rPr>
      <w:rFonts w:ascii="Times New Roman" w:eastAsiaTheme="majorEastAsia" w:hAnsi="Times New Roman" w:cstheme="majorBidi"/>
      <w:bCs/>
      <w:iCs/>
      <w:sz w:val="24"/>
    </w:rPr>
  </w:style>
  <w:style w:type="paragraph" w:customStyle="1" w:styleId="dotabel">
    <w:name w:val="do_tabel"/>
    <w:basedOn w:val="Legenda"/>
    <w:next w:val="Normalny"/>
    <w:autoRedefine/>
    <w:qFormat/>
    <w:rsid w:val="00D00D1B"/>
    <w:pPr>
      <w:spacing w:after="12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5357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5357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5357"/>
    <w:rPr>
      <w:vertAlign w:val="superscript"/>
    </w:rPr>
  </w:style>
  <w:style w:type="paragraph" w:customStyle="1" w:styleId="Tabele">
    <w:name w:val="Tabele"/>
    <w:basedOn w:val="Legenda"/>
    <w:link w:val="TabeleZnak"/>
    <w:qFormat/>
    <w:rsid w:val="002F5208"/>
    <w:pPr>
      <w:spacing w:after="120"/>
      <w:jc w:val="left"/>
    </w:pPr>
  </w:style>
  <w:style w:type="character" w:customStyle="1" w:styleId="LegendaZnak">
    <w:name w:val="Legenda Znak"/>
    <w:basedOn w:val="Domylnaczcionkaakapitu"/>
    <w:link w:val="Legenda"/>
    <w:uiPriority w:val="35"/>
    <w:rsid w:val="00E6054C"/>
    <w:rPr>
      <w:rFonts w:ascii="Times New Roman" w:hAnsi="Times New Roman"/>
      <w:bCs/>
      <w:sz w:val="20"/>
      <w:szCs w:val="18"/>
    </w:rPr>
  </w:style>
  <w:style w:type="character" w:customStyle="1" w:styleId="TabeleZnak">
    <w:name w:val="Tabele Znak"/>
    <w:basedOn w:val="LegendaZnak"/>
    <w:link w:val="Tabele"/>
    <w:rsid w:val="002F5208"/>
    <w:rPr>
      <w:rFonts w:ascii="Times New Roman" w:hAnsi="Times New Roman"/>
      <w:bCs/>
      <w:sz w:val="20"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707B8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707B8"/>
    <w:rPr>
      <w:rFonts w:ascii="Times New Roman" w:hAnsi="Times New Roman"/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707B8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991AC9"/>
    <w:rPr>
      <w:color w:val="800080" w:themeColor="followedHyperlink"/>
      <w:u w:val="single"/>
    </w:rPr>
  </w:style>
  <w:style w:type="paragraph" w:customStyle="1" w:styleId="TableParagraph">
    <w:name w:val="Table Paragraph"/>
    <w:basedOn w:val="Normalny"/>
    <w:uiPriority w:val="1"/>
    <w:qFormat/>
    <w:rsid w:val="004F0D08"/>
    <w:pPr>
      <w:widowControl w:val="0"/>
      <w:tabs>
        <w:tab w:val="clear" w:pos="397"/>
      </w:tabs>
      <w:spacing w:line="240" w:lineRule="auto"/>
      <w:ind w:firstLine="0"/>
      <w:jc w:val="left"/>
    </w:pPr>
    <w:rPr>
      <w:rFonts w:ascii="Calibri" w:eastAsia="Calibri" w:hAnsi="Calibri" w:cs="Times New Roman"/>
      <w:sz w:val="22"/>
      <w:lang w:val="en-US"/>
    </w:rPr>
  </w:style>
  <w:style w:type="paragraph" w:styleId="Tekstpodstawowy">
    <w:name w:val="Body Text"/>
    <w:basedOn w:val="Normalny"/>
    <w:link w:val="TekstpodstawowyZnak"/>
    <w:rsid w:val="002C52FD"/>
    <w:pPr>
      <w:tabs>
        <w:tab w:val="clear" w:pos="397"/>
      </w:tabs>
      <w:ind w:firstLine="0"/>
      <w:jc w:val="left"/>
    </w:pPr>
    <w:rPr>
      <w:rFonts w:eastAsia="Times New Roman" w:cs="Times New Roman"/>
      <w:b/>
      <w:bCs/>
      <w:szCs w:val="18"/>
      <w:lang w:val="x-none" w:eastAsia="pl-PL"/>
    </w:rPr>
  </w:style>
  <w:style w:type="character" w:customStyle="1" w:styleId="TekstpodstawowyZnak">
    <w:name w:val="Tekst podstawowy Znak"/>
    <w:basedOn w:val="Domylnaczcionkaakapitu"/>
    <w:link w:val="Tekstpodstawowy"/>
    <w:rsid w:val="002C52FD"/>
    <w:rPr>
      <w:rFonts w:ascii="Times New Roman" w:eastAsia="Times New Roman" w:hAnsi="Times New Roman" w:cs="Times New Roman"/>
      <w:b/>
      <w:bCs/>
      <w:sz w:val="24"/>
      <w:szCs w:val="18"/>
      <w:lang w:val="x-none"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8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7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0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9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3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8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5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22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9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9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2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8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1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6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9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5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5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1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9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3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0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8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1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2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2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0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9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7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0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3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4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6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4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9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0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6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6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3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4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7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377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26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71821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714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383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3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4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4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1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6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2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amil\AppData\Roaming\Microsoft\Szablony\szablon_in&#380;ynierka1.dotx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>
  <b:Source>
    <b:Tag>Tsu14</b:Tag>
    <b:SourceType>Book</b:SourceType>
    <b:Guid>{F71F7795-92C8-4DB3-BEC7-14E02241A598}</b:Guid>
    <b:Author>
      <b:Author>
        <b:NameList>
          <b:Person>
            <b:Last>Tsuge</b:Last>
            <b:First>Hideki</b:First>
          </b:Person>
        </b:NameList>
      </b:Author>
    </b:Author>
    <b:Title>Nanobubbles - fundamentals and applications</b:Title>
    <b:Year>2014</b:Year>
    <b:Publisher>CRC Press</b:Publisher>
    <b:RefOrder>1</b:RefOrder>
  </b:Source>
</b:Sources>
</file>

<file path=customXml/itemProps1.xml><?xml version="1.0" encoding="utf-8"?>
<ds:datastoreItem xmlns:ds="http://schemas.openxmlformats.org/officeDocument/2006/customXml" ds:itemID="{5D627A25-61C9-4712-A063-A2E6F12884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szablon_inżynierka1.dotx</Template>
  <TotalTime>4493</TotalTime>
  <Pages>63</Pages>
  <Words>10711</Words>
  <Characters>64267</Characters>
  <Application>Microsoft Office Word</Application>
  <DocSecurity>0</DocSecurity>
  <Lines>535</Lines>
  <Paragraphs>149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Kamil Szalast</dc:creator>
  <cp:lastModifiedBy>Kamil Szalast</cp:lastModifiedBy>
  <cp:revision>2577</cp:revision>
  <cp:lastPrinted>2021-11-01T14:12:00Z</cp:lastPrinted>
  <dcterms:created xsi:type="dcterms:W3CDTF">2022-01-19T23:11:00Z</dcterms:created>
  <dcterms:modified xsi:type="dcterms:W3CDTF">2022-02-12T22:06:00Z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d0183510-2775-36bf-a60d-1b42d1ad3931</vt:lpwstr>
  </property>
  <property fmtid="{D5CDD505-2E9C-101B-9397-08002B2CF9AE}" pid="4" name="Mendeley Citation Style_1">
    <vt:lpwstr>http://csl.mendeley.com/styles/517748561/apa-9</vt:lpwstr>
  </property>
  <property fmtid="{D5CDD505-2E9C-101B-9397-08002B2CF9AE}" pid="5" name="Mendeley Recent Style Id 0_1">
    <vt:lpwstr>http://www.zotero.org/styles/alergologia-polska-polish-journal-of-allergology</vt:lpwstr>
  </property>
  <property fmtid="{D5CDD505-2E9C-101B-9397-08002B2CF9AE}" pid="6" name="Mendeley Recent Style Name 0_1">
    <vt:lpwstr>Alergologia Polska- Polish Journal of Allergology</vt:lpwstr>
  </property>
  <property fmtid="{D5CDD505-2E9C-101B-9397-08002B2CF9AE}" pid="7" name="Mendeley Recent Style Id 1_1">
    <vt:lpwstr>http://www.zotero.org/styles/american-medical-association</vt:lpwstr>
  </property>
  <property fmtid="{D5CDD505-2E9C-101B-9397-08002B2CF9AE}" pid="8" name="Mendeley Recent Style Name 1_1">
    <vt:lpwstr>American Medical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6th edition</vt:lpwstr>
  </property>
  <property fmtid="{D5CDD505-2E9C-101B-9397-08002B2CF9AE}" pid="11" name="Mendeley Recent Style Id 3_1">
    <vt:lpwstr>http://csl.mendeley.com/styles/517748561/apa-9</vt:lpwstr>
  </property>
  <property fmtid="{D5CDD505-2E9C-101B-9397-08002B2CF9AE}" pid="12" name="Mendeley Recent Style Name 3_1">
    <vt:lpwstr>American Psychological Association 7th edition - Kamil Szalast</vt:lpwstr>
  </property>
  <property fmtid="{D5CDD505-2E9C-101B-9397-08002B2CF9AE}" pid="13" name="Mendeley Recent Style Id 4_1">
    <vt:lpwstr>http://csl.mendeley.com/styles/517748561/apa-12</vt:lpwstr>
  </property>
  <property fmtid="{D5CDD505-2E9C-101B-9397-08002B2CF9AE}" pid="14" name="Mendeley Recent Style Name 4_1">
    <vt:lpwstr>American Psychological Association 7th edition - Kamil Szalast</vt:lpwstr>
  </property>
  <property fmtid="{D5CDD505-2E9C-101B-9397-08002B2CF9AE}" pid="15" name="Mendeley Recent Style Id 5_1">
    <vt:lpwstr>http://csl.mendeley.com/styles/517748561/apa-10</vt:lpwstr>
  </property>
  <property fmtid="{D5CDD505-2E9C-101B-9397-08002B2CF9AE}" pid="16" name="Mendeley Recent Style Name 5_1">
    <vt:lpwstr>American Psychological Association 7th edition - Kamil Szalast</vt:lpwstr>
  </property>
  <property fmtid="{D5CDD505-2E9C-101B-9397-08002B2CF9AE}" pid="17" name="Mendeley Recent Style Id 6_1">
    <vt:lpwstr>http://www.zotero.org/styles/american-sociological-association</vt:lpwstr>
  </property>
  <property fmtid="{D5CDD505-2E9C-101B-9397-08002B2CF9AE}" pid="18" name="Mendeley Recent Style Name 6_1">
    <vt:lpwstr>American Sociological Association</vt:lpwstr>
  </property>
  <property fmtid="{D5CDD505-2E9C-101B-9397-08002B2CF9AE}" pid="19" name="Mendeley Recent Style Id 7_1">
    <vt:lpwstr>http://www.zotero.org/styles/biuletyn-polskiego-towarzystwa-jezykoznawczego</vt:lpwstr>
  </property>
  <property fmtid="{D5CDD505-2E9C-101B-9397-08002B2CF9AE}" pid="20" name="Mendeley Recent Style Name 7_1">
    <vt:lpwstr>Biuletyn Polskiego Towarzystwa Językoznawczego (Polish)</vt:lpwstr>
  </property>
  <property fmtid="{D5CDD505-2E9C-101B-9397-08002B2CF9AE}" pid="21" name="Mendeley Recent Style Id 8_1">
    <vt:lpwstr>http://csl.mendeley.com/styles/517748561/KamilSzalastv2</vt:lpwstr>
  </property>
  <property fmtid="{D5CDD505-2E9C-101B-9397-08002B2CF9AE}" pid="22" name="Mendeley Recent Style Name 8_1">
    <vt:lpwstr>Elsevier - Vancouver - Kamil Szalast</vt:lpwstr>
  </property>
  <property fmtid="{D5CDD505-2E9C-101B-9397-08002B2CF9AE}" pid="23" name="Mendeley Recent Style Id 9_1">
    <vt:lpwstr>http://www.zotero.org/styles/ieee</vt:lpwstr>
  </property>
  <property fmtid="{D5CDD505-2E9C-101B-9397-08002B2CF9AE}" pid="24" name="Mendeley Recent Style Name 9_1">
    <vt:lpwstr>IEEE</vt:lpwstr>
  </property>
</Properties>
</file>