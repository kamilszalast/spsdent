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D938F4" w14:textId="77777777" w:rsidR="002C52FD" w:rsidRPr="00B975F0" w:rsidRDefault="002C52FD" w:rsidP="002C52FD">
      <w:pPr>
        <w:pStyle w:val="Tekstpodstawowy"/>
        <w:jc w:val="center"/>
        <w:rPr>
          <w:spacing w:val="28"/>
          <w:sz w:val="48"/>
          <w:szCs w:val="48"/>
          <w:lang w:val="pl-PL"/>
        </w:rPr>
      </w:pPr>
      <w:r w:rsidRPr="00B975F0">
        <w:rPr>
          <w:spacing w:val="28"/>
          <w:sz w:val="48"/>
          <w:szCs w:val="48"/>
          <w:lang w:val="pl-PL"/>
        </w:rPr>
        <w:t>POLITECHNIKA LUBELSKA</w:t>
      </w:r>
    </w:p>
    <w:p w14:paraId="096ABFB6" w14:textId="77777777" w:rsidR="002C52FD" w:rsidRPr="00B975F0" w:rsidRDefault="002C52FD" w:rsidP="002C52FD">
      <w:pPr>
        <w:pStyle w:val="Tekstpodstawowy"/>
        <w:jc w:val="center"/>
        <w:rPr>
          <w:sz w:val="44"/>
          <w:szCs w:val="44"/>
          <w:lang w:val="pl-PL"/>
        </w:rPr>
      </w:pPr>
      <w:r w:rsidRPr="00B975F0">
        <w:rPr>
          <w:sz w:val="44"/>
          <w:szCs w:val="44"/>
          <w:lang w:val="pl-PL"/>
        </w:rPr>
        <w:t>Wydział Elektrotechniki i Informatyki</w:t>
      </w:r>
    </w:p>
    <w:p w14:paraId="5F495F24" w14:textId="77777777" w:rsidR="002C52FD" w:rsidRPr="00B975F0" w:rsidRDefault="002C52FD" w:rsidP="002C52FD">
      <w:pPr>
        <w:pStyle w:val="Tekstpodstawowy"/>
        <w:jc w:val="center"/>
        <w:rPr>
          <w:sz w:val="40"/>
          <w:szCs w:val="44"/>
          <w:lang w:val="pl-PL"/>
        </w:rPr>
      </w:pPr>
      <w:r w:rsidRPr="00B975F0">
        <w:rPr>
          <w:sz w:val="40"/>
          <w:szCs w:val="44"/>
          <w:lang w:val="pl-PL"/>
        </w:rPr>
        <w:t>Kierunek Informatyka</w:t>
      </w:r>
    </w:p>
    <w:p w14:paraId="33D96F22" w14:textId="77777777" w:rsidR="00EC3F6C" w:rsidRPr="00DA18AA" w:rsidRDefault="00EC3F6C" w:rsidP="00EC3F6C">
      <w:pPr>
        <w:jc w:val="center"/>
        <w:rPr>
          <w:b/>
        </w:rPr>
      </w:pPr>
    </w:p>
    <w:p w14:paraId="378948EE" w14:textId="3360AD56" w:rsidR="00EC3F6C" w:rsidRPr="00DA18AA" w:rsidRDefault="00612046" w:rsidP="00612046">
      <w:pPr>
        <w:spacing w:after="320"/>
        <w:ind w:firstLine="0"/>
        <w:rPr>
          <w:b/>
        </w:rPr>
      </w:pPr>
      <w:r>
        <w:rPr>
          <w:b/>
          <w:noProof/>
          <w:lang w:eastAsia="pl-PL"/>
        </w:rPr>
        <w:drawing>
          <wp:inline distT="0" distB="0" distL="0" distR="0" wp14:anchorId="22761D84" wp14:editId="49D0BDC2">
            <wp:extent cx="5760000" cy="1476000"/>
            <wp:effectExtent l="0" t="0" r="0" b="0"/>
            <wp:docPr id="55" name="Obraz 55" descr="C:\Users\User\AppData\Local\Temp\MicrosoftEdgeDownloads\5b2204fc-fb52-434b-b7c3-895445819742\we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MicrosoftEdgeDownloads\5b2204fc-fb52-434b-b7c3-895445819742\wei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809" w14:textId="59359685" w:rsidR="00EC3F6C" w:rsidRPr="00DA18AA" w:rsidRDefault="00EC3F6C" w:rsidP="00EC3F6C">
      <w:pPr>
        <w:spacing w:after="320"/>
        <w:jc w:val="center"/>
        <w:rPr>
          <w:sz w:val="32"/>
        </w:rPr>
      </w:pPr>
      <w:r w:rsidRPr="00DA18AA">
        <w:rPr>
          <w:sz w:val="32"/>
        </w:rPr>
        <w:t xml:space="preserve">PRACA </w:t>
      </w:r>
      <w:r>
        <w:rPr>
          <w:sz w:val="32"/>
        </w:rPr>
        <w:t>INŻYNIERSKA</w:t>
      </w:r>
    </w:p>
    <w:p w14:paraId="59384AAA" w14:textId="3C8A3C60" w:rsidR="00EC3F6C" w:rsidRPr="00DA18AA" w:rsidRDefault="0041283E" w:rsidP="00EC3F6C">
      <w:pPr>
        <w:tabs>
          <w:tab w:val="clear" w:pos="397"/>
        </w:tabs>
        <w:spacing w:after="400"/>
        <w:jc w:val="center"/>
        <w:rPr>
          <w:caps/>
          <w:sz w:val="32"/>
        </w:rPr>
      </w:pPr>
      <w:r>
        <w:rPr>
          <w:b/>
          <w:caps/>
          <w:sz w:val="40"/>
        </w:rPr>
        <w:t>Aplikacja do zarządzania gabinetem stomatologicznym</w:t>
      </w:r>
    </w:p>
    <w:p w14:paraId="7AFF3733" w14:textId="01AFFEDB" w:rsidR="00EC3F6C" w:rsidRPr="00A04211" w:rsidRDefault="000A5C7B" w:rsidP="00A04211">
      <w:pPr>
        <w:spacing w:after="400"/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DENTAL CLINIC ADMINISTRATION APPLICATION PROGRAM</w:t>
      </w:r>
    </w:p>
    <w:p w14:paraId="2E4B77B4" w14:textId="77777777" w:rsidR="005B7C60" w:rsidRDefault="005B7C60" w:rsidP="00D24E20">
      <w:pPr>
        <w:ind w:firstLine="0"/>
      </w:pPr>
    </w:p>
    <w:tbl>
      <w:tblPr>
        <w:tblStyle w:val="Tabela-Siatk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509"/>
      </w:tblGrid>
      <w:tr w:rsidR="00D010BB" w14:paraId="1DDB2E8B" w14:textId="77777777" w:rsidTr="006C5D15">
        <w:tc>
          <w:tcPr>
            <w:tcW w:w="5778" w:type="dxa"/>
          </w:tcPr>
          <w:p w14:paraId="3C5CD2F1" w14:textId="77777777" w:rsidR="00D010BB" w:rsidRDefault="00D010BB" w:rsidP="006C5D15">
            <w:pPr>
              <w:ind w:firstLine="0"/>
            </w:pPr>
            <w:r>
              <w:t>Dyplomanci:</w:t>
            </w:r>
          </w:p>
          <w:p w14:paraId="50153EEB" w14:textId="1698C4B8" w:rsidR="00D010BB" w:rsidRDefault="00D010BB" w:rsidP="006C5D15">
            <w:pPr>
              <w:ind w:firstLine="0"/>
            </w:pPr>
            <w:r w:rsidRPr="00987042">
              <w:rPr>
                <w:b/>
              </w:rPr>
              <w:t>Adrian Perec</w:t>
            </w:r>
            <w:r>
              <w:t xml:space="preserve"> nr albumu:</w:t>
            </w:r>
            <w:r w:rsidR="00AA752D">
              <w:t xml:space="preserve"> </w:t>
            </w:r>
            <w:r w:rsidR="00AA752D" w:rsidRPr="00AA752D">
              <w:rPr>
                <w:b/>
              </w:rPr>
              <w:t>91901</w:t>
            </w:r>
          </w:p>
          <w:p w14:paraId="5A1B8F44" w14:textId="4DCA8185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Maciej </w:t>
            </w:r>
            <w:proofErr w:type="spellStart"/>
            <w:r w:rsidRPr="00987042">
              <w:rPr>
                <w:b/>
              </w:rPr>
              <w:t>Sulenta</w:t>
            </w:r>
            <w:proofErr w:type="spellEnd"/>
            <w:r>
              <w:t xml:space="preserve"> nr albumu:</w:t>
            </w:r>
            <w:r w:rsidR="00D82E7A">
              <w:t xml:space="preserve"> </w:t>
            </w:r>
            <w:r w:rsidR="00D82E7A" w:rsidRPr="00D82E7A">
              <w:rPr>
                <w:b/>
              </w:rPr>
              <w:t>91176</w:t>
            </w:r>
          </w:p>
          <w:p w14:paraId="6E5411FF" w14:textId="77777777" w:rsidR="00D010BB" w:rsidRDefault="00D010BB" w:rsidP="006C5D15">
            <w:pPr>
              <w:ind w:firstLine="0"/>
            </w:pPr>
            <w:r w:rsidRPr="00987042">
              <w:rPr>
                <w:b/>
              </w:rPr>
              <w:t xml:space="preserve">Kamil </w:t>
            </w:r>
            <w:proofErr w:type="spellStart"/>
            <w:r w:rsidRPr="00987042">
              <w:rPr>
                <w:b/>
              </w:rPr>
              <w:t>Szalast</w:t>
            </w:r>
            <w:proofErr w:type="spellEnd"/>
            <w:r>
              <w:t xml:space="preserve"> nr albumu: </w:t>
            </w:r>
            <w:r w:rsidRPr="00987042">
              <w:rPr>
                <w:b/>
              </w:rPr>
              <w:t>83274</w:t>
            </w:r>
          </w:p>
        </w:tc>
        <w:tc>
          <w:tcPr>
            <w:tcW w:w="3509" w:type="dxa"/>
          </w:tcPr>
          <w:p w14:paraId="2A434BDD" w14:textId="77777777" w:rsidR="00D010BB" w:rsidRDefault="00D010BB" w:rsidP="006C5D15">
            <w:pPr>
              <w:ind w:firstLine="0"/>
            </w:pPr>
            <w:r>
              <w:t>Promotor:</w:t>
            </w:r>
          </w:p>
          <w:p w14:paraId="72C22A3C" w14:textId="77777777" w:rsidR="00D010BB" w:rsidRPr="00987042" w:rsidRDefault="00D010BB" w:rsidP="006C5D15">
            <w:pPr>
              <w:ind w:firstLine="0"/>
              <w:rPr>
                <w:b/>
              </w:rPr>
            </w:pPr>
            <w:r w:rsidRPr="00987042">
              <w:rPr>
                <w:b/>
              </w:rPr>
              <w:t xml:space="preserve">dr Mariusz </w:t>
            </w:r>
            <w:proofErr w:type="spellStart"/>
            <w:r w:rsidRPr="00987042">
              <w:rPr>
                <w:b/>
              </w:rPr>
              <w:t>Dzieńkowski</w:t>
            </w:r>
            <w:proofErr w:type="spellEnd"/>
          </w:p>
        </w:tc>
      </w:tr>
    </w:tbl>
    <w:p w14:paraId="39E25ED5" w14:textId="77777777" w:rsidR="00D010BB" w:rsidRPr="00DA18AA" w:rsidRDefault="00D010BB" w:rsidP="00D24E20">
      <w:pPr>
        <w:ind w:firstLine="0"/>
      </w:pPr>
    </w:p>
    <w:p w14:paraId="6F15A4FD" w14:textId="77777777" w:rsidR="00EC3F6C" w:rsidRPr="00DA18AA" w:rsidRDefault="00EC3F6C" w:rsidP="00EC3F6C">
      <w:pPr>
        <w:jc w:val="center"/>
      </w:pPr>
    </w:p>
    <w:p w14:paraId="6E4AC8C0" w14:textId="77777777" w:rsidR="006C1D7D" w:rsidRDefault="00EC3F6C" w:rsidP="00EC3F6C">
      <w:pPr>
        <w:jc w:val="center"/>
      </w:pPr>
      <w:r w:rsidRPr="00DA18AA">
        <w:t>Lublin 20</w:t>
      </w:r>
      <w:r w:rsidR="00674B17">
        <w:t>22</w:t>
      </w:r>
    </w:p>
    <w:p w14:paraId="14E06D5E" w14:textId="07CDE3EC" w:rsidR="000F7517" w:rsidRDefault="00EC3F6C" w:rsidP="00177F87">
      <w:pPr>
        <w:jc w:val="left"/>
      </w:pPr>
      <w:r w:rsidRPr="00DA18AA">
        <w:br w:type="page"/>
      </w:r>
    </w:p>
    <w:p w14:paraId="0175F25E" w14:textId="77777777" w:rsidR="00AB364A" w:rsidRDefault="00AB364A" w:rsidP="00CC4F23">
      <w:pPr>
        <w:ind w:firstLine="0"/>
        <w:jc w:val="left"/>
      </w:pPr>
    </w:p>
    <w:p w14:paraId="24DFA2EB" w14:textId="77777777" w:rsidR="00AB364A" w:rsidRDefault="00AB364A" w:rsidP="00177F87">
      <w:pPr>
        <w:jc w:val="left"/>
        <w:sectPr w:rsidR="00AB364A" w:rsidSect="00BD3581">
          <w:footerReference w:type="first" r:id="rId10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7B16E86E" w14:textId="1F8021F9" w:rsidR="007C57BA" w:rsidRPr="007C57BA" w:rsidRDefault="007C57BA" w:rsidP="007C57BA">
      <w:pPr>
        <w:jc w:val="center"/>
        <w:rPr>
          <w:b/>
        </w:rPr>
      </w:pPr>
      <w:r w:rsidRPr="007C57BA">
        <w:rPr>
          <w:b/>
        </w:rPr>
        <w:lastRenderedPageBreak/>
        <w:t>Spis treści</w:t>
      </w:r>
    </w:p>
    <w:p w14:paraId="67532484" w14:textId="77777777" w:rsidR="00C738A4" w:rsidRDefault="003A0FAE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C738A4">
        <w:rPr>
          <w:noProof/>
        </w:rPr>
        <w:t>Streszczenie</w:t>
      </w:r>
      <w:r w:rsidR="00C738A4">
        <w:rPr>
          <w:noProof/>
        </w:rPr>
        <w:tab/>
      </w:r>
      <w:r w:rsidR="00C738A4">
        <w:rPr>
          <w:noProof/>
        </w:rPr>
        <w:fldChar w:fldCharType="begin"/>
      </w:r>
      <w:r w:rsidR="00C738A4">
        <w:rPr>
          <w:noProof/>
        </w:rPr>
        <w:instrText xml:space="preserve"> PAGEREF _Toc96004200 \h </w:instrText>
      </w:r>
      <w:r w:rsidR="00C738A4">
        <w:rPr>
          <w:noProof/>
        </w:rPr>
      </w:r>
      <w:r w:rsidR="00C738A4">
        <w:rPr>
          <w:noProof/>
        </w:rPr>
        <w:fldChar w:fldCharType="separate"/>
      </w:r>
      <w:r w:rsidR="00C738A4">
        <w:rPr>
          <w:noProof/>
        </w:rPr>
        <w:t>4</w:t>
      </w:r>
      <w:r w:rsidR="00C738A4">
        <w:rPr>
          <w:noProof/>
        </w:rPr>
        <w:fldChar w:fldCharType="end"/>
      </w:r>
    </w:p>
    <w:p w14:paraId="7BACD243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0B4D47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1. Wstęp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A056DD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2. Cel i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E312D5B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2.1.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FA5EA6D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2.2.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B1F46DE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2.3. Podział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9EE8273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2.4. Słownik pojęć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E0F3A6A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3. Analiza potrzeb rynku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940B6AB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3.1. Sytuacja zastana oraz identyfikacja potrzeb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2ACA6DF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3.2. Przegląd systemów do rezerwacji wizyt stomatologicznych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48A904E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3.3. Ograniczenia dostępnych systemów oraz uzasadnienie utworzenia dedykowanego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2CECB44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4. Technologie i narzędzia wykorzystane do budowy systemu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258BBC2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4.1. Uzasadnienie wyboru architektury internetowej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127C2F7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4.2. Stos technologiczny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D6F4E21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4.2.1. Środowisko wytwórcze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2151E02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4.2.2.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F2CFA49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4.2.3. Strona serwera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B8A87E8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4.2.4. Strona klienta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C8C8A67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5. Projekt systemu zarządzania wizytami gabinetu stomatologicznego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6A650F6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5.1.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57CA20A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5.1.1. Obiekty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9614E13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5.1.2. Aktorzy biznesowi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4FCECB9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5.1.3. Procesy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6122310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5.2. Specyfikacja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0D7FCF2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5.2.1.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90FAB7A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5.2.2.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323FD0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5.3. Analiza wymagań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7C6D5E6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5.3.1. Statyczne elementy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2088908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5.3.2.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C7DE5C0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5.3.3.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4E3DBAE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46F6F64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lastRenderedPageBreak/>
        <w:t>5.4. Projekt struktury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2110640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5.4.1. Struktura bazy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229A490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5.4.2. Role i uprawnienia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29ADD96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6. Implementacja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7A33A2F3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6.1.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29FF2DDA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6.2. Serwer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D8EDB7D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6.3. Aplikacja internetowa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C871557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6.3.1. Funkcjonalność aplikacji dostępna dla niezalogowanego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54A76A8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6.3.2. Panel pacjenta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24B6F2E2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6.3.3. Panel lekarza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9909881" w14:textId="77777777" w:rsidR="00C738A4" w:rsidRDefault="00C738A4">
      <w:pPr>
        <w:pStyle w:val="Spistreci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rPr>
          <w:noProof/>
        </w:rPr>
        <w:t>6.3.4.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5B373C84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7. Testowanie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711981DF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7.1. Testy zabezpieczeń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7A9833C1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7.2. Testy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3C067B1C" w14:textId="77777777" w:rsidR="00C738A4" w:rsidRDefault="00C738A4">
      <w:pPr>
        <w:pStyle w:val="Spistreci2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pl-PL"/>
        </w:rPr>
      </w:pPr>
      <w:r>
        <w:rPr>
          <w:noProof/>
        </w:rPr>
        <w:t>7.3. Testy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5FADAEB9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8. Podsumowanie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514C8F9" w14:textId="77777777" w:rsidR="00C738A4" w:rsidRDefault="00C738A4">
      <w:pPr>
        <w:pStyle w:val="Spistreci1"/>
        <w:tabs>
          <w:tab w:val="right" w:leader="dot" w:pos="9061"/>
        </w:tabs>
        <w:rPr>
          <w:rFonts w:asciiTheme="minorHAnsi" w:eastAsiaTheme="minorEastAsia" w:hAnsiTheme="minorHAnsi"/>
          <w:bCs w:val="0"/>
          <w:caps w:val="0"/>
          <w:noProof/>
          <w:sz w:val="22"/>
          <w:szCs w:val="22"/>
          <w:lang w:eastAsia="pl-PL"/>
        </w:rPr>
      </w:pPr>
      <w:r>
        <w:rPr>
          <w:noProof/>
        </w:rPr>
        <w:t>Literatura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_Toc96004248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2E5CD63E" w14:textId="6E45859A" w:rsidR="00DE00C4" w:rsidRDefault="003A0FAE" w:rsidP="002159D8">
      <w:pPr>
        <w:jc w:val="left"/>
      </w:pPr>
      <w:r>
        <w:fldChar w:fldCharType="end"/>
      </w:r>
      <w:r w:rsidR="00DE00C4">
        <w:br w:type="page"/>
      </w:r>
    </w:p>
    <w:p w14:paraId="61922D7A" w14:textId="6A351035" w:rsidR="003A0FAE" w:rsidRDefault="00DE00C4" w:rsidP="00875899">
      <w:pPr>
        <w:pStyle w:val="Nagwek1"/>
        <w:numPr>
          <w:ilvl w:val="0"/>
          <w:numId w:val="0"/>
        </w:numPr>
        <w:ind w:left="397"/>
      </w:pPr>
      <w:bookmarkStart w:id="0" w:name="_Toc96004200"/>
      <w:r>
        <w:lastRenderedPageBreak/>
        <w:t>Streszczenie</w:t>
      </w:r>
      <w:bookmarkEnd w:id="0"/>
    </w:p>
    <w:p w14:paraId="666A0BEA" w14:textId="6CD29AB9" w:rsidR="00814132" w:rsidRDefault="00BD7F9F" w:rsidP="00B1564A">
      <w:r>
        <w:t xml:space="preserve">Obecnie </w:t>
      </w:r>
      <w:r w:rsidR="00A142BA">
        <w:t xml:space="preserve">systemy zarządzania placówkami medycznymi </w:t>
      </w:r>
      <w:r w:rsidR="004F6F2B">
        <w:t xml:space="preserve">są nieustannie modernizowane. </w:t>
      </w:r>
      <w:r w:rsidR="005458AC">
        <w:t>D</w:t>
      </w:r>
      <w:r w:rsidR="0000077B">
        <w:t xml:space="preserve">otychczasowe sposoby na prowadzenie </w:t>
      </w:r>
      <w:r w:rsidR="00B6538A">
        <w:t>dokumentacji medycznej oraz grafiku przyjęć poszczególnych lekarzy specjalistów</w:t>
      </w:r>
      <w:r w:rsidR="00FC2B60">
        <w:t xml:space="preserve"> </w:t>
      </w:r>
      <w:r w:rsidR="00533F16">
        <w:t>zamieniają swoją formę z papierowej na elektroniczną.</w:t>
      </w:r>
      <w:r w:rsidR="0079169F">
        <w:t xml:space="preserve"> </w:t>
      </w:r>
      <w:r w:rsidR="0016615F">
        <w:t>Niesie to za sobą szereg usprawnień</w:t>
      </w:r>
      <w:r w:rsidR="00984B8D">
        <w:t xml:space="preserve"> </w:t>
      </w:r>
      <w:r w:rsidR="00D273B9">
        <w:t xml:space="preserve">i pozwala </w:t>
      </w:r>
      <w:r w:rsidR="005C7F7B">
        <w:t>pracownikom</w:t>
      </w:r>
      <w:r w:rsidR="00D273B9">
        <w:t xml:space="preserve"> odpowiedzialnym za rejestrację wizyt na zwiększenie produktywnoś</w:t>
      </w:r>
      <w:r w:rsidR="009E35DA">
        <w:t>ci przy mniejszym nakładzie pracy.</w:t>
      </w:r>
    </w:p>
    <w:p w14:paraId="244F7DDE" w14:textId="2DD6EC3F" w:rsidR="00670D62" w:rsidRDefault="00670D62" w:rsidP="00FF5769">
      <w:r>
        <w:t>Autorzy niniejszego opracowania przeprowadzając analizę rynku rozpoznali potrzebę utworzenia systemu wspomagającego zarządza</w:t>
      </w:r>
      <w:r w:rsidR="000568BC">
        <w:t>nie gabinetem stomatologicznym.</w:t>
      </w:r>
      <w:r w:rsidR="00FF5769">
        <w:t xml:space="preserve"> </w:t>
      </w:r>
      <w:r w:rsidR="00411B41">
        <w:t>Wspomniany system miałby na celu usprawnienie sposobu rezerwacji w</w:t>
      </w:r>
      <w:r w:rsidR="000568BC">
        <w:t>izyt stomatologicznych zarówno przez pacjentów jak i przez osobę obejmującą funkcję rejestratorki placówki medycznej.</w:t>
      </w:r>
    </w:p>
    <w:p w14:paraId="46C4AB82" w14:textId="2D5DEE82" w:rsidR="00200858" w:rsidRDefault="00200858" w:rsidP="00FF5769">
      <w:r>
        <w:t xml:space="preserve">Uznano zatem, iż najlepszym rozwiązaniem będzie aplikacja internetowa, będąca jednocześnie wizytówką </w:t>
      </w:r>
      <w:r w:rsidR="009365B8">
        <w:t xml:space="preserve">przykładowej </w:t>
      </w:r>
      <w:r w:rsidR="000A2558">
        <w:t>kliniki stomatologicznej.</w:t>
      </w:r>
    </w:p>
    <w:p w14:paraId="665735C2" w14:textId="49D8EF16" w:rsidR="00AB6559" w:rsidRDefault="00AB6559" w:rsidP="00FF5769">
      <w:r>
        <w:t xml:space="preserve">Główną funkcjonalnością </w:t>
      </w:r>
      <w:r w:rsidR="0023750B">
        <w:t>projektowanej aplikacji będzie więc system rezerwacji wizyt stomatologicznych, do którego dostęp będą mieli użytkownicy o trzech rodzajach uprawnień (pacjent, lekarz, administrator).</w:t>
      </w:r>
      <w:r w:rsidR="001408E7">
        <w:t xml:space="preserve"> Pacjenci będą mieli możliwość rezerwowania wizyt oraz anulowania rezerwacji, lekarze będą mogli </w:t>
      </w:r>
      <w:r w:rsidR="001F258D">
        <w:t>usuwać rezerwację lub zmieniać jej status</w:t>
      </w:r>
      <w:r w:rsidR="001408E7">
        <w:t xml:space="preserve"> z aktywnej na zarchiwizowaną</w:t>
      </w:r>
      <w:r w:rsidR="00F41785">
        <w:t>. A</w:t>
      </w:r>
      <w:r w:rsidR="001408E7">
        <w:t>dministrator</w:t>
      </w:r>
      <w:r w:rsidR="00F41785">
        <w:t xml:space="preserve"> z kolei,</w:t>
      </w:r>
      <w:r w:rsidR="001408E7">
        <w:t xml:space="preserve"> bę</w:t>
      </w:r>
      <w:r w:rsidR="003F7DD6">
        <w:t>dzie posiadał uprawnienia do dogłębnej modyfikacji zawartości serwisu oraz zarządzania aplikacją internetową.</w:t>
      </w:r>
    </w:p>
    <w:p w14:paraId="6850D37F" w14:textId="2C5BD994" w:rsidR="00185D45" w:rsidRDefault="009F3463" w:rsidP="00FF5769">
      <w:r>
        <w:t xml:space="preserve">Zaimplementowany system informatyczny został wykonany za pomocą nowoczesnego stosu technologicznego o nazwie MERN. </w:t>
      </w:r>
      <w:r w:rsidR="00AF3F24">
        <w:t>Skrótowiec ten oznacza odpowiednio MongoDB (obiektowy system bazodanowy), Express</w:t>
      </w:r>
      <w:r w:rsidR="009454C0">
        <w:t>(</w:t>
      </w:r>
      <w:r w:rsidR="000D4DA4">
        <w:t>szkielet programistyczny języka JavaScript odpowiedzialny za stronę serwera</w:t>
      </w:r>
      <w:r w:rsidR="009454C0">
        <w:t>)</w:t>
      </w:r>
      <w:r w:rsidR="00AF3F24">
        <w:t>, React.JS</w:t>
      </w:r>
      <w:r w:rsidR="00D61C8A">
        <w:t xml:space="preserve"> (szkielet programistyczny języka JavaScript odpowiedzialny za stroną klienta)</w:t>
      </w:r>
      <w:r w:rsidR="00AF3F24">
        <w:t>, Node.JS</w:t>
      </w:r>
      <w:r w:rsidR="00B11E9C">
        <w:t xml:space="preserve"> (platforma serwerowa języka JavaScript)</w:t>
      </w:r>
      <w:r w:rsidR="00AF3F24">
        <w:t>.</w:t>
      </w:r>
    </w:p>
    <w:p w14:paraId="38FACF02" w14:textId="3AF2CFA3" w:rsidR="00AA4636" w:rsidRPr="00814132" w:rsidRDefault="00AA4636" w:rsidP="00FF5769">
      <w:r>
        <w:t>Na główne elementy niniejszej pracy inżynierskiej składają się projekt, implementacja oraz przeprowadzone testy manualne.</w:t>
      </w:r>
      <w:r w:rsidR="00736A59">
        <w:t xml:space="preserve"> </w:t>
      </w:r>
      <w:r w:rsidR="001D442D">
        <w:t xml:space="preserve">Rezultatem wykonanej pracy jest kompletna aplikacja internetowa, zawierająca wszystkie </w:t>
      </w:r>
      <w:r w:rsidR="009F3C47">
        <w:t>zaplanowane</w:t>
      </w:r>
      <w:r w:rsidR="001D442D">
        <w:t xml:space="preserve"> </w:t>
      </w:r>
      <w:r w:rsidR="00C22ADB">
        <w:t>funkcjonalności</w:t>
      </w:r>
      <w:r w:rsidR="001D442D">
        <w:t xml:space="preserve">, które zostały </w:t>
      </w:r>
      <w:r w:rsidR="00AA3004">
        <w:t>dogłębnie</w:t>
      </w:r>
      <w:bookmarkStart w:id="1" w:name="_GoBack"/>
      <w:bookmarkEnd w:id="1"/>
      <w:r w:rsidR="001D442D">
        <w:t xml:space="preserve"> przetestowane.</w:t>
      </w:r>
    </w:p>
    <w:p w14:paraId="590FE870" w14:textId="221467EB" w:rsidR="00061A01" w:rsidRPr="00061A01" w:rsidRDefault="00061A01" w:rsidP="00875899">
      <w:pPr>
        <w:pStyle w:val="Nagwek1"/>
        <w:numPr>
          <w:ilvl w:val="0"/>
          <w:numId w:val="0"/>
        </w:numPr>
        <w:ind w:left="397"/>
      </w:pPr>
      <w:bookmarkStart w:id="2" w:name="_Toc96004201"/>
      <w:r>
        <w:lastRenderedPageBreak/>
        <w:t>Abstract</w:t>
      </w:r>
      <w:bookmarkEnd w:id="2"/>
    </w:p>
    <w:p w14:paraId="74DBA470" w14:textId="4163DAD6" w:rsidR="009400F9" w:rsidRDefault="00D61D7B" w:rsidP="00875899">
      <w:pPr>
        <w:pStyle w:val="Nagwek1"/>
      </w:pPr>
      <w:bookmarkStart w:id="3" w:name="_Ref95995580"/>
      <w:bookmarkStart w:id="4" w:name="_Ref95997156"/>
      <w:bookmarkStart w:id="5" w:name="_Toc96004202"/>
      <w:r>
        <w:lastRenderedPageBreak/>
        <w:t>Wstęp</w:t>
      </w:r>
      <w:bookmarkEnd w:id="3"/>
      <w:bookmarkEnd w:id="4"/>
      <w:bookmarkEnd w:id="5"/>
    </w:p>
    <w:p w14:paraId="6EA29FCF" w14:textId="32FD46AD" w:rsidR="00AE6D68" w:rsidRDefault="00E9563F" w:rsidP="00B91EF8">
      <w:r>
        <w:t>W dobie internetu oraz swobodnego dostępu do sieci, ludzie co</w:t>
      </w:r>
      <w:r w:rsidR="00533460">
        <w:t xml:space="preserve">raz częściej </w:t>
      </w:r>
      <w:r w:rsidR="00705DD4">
        <w:t>sięgają po nowoczesne rozwiązania z sektora informatycznego, które to</w:t>
      </w:r>
      <w:r w:rsidR="00533460">
        <w:t xml:space="preserve"> </w:t>
      </w:r>
      <w:r w:rsidR="00705DD4">
        <w:t>pośredniczą w zamawianiu</w:t>
      </w:r>
      <w:r w:rsidR="00533460">
        <w:t xml:space="preserve"> różnego rodzaju usług.</w:t>
      </w:r>
      <w:r w:rsidR="00A33F49">
        <w:t xml:space="preserve"> Przykładem może być aplikacja mobilna firmy Bolt, która odniosła zauważalny sukces </w:t>
      </w:r>
      <w:r w:rsidR="00236808">
        <w:t>w obszarze</w:t>
      </w:r>
      <w:r w:rsidR="00A33F49">
        <w:t xml:space="preserve"> </w:t>
      </w:r>
      <w:r w:rsidR="00236808">
        <w:t>przewozów</w:t>
      </w:r>
      <w:r w:rsidR="00A33F49">
        <w:t xml:space="preserve"> taksówkowych.</w:t>
      </w:r>
      <w:r w:rsidR="00024377">
        <w:t xml:space="preserve"> Przedsiębiorstwo to jest obecnie warte ponad miliard dolarów,</w:t>
      </w:r>
      <w:r w:rsidR="00A86BB1">
        <w:t xml:space="preserve"> a z jego usług korzysta ponad 25 milionów użytkowników na świecie</w:t>
      </w:r>
      <w:r w:rsidR="00B20588">
        <w:t xml:space="preserve"> [</w:t>
      </w:r>
      <w:r w:rsidR="004040EB">
        <w:t>6</w:t>
      </w:r>
      <w:r w:rsidR="00B20588">
        <w:t>]</w:t>
      </w:r>
      <w:r w:rsidR="000A4AFE">
        <w:t>.</w:t>
      </w:r>
      <w:r w:rsidR="00017FB7" w:rsidRPr="00017FB7">
        <w:t xml:space="preserve"> </w:t>
      </w:r>
      <w:r w:rsidR="00017FB7">
        <w:t>Wobec tego stwierdzić można</w:t>
      </w:r>
      <w:r w:rsidR="00703C2C">
        <w:t>,</w:t>
      </w:r>
      <w:r w:rsidR="005B2770">
        <w:t xml:space="preserve"> iż odpowiednio zaprojektowany </w:t>
      </w:r>
      <w:r w:rsidR="00E80A11">
        <w:t>i </w:t>
      </w:r>
      <w:r w:rsidR="005B2770">
        <w:t>zaimplementowany system informatyczny jest w stanie zastąpić nawet tak trywialną czynność jak zamówienie prywatnego przejazdu do</w:t>
      </w:r>
      <w:r w:rsidR="00D659CD">
        <w:t xml:space="preserve"> określonego mi</w:t>
      </w:r>
      <w:r w:rsidR="00B91EF8">
        <w:t>ejsca docelowego.</w:t>
      </w:r>
    </w:p>
    <w:p w14:paraId="43AAEC6F" w14:textId="0FE855D6" w:rsidR="00B91EF8" w:rsidRDefault="00B91EF8" w:rsidP="00B91EF8">
      <w:r>
        <w:t>Przedmiotem niniejszego opracowania jest z kolei aplikacja internetowa pozwalająca umówić wizytę stomatologiczną. Proces</w:t>
      </w:r>
      <w:r w:rsidR="00211186">
        <w:t xml:space="preserve"> rejestracji pacjenta na wizytę</w:t>
      </w:r>
      <w:r>
        <w:t xml:space="preserve"> jest o wiele bardzi</w:t>
      </w:r>
      <w:r w:rsidR="00F9343F">
        <w:t xml:space="preserve">ej złożony i wymaga przepływu zdecydowanie </w:t>
      </w:r>
      <w:r>
        <w:t>większej ilości informacji</w:t>
      </w:r>
      <w:r w:rsidR="00B9716E">
        <w:t>,</w:t>
      </w:r>
      <w:r>
        <w:t xml:space="preserve"> niż uprzednio wspomniana rezerwacja przejazdu taksówkowego.</w:t>
      </w:r>
      <w:r w:rsidR="003372C1">
        <w:t xml:space="preserve"> </w:t>
      </w:r>
      <w:r w:rsidR="00EE6765">
        <w:t>Mianowicie podczas rejestracji na wizytę należy podać swoje dane osobowe, telefon kontaktowy, oraz ewentualne objawy przewidywanej choroby.</w:t>
      </w:r>
      <w:r w:rsidR="00426617">
        <w:t xml:space="preserve"> Podczas telefonicznej rezerwacji pacjent będzie miał do wyboru </w:t>
      </w:r>
      <w:r w:rsidR="00A00A56">
        <w:t>jeden spośród kilku zaproponowanych przez rejestratorkę (</w:t>
      </w:r>
      <w:r w:rsidR="0089289E">
        <w:t xml:space="preserve">lub </w:t>
      </w:r>
      <w:r w:rsidR="00A00A56">
        <w:t xml:space="preserve">rejestratora) </w:t>
      </w:r>
      <w:r w:rsidR="00426617">
        <w:t>określony termin wizyty, który</w:t>
      </w:r>
      <w:r w:rsidR="0089289E">
        <w:t xml:space="preserve"> jednocześnie</w:t>
      </w:r>
      <w:r w:rsidR="00426617">
        <w:t xml:space="preserve"> będzie musiał dopasować do już wcześniej zaplanowanych przez siebie zajęć i obowiązków życia codziennego.</w:t>
      </w:r>
      <w:r w:rsidR="008A3333">
        <w:t xml:space="preserve"> Taki sposób zamawiania wizyty stomatologicznej jest oczywiście mniej wygodny</w:t>
      </w:r>
      <w:r w:rsidR="00715057">
        <w:t>,</w:t>
      </w:r>
      <w:r w:rsidR="008A3333">
        <w:t xml:space="preserve"> niż realizacja tej samej czynności z pomocą systemu info</w:t>
      </w:r>
      <w:r w:rsidR="00715057">
        <w:t>rmatycznego, którego przewagą będzie</w:t>
      </w:r>
      <w:r w:rsidR="00D25B8C">
        <w:t xml:space="preserve"> m. in.</w:t>
      </w:r>
      <w:r w:rsidR="00715057">
        <w:t xml:space="preserve"> kla</w:t>
      </w:r>
      <w:r w:rsidR="00857181">
        <w:t>rowne dostarczenie informacji o </w:t>
      </w:r>
      <w:r w:rsidR="00715057">
        <w:t>dostępnych terminach wizyt i rodzajach usług świadczonych przez poszczególnych specjalistów.</w:t>
      </w:r>
    </w:p>
    <w:p w14:paraId="0CF55056" w14:textId="2D31EAFF" w:rsidR="00C57D84" w:rsidRDefault="002A76A0" w:rsidP="00B91EF8">
      <w:r>
        <w:t xml:space="preserve">Dość istotnym </w:t>
      </w:r>
      <w:r w:rsidR="002F59DF">
        <w:t xml:space="preserve">elementem funkcjonowania gabinetów lekarskich (w tym stomatologicznych) jest konieczność </w:t>
      </w:r>
      <w:r w:rsidR="006C4448">
        <w:t>prowadzenia</w:t>
      </w:r>
      <w:r w:rsidR="002F59DF">
        <w:t xml:space="preserve"> </w:t>
      </w:r>
      <w:r w:rsidR="006C4448">
        <w:t xml:space="preserve">dokumentacji każdego pacjenta. </w:t>
      </w:r>
      <w:r w:rsidR="003B1777">
        <w:t xml:space="preserve">Każdy kuracjusz powinien posiadać folder, </w:t>
      </w:r>
      <w:r w:rsidR="00BF090C">
        <w:t xml:space="preserve">który zawiera dane dotyczące </w:t>
      </w:r>
      <w:r w:rsidR="006C66DA">
        <w:t xml:space="preserve">jego </w:t>
      </w:r>
      <w:r w:rsidR="00BF090C">
        <w:t>stanu zdrowia, występujących chorób oraz udzielonych mu świadczeń zdrowotnych.</w:t>
      </w:r>
      <w:r w:rsidR="009D6C31">
        <w:t xml:space="preserve"> W dokumentacji takiej powinny znajdować się także wyniki badań, zdjęcia rentgenowskie </w:t>
      </w:r>
      <w:r w:rsidR="0067477F">
        <w:t>itd.</w:t>
      </w:r>
      <w:r w:rsidR="00143540">
        <w:t xml:space="preserve"> [</w:t>
      </w:r>
      <w:r w:rsidR="00291960">
        <w:t>7</w:t>
      </w:r>
      <w:r w:rsidR="00143540">
        <w:t>]</w:t>
      </w:r>
      <w:r w:rsidR="009D6C31">
        <w:t>.</w:t>
      </w:r>
      <w:r w:rsidR="00BF7C8C">
        <w:t xml:space="preserve"> </w:t>
      </w:r>
      <w:r w:rsidR="00176ECA">
        <w:t>W wielu placówkach medyczn</w:t>
      </w:r>
      <w:r w:rsidR="000A7A98">
        <w:t xml:space="preserve">ych takie archiwum </w:t>
      </w:r>
      <w:r w:rsidR="00176ECA">
        <w:t>prowadzon</w:t>
      </w:r>
      <w:r w:rsidR="000A7A98">
        <w:t>e</w:t>
      </w:r>
      <w:r w:rsidR="00176ECA">
        <w:t xml:space="preserve"> jest wciąż w formie papierowej, co niesie ze sobą pewne ograniczenia. </w:t>
      </w:r>
      <w:r w:rsidR="00D42A05">
        <w:t>Po pierwsze obieg informacji w zakładzie medycznym</w:t>
      </w:r>
      <w:r w:rsidR="0067477F">
        <w:t xml:space="preserve"> korzystającym z takiej formy </w:t>
      </w:r>
      <w:r w:rsidR="001725F9">
        <w:t>bazy danych</w:t>
      </w:r>
      <w:r w:rsidR="00D42A05">
        <w:t xml:space="preserve"> jest ograniczony, ponieważ każdy pracownik musi posiadać fizyczną kopię (lub oryginał) </w:t>
      </w:r>
      <w:r w:rsidR="0092388C">
        <w:t>danych</w:t>
      </w:r>
      <w:r w:rsidR="003A3FFE">
        <w:t xml:space="preserve"> medycznych</w:t>
      </w:r>
      <w:r w:rsidR="00D42A05">
        <w:t xml:space="preserve"> pacjenta.</w:t>
      </w:r>
      <w:r w:rsidR="001E5867">
        <w:t xml:space="preserve"> Z kolei kuracjusze, któr</w:t>
      </w:r>
      <w:r w:rsidR="0017068A">
        <w:t xml:space="preserve">zy potrzebują dostępu do </w:t>
      </w:r>
      <w:r w:rsidR="00675255">
        <w:t>swojej</w:t>
      </w:r>
      <w:r w:rsidR="002443E6">
        <w:t xml:space="preserve"> </w:t>
      </w:r>
      <w:r w:rsidR="00675255">
        <w:t>dokumentacji</w:t>
      </w:r>
      <w:r w:rsidR="002443E6">
        <w:t xml:space="preserve"> </w:t>
      </w:r>
      <w:r w:rsidR="001E5867">
        <w:t>muszą p</w:t>
      </w:r>
      <w:r w:rsidR="00B25A89">
        <w:t>ojawić się osobiście w placó</w:t>
      </w:r>
      <w:r w:rsidR="00977454">
        <w:t>wce, aby otrzymać ją do wglądu</w:t>
      </w:r>
      <w:r w:rsidR="001E6976">
        <w:t xml:space="preserve"> lub ewentualnie </w:t>
      </w:r>
      <w:r w:rsidR="0078026F">
        <w:t>uzyskać</w:t>
      </w:r>
      <w:r w:rsidR="001E6976">
        <w:t xml:space="preserve"> odpłatną kopię.</w:t>
      </w:r>
    </w:p>
    <w:p w14:paraId="3179B65F" w14:textId="5A8962D4" w:rsidR="00EB2961" w:rsidRDefault="00B50212" w:rsidP="00B91EF8">
      <w:r>
        <w:lastRenderedPageBreak/>
        <w:t xml:space="preserve">Zmiana formy prowadzenia dokumentacji medycznej z papierowej na cyfrową niesie więc za sobą wymierne korzyści dla wszystkich pracowników placówki oraz jej pacjentów. </w:t>
      </w:r>
      <w:r w:rsidR="005558DF">
        <w:t xml:space="preserve">Należy jednak pamiętać, iż taki system powinien przede wszystkim </w:t>
      </w:r>
      <w:r w:rsidR="00F66D8A">
        <w:t>zapewniać ochronę danych</w:t>
      </w:r>
      <w:r w:rsidR="005558DF">
        <w:t xml:space="preserve"> osobow</w:t>
      </w:r>
      <w:r w:rsidR="00F66D8A">
        <w:t>ych</w:t>
      </w:r>
      <w:r w:rsidR="005558DF">
        <w:t xml:space="preserve"> zarówno lekarzy jak i kuracjuszy.</w:t>
      </w:r>
      <w:r w:rsidR="0097607D">
        <w:t xml:space="preserve"> </w:t>
      </w:r>
      <w:r w:rsidR="00077791">
        <w:t xml:space="preserve">System informatyczny użytkowany jednocześnie przez pacjentów oraz </w:t>
      </w:r>
      <w:r w:rsidR="003B5B78">
        <w:t>pracowników placówki medycznej</w:t>
      </w:r>
      <w:r w:rsidR="00077791">
        <w:t xml:space="preserve"> powinien</w:t>
      </w:r>
      <w:r w:rsidR="007524F0">
        <w:t xml:space="preserve"> posiadać interfejs graficzny, który będzie</w:t>
      </w:r>
      <w:r w:rsidR="00077791">
        <w:t xml:space="preserve"> </w:t>
      </w:r>
      <w:r w:rsidR="00523D14">
        <w:t>estetyczny oraz intuicyjny w obsłudze</w:t>
      </w:r>
      <w:r w:rsidR="007524F0">
        <w:t>.</w:t>
      </w:r>
      <w:r w:rsidR="00D52207">
        <w:t xml:space="preserve"> Należy mieć na uwadze fakt, że stomatolodzy to w dużej mierze osoby w podeszłym wieku, które </w:t>
      </w:r>
      <w:r w:rsidR="008A0C51">
        <w:t xml:space="preserve">nie zawsze </w:t>
      </w:r>
      <w:r w:rsidR="00D357CE">
        <w:t>są w stanie biegle poruszać się w systemach komputerowych.</w:t>
      </w:r>
      <w:r w:rsidR="006E553F">
        <w:t xml:space="preserve"> Wobec tego autorzy przewidzieli w projektowanym systemie rolę administratora, który będzie </w:t>
      </w:r>
      <w:r w:rsidR="00462E5B">
        <w:t xml:space="preserve">mieć dostęp do funkcjonalności </w:t>
      </w:r>
      <w:r w:rsidR="0034572D">
        <w:t>przypisanych</w:t>
      </w:r>
      <w:r w:rsidR="00462E5B">
        <w:t xml:space="preserve"> </w:t>
      </w:r>
      <w:r w:rsidR="0034572D">
        <w:t>lekarzowi</w:t>
      </w:r>
      <w:r w:rsidR="00462E5B">
        <w:t>.</w:t>
      </w:r>
    </w:p>
    <w:p w14:paraId="31CF97EC" w14:textId="26E2B30E" w:rsidR="005529A1" w:rsidRDefault="005529A1" w:rsidP="00B91EF8">
      <w:r>
        <w:t xml:space="preserve">Pierwszy rozdział niniejszej pracy inżynierskiej </w:t>
      </w:r>
      <w:r w:rsidR="00CA385E">
        <w:t xml:space="preserve">zawiera </w:t>
      </w:r>
      <w:r w:rsidR="005C0F0D">
        <w:t>wstęp, w którym przedstawiono uzasadnienie doboru tematu niniejszego opracowania, a także przedstawiono korzyści płynące z potencjalnego zastosowania systemu informatycznego zaprojektowanego przez autorów pracy.</w:t>
      </w:r>
    </w:p>
    <w:p w14:paraId="6F7BC693" w14:textId="39031594" w:rsidR="00F56831" w:rsidRDefault="003A11DF" w:rsidP="00B91EF8">
      <w:r>
        <w:t xml:space="preserve">W drugim rozdziale przedstawiono cel oraz zakres pracy wraz z krótkim przedstawieniem podstawowych </w:t>
      </w:r>
      <w:r w:rsidR="000441D0">
        <w:t>funkcjonalności</w:t>
      </w:r>
      <w:r>
        <w:t xml:space="preserve"> </w:t>
      </w:r>
      <w:r w:rsidR="000441D0">
        <w:t>projektowanej aplikacji internetowej</w:t>
      </w:r>
      <w:r>
        <w:t>.</w:t>
      </w:r>
      <w:r w:rsidR="00A3381E">
        <w:t xml:space="preserve"> </w:t>
      </w:r>
      <w:r w:rsidR="00C54E1E">
        <w:t>W dwóch ostatnich podrozdziałach rozdziału drugiego przedstawiono podział pracy pomiędzy jej autorów oraz wyjaśniono podstawowe pojęcia związane z projektowanym systemem informatycznym.</w:t>
      </w:r>
    </w:p>
    <w:p w14:paraId="554C967D" w14:textId="5EE33D48" w:rsidR="00C32295" w:rsidRDefault="002A719B" w:rsidP="00B91EF8">
      <w:r>
        <w:t xml:space="preserve">W rozdziale trzecim omówiono przykładowe systemy informatyczne służące do rezerwacji wizyt stomatologicznych, podkreślono ich </w:t>
      </w:r>
      <w:r w:rsidR="009C281F">
        <w:t>zalety oraz wady</w:t>
      </w:r>
      <w:r>
        <w:t>.</w:t>
      </w:r>
      <w:r w:rsidR="009C281F">
        <w:t xml:space="preserve"> Zdefiniowano także najważniejsze potrzeby, które projektowana aplikacja powinna zaspokajać.</w:t>
      </w:r>
    </w:p>
    <w:p w14:paraId="4EB2EA37" w14:textId="0884B52E" w:rsidR="009C281F" w:rsidRDefault="00F952D4" w:rsidP="00B91EF8">
      <w:r>
        <w:t xml:space="preserve">Rozdział czwarty zawiera informacje o wykorzystanych w projekcie aplikacji internetowej technologiach. </w:t>
      </w:r>
      <w:r w:rsidR="00772248">
        <w:t>Wymieniono poszczególne narzędzia uż</w:t>
      </w:r>
      <w:r w:rsidR="00325999">
        <w:t>yte do budowy poszczególnych elementów składowych systemu.</w:t>
      </w:r>
    </w:p>
    <w:p w14:paraId="78E52ED2" w14:textId="0559BF5B" w:rsidR="008F3EBF" w:rsidRDefault="008F3EBF" w:rsidP="00B91EF8">
      <w:r>
        <w:t xml:space="preserve">W rozdziale piątym </w:t>
      </w:r>
      <w:r w:rsidR="00172BAE">
        <w:t xml:space="preserve">opisany został projekt aplikacji internetowej. Określone zostały poszczególne procesy, obiekty oraz aktorzy biznesowi. </w:t>
      </w:r>
      <w:r w:rsidR="005B554A">
        <w:t xml:space="preserve">Przedstawiono wymagania funkcjonalne i niefunkcjonalne przyjęte w celu poprawnego zaprojektowania systemu. </w:t>
      </w:r>
      <w:r w:rsidR="00621EC3">
        <w:t>Następnie przeanalizowane zostały wymagania</w:t>
      </w:r>
      <w:r w:rsidR="00C80745">
        <w:t xml:space="preserve"> postawione</w:t>
      </w:r>
      <w:r w:rsidR="00621EC3">
        <w:t xml:space="preserve"> </w:t>
      </w:r>
      <w:r w:rsidR="00C80745">
        <w:t>poszczególnym elementom składowym aplikacji</w:t>
      </w:r>
      <w:r w:rsidR="00621EC3">
        <w:t xml:space="preserve"> internetowej będącej przedmiotem niniejszego opracowania.</w:t>
      </w:r>
    </w:p>
    <w:p w14:paraId="44F33D8F" w14:textId="5980A9CC" w:rsidR="00A97BBD" w:rsidRDefault="00A97BBD" w:rsidP="00B91EF8">
      <w:r>
        <w:t>Rozdział szósty przedstawia implementację zaprojektowanego systemu informatycznego z podziałem na bazę danych, stronę klienta i serwer.</w:t>
      </w:r>
    </w:p>
    <w:p w14:paraId="4A4BD03E" w14:textId="7BC0AD5F" w:rsidR="00A97BBD" w:rsidRDefault="00A97BBD" w:rsidP="00B91EF8">
      <w:r>
        <w:t>W rozdziale siódmym przetestowane zostały kluczowe funkcjonalności</w:t>
      </w:r>
      <w:r w:rsidR="006F550D">
        <w:t xml:space="preserve"> witryny internetowej z podziałem na testy zabezpieczeń, funkcjonalne i niefunkcjonalne.</w:t>
      </w:r>
    </w:p>
    <w:p w14:paraId="3164038D" w14:textId="69D48D6D" w:rsidR="00F20D5F" w:rsidRPr="00E9563F" w:rsidRDefault="00A13D6B" w:rsidP="00B91EF8">
      <w:r>
        <w:t>Natomiast r</w:t>
      </w:r>
      <w:r w:rsidR="00F20D5F">
        <w:t>ozdział ósmy zawiera podsumowanie niniejszego opracowania.</w:t>
      </w:r>
    </w:p>
    <w:p w14:paraId="54EC628B" w14:textId="0E5B3AAB" w:rsidR="00380CB3" w:rsidRDefault="00440D36" w:rsidP="00875899">
      <w:pPr>
        <w:pStyle w:val="Nagwek1"/>
      </w:pPr>
      <w:bookmarkStart w:id="6" w:name="_Ref95995592"/>
      <w:bookmarkStart w:id="7" w:name="_Ref95995596"/>
      <w:bookmarkStart w:id="8" w:name="_Toc96004203"/>
      <w:r>
        <w:lastRenderedPageBreak/>
        <w:t>Cel i zakres pracy</w:t>
      </w:r>
      <w:bookmarkEnd w:id="6"/>
      <w:bookmarkEnd w:id="7"/>
      <w:bookmarkEnd w:id="8"/>
    </w:p>
    <w:p w14:paraId="0DF8B003" w14:textId="7ACA0285" w:rsidR="00324757" w:rsidRPr="00324757" w:rsidRDefault="00E81A49" w:rsidP="00324757">
      <w:r>
        <w:t xml:space="preserve">W niniejszym rozdziale przedstawiony został cel </w:t>
      </w:r>
      <w:r w:rsidR="00557BC8">
        <w:t xml:space="preserve">oraz zakres </w:t>
      </w:r>
      <w:r>
        <w:t>pracy inżynierskiej.</w:t>
      </w:r>
      <w:r w:rsidR="00557BC8">
        <w:t xml:space="preserve"> Dodatkowo przedstawiono także podział prac między au</w:t>
      </w:r>
      <w:r w:rsidR="00FC4657">
        <w:t>torów niniejszego opracowania i </w:t>
      </w:r>
      <w:r w:rsidR="00557BC8">
        <w:t>opisano podstawowe pojęcia stosowane do opisu projektowanego systemu informatycznego.</w:t>
      </w:r>
    </w:p>
    <w:p w14:paraId="76924612" w14:textId="0601E618" w:rsidR="00D61D7B" w:rsidRDefault="00D61D7B" w:rsidP="00D61D7B">
      <w:pPr>
        <w:pStyle w:val="Nagwek2"/>
      </w:pPr>
      <w:bookmarkStart w:id="9" w:name="_Ref95997161"/>
      <w:bookmarkStart w:id="10" w:name="_Toc96004204"/>
      <w:r>
        <w:t>Cel pracy</w:t>
      </w:r>
      <w:bookmarkEnd w:id="9"/>
      <w:bookmarkEnd w:id="10"/>
    </w:p>
    <w:p w14:paraId="11E4C91D" w14:textId="438FCF90" w:rsidR="00D61D7B" w:rsidRPr="00D61D7B" w:rsidRDefault="00BB16DD" w:rsidP="00D61D7B">
      <w:r>
        <w:t>Celem niniejszego opracowania było zaprojektowanie oraz zaimplementowanie aplikacji służącej do zarządzania gabinetem stomatologicznym.</w:t>
      </w:r>
      <w:r w:rsidR="004658D8">
        <w:t xml:space="preserve"> Wykonany przez autorów niniejszej pracy inżynierskiej serwis internetowy zapewniałby odpowiednią </w:t>
      </w:r>
      <w:r w:rsidR="00857181">
        <w:t>funkcjonalność i </w:t>
      </w:r>
      <w:r w:rsidR="00EB7A80">
        <w:t>ergonomiczność ustalania wizyt lekarskich.</w:t>
      </w:r>
      <w:r w:rsidR="0046496E">
        <w:t xml:space="preserve"> Aplikacja przeznaczona jest do użytku przez pacjentów rejestrujących się na wizyty, lekarzy świadczących </w:t>
      </w:r>
      <w:r w:rsidR="00756AF4">
        <w:t>określony zakres usług medycznych, oraz sekretariat czy też administrację potencjalnej placówki medycznej.</w:t>
      </w:r>
    </w:p>
    <w:p w14:paraId="73A43429" w14:textId="21E599BD" w:rsidR="00D61D7B" w:rsidRDefault="00D61D7B" w:rsidP="00D61D7B">
      <w:pPr>
        <w:pStyle w:val="Nagwek2"/>
      </w:pPr>
      <w:bookmarkStart w:id="11" w:name="_Ref95997166"/>
      <w:bookmarkStart w:id="12" w:name="_Toc96004205"/>
      <w:r>
        <w:t>Zakres pracy</w:t>
      </w:r>
      <w:bookmarkEnd w:id="11"/>
      <w:bookmarkEnd w:id="12"/>
    </w:p>
    <w:p w14:paraId="0047BC7C" w14:textId="35527869" w:rsidR="00952B20" w:rsidRDefault="00BA7A6C" w:rsidP="00952B20">
      <w:r>
        <w:t xml:space="preserve">Zakres opracowania składa się z części studialnej, w której to </w:t>
      </w:r>
      <w:r w:rsidR="0081718D">
        <w:t xml:space="preserve">omówiony został kod źródłowy aplikacji, a w szczególności zastosowane przez autorów pracy inżynierskiej szkielety </w:t>
      </w:r>
      <w:r w:rsidR="00882E9C">
        <w:t>aplikacyjne</w:t>
      </w:r>
      <w:r w:rsidR="0081718D">
        <w:t>.</w:t>
      </w:r>
      <w:r w:rsidR="00F86BBE">
        <w:t xml:space="preserve"> </w:t>
      </w:r>
      <w:r w:rsidR="00882E9C">
        <w:t>W części tej przedstawiono poszczególne rozwiązania programistyczne zastosowane w projekcie odpowiedzialne zarówno za stronę wizualną jak i logiczną projektowanego serwisu internetowego.</w:t>
      </w:r>
    </w:p>
    <w:p w14:paraId="31F57BCD" w14:textId="66C86CAF" w:rsidR="00C53975" w:rsidRDefault="00481772" w:rsidP="00C53975">
      <w:r>
        <w:t xml:space="preserve">Kolejny element opracowania stanowi </w:t>
      </w:r>
      <w:r w:rsidR="00BC2894">
        <w:t xml:space="preserve">kod źródłowy zaimplementowanej aplikacji internetowej. </w:t>
      </w:r>
      <w:r w:rsidR="004E5687">
        <w:t>Utworzony system składa się z części statycznej, odpowiedzialnej za dostarczanie podstawowych informacji o gabinecie stomatologicznym. Osoba przeglądająca stronę internetową będzie miała dostęp do sekcji „O nas”, zawierającej informacje o lekarzach specjalistach, a także o sprzęcie medycznym dostępnym w gabinetach dentystycznych.</w:t>
      </w:r>
      <w:r w:rsidR="00146A19">
        <w:t xml:space="preserve"> Na stronie pojawi się także </w:t>
      </w:r>
      <w:r w:rsidR="001C53A5">
        <w:t>rubryka</w:t>
      </w:r>
      <w:r w:rsidR="00146A19">
        <w:t xml:space="preserve"> „</w:t>
      </w:r>
      <w:r w:rsidR="00E46E07">
        <w:t xml:space="preserve">Oferta” w której to potencjalny pacjent będzie miał możliwość zapoznania się z spektrum świadczonych usług. </w:t>
      </w:r>
      <w:r w:rsidR="007A034F">
        <w:t xml:space="preserve">Pacjent, który chciałby skorzystać z usług placówki miałby także dostęp do wykazu cen poszczególnych zabiegów w </w:t>
      </w:r>
      <w:r w:rsidR="001C53A5">
        <w:t>sekcji</w:t>
      </w:r>
      <w:r w:rsidR="00412582">
        <w:t xml:space="preserve"> o </w:t>
      </w:r>
      <w:r w:rsidR="007A034F">
        <w:t>nazwie „Cennik”.</w:t>
      </w:r>
      <w:r w:rsidR="00B73D79">
        <w:t xml:space="preserve"> W celu zapewnienia odpowiednich informacji kontaktowych, na stronie umieszczone zostaną podstawowe dane takie jak: adres placówki (wraz z lokalizacją na mapie), godziny otwarcia, telefon kontaktowy oraz adres elektronicznej skrzynki pocztowej. Dodatkowo pacjent będzie miał możliwość skorzystać z formularza kontaktowego w celu uzyskania dodatkowych informacji.</w:t>
      </w:r>
    </w:p>
    <w:p w14:paraId="47884506" w14:textId="62EC70DA" w:rsidR="00653582" w:rsidRDefault="00C53975" w:rsidP="00C53975">
      <w:r>
        <w:t xml:space="preserve">Główną funkcjonalność aplikacji internetowej stanowił będzie system rezerwacji wizyt stomatologicznych. W ramach tworzonego oprogramowania rozróżniono 3 typy użytkowników: pacjent, lekarz, administrator systemu. </w:t>
      </w:r>
      <w:r w:rsidR="00646C93">
        <w:t xml:space="preserve">Z poziomu strony głównej witryny </w:t>
      </w:r>
      <w:r w:rsidR="00646C93">
        <w:lastRenderedPageBreak/>
        <w:t>użytkownik będzie miał możliwość zarezerwowania wizyty na konkretny zabieg u wybranego lekarza na dowolny, dostępny w grafiku stomatologa termin.</w:t>
      </w:r>
      <w:r w:rsidR="007E7F2F">
        <w:t xml:space="preserve"> </w:t>
      </w:r>
      <w:r w:rsidR="000D0987">
        <w:t xml:space="preserve">Podczas opisanego powyżej procesu, po wypełnieniu danych osobowych potencjalny pacjent będzie miał możliwość założenia konta w systemie. </w:t>
      </w:r>
      <w:r w:rsidR="00F14F8A">
        <w:t>Tak utworzone konto będzie dawało użytkownikowi dostęp do panelu pacjenta wyposażonego w możliwość rezerwacji nowej wizyty, anulowania przyszłej wizyty</w:t>
      </w:r>
      <w:r w:rsidR="00591B4D">
        <w:t>,</w:t>
      </w:r>
      <w:r w:rsidR="00F14F8A">
        <w:t xml:space="preserve"> zmiany danych osobowych</w:t>
      </w:r>
      <w:r w:rsidR="00591B4D">
        <w:t xml:space="preserve"> oraz usunięcia konta.</w:t>
      </w:r>
    </w:p>
    <w:p w14:paraId="22AA38E4" w14:textId="137DC57B" w:rsidR="00C54895" w:rsidRDefault="00C54895" w:rsidP="00C53975">
      <w:r>
        <w:t xml:space="preserve">Lekarze korzystający z systemu będą dostawali dane logowania (login i hasło) od administratora systemu, który to będzie zakładał konta dla zatrudnionych stomatologów. Medycy po zalogowaniu do systemu będą mieli możliwość odwoływania nadchodzących </w:t>
      </w:r>
      <w:r w:rsidR="00DF286E">
        <w:t>świadczeń zdrowotnych</w:t>
      </w:r>
      <w:r>
        <w:t xml:space="preserve">, a dodatkowo udostępniona im zostanie historia przeprowadzona przez nich </w:t>
      </w:r>
      <w:r w:rsidR="00927D66">
        <w:t>badań</w:t>
      </w:r>
      <w:r w:rsidR="00040718">
        <w:t xml:space="preserve"> lekarskich</w:t>
      </w:r>
      <w:r>
        <w:t>.</w:t>
      </w:r>
      <w:r w:rsidR="007F298F">
        <w:t xml:space="preserve"> Każdy lekarz będzie miał także możliwość edytowania swoich danych</w:t>
      </w:r>
      <w:r w:rsidR="00591B4D">
        <w:t xml:space="preserve"> oraz usunięcia konta.</w:t>
      </w:r>
    </w:p>
    <w:p w14:paraId="1A532397" w14:textId="3908B632" w:rsidR="00591B4D" w:rsidRDefault="005D4C9C" w:rsidP="00C53975">
      <w:r>
        <w:t xml:space="preserve">Użytkownik określony jako administrator </w:t>
      </w:r>
      <w:r w:rsidR="00A23C59">
        <w:t xml:space="preserve">z poziomu systemu będzie upoważniony do tworzenia wizyt, ich edytowania i anulowania. </w:t>
      </w:r>
      <w:r w:rsidR="00D86660">
        <w:t>Dodatkowo będzie miał on możliwość dodawania użytkowników typu pacjent oraz lekarz do systemu, a także zmiany ich danych.</w:t>
      </w:r>
    </w:p>
    <w:p w14:paraId="19AF0E01" w14:textId="261049BA" w:rsidR="00FA3DE4" w:rsidRDefault="00380CB3" w:rsidP="00FA3DE4">
      <w:pPr>
        <w:pStyle w:val="Nagwek2"/>
      </w:pPr>
      <w:bookmarkStart w:id="13" w:name="_Ref95997031"/>
      <w:bookmarkStart w:id="14" w:name="_Toc96004206"/>
      <w:r>
        <w:t>Podział pracy</w:t>
      </w:r>
      <w:bookmarkEnd w:id="13"/>
      <w:bookmarkEnd w:id="14"/>
    </w:p>
    <w:p w14:paraId="64BC5545" w14:textId="130BBD1F" w:rsidR="000B7DAF" w:rsidRPr="000B7DAF" w:rsidRDefault="000B7DAF" w:rsidP="000B7DAF">
      <w:r>
        <w:fldChar w:fldCharType="begin"/>
      </w:r>
      <w:r>
        <w:instrText xml:space="preserve"> REF _Ref93520024 \h </w:instrText>
      </w:r>
      <w:r>
        <w:fldChar w:fldCharType="separate"/>
      </w:r>
      <w:r w:rsidR="00C738A4">
        <w:t xml:space="preserve">Tabela </w:t>
      </w:r>
      <w:r w:rsidR="00C738A4">
        <w:rPr>
          <w:noProof/>
        </w:rPr>
        <w:t>2</w:t>
      </w:r>
      <w:r w:rsidR="00C738A4">
        <w:t>.</w:t>
      </w:r>
      <w:r w:rsidR="00C738A4">
        <w:rPr>
          <w:noProof/>
        </w:rPr>
        <w:t>1</w:t>
      </w:r>
      <w:r>
        <w:fldChar w:fldCharType="end"/>
      </w:r>
      <w:r>
        <w:t xml:space="preserve"> zawiera </w:t>
      </w:r>
      <w:r w:rsidR="00192F53">
        <w:t>podział prac pomiędzy autorów niniejszego opracowania.</w:t>
      </w:r>
    </w:p>
    <w:p w14:paraId="17DACC9D" w14:textId="3B802585" w:rsidR="00FA3DE4" w:rsidRDefault="00FA3DE4" w:rsidP="001009F7">
      <w:pPr>
        <w:pStyle w:val="dotabel"/>
      </w:pPr>
      <w:bookmarkStart w:id="15" w:name="_Ref93520024"/>
      <w:r>
        <w:t xml:space="preserve">Tabela </w:t>
      </w:r>
      <w:fldSimple w:instr=" STYLEREF 1 \s ">
        <w:r w:rsidR="00C738A4">
          <w:rPr>
            <w:noProof/>
          </w:rPr>
          <w:t>2</w:t>
        </w:r>
      </w:fldSimple>
      <w:r>
        <w:t>.</w:t>
      </w:r>
      <w:fldSimple w:instr=" SEQ Tabela \* ARABIC \s 1 ">
        <w:r w:rsidR="00C738A4">
          <w:rPr>
            <w:noProof/>
          </w:rPr>
          <w:t>1</w:t>
        </w:r>
      </w:fldSimple>
      <w:bookmarkEnd w:id="15"/>
      <w:r>
        <w:t>. Podział pracy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559"/>
        <w:gridCol w:w="756"/>
        <w:gridCol w:w="6972"/>
      </w:tblGrid>
      <w:tr w:rsidR="00324757" w14:paraId="06CC0FF0" w14:textId="77777777" w:rsidTr="0017145E">
        <w:tc>
          <w:tcPr>
            <w:tcW w:w="0" w:type="auto"/>
          </w:tcPr>
          <w:p w14:paraId="3E8D821B" w14:textId="6232C1C0" w:rsidR="00324757" w:rsidRDefault="00324757" w:rsidP="00324757">
            <w:pPr>
              <w:ind w:firstLine="0"/>
            </w:pPr>
            <w:r>
              <w:t>Dyplomant</w:t>
            </w:r>
          </w:p>
        </w:tc>
        <w:tc>
          <w:tcPr>
            <w:tcW w:w="0" w:type="auto"/>
            <w:gridSpan w:val="2"/>
          </w:tcPr>
          <w:p w14:paraId="55C52292" w14:textId="10435807" w:rsidR="00324757" w:rsidRDefault="00324757" w:rsidP="00324757">
            <w:pPr>
              <w:ind w:firstLine="0"/>
            </w:pPr>
            <w:r>
              <w:t>Numer oraz nazwa rozdziału</w:t>
            </w:r>
          </w:p>
        </w:tc>
      </w:tr>
      <w:tr w:rsidR="007E28C2" w14:paraId="417C6E25" w14:textId="77777777" w:rsidTr="0017145E">
        <w:tc>
          <w:tcPr>
            <w:tcW w:w="0" w:type="auto"/>
          </w:tcPr>
          <w:p w14:paraId="321492B1" w14:textId="4D6F409F" w:rsidR="0017145E" w:rsidRDefault="0017145E" w:rsidP="00324757">
            <w:pPr>
              <w:ind w:firstLine="0"/>
            </w:pPr>
            <w:r>
              <w:t>Adrian Perec</w:t>
            </w:r>
          </w:p>
        </w:tc>
        <w:tc>
          <w:tcPr>
            <w:tcW w:w="0" w:type="auto"/>
          </w:tcPr>
          <w:p w14:paraId="70F61F35" w14:textId="4618E53E" w:rsidR="0017145E" w:rsidRDefault="007E28C2" w:rsidP="00420ED6">
            <w:pPr>
              <w:ind w:firstLine="0"/>
            </w:pPr>
            <w:r>
              <w:t>2.3.</w:t>
            </w:r>
          </w:p>
        </w:tc>
        <w:tc>
          <w:tcPr>
            <w:tcW w:w="0" w:type="auto"/>
          </w:tcPr>
          <w:p w14:paraId="5A4C7048" w14:textId="5C67AAC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_Ref95997031 \h </w:instrText>
            </w:r>
            <w:r>
              <w:fldChar w:fldCharType="separate"/>
            </w:r>
            <w:r w:rsidR="00C738A4">
              <w:t>Podział pracy</w:t>
            </w:r>
            <w:r>
              <w:fldChar w:fldCharType="end"/>
            </w:r>
          </w:p>
        </w:tc>
      </w:tr>
      <w:tr w:rsidR="007E28C2" w14:paraId="6111919C" w14:textId="77777777" w:rsidTr="0017145E">
        <w:tc>
          <w:tcPr>
            <w:tcW w:w="0" w:type="auto"/>
          </w:tcPr>
          <w:p w14:paraId="388444D5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E340CC6" w14:textId="335A3D1F" w:rsidR="0017145E" w:rsidRDefault="007E28C2" w:rsidP="00420ED6">
            <w:pPr>
              <w:ind w:firstLine="0"/>
            </w:pPr>
            <w:r>
              <w:t>3.3.</w:t>
            </w:r>
          </w:p>
        </w:tc>
        <w:tc>
          <w:tcPr>
            <w:tcW w:w="0" w:type="auto"/>
          </w:tcPr>
          <w:p w14:paraId="45517566" w14:textId="689A772A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_Ref95997040 \h </w:instrText>
            </w:r>
            <w:r>
              <w:fldChar w:fldCharType="separate"/>
            </w:r>
            <w:r w:rsidR="00C738A4">
              <w:t>Ograniczenia dostępnych systemów oraz uzasadnienie utworzenia dedykowanego systemu</w:t>
            </w:r>
            <w:r>
              <w:fldChar w:fldCharType="end"/>
            </w:r>
          </w:p>
        </w:tc>
      </w:tr>
      <w:tr w:rsidR="007E28C2" w14:paraId="532E2967" w14:textId="77777777" w:rsidTr="0017145E">
        <w:tc>
          <w:tcPr>
            <w:tcW w:w="0" w:type="auto"/>
          </w:tcPr>
          <w:p w14:paraId="363155E3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3B5CA1DA" w14:textId="066007F2" w:rsidR="0017145E" w:rsidRDefault="007E28C2" w:rsidP="00420ED6">
            <w:pPr>
              <w:ind w:firstLine="0"/>
            </w:pPr>
            <w:r>
              <w:t>5.3.1.</w:t>
            </w:r>
          </w:p>
        </w:tc>
        <w:tc>
          <w:tcPr>
            <w:tcW w:w="0" w:type="auto"/>
          </w:tcPr>
          <w:p w14:paraId="1DB8BCC2" w14:textId="5A8F301F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_Ref95997053 \h </w:instrText>
            </w:r>
            <w:r>
              <w:fldChar w:fldCharType="separate"/>
            </w:r>
            <w:r w:rsidR="00C738A4">
              <w:t>Statyczne elementy aplikacji</w:t>
            </w:r>
            <w:r>
              <w:fldChar w:fldCharType="end"/>
            </w:r>
          </w:p>
        </w:tc>
      </w:tr>
      <w:tr w:rsidR="007E28C2" w14:paraId="3C4CDE1D" w14:textId="77777777" w:rsidTr="0017145E">
        <w:tc>
          <w:tcPr>
            <w:tcW w:w="0" w:type="auto"/>
          </w:tcPr>
          <w:p w14:paraId="1B6BD9D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13902BB4" w14:textId="6BF1E39C" w:rsidR="007E28C2" w:rsidRDefault="007E28C2" w:rsidP="00420ED6">
            <w:pPr>
              <w:ind w:firstLine="0"/>
            </w:pPr>
            <w:r>
              <w:t>5.3.2.</w:t>
            </w:r>
          </w:p>
        </w:tc>
        <w:tc>
          <w:tcPr>
            <w:tcW w:w="0" w:type="auto"/>
          </w:tcPr>
          <w:p w14:paraId="1CE946C6" w14:textId="1A7658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_Ref95997058 \h </w:instrText>
            </w:r>
            <w:r>
              <w:fldChar w:fldCharType="separate"/>
            </w:r>
            <w:r w:rsidR="00C738A4">
              <w:t>Panel lekarza</w:t>
            </w:r>
            <w:r>
              <w:fldChar w:fldCharType="end"/>
            </w:r>
          </w:p>
        </w:tc>
      </w:tr>
      <w:tr w:rsidR="007E28C2" w14:paraId="6ADDD6C8" w14:textId="77777777" w:rsidTr="0017145E">
        <w:tc>
          <w:tcPr>
            <w:tcW w:w="0" w:type="auto"/>
          </w:tcPr>
          <w:p w14:paraId="08F8282D" w14:textId="77777777" w:rsidR="0017145E" w:rsidRDefault="0017145E" w:rsidP="00324757">
            <w:pPr>
              <w:ind w:firstLine="0"/>
            </w:pPr>
          </w:p>
        </w:tc>
        <w:tc>
          <w:tcPr>
            <w:tcW w:w="0" w:type="auto"/>
          </w:tcPr>
          <w:p w14:paraId="2DCB6FDB" w14:textId="27E78BEE" w:rsidR="0017145E" w:rsidRDefault="007E28C2" w:rsidP="00420ED6">
            <w:pPr>
              <w:ind w:firstLine="0"/>
            </w:pPr>
            <w:r>
              <w:t>6.2.</w:t>
            </w:r>
          </w:p>
        </w:tc>
        <w:tc>
          <w:tcPr>
            <w:tcW w:w="0" w:type="auto"/>
          </w:tcPr>
          <w:p w14:paraId="3329EFB6" w14:textId="2863D5D7" w:rsidR="0017145E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_Ref95997066 \h </w:instrText>
            </w:r>
            <w:r>
              <w:fldChar w:fldCharType="separate"/>
            </w:r>
            <w:r w:rsidR="00C738A4">
              <w:t>Serwer aplikacji</w:t>
            </w:r>
            <w:r>
              <w:fldChar w:fldCharType="end"/>
            </w:r>
          </w:p>
        </w:tc>
      </w:tr>
      <w:tr w:rsidR="00AF3547" w14:paraId="5D137718" w14:textId="77777777" w:rsidTr="0017145E">
        <w:tc>
          <w:tcPr>
            <w:tcW w:w="0" w:type="auto"/>
          </w:tcPr>
          <w:p w14:paraId="11B3873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2F5719AE" w14:textId="78EFEFBE" w:rsidR="00AF3547" w:rsidRDefault="007E28C2" w:rsidP="00420ED6">
            <w:pPr>
              <w:ind w:firstLine="0"/>
            </w:pPr>
            <w:r>
              <w:t>6.3.1.</w:t>
            </w:r>
          </w:p>
        </w:tc>
        <w:tc>
          <w:tcPr>
            <w:tcW w:w="0" w:type="auto"/>
          </w:tcPr>
          <w:p w14:paraId="3B80F3BD" w14:textId="05FFE094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_Ref95997073 \h </w:instrText>
            </w:r>
            <w:r>
              <w:fldChar w:fldCharType="separate"/>
            </w:r>
            <w:r w:rsidR="00C738A4">
              <w:t>Funkcjonalność aplikacji dostępna dla niezalogowanego użytkownika</w:t>
            </w:r>
            <w:r>
              <w:fldChar w:fldCharType="end"/>
            </w:r>
          </w:p>
        </w:tc>
      </w:tr>
      <w:tr w:rsidR="007E28C2" w14:paraId="61BBDFBF" w14:textId="77777777" w:rsidTr="0017145E">
        <w:tc>
          <w:tcPr>
            <w:tcW w:w="0" w:type="auto"/>
          </w:tcPr>
          <w:p w14:paraId="2D12C66C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52F9D9" w14:textId="7F837E78" w:rsidR="007E28C2" w:rsidRDefault="007E28C2" w:rsidP="00420ED6">
            <w:pPr>
              <w:ind w:firstLine="0"/>
            </w:pPr>
            <w:r>
              <w:t>6.3.2.</w:t>
            </w:r>
          </w:p>
        </w:tc>
        <w:tc>
          <w:tcPr>
            <w:tcW w:w="0" w:type="auto"/>
          </w:tcPr>
          <w:p w14:paraId="3E47C0CA" w14:textId="39FCFB7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_Ref95997080 \h </w:instrText>
            </w:r>
            <w:r>
              <w:fldChar w:fldCharType="separate"/>
            </w:r>
            <w:r w:rsidR="00C738A4">
              <w:t>Panel pacjenta</w:t>
            </w:r>
            <w:r>
              <w:fldChar w:fldCharType="end"/>
            </w:r>
          </w:p>
        </w:tc>
      </w:tr>
      <w:tr w:rsidR="00AF3547" w14:paraId="501D9337" w14:textId="77777777" w:rsidTr="0017145E">
        <w:tc>
          <w:tcPr>
            <w:tcW w:w="0" w:type="auto"/>
          </w:tcPr>
          <w:p w14:paraId="5ED67BE8" w14:textId="77777777" w:rsidR="00AF3547" w:rsidRDefault="00AF3547" w:rsidP="00324757">
            <w:pPr>
              <w:ind w:firstLine="0"/>
            </w:pPr>
          </w:p>
        </w:tc>
        <w:tc>
          <w:tcPr>
            <w:tcW w:w="0" w:type="auto"/>
          </w:tcPr>
          <w:p w14:paraId="655C6E03" w14:textId="6B1349C0" w:rsidR="00AF3547" w:rsidRDefault="007E28C2" w:rsidP="00420ED6">
            <w:pPr>
              <w:ind w:firstLine="0"/>
            </w:pPr>
            <w:r>
              <w:t>7.1</w:t>
            </w:r>
            <w:r w:rsidR="00D94792">
              <w:t>.</w:t>
            </w:r>
          </w:p>
        </w:tc>
        <w:tc>
          <w:tcPr>
            <w:tcW w:w="0" w:type="auto"/>
          </w:tcPr>
          <w:p w14:paraId="25F55729" w14:textId="307FF8CA" w:rsidR="00AF3547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_Ref95997089 \h </w:instrText>
            </w:r>
            <w:r>
              <w:fldChar w:fldCharType="separate"/>
            </w:r>
            <w:r w:rsidR="00C738A4">
              <w:t>Testy zabezpieczeń</w:t>
            </w:r>
            <w:r>
              <w:fldChar w:fldCharType="end"/>
            </w:r>
          </w:p>
        </w:tc>
      </w:tr>
      <w:tr w:rsidR="007E28C2" w14:paraId="3310816D" w14:textId="77777777" w:rsidTr="0017145E">
        <w:tc>
          <w:tcPr>
            <w:tcW w:w="0" w:type="auto"/>
          </w:tcPr>
          <w:p w14:paraId="4CAC1DC7" w14:textId="2135739E" w:rsidR="007E28C2" w:rsidRDefault="007E28C2" w:rsidP="00324757">
            <w:pPr>
              <w:ind w:firstLine="0"/>
            </w:pPr>
            <w:r>
              <w:t xml:space="preserve">Maciej </w:t>
            </w:r>
            <w:proofErr w:type="spellStart"/>
            <w:r>
              <w:t>Sulenta</w:t>
            </w:r>
            <w:proofErr w:type="spellEnd"/>
          </w:p>
        </w:tc>
        <w:tc>
          <w:tcPr>
            <w:tcW w:w="0" w:type="auto"/>
          </w:tcPr>
          <w:p w14:paraId="01FF465F" w14:textId="33937995" w:rsidR="007E28C2" w:rsidRDefault="000E26F8" w:rsidP="00420ED6">
            <w:pPr>
              <w:ind w:firstLine="0"/>
            </w:pPr>
            <w:r>
              <w:t>2.4.</w:t>
            </w:r>
          </w:p>
        </w:tc>
        <w:tc>
          <w:tcPr>
            <w:tcW w:w="0" w:type="auto"/>
          </w:tcPr>
          <w:p w14:paraId="393B4D47" w14:textId="4366AA0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_Ref95997099 \h </w:instrText>
            </w:r>
            <w:r>
              <w:fldChar w:fldCharType="separate"/>
            </w:r>
            <w:r w:rsidR="00C738A4">
              <w:t>Słownik pojęć</w:t>
            </w:r>
            <w:r>
              <w:fldChar w:fldCharType="end"/>
            </w:r>
          </w:p>
        </w:tc>
      </w:tr>
      <w:tr w:rsidR="007E28C2" w14:paraId="349C7AE9" w14:textId="77777777" w:rsidTr="0017145E">
        <w:tc>
          <w:tcPr>
            <w:tcW w:w="0" w:type="auto"/>
          </w:tcPr>
          <w:p w14:paraId="74BDAA5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B3CA9CB" w14:textId="3BAC1482" w:rsidR="007E28C2" w:rsidRDefault="000E26F8" w:rsidP="00420ED6">
            <w:pPr>
              <w:ind w:firstLine="0"/>
            </w:pPr>
            <w:r>
              <w:t>5.3.3.</w:t>
            </w:r>
          </w:p>
        </w:tc>
        <w:tc>
          <w:tcPr>
            <w:tcW w:w="0" w:type="auto"/>
          </w:tcPr>
          <w:p w14:paraId="514A90A9" w14:textId="7EC97EBA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_Ref95997110 \h </w:instrText>
            </w:r>
            <w:r>
              <w:fldChar w:fldCharType="separate"/>
            </w:r>
            <w:r w:rsidR="00C738A4">
              <w:t>Panel pacjenta</w:t>
            </w:r>
            <w:r>
              <w:fldChar w:fldCharType="end"/>
            </w:r>
          </w:p>
        </w:tc>
      </w:tr>
      <w:tr w:rsidR="007E28C2" w14:paraId="291405BB" w14:textId="77777777" w:rsidTr="0017145E">
        <w:tc>
          <w:tcPr>
            <w:tcW w:w="0" w:type="auto"/>
          </w:tcPr>
          <w:p w14:paraId="22855C10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1298F1A" w14:textId="539B8EBA" w:rsidR="007E28C2" w:rsidRDefault="000E26F8" w:rsidP="00420ED6">
            <w:pPr>
              <w:ind w:firstLine="0"/>
            </w:pPr>
            <w:r>
              <w:t>5.3.4.</w:t>
            </w:r>
          </w:p>
        </w:tc>
        <w:tc>
          <w:tcPr>
            <w:tcW w:w="0" w:type="auto"/>
          </w:tcPr>
          <w:p w14:paraId="6263C89C" w14:textId="5BFB69CB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_Ref95997116 \h </w:instrText>
            </w:r>
            <w:r>
              <w:fldChar w:fldCharType="separate"/>
            </w:r>
            <w:r w:rsidR="00C738A4">
              <w:t>Panel administratora</w:t>
            </w:r>
            <w:r>
              <w:fldChar w:fldCharType="end"/>
            </w:r>
          </w:p>
        </w:tc>
      </w:tr>
      <w:tr w:rsidR="007E28C2" w14:paraId="5FFBCFF1" w14:textId="77777777" w:rsidTr="0017145E">
        <w:tc>
          <w:tcPr>
            <w:tcW w:w="0" w:type="auto"/>
          </w:tcPr>
          <w:p w14:paraId="2EDE6676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50D997B" w14:textId="11BF44B3" w:rsidR="007E28C2" w:rsidRDefault="000E26F8" w:rsidP="00420ED6">
            <w:pPr>
              <w:ind w:firstLine="0"/>
            </w:pPr>
            <w:r>
              <w:t>5.4.</w:t>
            </w:r>
          </w:p>
        </w:tc>
        <w:tc>
          <w:tcPr>
            <w:tcW w:w="0" w:type="auto"/>
          </w:tcPr>
          <w:p w14:paraId="15C5CAA5" w14:textId="0BE0856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_Ref95997121 \h </w:instrText>
            </w:r>
            <w:r>
              <w:fldChar w:fldCharType="separate"/>
            </w:r>
            <w:r w:rsidR="00C738A4">
              <w:t>Projekt struktury bazy danych</w:t>
            </w:r>
            <w:r>
              <w:fldChar w:fldCharType="end"/>
            </w:r>
          </w:p>
        </w:tc>
      </w:tr>
      <w:tr w:rsidR="007E28C2" w14:paraId="598D7D08" w14:textId="77777777" w:rsidTr="0017145E">
        <w:tc>
          <w:tcPr>
            <w:tcW w:w="0" w:type="auto"/>
          </w:tcPr>
          <w:p w14:paraId="26A295B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6564348" w14:textId="71BB334F" w:rsidR="007E28C2" w:rsidRDefault="000E26F8" w:rsidP="00420ED6">
            <w:pPr>
              <w:ind w:firstLine="0"/>
            </w:pPr>
            <w:r>
              <w:t>6.3.3.</w:t>
            </w:r>
          </w:p>
        </w:tc>
        <w:tc>
          <w:tcPr>
            <w:tcW w:w="0" w:type="auto"/>
          </w:tcPr>
          <w:p w14:paraId="765FF02A" w14:textId="5C12371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_Ref95997129 \h </w:instrText>
            </w:r>
            <w:r>
              <w:fldChar w:fldCharType="separate"/>
            </w:r>
            <w:r w:rsidR="00C738A4">
              <w:t>Panel lekarza</w:t>
            </w:r>
            <w:r>
              <w:fldChar w:fldCharType="end"/>
            </w:r>
          </w:p>
        </w:tc>
      </w:tr>
      <w:tr w:rsidR="007E28C2" w14:paraId="24F0C76B" w14:textId="77777777" w:rsidTr="0017145E">
        <w:tc>
          <w:tcPr>
            <w:tcW w:w="0" w:type="auto"/>
          </w:tcPr>
          <w:p w14:paraId="6E743EC8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7C996647" w14:textId="35AC44F4" w:rsidR="007E28C2" w:rsidRDefault="000E26F8" w:rsidP="00420ED6">
            <w:pPr>
              <w:ind w:firstLine="0"/>
            </w:pPr>
            <w:r>
              <w:t>6.3.4.</w:t>
            </w:r>
          </w:p>
        </w:tc>
        <w:tc>
          <w:tcPr>
            <w:tcW w:w="0" w:type="auto"/>
          </w:tcPr>
          <w:p w14:paraId="23F5BA17" w14:textId="2472717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_Ref95997133 \h </w:instrText>
            </w:r>
            <w:r>
              <w:fldChar w:fldCharType="separate"/>
            </w:r>
            <w:r w:rsidR="00C738A4">
              <w:t>Panel administratora</w:t>
            </w:r>
            <w:r>
              <w:fldChar w:fldCharType="end"/>
            </w:r>
          </w:p>
        </w:tc>
      </w:tr>
      <w:tr w:rsidR="007E28C2" w14:paraId="2EA67CE3" w14:textId="77777777" w:rsidTr="0017145E">
        <w:tc>
          <w:tcPr>
            <w:tcW w:w="0" w:type="auto"/>
          </w:tcPr>
          <w:p w14:paraId="62A01357" w14:textId="7CC42CFD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212EDBD" w14:textId="2CDE03CF" w:rsidR="007E28C2" w:rsidRDefault="000E26F8" w:rsidP="00420ED6">
            <w:pPr>
              <w:ind w:firstLine="0"/>
            </w:pPr>
            <w:r>
              <w:t>7.3.</w:t>
            </w:r>
          </w:p>
        </w:tc>
        <w:tc>
          <w:tcPr>
            <w:tcW w:w="0" w:type="auto"/>
          </w:tcPr>
          <w:p w14:paraId="1B372C2D" w14:textId="5E5E7616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_Ref95997140 \h </w:instrText>
            </w:r>
            <w:r>
              <w:fldChar w:fldCharType="separate"/>
            </w:r>
            <w:r w:rsidR="00C738A4">
              <w:t>Testy niefunkcjonalne</w:t>
            </w:r>
            <w:r>
              <w:fldChar w:fldCharType="end"/>
            </w:r>
          </w:p>
        </w:tc>
      </w:tr>
      <w:tr w:rsidR="007E28C2" w14:paraId="30966276" w14:textId="77777777" w:rsidTr="0017145E">
        <w:tc>
          <w:tcPr>
            <w:tcW w:w="0" w:type="auto"/>
          </w:tcPr>
          <w:p w14:paraId="4C8CF63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6CDFD69" w14:textId="5C44D465" w:rsidR="007E28C2" w:rsidRDefault="000E26F8" w:rsidP="00420ED6">
            <w:pPr>
              <w:ind w:firstLine="0"/>
            </w:pPr>
            <w:r>
              <w:t>8.</w:t>
            </w:r>
          </w:p>
        </w:tc>
        <w:tc>
          <w:tcPr>
            <w:tcW w:w="0" w:type="auto"/>
          </w:tcPr>
          <w:p w14:paraId="377F7ACA" w14:textId="144311BD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_Ref95997147 \h </w:instrText>
            </w:r>
            <w:r>
              <w:fldChar w:fldCharType="separate"/>
            </w:r>
            <w:r w:rsidR="00C738A4">
              <w:t>Podsumowanie</w:t>
            </w:r>
            <w:r>
              <w:fldChar w:fldCharType="end"/>
            </w:r>
          </w:p>
        </w:tc>
      </w:tr>
      <w:tr w:rsidR="007E28C2" w14:paraId="3A6FEB43" w14:textId="77777777" w:rsidTr="0017145E">
        <w:tc>
          <w:tcPr>
            <w:tcW w:w="0" w:type="auto"/>
          </w:tcPr>
          <w:p w14:paraId="2A720D8D" w14:textId="443E6A29" w:rsidR="007E28C2" w:rsidRDefault="007E28C2" w:rsidP="00324757">
            <w:pPr>
              <w:ind w:firstLine="0"/>
            </w:pPr>
            <w:r>
              <w:t xml:space="preserve">Kamil </w:t>
            </w:r>
            <w:proofErr w:type="spellStart"/>
            <w:r>
              <w:t>Szalast</w:t>
            </w:r>
            <w:proofErr w:type="spellEnd"/>
          </w:p>
        </w:tc>
        <w:tc>
          <w:tcPr>
            <w:tcW w:w="0" w:type="auto"/>
          </w:tcPr>
          <w:p w14:paraId="321C6FB6" w14:textId="0E5F0C5B" w:rsidR="007E28C2" w:rsidRDefault="007E28C2" w:rsidP="00CA464A">
            <w:pPr>
              <w:ind w:firstLine="0"/>
            </w:pPr>
            <w:r>
              <w:t>1.</w:t>
            </w:r>
          </w:p>
        </w:tc>
        <w:tc>
          <w:tcPr>
            <w:tcW w:w="0" w:type="auto"/>
          </w:tcPr>
          <w:p w14:paraId="747EAAEB" w14:textId="4DFF6072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_Ref95997156 \h </w:instrText>
            </w:r>
            <w:r>
              <w:fldChar w:fldCharType="separate"/>
            </w:r>
            <w:r w:rsidR="00C738A4">
              <w:t>Wstęp</w:t>
            </w:r>
            <w:r>
              <w:fldChar w:fldCharType="end"/>
            </w:r>
          </w:p>
        </w:tc>
      </w:tr>
      <w:tr w:rsidR="007E28C2" w14:paraId="45F1A5F5" w14:textId="77777777" w:rsidTr="0017145E">
        <w:tc>
          <w:tcPr>
            <w:tcW w:w="0" w:type="auto"/>
          </w:tcPr>
          <w:p w14:paraId="56AC18D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89A5A26" w14:textId="77780793" w:rsidR="007E28C2" w:rsidRDefault="007E28C2" w:rsidP="00420ED6">
            <w:pPr>
              <w:ind w:firstLine="0"/>
            </w:pPr>
            <w:r>
              <w:t>2.1.</w:t>
            </w:r>
          </w:p>
        </w:tc>
        <w:tc>
          <w:tcPr>
            <w:tcW w:w="0" w:type="auto"/>
          </w:tcPr>
          <w:p w14:paraId="23426A38" w14:textId="5C21EF0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_Ref95997161 \h </w:instrText>
            </w:r>
            <w:r>
              <w:fldChar w:fldCharType="separate"/>
            </w:r>
            <w:r w:rsidR="00C738A4">
              <w:t>Cel pracy</w:t>
            </w:r>
            <w:r>
              <w:fldChar w:fldCharType="end"/>
            </w:r>
          </w:p>
        </w:tc>
      </w:tr>
      <w:tr w:rsidR="007E28C2" w14:paraId="4F03C7CA" w14:textId="77777777" w:rsidTr="0017145E">
        <w:tc>
          <w:tcPr>
            <w:tcW w:w="0" w:type="auto"/>
          </w:tcPr>
          <w:p w14:paraId="2A73928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4C4B945" w14:textId="2854ABF7" w:rsidR="007E28C2" w:rsidRDefault="007E28C2" w:rsidP="00420ED6">
            <w:pPr>
              <w:ind w:firstLine="0"/>
            </w:pPr>
            <w:r>
              <w:t>2.2.</w:t>
            </w:r>
          </w:p>
        </w:tc>
        <w:tc>
          <w:tcPr>
            <w:tcW w:w="0" w:type="auto"/>
          </w:tcPr>
          <w:p w14:paraId="2EC8236D" w14:textId="7D6D0D8F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_Ref95997166 \h </w:instrText>
            </w:r>
            <w:r>
              <w:fldChar w:fldCharType="separate"/>
            </w:r>
            <w:r w:rsidR="00C738A4">
              <w:t>Zakres pracy</w:t>
            </w:r>
            <w:r>
              <w:fldChar w:fldCharType="end"/>
            </w:r>
          </w:p>
        </w:tc>
      </w:tr>
      <w:tr w:rsidR="007E28C2" w14:paraId="7D7834AD" w14:textId="77777777" w:rsidTr="0017145E">
        <w:tc>
          <w:tcPr>
            <w:tcW w:w="0" w:type="auto"/>
          </w:tcPr>
          <w:p w14:paraId="08B7F084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D8F213" w14:textId="5355E365" w:rsidR="007E28C2" w:rsidRDefault="007E28C2" w:rsidP="00420ED6">
            <w:pPr>
              <w:ind w:firstLine="0"/>
            </w:pPr>
            <w:r>
              <w:t>3.1.</w:t>
            </w:r>
          </w:p>
        </w:tc>
        <w:tc>
          <w:tcPr>
            <w:tcW w:w="0" w:type="auto"/>
          </w:tcPr>
          <w:p w14:paraId="1392B00A" w14:textId="0805F1F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_Ref95997171 \h </w:instrText>
            </w:r>
            <w:r>
              <w:fldChar w:fldCharType="separate"/>
            </w:r>
            <w:r w:rsidR="00C738A4">
              <w:t>Sytuacja zastana oraz identyfikacja potrzeb</w:t>
            </w:r>
            <w:r>
              <w:fldChar w:fldCharType="end"/>
            </w:r>
          </w:p>
        </w:tc>
      </w:tr>
      <w:tr w:rsidR="007E28C2" w14:paraId="6CE0A68C" w14:textId="77777777" w:rsidTr="0017145E">
        <w:tc>
          <w:tcPr>
            <w:tcW w:w="0" w:type="auto"/>
          </w:tcPr>
          <w:p w14:paraId="2120F915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2F1DF3A1" w14:textId="21016A2B" w:rsidR="007E28C2" w:rsidRDefault="007E28C2" w:rsidP="00420ED6">
            <w:pPr>
              <w:ind w:firstLine="0"/>
            </w:pPr>
            <w:r>
              <w:t>3.2.</w:t>
            </w:r>
          </w:p>
        </w:tc>
        <w:tc>
          <w:tcPr>
            <w:tcW w:w="0" w:type="auto"/>
          </w:tcPr>
          <w:p w14:paraId="0900559A" w14:textId="4C6A053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_Ref95997175 \h </w:instrText>
            </w:r>
            <w:r>
              <w:fldChar w:fldCharType="separate"/>
            </w:r>
            <w:r w:rsidR="00C738A4">
              <w:t>Przegląd systemów do rezerwacji wizyt stomatologicznych</w:t>
            </w:r>
            <w:r>
              <w:fldChar w:fldCharType="end"/>
            </w:r>
          </w:p>
        </w:tc>
      </w:tr>
      <w:tr w:rsidR="007E28C2" w14:paraId="02BC7C9C" w14:textId="77777777" w:rsidTr="0017145E">
        <w:tc>
          <w:tcPr>
            <w:tcW w:w="0" w:type="auto"/>
          </w:tcPr>
          <w:p w14:paraId="669C27FE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E16E4E" w14:textId="4E52AA3E" w:rsidR="007E28C2" w:rsidRDefault="007E28C2" w:rsidP="00420ED6">
            <w:pPr>
              <w:ind w:firstLine="0"/>
            </w:pPr>
            <w:r>
              <w:t>4.1.</w:t>
            </w:r>
          </w:p>
        </w:tc>
        <w:tc>
          <w:tcPr>
            <w:tcW w:w="0" w:type="auto"/>
          </w:tcPr>
          <w:p w14:paraId="0FB736C2" w14:textId="6D3BF919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_Ref95997179 \h </w:instrText>
            </w:r>
            <w:r>
              <w:fldChar w:fldCharType="separate"/>
            </w:r>
            <w:r w:rsidR="00C738A4">
              <w:t>Uzasadnienie wyboru architektury internetowej</w:t>
            </w:r>
            <w:r>
              <w:fldChar w:fldCharType="end"/>
            </w:r>
          </w:p>
        </w:tc>
      </w:tr>
      <w:tr w:rsidR="007E28C2" w14:paraId="4C5821F6" w14:textId="77777777" w:rsidTr="0017145E">
        <w:tc>
          <w:tcPr>
            <w:tcW w:w="0" w:type="auto"/>
          </w:tcPr>
          <w:p w14:paraId="705D19D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377C1714" w14:textId="5459F652" w:rsidR="007E28C2" w:rsidRDefault="007E28C2" w:rsidP="00420ED6">
            <w:pPr>
              <w:ind w:firstLine="0"/>
            </w:pPr>
            <w:r>
              <w:t>4.2.</w:t>
            </w:r>
          </w:p>
        </w:tc>
        <w:tc>
          <w:tcPr>
            <w:tcW w:w="0" w:type="auto"/>
          </w:tcPr>
          <w:p w14:paraId="3EB54D02" w14:textId="39AB7501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_Ref95997185 \h </w:instrText>
            </w:r>
            <w:r>
              <w:fldChar w:fldCharType="separate"/>
            </w:r>
            <w:r w:rsidR="00C738A4">
              <w:t>Stos technologiczny</w:t>
            </w:r>
            <w:r>
              <w:fldChar w:fldCharType="end"/>
            </w:r>
          </w:p>
        </w:tc>
      </w:tr>
      <w:tr w:rsidR="007E28C2" w14:paraId="5762125F" w14:textId="77777777" w:rsidTr="0017145E">
        <w:tc>
          <w:tcPr>
            <w:tcW w:w="0" w:type="auto"/>
          </w:tcPr>
          <w:p w14:paraId="7F5ABE37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59758EE5" w14:textId="1A4B93EA" w:rsidR="007E28C2" w:rsidRDefault="007E28C2" w:rsidP="00420ED6">
            <w:pPr>
              <w:ind w:firstLine="0"/>
            </w:pPr>
            <w:r>
              <w:t>5.1.</w:t>
            </w:r>
          </w:p>
        </w:tc>
        <w:tc>
          <w:tcPr>
            <w:tcW w:w="0" w:type="auto"/>
          </w:tcPr>
          <w:p w14:paraId="57404348" w14:textId="647B0BB7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_Ref95997191 \h </w:instrText>
            </w:r>
            <w:r>
              <w:fldChar w:fldCharType="separate"/>
            </w:r>
            <w:r w:rsidR="00C738A4">
              <w:t>Procesy biznesowe</w:t>
            </w:r>
            <w:r>
              <w:fldChar w:fldCharType="end"/>
            </w:r>
          </w:p>
        </w:tc>
      </w:tr>
      <w:tr w:rsidR="007E28C2" w14:paraId="57472C2C" w14:textId="77777777" w:rsidTr="0017145E">
        <w:tc>
          <w:tcPr>
            <w:tcW w:w="0" w:type="auto"/>
          </w:tcPr>
          <w:p w14:paraId="5AF76503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06E3E945" w14:textId="60762F9A" w:rsidR="007E28C2" w:rsidRDefault="007E28C2" w:rsidP="00420ED6">
            <w:pPr>
              <w:ind w:firstLine="0"/>
            </w:pPr>
            <w:r>
              <w:t>5.2.</w:t>
            </w:r>
          </w:p>
        </w:tc>
        <w:tc>
          <w:tcPr>
            <w:tcW w:w="0" w:type="auto"/>
          </w:tcPr>
          <w:p w14:paraId="5FEB0C63" w14:textId="27CDBB25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_Ref95997198 \h </w:instrText>
            </w:r>
            <w:r>
              <w:fldChar w:fldCharType="separate"/>
            </w:r>
            <w:r w:rsidR="00C738A4">
              <w:t>Specyfikacja wymagań</w:t>
            </w:r>
            <w:r>
              <w:fldChar w:fldCharType="end"/>
            </w:r>
          </w:p>
        </w:tc>
      </w:tr>
      <w:tr w:rsidR="007E28C2" w14:paraId="48A77E07" w14:textId="77777777" w:rsidTr="0017145E">
        <w:tc>
          <w:tcPr>
            <w:tcW w:w="0" w:type="auto"/>
          </w:tcPr>
          <w:p w14:paraId="19C01401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4A035A29" w14:textId="310D1E9B" w:rsidR="007E28C2" w:rsidRDefault="007E28C2" w:rsidP="00420ED6">
            <w:pPr>
              <w:ind w:firstLine="0"/>
            </w:pPr>
            <w:r>
              <w:t>6.1.</w:t>
            </w:r>
          </w:p>
        </w:tc>
        <w:tc>
          <w:tcPr>
            <w:tcW w:w="0" w:type="auto"/>
          </w:tcPr>
          <w:p w14:paraId="78CC1751" w14:textId="0ED4E4C4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_Ref95997205 \h </w:instrText>
            </w:r>
            <w:r>
              <w:fldChar w:fldCharType="separate"/>
            </w:r>
            <w:r w:rsidR="00C738A4">
              <w:t>Baza danych</w:t>
            </w:r>
            <w:r>
              <w:fldChar w:fldCharType="end"/>
            </w:r>
          </w:p>
        </w:tc>
      </w:tr>
      <w:tr w:rsidR="007E28C2" w14:paraId="46A05516" w14:textId="77777777" w:rsidTr="0017145E">
        <w:tc>
          <w:tcPr>
            <w:tcW w:w="0" w:type="auto"/>
          </w:tcPr>
          <w:p w14:paraId="7D8AE4BB" w14:textId="77777777" w:rsidR="007E28C2" w:rsidRDefault="007E28C2" w:rsidP="00324757">
            <w:pPr>
              <w:ind w:firstLine="0"/>
            </w:pPr>
          </w:p>
        </w:tc>
        <w:tc>
          <w:tcPr>
            <w:tcW w:w="0" w:type="auto"/>
          </w:tcPr>
          <w:p w14:paraId="666181D3" w14:textId="5F5BFD38" w:rsidR="007E28C2" w:rsidRDefault="007E28C2" w:rsidP="00420ED6">
            <w:pPr>
              <w:ind w:firstLine="0"/>
            </w:pPr>
            <w:r>
              <w:t>7.2.</w:t>
            </w:r>
          </w:p>
        </w:tc>
        <w:tc>
          <w:tcPr>
            <w:tcW w:w="0" w:type="auto"/>
          </w:tcPr>
          <w:p w14:paraId="5475CF58" w14:textId="2E3F6C8E" w:rsidR="007E28C2" w:rsidRDefault="00D97EFE" w:rsidP="00420ED6">
            <w:pPr>
              <w:ind w:firstLine="0"/>
            </w:pPr>
            <w:r>
              <w:fldChar w:fldCharType="begin"/>
            </w:r>
            <w:r>
              <w:instrText xml:space="preserve"> REF _Ref95997214 \h </w:instrText>
            </w:r>
            <w:r>
              <w:fldChar w:fldCharType="separate"/>
            </w:r>
            <w:r w:rsidR="00C738A4">
              <w:t>Testy funkcjonalne</w:t>
            </w:r>
            <w:r>
              <w:fldChar w:fldCharType="end"/>
            </w:r>
          </w:p>
        </w:tc>
      </w:tr>
    </w:tbl>
    <w:p w14:paraId="188513DF" w14:textId="77777777" w:rsidR="00324757" w:rsidRPr="00324757" w:rsidRDefault="00324757" w:rsidP="00324757"/>
    <w:p w14:paraId="7488CFFC" w14:textId="2A291440" w:rsidR="00380CB3" w:rsidRDefault="00380CB3" w:rsidP="00380CB3">
      <w:pPr>
        <w:pStyle w:val="Nagwek2"/>
      </w:pPr>
      <w:bookmarkStart w:id="16" w:name="_Ref95997099"/>
      <w:bookmarkStart w:id="17" w:name="_Toc96004207"/>
      <w:r>
        <w:t>Słownik pojęć</w:t>
      </w:r>
      <w:bookmarkEnd w:id="16"/>
      <w:bookmarkEnd w:id="17"/>
    </w:p>
    <w:p w14:paraId="291CB04F" w14:textId="455947FF" w:rsidR="00057624" w:rsidRDefault="00057624" w:rsidP="00057624">
      <w:r>
        <w:t>Na potrzeby niniejszej pracy inżynierskiej zdefiniowane zostały podstawowe pojęcia określające rolę poszczególnych użytkowników projektowanego systemu informatycznego:</w:t>
      </w:r>
    </w:p>
    <w:p w14:paraId="0D2BE179" w14:textId="35BC8CAC" w:rsidR="00057624" w:rsidRDefault="00057624" w:rsidP="00057624">
      <w:r>
        <w:t xml:space="preserve">Pacjent – jest to osoba, która </w:t>
      </w:r>
      <w:r w:rsidR="000334FE">
        <w:t xml:space="preserve">korzysta z usług placówki medycznej, która mogłaby </w:t>
      </w:r>
      <w:r w:rsidR="00EF1C26">
        <w:t>użytkować</w:t>
      </w:r>
      <w:r w:rsidR="000334FE">
        <w:t xml:space="preserve"> </w:t>
      </w:r>
      <w:r w:rsidR="00EF1C26">
        <w:t>projektowaną aplikację internetową</w:t>
      </w:r>
      <w:r w:rsidR="00CC3E7E">
        <w:t>.</w:t>
      </w:r>
    </w:p>
    <w:p w14:paraId="67759EA5" w14:textId="142E5207" w:rsidR="00057624" w:rsidRDefault="00057624" w:rsidP="00057624">
      <w:r>
        <w:t>Lekarz</w:t>
      </w:r>
      <w:r w:rsidR="00CC3E7E">
        <w:t xml:space="preserve"> – reprezentuje wykwalifikowanego w danej specjalizacji pracownika gabinetu stomatologicznego.</w:t>
      </w:r>
    </w:p>
    <w:p w14:paraId="0B04A578" w14:textId="182E3C67" w:rsidR="00057624" w:rsidRPr="00057624" w:rsidRDefault="00057624" w:rsidP="00057624">
      <w:r>
        <w:t>Administrator</w:t>
      </w:r>
      <w:r w:rsidR="0000145F">
        <w:t xml:space="preserve"> – użytkownik mający pełną kontrolę nad najistotniejszymi elementami systemu. W praktyce jest to osoba zajmująca się </w:t>
      </w:r>
      <w:r w:rsidR="0069192F">
        <w:t xml:space="preserve">telefoniczną </w:t>
      </w:r>
      <w:r w:rsidR="0000145F">
        <w:t>rejestracją pacjentów na wizyty</w:t>
      </w:r>
      <w:r w:rsidR="0069192F">
        <w:t>, a także zarz</w:t>
      </w:r>
      <w:r w:rsidR="0006184F">
        <w:t>ądzaniem istniejącymi wizytami oraz grafikami lekarzy.</w:t>
      </w:r>
    </w:p>
    <w:p w14:paraId="04FAB22C" w14:textId="18CD9533" w:rsidR="00380CB3" w:rsidRDefault="00380CB3" w:rsidP="00875899">
      <w:pPr>
        <w:pStyle w:val="Nagwek1"/>
      </w:pPr>
      <w:bookmarkStart w:id="18" w:name="_Toc96004208"/>
      <w:r>
        <w:lastRenderedPageBreak/>
        <w:t>Analiza potrzeb rynku</w:t>
      </w:r>
      <w:bookmarkEnd w:id="18"/>
    </w:p>
    <w:p w14:paraId="0CF7533E" w14:textId="66805A0A" w:rsidR="00225ACF" w:rsidRPr="00225ACF" w:rsidRDefault="00E86FF1" w:rsidP="00225ACF">
      <w:r>
        <w:t>Jak wspomniano we wstępie niniejszego opracowania, coraz więcej firm świadczących różnej maści usłu</w:t>
      </w:r>
      <w:r w:rsidR="0044040B">
        <w:t xml:space="preserve">gi </w:t>
      </w:r>
      <w:r w:rsidR="0076649A">
        <w:t xml:space="preserve">decyduje się </w:t>
      </w:r>
      <w:r w:rsidR="002D6717">
        <w:t xml:space="preserve">na </w:t>
      </w:r>
      <w:r w:rsidR="0076649A">
        <w:t xml:space="preserve">przekształcenie swojego dotychczasowego sposobu prowadzenia grafiku wykonywanych prac. </w:t>
      </w:r>
      <w:r w:rsidR="002D6717">
        <w:t>Usługodawcy zaopatrzając się w informatyczny system rezerwacji świadczeń (w tym przypadku są to oczywiście wizyty stomatologiczne) są w stanie zaoszczędzić sobie oraz swoim pracownikom wysiłku związanego z prowadzeniem papierowej dokumentacji.</w:t>
      </w:r>
    </w:p>
    <w:p w14:paraId="14F3DC07" w14:textId="1A676DE1" w:rsidR="00BA4EA3" w:rsidRDefault="00BA4EA3" w:rsidP="00BA4EA3">
      <w:pPr>
        <w:pStyle w:val="Nagwek2"/>
      </w:pPr>
      <w:bookmarkStart w:id="19" w:name="_Ref95997171"/>
      <w:bookmarkStart w:id="20" w:name="_Toc96004209"/>
      <w:r>
        <w:t>Sytuacja zastana oraz identyfikacja potrzeb</w:t>
      </w:r>
      <w:bookmarkEnd w:id="19"/>
      <w:bookmarkEnd w:id="20"/>
    </w:p>
    <w:p w14:paraId="19AC814D" w14:textId="618FBCF1" w:rsidR="00064A64" w:rsidRDefault="007C4EDA" w:rsidP="00064A64">
      <w:r>
        <w:t xml:space="preserve">Spośród analizowanych systemów zapewniających internetową rezerwację wizyt stomatologicznych najczęściej spotykanym jest aplikacja internetowa. </w:t>
      </w:r>
      <w:r w:rsidR="00A87551">
        <w:t>Tego typu system ma jedną niepodważalną zaletę: nie wymaga on instalacji, ponieważ jest dostępny bezpośrednio w przeglądarce internetowej, bez znaczenia czy użytkownik korzysta z wersji na komputery stacjonarne czy z wersji przeznaczonej na telefony komórkowe.</w:t>
      </w:r>
    </w:p>
    <w:p w14:paraId="646D8E3C" w14:textId="331B03CD" w:rsidR="0077678D" w:rsidRDefault="00C36D9A" w:rsidP="00795D21">
      <w:r>
        <w:t>Znaczny odsetek</w:t>
      </w:r>
      <w:r w:rsidR="0077678D">
        <w:t xml:space="preserve"> analizowanych przez autorów pracy inżynierskiej gabinetów stomatologicznych korzysta z zewnętrznego systemu rezerwacji jakim jest strona internetowa pod adresem </w:t>
      </w:r>
      <w:r w:rsidR="00336D36" w:rsidRPr="00336D36">
        <w:t>https://www.znanylekarz.pl/</w:t>
      </w:r>
      <w:r w:rsidR="00336D36">
        <w:t xml:space="preserve"> [</w:t>
      </w:r>
      <w:r w:rsidR="006C4981">
        <w:t>8</w:t>
      </w:r>
      <w:r w:rsidR="00336D36">
        <w:t>]</w:t>
      </w:r>
      <w:r w:rsidR="0077678D">
        <w:t>.</w:t>
      </w:r>
      <w:r w:rsidR="00B72B86">
        <w:t xml:space="preserve"> </w:t>
      </w:r>
      <w:r w:rsidR="00522997">
        <w:t xml:space="preserve">Rozwiązanie </w:t>
      </w:r>
      <w:r w:rsidR="00015706">
        <w:t>tego typu</w:t>
      </w:r>
      <w:r w:rsidR="00522997">
        <w:t xml:space="preserve"> jest korzystne dla </w:t>
      </w:r>
      <w:r w:rsidR="0025289E">
        <w:t>placówek medycznych</w:t>
      </w:r>
      <w:r w:rsidR="00522997">
        <w:t xml:space="preserve">, ponieważ </w:t>
      </w:r>
      <w:r w:rsidR="00571FD0">
        <w:t>może zapewnić</w:t>
      </w:r>
      <w:r w:rsidR="00522997">
        <w:t xml:space="preserve"> szereg usprawnień:</w:t>
      </w:r>
    </w:p>
    <w:p w14:paraId="41E6336D" w14:textId="171E0148" w:rsidR="00522997" w:rsidRDefault="00A43CCC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b</w:t>
      </w:r>
      <w:r w:rsidR="00DC1B17">
        <w:t>rak konieczności prowadzenia ewidencji wizyt w tradycyjnej formie papierowej, która jak wiadomo niesie ze sobą znaczne ograniczenia</w:t>
      </w:r>
      <w:r>
        <w:t>,</w:t>
      </w:r>
    </w:p>
    <w:p w14:paraId="5A842BD0" w14:textId="31A8788B" w:rsidR="001D2160" w:rsidRDefault="009465ED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możliwość zredukowania liczby pracowników potrzebnych do zarządzania </w:t>
      </w:r>
      <w:r w:rsidR="001D2160">
        <w:t>placówką medyczną</w:t>
      </w:r>
      <w:r w:rsidR="00912398">
        <w:t>,</w:t>
      </w:r>
    </w:p>
    <w:p w14:paraId="0DDE42C0" w14:textId="2698906A" w:rsidR="0035107E" w:rsidRDefault="0035107E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 xml:space="preserve">zapewnienie stałym klientom placówki dostępu do historii leczenia oraz zaleceń sporządzonych przez lekarza </w:t>
      </w:r>
      <w:r w:rsidR="00AF4B6F">
        <w:t>prowadzącego leczenie</w:t>
      </w:r>
      <w:r w:rsidR="00912398">
        <w:t>,</w:t>
      </w:r>
    </w:p>
    <w:p w14:paraId="22B37986" w14:textId="4229398E" w:rsidR="0035107E" w:rsidRDefault="0025005B" w:rsidP="00776F47">
      <w:pPr>
        <w:pStyle w:val="Akapitzlist"/>
        <w:numPr>
          <w:ilvl w:val="0"/>
          <w:numId w:val="3"/>
        </w:numPr>
        <w:tabs>
          <w:tab w:val="clear" w:pos="397"/>
        </w:tabs>
      </w:pPr>
      <w:r>
        <w:t>możliwość o</w:t>
      </w:r>
      <w:r w:rsidR="009E5CED">
        <w:t>parcia kampanii marketingowej placówki medycznej o nowoczesny system rezerwacji, który z pewnością przyciągnie młodych klientów.</w:t>
      </w:r>
    </w:p>
    <w:p w14:paraId="230AA146" w14:textId="68EA1272" w:rsidR="0047741F" w:rsidRDefault="007430BD" w:rsidP="009C281F">
      <w:pPr>
        <w:tabs>
          <w:tab w:val="clear" w:pos="397"/>
        </w:tabs>
      </w:pPr>
      <w:r>
        <w:t>Niestety wciąż wiele gabinetów nie korzysta z przedstawionego powyżej systemu informatycznego, w zamian zamieszczając na swoich stronach internetowych proste formularze kontaktowe</w:t>
      </w:r>
      <w:r w:rsidR="00461926">
        <w:t xml:space="preserve"> [</w:t>
      </w:r>
      <w:r w:rsidR="004B066A">
        <w:t>9</w:t>
      </w:r>
      <w:r w:rsidR="00461926">
        <w:t>]</w:t>
      </w:r>
      <w:r>
        <w:t xml:space="preserve">. </w:t>
      </w:r>
      <w:r w:rsidR="00593810">
        <w:t xml:space="preserve">Takie rozwiązanie wymaga od potencjalnego pacjenta podania swoich danych osobowych i kontaktowych, aby w dalszej kolejności rejestratorka zatrudniona przez gabinet stomatologiczny mogła skontaktować się z nim i ustalić termin wizyty. </w:t>
      </w:r>
      <w:r w:rsidR="002471A7">
        <w:t xml:space="preserve">Nie jest to zbyt ergonomiczne rozwiązanie, gdyż klient placówki medycznej może </w:t>
      </w:r>
      <w:r w:rsidR="00663E64">
        <w:t>zamiast</w:t>
      </w:r>
      <w:r w:rsidR="002471A7">
        <w:t xml:space="preserve"> tego po prostu sam skontaktować się z rejestracją </w:t>
      </w:r>
      <w:r w:rsidR="001E2DEB">
        <w:t>i od razu umówić konkretny termin interesującego go zabiegu</w:t>
      </w:r>
      <w:r w:rsidR="002471A7">
        <w:t>.</w:t>
      </w:r>
    </w:p>
    <w:p w14:paraId="6919BDF0" w14:textId="3768275B" w:rsidR="001A3AA7" w:rsidRDefault="001A3AA7" w:rsidP="001A3AA7">
      <w:pPr>
        <w:pStyle w:val="Nagwek2"/>
      </w:pPr>
      <w:bookmarkStart w:id="21" w:name="_Ref95997175"/>
      <w:bookmarkStart w:id="22" w:name="_Toc96004210"/>
      <w:r>
        <w:lastRenderedPageBreak/>
        <w:t>Przegląd systemów do rezerwacji wizyt stomatologicznych</w:t>
      </w:r>
      <w:bookmarkEnd w:id="21"/>
      <w:bookmarkEnd w:id="22"/>
    </w:p>
    <w:p w14:paraId="4A5AFBB3" w14:textId="0120ECCB" w:rsidR="00B06739" w:rsidRDefault="00F21B3E" w:rsidP="00B06739">
      <w:r>
        <w:t xml:space="preserve">Wspomniany w poprzednim rozdziale zewnętrzny system rezerwacji wizyt jest </w:t>
      </w:r>
      <w:r w:rsidR="00D544E1">
        <w:t>najczęściej</w:t>
      </w:r>
      <w:r>
        <w:t xml:space="preserve"> wybier</w:t>
      </w:r>
      <w:r w:rsidR="005B11A9">
        <w:t xml:space="preserve">anym rozwiązaniem </w:t>
      </w:r>
      <w:r w:rsidR="00D544E1">
        <w:t>przez</w:t>
      </w:r>
      <w:r w:rsidR="005B11A9">
        <w:t xml:space="preserve"> </w:t>
      </w:r>
      <w:r w:rsidR="00D544E1">
        <w:t>gabinety stomatologiczne</w:t>
      </w:r>
      <w:r>
        <w:t xml:space="preserve">. </w:t>
      </w:r>
      <w:r w:rsidR="00B51639">
        <w:t>Na niektórych stronach [</w:t>
      </w:r>
      <w:r w:rsidR="006B144F">
        <w:t>10</w:t>
      </w:r>
      <w:r w:rsidR="00B51639">
        <w:t>]</w:t>
      </w:r>
      <w:r w:rsidR="00B51639">
        <w:rPr>
          <w:b/>
        </w:rPr>
        <w:t xml:space="preserve"> </w:t>
      </w:r>
      <w:r w:rsidR="00B51639">
        <w:t>autorzy zastosowali gotowy element</w:t>
      </w:r>
      <w:r w:rsidR="001A2542">
        <w:t xml:space="preserve"> </w:t>
      </w:r>
      <w:r w:rsidR="00453B2E">
        <w:t>(</w:t>
      </w:r>
      <w:r w:rsidR="00450DF3">
        <w:fldChar w:fldCharType="begin"/>
      </w:r>
      <w:r w:rsidR="00450DF3">
        <w:instrText xml:space="preserve"> REF _Ref93689406 \h </w:instrText>
      </w:r>
      <w:r w:rsidR="00450DF3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1</w:t>
      </w:r>
      <w:r w:rsidR="00450DF3">
        <w:fldChar w:fldCharType="end"/>
      </w:r>
      <w:r w:rsidR="0088321C">
        <w:t>.</w:t>
      </w:r>
      <w:r w:rsidR="00453B2E">
        <w:t>)</w:t>
      </w:r>
      <w:r w:rsidR="00B51639">
        <w:t xml:space="preserve"> służący do przekierowania użytkownika na </w:t>
      </w:r>
      <w:r w:rsidR="00507F3A">
        <w:t>witrynę z</w:t>
      </w:r>
      <w:r w:rsidR="00B51639">
        <w:t xml:space="preserve"> formularz</w:t>
      </w:r>
      <w:r w:rsidR="00507F3A">
        <w:t>em</w:t>
      </w:r>
      <w:r w:rsidR="00B51639">
        <w:t xml:space="preserve"> rejestracji.</w:t>
      </w:r>
      <w:r w:rsidR="00D3592C">
        <w:t xml:space="preserve"> Gdy użytkownik kliknie w interesującą go godzinę wizyty, zostanie oddelegowany do formularza rejestracji znajdują</w:t>
      </w:r>
      <w:r w:rsidR="00E5285C">
        <w:t>c</w:t>
      </w:r>
      <w:r w:rsidR="00AA1CE5">
        <w:t>ego się w </w:t>
      </w:r>
      <w:r w:rsidR="00E5285C">
        <w:t xml:space="preserve">zewnętrznym serwisie </w:t>
      </w:r>
      <w:r w:rsidR="00453B2E">
        <w:t>(</w:t>
      </w:r>
      <w:r w:rsidR="00E82AB7">
        <w:fldChar w:fldCharType="begin"/>
      </w:r>
      <w:r w:rsidR="00E82AB7">
        <w:instrText xml:space="preserve"> REF _Ref93689854 \h </w:instrText>
      </w:r>
      <w:r w:rsidR="00E82AB7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2</w:t>
      </w:r>
      <w:r w:rsidR="00E82AB7">
        <w:fldChar w:fldCharType="end"/>
      </w:r>
      <w:r w:rsidR="00E82AB7">
        <w:t>.</w:t>
      </w:r>
      <w:r w:rsidR="00453B2E">
        <w:t>)</w:t>
      </w:r>
      <w:r w:rsidR="00E5285C">
        <w:t>.</w:t>
      </w:r>
    </w:p>
    <w:p w14:paraId="74BB7FEB" w14:textId="54852C35" w:rsidR="00E96F61" w:rsidRDefault="001A2542" w:rsidP="001A254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DD735" wp14:editId="7ACAEA05">
            <wp:extent cx="3957942" cy="4495800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9415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E128" w14:textId="20875C31" w:rsidR="00B34801" w:rsidRDefault="00E96F61" w:rsidP="001009F7">
      <w:pPr>
        <w:pStyle w:val="Legenda"/>
      </w:pPr>
      <w:bookmarkStart w:id="23" w:name="_Ref93689406"/>
      <w:r>
        <w:t xml:space="preserve">Rys. </w:t>
      </w:r>
      <w:fldSimple w:instr=" STYLEREF 1 \s ">
        <w:r w:rsidR="00C738A4">
          <w:rPr>
            <w:noProof/>
          </w:rPr>
          <w:t>3</w:t>
        </w:r>
      </w:fldSimple>
      <w:r w:rsidR="003E6644">
        <w:t>.</w:t>
      </w:r>
      <w:fldSimple w:instr=" SEQ Rys. \* ARABIC \s 1 ">
        <w:r w:rsidR="00C738A4">
          <w:rPr>
            <w:noProof/>
          </w:rPr>
          <w:t>1</w:t>
        </w:r>
      </w:fldSimple>
      <w:bookmarkEnd w:id="23"/>
      <w:r>
        <w:t xml:space="preserve">. </w:t>
      </w:r>
      <w:r w:rsidR="001A2542">
        <w:t>Zdjęcie ekranu</w:t>
      </w:r>
      <w:r w:rsidR="00E5285C">
        <w:t xml:space="preserve"> przedstawiające </w:t>
      </w:r>
      <w:r w:rsidR="0091726C">
        <w:t>element utworzony przez autorów serwisu [</w:t>
      </w:r>
      <w:r w:rsidR="00555E20">
        <w:t>8</w:t>
      </w:r>
      <w:r w:rsidR="0091726C">
        <w:t>]</w:t>
      </w:r>
      <w:r w:rsidR="00A73025">
        <w:t xml:space="preserve"> zastosowany na stronie internetowej gabinetu stomatologicznego</w:t>
      </w:r>
      <w:r w:rsidR="00635242">
        <w:t>, źródło [10]</w:t>
      </w:r>
    </w:p>
    <w:p w14:paraId="62BEBD5C" w14:textId="4A68B4AB" w:rsidR="00D3592C" w:rsidRPr="00D3592C" w:rsidRDefault="00583589" w:rsidP="00D3592C">
      <w:r>
        <w:t xml:space="preserve">Takie rozwiązanie zapewnia sprawną rezerwację konkretnego terminu wizyty, aczkolwiek przekierowanie użytkownika witryny do innej podstrony może wzbudzić pewną dozę nieufności. </w:t>
      </w:r>
      <w:r w:rsidR="009149BF">
        <w:t>Dodatkowym atutem tego konkretnego rozwiązania jest przejrzystość graficznego interfejsu grafika lekarza z dostępnymi terminami.</w:t>
      </w:r>
      <w:r w:rsidR="000162D9">
        <w:t xml:space="preserve"> Sam formularz rejestracji zamieszczony w zewnętrznym serwisie jest klarowny i wymaga podania jedynie </w:t>
      </w:r>
      <w:r w:rsidR="00063B64">
        <w:t xml:space="preserve">niezbędnych </w:t>
      </w:r>
      <w:r w:rsidR="003756B1">
        <w:t xml:space="preserve">informacji, a co najważniejsze, przez cały czas </w:t>
      </w:r>
      <w:r w:rsidR="009F69D2">
        <w:t>użytkownik</w:t>
      </w:r>
      <w:r w:rsidR="008A69E6">
        <w:t xml:space="preserve"> (w prawym górnym roku formularza)</w:t>
      </w:r>
      <w:r w:rsidR="009F69D2">
        <w:t xml:space="preserve"> ma wgląd w </w:t>
      </w:r>
      <w:r w:rsidR="005466AB">
        <w:t xml:space="preserve">najważniejsze </w:t>
      </w:r>
      <w:r w:rsidR="005B0006">
        <w:t>dane na temat</w:t>
      </w:r>
      <w:r w:rsidR="005466AB">
        <w:t xml:space="preserve"> rezerwowanej przez siebie </w:t>
      </w:r>
      <w:r w:rsidR="006D5953">
        <w:t>wizyty</w:t>
      </w:r>
      <w:r w:rsidR="005618DD">
        <w:t>.</w:t>
      </w:r>
    </w:p>
    <w:p w14:paraId="2F186FEA" w14:textId="77777777" w:rsidR="00806E26" w:rsidRDefault="00450DF3" w:rsidP="00806E26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95FAEA" wp14:editId="365B1C11">
            <wp:extent cx="3332899" cy="3931920"/>
            <wp:effectExtent l="0" t="0" r="127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722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C28" w14:textId="58B989E5" w:rsidR="00450DF3" w:rsidRDefault="00806E26" w:rsidP="001009F7">
      <w:pPr>
        <w:pStyle w:val="Legenda"/>
      </w:pPr>
      <w:bookmarkStart w:id="24" w:name="_Ref93689854"/>
      <w:r>
        <w:t xml:space="preserve">Rys. </w:t>
      </w:r>
      <w:fldSimple w:instr=" STYLEREF 1 \s ">
        <w:r w:rsidR="00C738A4">
          <w:rPr>
            <w:noProof/>
          </w:rPr>
          <w:t>3</w:t>
        </w:r>
      </w:fldSimple>
      <w:r w:rsidR="003E6644">
        <w:t>.</w:t>
      </w:r>
      <w:fldSimple w:instr=" SEQ Rys. \* ARABIC \s 1 ">
        <w:r w:rsidR="00C738A4">
          <w:rPr>
            <w:noProof/>
          </w:rPr>
          <w:t>2</w:t>
        </w:r>
      </w:fldSimple>
      <w:bookmarkEnd w:id="24"/>
      <w:r w:rsidR="00E5285C">
        <w:t>. Zdjęcie ekranu formularza rejestracyjnego znajdującego się w popularnym serwisie</w:t>
      </w:r>
      <w:r w:rsidR="00FF765A">
        <w:t>, źródło</w:t>
      </w:r>
      <w:r w:rsidR="00E5285C">
        <w:t xml:space="preserve"> [</w:t>
      </w:r>
      <w:r w:rsidR="00555E20">
        <w:t>8</w:t>
      </w:r>
      <w:r w:rsidR="00E5285C">
        <w:t>]</w:t>
      </w:r>
    </w:p>
    <w:p w14:paraId="12513309" w14:textId="32950204" w:rsidR="00513153" w:rsidRDefault="000A07A4" w:rsidP="000A07A4">
      <w:r>
        <w:t xml:space="preserve">Kolejnym, najbardziej zbliżonym do zaproponowanego w ramach tematu pracy inżynierskiej rozwiązaniem jest </w:t>
      </w:r>
      <w:r w:rsidR="002562A8">
        <w:t xml:space="preserve">własny system </w:t>
      </w:r>
      <w:r w:rsidR="00F43A75">
        <w:t xml:space="preserve">informatyczny odpowiadający za rezerwację wizyt </w:t>
      </w:r>
      <w:r w:rsidR="00417041">
        <w:t>w placówce medycznej</w:t>
      </w:r>
      <w:r w:rsidR="00F43A75">
        <w:t>.</w:t>
      </w:r>
      <w:r w:rsidR="00F34307">
        <w:t xml:space="preserve"> Za przykład posłuży tutaj witryna internetowa </w:t>
      </w:r>
      <w:r w:rsidR="007849EE" w:rsidRPr="007849EE">
        <w:t>https://aldent.lublin.pl/</w:t>
      </w:r>
      <w:r w:rsidR="007849EE">
        <w:t xml:space="preserve"> [17]</w:t>
      </w:r>
      <w:r w:rsidR="00ED26E3">
        <w:t>, która korzysta z oprogramowania firmy o nazwie „FELG DENT”</w:t>
      </w:r>
      <w:r w:rsidR="003F52C3">
        <w:t xml:space="preserve"> </w:t>
      </w:r>
      <w:r w:rsidR="00EE4040">
        <w:t>(</w:t>
      </w:r>
      <w:r w:rsidR="00D5078B">
        <w:fldChar w:fldCharType="begin"/>
      </w:r>
      <w:r w:rsidR="00D5078B">
        <w:instrText xml:space="preserve"> REF _Ref93696024 \h </w:instrText>
      </w:r>
      <w:r w:rsidR="00D5078B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3</w:t>
      </w:r>
      <w:r w:rsidR="00D5078B">
        <w:fldChar w:fldCharType="end"/>
      </w:r>
      <w:r w:rsidR="00EE4040">
        <w:t>.)</w:t>
      </w:r>
      <w:r w:rsidR="003F52C3">
        <w:t>.</w:t>
      </w:r>
    </w:p>
    <w:p w14:paraId="7ECF5D6E" w14:textId="1696B984" w:rsidR="00513153" w:rsidRDefault="004349A7" w:rsidP="0051315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57C08A" wp14:editId="4F508823">
            <wp:extent cx="3497580" cy="2525204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EA0" w14:textId="617A7C53" w:rsidR="000A07A4" w:rsidRDefault="00513153" w:rsidP="001009F7">
      <w:pPr>
        <w:pStyle w:val="Legenda"/>
      </w:pPr>
      <w:bookmarkStart w:id="25" w:name="_Ref93696024"/>
      <w:r>
        <w:t xml:space="preserve">Rys. </w:t>
      </w:r>
      <w:fldSimple w:instr=" STYLEREF 1 \s ">
        <w:r w:rsidR="00C738A4">
          <w:rPr>
            <w:noProof/>
          </w:rPr>
          <w:t>3</w:t>
        </w:r>
      </w:fldSimple>
      <w:r w:rsidR="003E6644">
        <w:t>.</w:t>
      </w:r>
      <w:fldSimple w:instr=" SEQ Rys. \* ARABIC \s 1 ">
        <w:r w:rsidR="00C738A4">
          <w:rPr>
            <w:noProof/>
          </w:rPr>
          <w:t>3</w:t>
        </w:r>
      </w:fldSimple>
      <w:bookmarkEnd w:id="25"/>
      <w:r>
        <w:t>. Zdjęcie ekranu panelu służącego do wyszukania oraz późniejszej rezerwacji terminu wizyty</w:t>
      </w:r>
      <w:r w:rsidR="007849EE">
        <w:t>, źródło [17]</w:t>
      </w:r>
    </w:p>
    <w:p w14:paraId="741EF6CB" w14:textId="77777777" w:rsidR="008227BB" w:rsidRDefault="00A70449" w:rsidP="00D432B8">
      <w:r>
        <w:t xml:space="preserve">Przedstawiony na </w:t>
      </w:r>
      <w:r>
        <w:fldChar w:fldCharType="begin"/>
      </w:r>
      <w:r>
        <w:instrText xml:space="preserve"> REF _Ref93696024 \h </w:instrText>
      </w:r>
      <w:r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3</w:t>
      </w:r>
      <w:r>
        <w:fldChar w:fldCharType="end"/>
      </w:r>
      <w:r>
        <w:t xml:space="preserve">. system różni się od poprzednio omawianego kilkoma istotnymi cechami. </w:t>
      </w:r>
      <w:r w:rsidR="004D1CAA">
        <w:t xml:space="preserve">Po pierwsze użytkownik po kliknięciu przycisku „Umów się na wizytę” </w:t>
      </w:r>
      <w:r w:rsidR="006B4778">
        <w:lastRenderedPageBreak/>
        <w:t xml:space="preserve">(znajdującego się na stronie głównej kliniki) </w:t>
      </w:r>
      <w:r w:rsidR="004D1CAA">
        <w:t xml:space="preserve">zostaje przekierowany do nowej podstrony, jednakże tam </w:t>
      </w:r>
      <w:r w:rsidR="00097F01">
        <w:t>wciąż</w:t>
      </w:r>
      <w:r w:rsidR="004D1CAA">
        <w:t xml:space="preserve"> widnieje logo gabinetu stomatologicznego</w:t>
      </w:r>
      <w:r>
        <w:t>.</w:t>
      </w:r>
      <w:r w:rsidR="00AE7EDE">
        <w:t xml:space="preserve"> Pozwala to zachować pewną iluzję, że pozostajemy na tej samej witrynie internetowej</w:t>
      </w:r>
      <w:r w:rsidR="007843C9">
        <w:t xml:space="preserve"> i nie wprowadza wspomnianego wcześniej poczucia nieufności</w:t>
      </w:r>
      <w:r w:rsidR="00AE7EDE">
        <w:t>.</w:t>
      </w:r>
    </w:p>
    <w:p w14:paraId="3312C974" w14:textId="1FDFCF8C" w:rsidR="00D432B8" w:rsidRDefault="006C15FC" w:rsidP="00D432B8">
      <w:r>
        <w:t xml:space="preserve">Po kliknięciu przycisku „Wyszukaj wolny termin” zatwierdzającego wypełniony formularz, przed jego wysłaniem system informatyczny przeprowadza dodatkową weryfikację </w:t>
      </w:r>
      <w:r w:rsidR="009942AE">
        <w:t>w formie testu CAPTCHA</w:t>
      </w:r>
      <w:r w:rsidR="005333F7">
        <w:t xml:space="preserve"> (</w:t>
      </w:r>
      <w:r w:rsidR="00EC24BA">
        <w:fldChar w:fldCharType="begin"/>
      </w:r>
      <w:r w:rsidR="00EC24BA">
        <w:instrText xml:space="preserve"> REF _Ref93697714 \h </w:instrText>
      </w:r>
      <w:r w:rsidR="00EC24BA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4</w:t>
      </w:r>
      <w:r w:rsidR="00EC24BA">
        <w:fldChar w:fldCharType="end"/>
      </w:r>
      <w:r w:rsidR="005333F7">
        <w:t>)</w:t>
      </w:r>
      <w:r w:rsidR="009942AE">
        <w:t xml:space="preserve"> (ang. </w:t>
      </w:r>
      <w:proofErr w:type="spellStart"/>
      <w:r w:rsidR="009942AE" w:rsidRPr="009942AE">
        <w:rPr>
          <w:i/>
        </w:rPr>
        <w:t>Completely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Automated</w:t>
      </w:r>
      <w:proofErr w:type="spellEnd"/>
      <w:r w:rsidR="009942AE" w:rsidRPr="009942AE">
        <w:rPr>
          <w:i/>
        </w:rPr>
        <w:t xml:space="preserve"> Public Turing test to </w:t>
      </w:r>
      <w:proofErr w:type="spellStart"/>
      <w:r w:rsidR="009942AE" w:rsidRPr="009942AE">
        <w:rPr>
          <w:i/>
        </w:rPr>
        <w:t>tell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Computers</w:t>
      </w:r>
      <w:proofErr w:type="spellEnd"/>
      <w:r w:rsidR="009942AE" w:rsidRPr="009942AE">
        <w:rPr>
          <w:i/>
        </w:rPr>
        <w:t xml:space="preserve"> and </w:t>
      </w:r>
      <w:proofErr w:type="spellStart"/>
      <w:r w:rsidR="009942AE" w:rsidRPr="009942AE">
        <w:rPr>
          <w:i/>
        </w:rPr>
        <w:t>Humans</w:t>
      </w:r>
      <w:proofErr w:type="spellEnd"/>
      <w:r w:rsidR="009942AE" w:rsidRPr="009942AE">
        <w:rPr>
          <w:i/>
        </w:rPr>
        <w:t xml:space="preserve"> </w:t>
      </w:r>
      <w:proofErr w:type="spellStart"/>
      <w:r w:rsidR="009942AE" w:rsidRPr="009942AE">
        <w:rPr>
          <w:i/>
        </w:rPr>
        <w:t>Apart</w:t>
      </w:r>
      <w:proofErr w:type="spellEnd"/>
      <w:r w:rsidR="009942AE">
        <w:t>)</w:t>
      </w:r>
      <w:r w:rsidR="00242599">
        <w:t xml:space="preserve"> </w:t>
      </w:r>
      <w:r w:rsidR="007F76D6">
        <w:t>[</w:t>
      </w:r>
      <w:r w:rsidR="00B951A7">
        <w:t>2</w:t>
      </w:r>
      <w:r w:rsidR="007F76D6">
        <w:t>].</w:t>
      </w:r>
      <w:r w:rsidR="00100075">
        <w:t xml:space="preserve"> Test ten ma za zadanie zablokować przesyłanie formularza dla </w:t>
      </w:r>
      <w:r w:rsidR="006E416F">
        <w:t>nieautentycznych</w:t>
      </w:r>
      <w:r w:rsidR="00E95ED1">
        <w:t xml:space="preserve"> użytkowników, którymi </w:t>
      </w:r>
      <w:r w:rsidR="00B50A91">
        <w:t>najczęściej jest</w:t>
      </w:r>
      <w:r w:rsidR="00E95ED1">
        <w:t xml:space="preserve"> złośliwe oprogramowanie.</w:t>
      </w:r>
      <w:r w:rsidR="006D7B64">
        <w:t xml:space="preserve"> Wobec tego musi być on łatwy do rozwiązania przez </w:t>
      </w:r>
      <w:r w:rsidR="00BF7D8F">
        <w:t>człowieka</w:t>
      </w:r>
      <w:r w:rsidR="006D7B64">
        <w:t>, natomiast trudny do odszyfrowania p</w:t>
      </w:r>
      <w:r w:rsidR="009E5845">
        <w:t xml:space="preserve">rzez </w:t>
      </w:r>
      <w:r w:rsidR="00262B21">
        <w:t>programy</w:t>
      </w:r>
      <w:r w:rsidR="009E5845">
        <w:t xml:space="preserve"> komputerowe – najczęściej ta metoda autoryzacji przyjmuje formę zniekształconego napisu który należy wpisać w </w:t>
      </w:r>
      <w:r w:rsidR="00DF6398">
        <w:t>odpowiednie pole.</w:t>
      </w:r>
      <w:r w:rsidR="00EA2B58">
        <w:t xml:space="preserve"> Jest </w:t>
      </w:r>
      <w:r w:rsidR="009A6123">
        <w:t>to bardzo znacząca cecha systemu, ponieważ odpowiada ona za jego bezpieczeństwo.</w:t>
      </w:r>
    </w:p>
    <w:p w14:paraId="72E4CB53" w14:textId="77777777" w:rsidR="005333F7" w:rsidRDefault="005333F7" w:rsidP="005333F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DB496A" wp14:editId="5644C149">
            <wp:extent cx="3710096" cy="275082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7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38E" w14:textId="00AF2508" w:rsidR="005333F7" w:rsidRPr="009942AE" w:rsidRDefault="005333F7" w:rsidP="001009F7">
      <w:pPr>
        <w:pStyle w:val="Legenda"/>
      </w:pPr>
      <w:bookmarkStart w:id="26" w:name="_Ref93697714"/>
      <w:r>
        <w:t xml:space="preserve">Rys. </w:t>
      </w:r>
      <w:fldSimple w:instr=" STYLEREF 1 \s ">
        <w:r w:rsidR="00C738A4">
          <w:rPr>
            <w:noProof/>
          </w:rPr>
          <w:t>3</w:t>
        </w:r>
      </w:fldSimple>
      <w:r w:rsidR="003E6644">
        <w:t>.</w:t>
      </w:r>
      <w:fldSimple w:instr=" SEQ Rys. \* ARABIC \s 1 ">
        <w:r w:rsidR="00C738A4">
          <w:rPr>
            <w:noProof/>
          </w:rPr>
          <w:t>4</w:t>
        </w:r>
      </w:fldSimple>
      <w:bookmarkEnd w:id="26"/>
      <w:r>
        <w:t>. Zdjęcie ekranu przedstawiające test CAPTCHA</w:t>
      </w:r>
      <w:r w:rsidR="00005007">
        <w:t>, źródło [17]</w:t>
      </w:r>
    </w:p>
    <w:p w14:paraId="63D9D909" w14:textId="725DCFBA" w:rsidR="001A3AA7" w:rsidRDefault="001A3AA7" w:rsidP="001A3AA7">
      <w:pPr>
        <w:pStyle w:val="Nagwek2"/>
      </w:pPr>
      <w:bookmarkStart w:id="27" w:name="_Ref95997040"/>
      <w:bookmarkStart w:id="28" w:name="_Toc96004211"/>
      <w:r>
        <w:t>Ograniczenia dostępnych systemów oraz uzasadnienie utworzenia dedykowanego systemu</w:t>
      </w:r>
      <w:bookmarkEnd w:id="27"/>
      <w:bookmarkEnd w:id="28"/>
    </w:p>
    <w:p w14:paraId="7621DD7C" w14:textId="28B608F5" w:rsidR="00CD522E" w:rsidRDefault="00B16C40" w:rsidP="00CD522E">
      <w:r>
        <w:t>Omówione w poprzednim podpunkcie bieżącego rozdziału aplikacje internetowe nie zostały zaopatrzone w pewną funkcjonalność, która według autorów niniejszego opracowania jest bardzo istotna.</w:t>
      </w:r>
      <w:r w:rsidR="00142C61">
        <w:t xml:space="preserve"> </w:t>
      </w:r>
      <w:r w:rsidR="00FB1A30">
        <w:t>Chodzi tutaj o możliwość założenia konta</w:t>
      </w:r>
      <w:r w:rsidR="00A45D32">
        <w:t xml:space="preserve"> w systemie wspomagającym zarządzanie gabinetem stomatologicznym</w:t>
      </w:r>
      <w:r w:rsidR="00FB1A30">
        <w:t xml:space="preserve"> oraz o jego funkcjonalność. </w:t>
      </w:r>
    </w:p>
    <w:p w14:paraId="1ABB3522" w14:textId="5524B8B1" w:rsidR="00C8148F" w:rsidRDefault="00B721CC" w:rsidP="00CD522E">
      <w:r>
        <w:t>W przytoczonym powyżej przykładzie serwisu zewnętrznego o nazwie „</w:t>
      </w:r>
      <w:proofErr w:type="spellStart"/>
      <w:r>
        <w:t>ZnanyLekarz</w:t>
      </w:r>
      <w:proofErr w:type="spellEnd"/>
      <w:r>
        <w:t xml:space="preserve">” pacjent ma co prawda możliwość założenia konta, jednakże konto to nie jest ściśle powiązane </w:t>
      </w:r>
      <w:r>
        <w:lastRenderedPageBreak/>
        <w:t>z jakąkolwiek placówką medyczną. Wobec tego pacjent nie ma dostępu do ewentualnych zaleceń lekarza ani do swojej historii leczenia.</w:t>
      </w:r>
    </w:p>
    <w:p w14:paraId="577304F7" w14:textId="4E25CFBE" w:rsidR="00B721CC" w:rsidRDefault="00C8148F" w:rsidP="00CD522E">
      <w:r>
        <w:t xml:space="preserve">Z kolei przykład serwisu stworzonego przez firmę „FELG DENT” nie </w:t>
      </w:r>
      <w:r w:rsidR="004310B9">
        <w:t>posiada</w:t>
      </w:r>
      <w:r>
        <w:t xml:space="preserve"> możliwości założenia konta</w:t>
      </w:r>
      <w:r w:rsidR="004310B9">
        <w:t xml:space="preserve"> w systemie</w:t>
      </w:r>
      <w:r>
        <w:t xml:space="preserve">. To natomiast oznacza, iż </w:t>
      </w:r>
      <w:r w:rsidR="001E4CC5">
        <w:t>stali pacjenci kliniki będą zobligowani do każdorazowego wpisywania swoich danych osobowych</w:t>
      </w:r>
      <w:r w:rsidR="001830B7">
        <w:t xml:space="preserve"> i kontaktowych</w:t>
      </w:r>
      <w:r w:rsidR="001E4CC5">
        <w:t xml:space="preserve"> podczas rezerwacji wyżyty. </w:t>
      </w:r>
      <w:r w:rsidR="00D424EE">
        <w:t xml:space="preserve">Takie rozwiązanie z pewnością zostałoby uznane przez </w:t>
      </w:r>
      <w:r w:rsidR="005624A2">
        <w:t xml:space="preserve">stałych </w:t>
      </w:r>
      <w:r w:rsidR="00D424EE">
        <w:t>u</w:t>
      </w:r>
      <w:r w:rsidR="005624A2">
        <w:t>żytkowników jako nieergonomiczne i niewygodne.</w:t>
      </w:r>
    </w:p>
    <w:p w14:paraId="19F43194" w14:textId="25BD6A99" w:rsidR="00A0631F" w:rsidRDefault="00A0631F" w:rsidP="00A0631F">
      <w:pPr>
        <w:tabs>
          <w:tab w:val="left" w:pos="5253"/>
        </w:tabs>
      </w:pPr>
      <w:r>
        <w:t>A</w:t>
      </w:r>
      <w:r w:rsidR="00272669">
        <w:t xml:space="preserve">utorzy niniejszego opracowania stworzyli aplikację internetową, która skupia się na dostarczeniu brakujących w wymienionych przykładach rozwiązań zarówno potencjalnym pacjentom jak i placówce medycznej, która docelowo korzystałaby z zaprojektowanego systemu. </w:t>
      </w:r>
      <w:r w:rsidR="00CA676F">
        <w:t>Oprogramowanie zaopatrzone</w:t>
      </w:r>
      <w:r w:rsidR="00272669">
        <w:t xml:space="preserve"> został</w:t>
      </w:r>
      <w:r w:rsidR="00CA676F">
        <w:t>o</w:t>
      </w:r>
      <w:r w:rsidR="00272669">
        <w:t xml:space="preserve"> w przejrzysty formularz rejestracji, </w:t>
      </w:r>
      <w:r w:rsidR="00FB6F33">
        <w:t>ergonomiczny panel służący do rezerwowania wiz</w:t>
      </w:r>
      <w:r w:rsidR="00E647E2">
        <w:t>yty stomatologicznej, a także w </w:t>
      </w:r>
      <w:r w:rsidR="00FB6F33">
        <w:t>odpowiednie panele dla każdego z typów użytkowników, tzn. lekarza, pacjenta oraz administratora.</w:t>
      </w:r>
      <w:r w:rsidR="00281EEF">
        <w:t xml:space="preserve"> Twórcy oprogramowania zadbali także o klarowny i sugestywny graficzny interfejs witryny internetowej</w:t>
      </w:r>
      <w:r w:rsidR="00601850">
        <w:t xml:space="preserve"> (</w:t>
      </w:r>
      <w:r w:rsidR="00324014">
        <w:fldChar w:fldCharType="begin"/>
      </w:r>
      <w:r w:rsidR="00324014">
        <w:instrText xml:space="preserve"> REF _Ref93771217 \h </w:instrText>
      </w:r>
      <w:r w:rsidR="00324014">
        <w:fldChar w:fldCharType="separate"/>
      </w:r>
      <w:r w:rsidR="00C738A4">
        <w:t xml:space="preserve">Rys. </w:t>
      </w:r>
      <w:r w:rsidR="00C738A4">
        <w:rPr>
          <w:noProof/>
        </w:rPr>
        <w:t>3</w:t>
      </w:r>
      <w:r w:rsidR="00C738A4">
        <w:t>.</w:t>
      </w:r>
      <w:r w:rsidR="00C738A4">
        <w:rPr>
          <w:noProof/>
        </w:rPr>
        <w:t>5</w:t>
      </w:r>
      <w:r w:rsidR="00324014">
        <w:fldChar w:fldCharType="end"/>
      </w:r>
      <w:r w:rsidR="00324014">
        <w:t>.</w:t>
      </w:r>
      <w:r w:rsidR="00601850">
        <w:t>)</w:t>
      </w:r>
      <w:r w:rsidR="0066073A">
        <w:t xml:space="preserve"> korzystając z odpowiednich narzędzi omówionych w kolejnym rozdziale</w:t>
      </w:r>
      <w:r w:rsidR="00281EEF">
        <w:t>.</w:t>
      </w:r>
    </w:p>
    <w:p w14:paraId="03A7E368" w14:textId="77777777" w:rsidR="00F9654A" w:rsidRDefault="00F9654A" w:rsidP="00F9654A">
      <w:pPr>
        <w:keepNext/>
        <w:tabs>
          <w:tab w:val="left" w:pos="5253"/>
        </w:tabs>
        <w:ind w:firstLine="0"/>
      </w:pPr>
      <w:r>
        <w:rPr>
          <w:noProof/>
          <w:lang w:eastAsia="pl-PL"/>
        </w:rPr>
        <w:drawing>
          <wp:inline distT="0" distB="0" distL="0" distR="0" wp14:anchorId="0585775C" wp14:editId="763EC59F">
            <wp:extent cx="5760000" cy="2782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AFEA" w14:textId="081B6EE4" w:rsidR="00F9654A" w:rsidRPr="00CD522E" w:rsidRDefault="00F9654A" w:rsidP="001009F7">
      <w:pPr>
        <w:pStyle w:val="Legenda"/>
      </w:pPr>
      <w:bookmarkStart w:id="29" w:name="_Ref93771217"/>
      <w:r>
        <w:t xml:space="preserve">Rys. </w:t>
      </w:r>
      <w:fldSimple w:instr=" STYLEREF 1 \s ">
        <w:r w:rsidR="00C738A4">
          <w:rPr>
            <w:noProof/>
          </w:rPr>
          <w:t>3</w:t>
        </w:r>
      </w:fldSimple>
      <w:r w:rsidR="003E6644">
        <w:t>.</w:t>
      </w:r>
      <w:fldSimple w:instr=" SEQ Rys. \* ARABIC \s 1 ">
        <w:r w:rsidR="00C738A4">
          <w:rPr>
            <w:noProof/>
          </w:rPr>
          <w:t>5</w:t>
        </w:r>
      </w:fldSimple>
      <w:bookmarkEnd w:id="29"/>
      <w:r>
        <w:t>. Zdjęcie ekranu strony głównej witryny zaprojektowanej przez twórców niniejszego opracowania</w:t>
      </w:r>
    </w:p>
    <w:p w14:paraId="49DEC43B" w14:textId="73D4AB48" w:rsidR="00EC4B27" w:rsidRDefault="00EC4B27" w:rsidP="00875899">
      <w:pPr>
        <w:pStyle w:val="Nagwek1"/>
      </w:pPr>
      <w:bookmarkStart w:id="30" w:name="_Toc96004212"/>
      <w:r>
        <w:lastRenderedPageBreak/>
        <w:t>Technologie i narzędzia wykorzystane do budowy systemu</w:t>
      </w:r>
      <w:bookmarkEnd w:id="30"/>
    </w:p>
    <w:p w14:paraId="6AE50390" w14:textId="00710F59" w:rsidR="00571853" w:rsidRPr="00571853" w:rsidRDefault="004A63C2" w:rsidP="00571853">
      <w:r>
        <w:t>W bieżącym rozdziale omówione zostaną technologie oraz szkielety programistyczne zastosowane podczas implementacji aplikacji będącej tematem niniejszego opracowania.</w:t>
      </w:r>
    </w:p>
    <w:p w14:paraId="223B0544" w14:textId="214B9FD2" w:rsidR="004C7527" w:rsidRDefault="009A2C96" w:rsidP="0097715F">
      <w:pPr>
        <w:pStyle w:val="Nagwek2"/>
      </w:pPr>
      <w:bookmarkStart w:id="31" w:name="_Ref95997179"/>
      <w:bookmarkStart w:id="32" w:name="_Toc96004213"/>
      <w:r>
        <w:t>Uzasadnienie wyboru architektury</w:t>
      </w:r>
      <w:r w:rsidR="00035A6A">
        <w:t xml:space="preserve"> internetowej</w:t>
      </w:r>
      <w:bookmarkEnd w:id="31"/>
      <w:bookmarkEnd w:id="32"/>
    </w:p>
    <w:p w14:paraId="586CB40B" w14:textId="14C0E368" w:rsidR="009B4F88" w:rsidRDefault="0097715F" w:rsidP="009B4F88">
      <w:r>
        <w:t>Wybierając temat pracy autorzy zdecydowali się na zaprojektowanie aplikacji int</w:t>
      </w:r>
      <w:r w:rsidR="00A57146">
        <w:t xml:space="preserve">ernetowej, ponieważ system o takiej architekturze perfekcyjnie </w:t>
      </w:r>
      <w:r w:rsidR="005021A9">
        <w:t>spełnia</w:t>
      </w:r>
      <w:r w:rsidR="00A57146">
        <w:t xml:space="preserve"> </w:t>
      </w:r>
      <w:r w:rsidR="00E7351A">
        <w:t>wszystkie</w:t>
      </w:r>
      <w:r w:rsidR="00A57146">
        <w:t xml:space="preserve"> wymaga</w:t>
      </w:r>
      <w:r w:rsidR="00E7351A">
        <w:t>nia funkcjonalne</w:t>
      </w:r>
      <w:r w:rsidR="00A57146">
        <w:t xml:space="preserve"> projektowanego serwisu.</w:t>
      </w:r>
    </w:p>
    <w:p w14:paraId="585B9768" w14:textId="5DC2AFE0" w:rsidR="00035A6A" w:rsidRPr="0097715F" w:rsidRDefault="007C08A5" w:rsidP="009B4F88">
      <w:r>
        <w:t>Najważniejszymi zaletami zastosowanej architektury jest jej niezależność od systemu operacyjnego oraz brak konieczności instalacji i konfiguracji systemu na urządzeniu.</w:t>
      </w:r>
      <w:r w:rsidR="007E3A56">
        <w:t xml:space="preserve"> Tak zaprojektowany system może być obsługiwany </w:t>
      </w:r>
      <w:r w:rsidR="00174F28">
        <w:t>za pośrednictwem</w:t>
      </w:r>
      <w:r w:rsidR="007E3A56">
        <w:t xml:space="preserve"> dowolne</w:t>
      </w:r>
      <w:r w:rsidR="00174F28">
        <w:t>go</w:t>
      </w:r>
      <w:r w:rsidR="007E3A56">
        <w:t xml:space="preserve"> urządzen</w:t>
      </w:r>
      <w:r w:rsidR="00174F28">
        <w:t>ia</w:t>
      </w:r>
      <w:r w:rsidR="007E3A56">
        <w:t>, które posiada przeglądarkę internetową oraz dostęp do sieci.</w:t>
      </w:r>
    </w:p>
    <w:p w14:paraId="6CA43D4F" w14:textId="2D8277EF" w:rsidR="00786DED" w:rsidRDefault="00786DED" w:rsidP="00786DED">
      <w:pPr>
        <w:pStyle w:val="Nagwek2"/>
      </w:pPr>
      <w:bookmarkStart w:id="33" w:name="_Ref95997185"/>
      <w:bookmarkStart w:id="34" w:name="_Toc96004214"/>
      <w:r>
        <w:t>Stos technologiczny</w:t>
      </w:r>
      <w:bookmarkEnd w:id="33"/>
      <w:bookmarkEnd w:id="34"/>
    </w:p>
    <w:p w14:paraId="5443A903" w14:textId="14CDECA1" w:rsidR="00E434A5" w:rsidRDefault="00CD6D7E" w:rsidP="00E434A5">
      <w:r>
        <w:t>W celu zaprojektowania responsywnej</w:t>
      </w:r>
      <w:r w:rsidR="002420A9">
        <w:t xml:space="preserve"> oraz interesującej graficznie strony internetowej autorzy niniejszego opracowania zastosowali odpowiednie szkielety p</w:t>
      </w:r>
      <w:r w:rsidR="00684580">
        <w:t>rogramistyczne oraz biblioteki, opierając większość projektowanego przez siebie systemu o język programowania JavaScript.</w:t>
      </w:r>
      <w:r w:rsidR="0022413C">
        <w:t xml:space="preserve"> W nomenklaturze informatycznej</w:t>
      </w:r>
      <w:r w:rsidR="004012E4">
        <w:t xml:space="preserve"> stos technologiczny</w:t>
      </w:r>
      <w:r w:rsidR="005E071F">
        <w:t>,</w:t>
      </w:r>
      <w:r w:rsidR="004012E4">
        <w:t xml:space="preserve"> który został zastosowany nosi nazwę</w:t>
      </w:r>
      <w:r w:rsidR="0022413C">
        <w:t xml:space="preserve"> MER</w:t>
      </w:r>
      <w:r w:rsidR="00A56ACD">
        <w:t>N</w:t>
      </w:r>
      <w:r w:rsidR="001305D4">
        <w:t xml:space="preserve"> [</w:t>
      </w:r>
      <w:r w:rsidR="00060506">
        <w:t>12</w:t>
      </w:r>
      <w:r w:rsidR="001305D4">
        <w:t>]</w:t>
      </w:r>
      <w:r w:rsidR="00A56ACD">
        <w:t>. Jest to skrótowiec</w:t>
      </w:r>
      <w:r w:rsidR="00F00DD8">
        <w:t xml:space="preserve"> utworzony na podsta</w:t>
      </w:r>
      <w:r w:rsidR="00B03B6C">
        <w:t>wie pierwszych liter następujących technologii:</w:t>
      </w:r>
    </w:p>
    <w:p w14:paraId="59F02141" w14:textId="26D6A8A4" w:rsidR="0022413C" w:rsidRDefault="0022413C" w:rsidP="00776F47">
      <w:pPr>
        <w:pStyle w:val="Akapitzlist"/>
        <w:numPr>
          <w:ilvl w:val="0"/>
          <w:numId w:val="5"/>
        </w:numPr>
      </w:pPr>
      <w:r>
        <w:t xml:space="preserve">MongoDB </w:t>
      </w:r>
      <w:r w:rsidR="00C74961">
        <w:t>–</w:t>
      </w:r>
      <w:r>
        <w:t xml:space="preserve"> </w:t>
      </w:r>
      <w:r w:rsidR="00C74961">
        <w:t>nierelacyjny system bazodanowy</w:t>
      </w:r>
    </w:p>
    <w:p w14:paraId="49E516B2" w14:textId="7E7F869F" w:rsidR="0022413C" w:rsidRDefault="0022413C" w:rsidP="00776F47">
      <w:pPr>
        <w:pStyle w:val="Akapitzlist"/>
        <w:numPr>
          <w:ilvl w:val="0"/>
          <w:numId w:val="5"/>
        </w:numPr>
      </w:pPr>
      <w:r>
        <w:t>Express</w:t>
      </w:r>
      <w:r w:rsidR="00C74961">
        <w:t xml:space="preserve"> – szkielet programistyczny służący do budowania aplikacj</w:t>
      </w:r>
      <w:r w:rsidR="000B44B0">
        <w:t>i sieciowych po stronie serwera</w:t>
      </w:r>
      <w:r w:rsidR="0058046E">
        <w:t xml:space="preserve"> o nazwie Node.</w:t>
      </w:r>
      <w:r w:rsidR="00F523AB">
        <w:t>JS</w:t>
      </w:r>
    </w:p>
    <w:p w14:paraId="65BE6312" w14:textId="20D05A23" w:rsidR="0022413C" w:rsidRDefault="00A06CF6" w:rsidP="00776F47">
      <w:pPr>
        <w:pStyle w:val="Akapitzlist"/>
        <w:numPr>
          <w:ilvl w:val="0"/>
          <w:numId w:val="5"/>
        </w:numPr>
      </w:pPr>
      <w:r>
        <w:t>React.</w:t>
      </w:r>
      <w:r w:rsidR="0022413C">
        <w:t>JS</w:t>
      </w:r>
      <w:r w:rsidR="00C74961">
        <w:t xml:space="preserve"> </w:t>
      </w:r>
      <w:r w:rsidR="00943FB3">
        <w:t>–</w:t>
      </w:r>
      <w:r w:rsidR="00C74961">
        <w:t xml:space="preserve"> </w:t>
      </w:r>
      <w:r w:rsidR="009B62F3">
        <w:t>biblioteka</w:t>
      </w:r>
      <w:r w:rsidR="00943FB3">
        <w:t xml:space="preserve"> języka JavaScript do tworzenia strony klienckiej systemu</w:t>
      </w:r>
    </w:p>
    <w:p w14:paraId="23383EA7" w14:textId="7241E71C" w:rsidR="0022413C" w:rsidRDefault="00A06CF6" w:rsidP="00776F47">
      <w:pPr>
        <w:pStyle w:val="Akapitzlist"/>
        <w:numPr>
          <w:ilvl w:val="0"/>
          <w:numId w:val="5"/>
        </w:numPr>
      </w:pPr>
      <w:r>
        <w:t>Node.</w:t>
      </w:r>
      <w:r w:rsidR="0022413C">
        <w:t>JS</w:t>
      </w:r>
      <w:r w:rsidR="00C74961">
        <w:t xml:space="preserve"> </w:t>
      </w:r>
      <w:r w:rsidR="001C522E">
        <w:t>–</w:t>
      </w:r>
      <w:r w:rsidR="00C74961">
        <w:t xml:space="preserve"> </w:t>
      </w:r>
      <w:r w:rsidR="001C522E">
        <w:t>najbardziej popularna platforma serwerowa języka JavaScript</w:t>
      </w:r>
    </w:p>
    <w:p w14:paraId="69948979" w14:textId="42D8A4EA" w:rsidR="00EA0787" w:rsidRDefault="00EA0787" w:rsidP="00EA0787">
      <w:pPr>
        <w:ind w:firstLine="0"/>
      </w:pPr>
      <w:r>
        <w:tab/>
        <w:t>Autorzy niniejszego opracowania zdecydowali się na powyższy stos technologiczny ze względu na swoje zainteresowania technologiami interneto</w:t>
      </w:r>
      <w:r w:rsidR="00B944A1">
        <w:t>wymi</w:t>
      </w:r>
      <w:r w:rsidR="00EF4621">
        <w:t xml:space="preserve"> oraz przez zamiar znalezienia pierwszej pracy w branży informatycznej.</w:t>
      </w:r>
    </w:p>
    <w:p w14:paraId="791526D4" w14:textId="77777777" w:rsidR="00A87DBD" w:rsidRDefault="00A06CF6" w:rsidP="00A87DBD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05A6858" wp14:editId="7657276B">
            <wp:extent cx="4199467" cy="2813188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139" cy="2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729E" w14:textId="15FCCFBC" w:rsidR="00356F5E" w:rsidRPr="00E434A5" w:rsidRDefault="00A87DBD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4</w:t>
        </w:r>
      </w:fldSimple>
      <w:r w:rsidR="003E6644">
        <w:t>.</w:t>
      </w:r>
      <w:fldSimple w:instr=" SEQ Rys. \* ARABIC \s 1 ">
        <w:r w:rsidR="00C738A4">
          <w:rPr>
            <w:noProof/>
          </w:rPr>
          <w:t>1</w:t>
        </w:r>
      </w:fldSimple>
      <w:r w:rsidR="00DB20C5">
        <w:t>.</w:t>
      </w:r>
      <w:r w:rsidR="00094DD5">
        <w:t xml:space="preserve"> </w:t>
      </w:r>
      <w:r w:rsidR="00A378BB">
        <w:t>Grafika przedstawiająca funkcjonowanie aplikacji internetowej o stosie technologicznym MERN</w:t>
      </w:r>
    </w:p>
    <w:p w14:paraId="636E20BE" w14:textId="1A41BBEF" w:rsidR="000E09D8" w:rsidRDefault="000E09D8" w:rsidP="000E09D8">
      <w:pPr>
        <w:pStyle w:val="Nagwek3"/>
      </w:pPr>
      <w:bookmarkStart w:id="35" w:name="_Toc96004215"/>
      <w:r>
        <w:t>Środowisko wytwórcze</w:t>
      </w:r>
      <w:bookmarkEnd w:id="35"/>
    </w:p>
    <w:p w14:paraId="43BDE769" w14:textId="0EA451FE" w:rsidR="0040415D" w:rsidRDefault="00C97FE7" w:rsidP="00296D86">
      <w:pPr>
        <w:ind w:firstLine="0"/>
        <w:rPr>
          <w:b/>
        </w:rPr>
      </w:pPr>
      <w:r w:rsidRPr="00296D86">
        <w:rPr>
          <w:b/>
        </w:rPr>
        <w:t xml:space="preserve">Visual </w:t>
      </w:r>
      <w:proofErr w:type="spellStart"/>
      <w:r w:rsidRPr="00296D86">
        <w:rPr>
          <w:b/>
        </w:rPr>
        <w:t>Code</w:t>
      </w:r>
      <w:proofErr w:type="spellEnd"/>
      <w:r w:rsidRPr="00296D86">
        <w:rPr>
          <w:b/>
        </w:rPr>
        <w:t xml:space="preserve"> Studio – darmowy edytor tekstowy</w:t>
      </w:r>
    </w:p>
    <w:p w14:paraId="004ED1FF" w14:textId="03CCF40A" w:rsidR="00296D86" w:rsidRPr="00296D86" w:rsidRDefault="00296D86" w:rsidP="0040415D">
      <w:r>
        <w:t xml:space="preserve">W celu zaimplementowania systemu informatycznego autorzy wykorzystali edytor tekstowy o nazwie Visual </w:t>
      </w:r>
      <w:proofErr w:type="spellStart"/>
      <w:r>
        <w:t>Code</w:t>
      </w:r>
      <w:proofErr w:type="spellEnd"/>
      <w:r>
        <w:t xml:space="preserve"> Studio w wersji 1.63 wraz z niezbędnymi dodatkowymi rozszerzeniami w celu poprawienia ergonomiki sporządzania kodu źródłowego.</w:t>
      </w:r>
      <w:r w:rsidR="00477156">
        <w:t xml:space="preserve"> Oprócz swojej podstawowej funkcji omawiany edytor tekstowy posiada także wsparcie dla zarządzania wersjami kodu źródłowego za pośrednictwem systemu kontroli wersji </w:t>
      </w:r>
      <w:r w:rsidR="00913A5F">
        <w:t xml:space="preserve">o nazwie </w:t>
      </w:r>
      <w:r w:rsidR="00F27945">
        <w:t>GIT.[</w:t>
      </w:r>
      <w:r w:rsidR="00B2630E">
        <w:t>11</w:t>
      </w:r>
      <w:r w:rsidR="00F27945">
        <w:t>]</w:t>
      </w:r>
    </w:p>
    <w:p w14:paraId="67A884D1" w14:textId="52B4645B" w:rsidR="002D7BD2" w:rsidRDefault="002D7BD2" w:rsidP="002D7BD2">
      <w:pPr>
        <w:pStyle w:val="Nagwek3"/>
      </w:pPr>
      <w:bookmarkStart w:id="36" w:name="_Toc96004216"/>
      <w:r>
        <w:t>Baza danych</w:t>
      </w:r>
      <w:bookmarkEnd w:id="36"/>
    </w:p>
    <w:p w14:paraId="64485FE4" w14:textId="03593B6A" w:rsidR="00FC38E2" w:rsidRDefault="00DB64FF" w:rsidP="00FC38E2">
      <w:r>
        <w:t xml:space="preserve">W celu przechowywania danych wykorzystany został </w:t>
      </w:r>
      <w:r w:rsidR="00117940">
        <w:t>otwarty, nierelacyjny</w:t>
      </w:r>
      <w:r>
        <w:t xml:space="preserve"> system bazodanowy o nazwie MongoDB. </w:t>
      </w:r>
      <w:r w:rsidR="00117940">
        <w:t>Podstawową cechą tego systemu jest brak konkretnie zdefiniowanej struktury baz danych utworzonych w tym systemie.</w:t>
      </w:r>
      <w:r w:rsidR="00EA11EA">
        <w:t xml:space="preserve"> </w:t>
      </w:r>
      <w:r w:rsidR="005D0EAD">
        <w:t>W systemie MongoDB dane nie są przechowywane w serii rekordów oraz tabel</w:t>
      </w:r>
      <w:r w:rsidR="007559D0">
        <w:t xml:space="preserve"> (jak ma to miejsce w relacyjnych systemach baz danych)</w:t>
      </w:r>
      <w:r w:rsidR="005D0EAD">
        <w:t>, lecz</w:t>
      </w:r>
      <w:r w:rsidR="004F4284">
        <w:t xml:space="preserve"> w formie </w:t>
      </w:r>
      <w:r w:rsidR="00115670">
        <w:t xml:space="preserve">dokumentów </w:t>
      </w:r>
      <w:r w:rsidR="004F4284">
        <w:t xml:space="preserve">i </w:t>
      </w:r>
      <w:r w:rsidR="00115670">
        <w:t>kolekcji</w:t>
      </w:r>
      <w:r w:rsidR="004F4284">
        <w:t xml:space="preserve"> </w:t>
      </w:r>
      <w:r w:rsidR="006045A0">
        <w:t>[3</w:t>
      </w:r>
      <w:r w:rsidR="004F4284">
        <w:t>].</w:t>
      </w:r>
      <w:r w:rsidR="003D2512">
        <w:t xml:space="preserve"> </w:t>
      </w:r>
      <w:r w:rsidR="00A55199">
        <w:t>Pojedynczy dokument</w:t>
      </w:r>
      <w:r w:rsidR="00A2253F">
        <w:t xml:space="preserve"> (który</w:t>
      </w:r>
      <w:r w:rsidR="00A35743">
        <w:t xml:space="preserve"> w pewnym sensie</w:t>
      </w:r>
      <w:r w:rsidR="00A2253F">
        <w:t xml:space="preserve"> jest odpowiednikiem rekordu)</w:t>
      </w:r>
      <w:r w:rsidR="00A55199">
        <w:t xml:space="preserve"> </w:t>
      </w:r>
      <w:r w:rsidR="00E46820">
        <w:t>przechowywany jest w formacie o </w:t>
      </w:r>
      <w:r w:rsidR="00A55199">
        <w:t xml:space="preserve">nazwie BSON, co z kolei oznacza binarną postać danych formatu o nazwie JSON (ang. </w:t>
      </w:r>
      <w:r w:rsidR="00A55199" w:rsidRPr="00A55199">
        <w:rPr>
          <w:i/>
        </w:rPr>
        <w:t xml:space="preserve">JavaScript Object </w:t>
      </w:r>
      <w:proofErr w:type="spellStart"/>
      <w:r w:rsidR="00A55199" w:rsidRPr="00A55199">
        <w:rPr>
          <w:i/>
        </w:rPr>
        <w:t>Notation</w:t>
      </w:r>
      <w:proofErr w:type="spellEnd"/>
      <w:r w:rsidR="00A55199">
        <w:t>)</w:t>
      </w:r>
      <w:r w:rsidR="005A440A">
        <w:t>.</w:t>
      </w:r>
      <w:r w:rsidR="0074474A">
        <w:t xml:space="preserve"> Poniżej wymieniono</w:t>
      </w:r>
      <w:r w:rsidR="00E46820">
        <w:t xml:space="preserve"> zalety przechowywania danych w </w:t>
      </w:r>
      <w:r w:rsidR="0074474A">
        <w:t>wymienionym wcześniej formacie BSON:</w:t>
      </w:r>
    </w:p>
    <w:p w14:paraId="47FFF995" w14:textId="077F25CE" w:rsidR="0074474A" w:rsidRDefault="0004648D" w:rsidP="00776F47">
      <w:pPr>
        <w:pStyle w:val="Akapitzlist"/>
        <w:numPr>
          <w:ilvl w:val="0"/>
          <w:numId w:val="4"/>
        </w:numPr>
      </w:pPr>
      <w:r>
        <w:t>z</w:t>
      </w:r>
      <w:r w:rsidR="0074474A">
        <w:t>astosowanie dokumentów eliminuje konieczność stosowania złączeń jak w przypadku relacyjnych baz danych</w:t>
      </w:r>
      <w:r w:rsidR="004A1A9F">
        <w:t>,</w:t>
      </w:r>
    </w:p>
    <w:p w14:paraId="626F4D27" w14:textId="00567ABD" w:rsidR="009711C1" w:rsidRDefault="0004648D" w:rsidP="00776F47">
      <w:pPr>
        <w:pStyle w:val="Akapitzlist"/>
        <w:numPr>
          <w:ilvl w:val="0"/>
          <w:numId w:val="4"/>
        </w:numPr>
      </w:pPr>
      <w:r>
        <w:t>p</w:t>
      </w:r>
      <w:r w:rsidR="0074474A">
        <w:t>ojedynczy dokument jest w naturalny sposób przetwarzany na obiekty w kodzie źródłowym programu</w:t>
      </w:r>
      <w:r w:rsidR="004A1A9F">
        <w:t>.</w:t>
      </w:r>
    </w:p>
    <w:p w14:paraId="503DCE73" w14:textId="6FE85861" w:rsidR="009711C1" w:rsidRDefault="009711C1" w:rsidP="00FA0EB9">
      <w:pPr>
        <w:tabs>
          <w:tab w:val="clear" w:pos="397"/>
        </w:tabs>
      </w:pPr>
      <w:r>
        <w:lastRenderedPageBreak/>
        <w:t>Kolejną charakterystyczną cechą bazy danych w systemie MongoDB jest brak definiowania tabel oraz typów danych przechowywanych w pojedynczym dokumencie. Dzięki temu</w:t>
      </w:r>
      <w:r w:rsidR="0052588E">
        <w:t xml:space="preserve"> w każdym dokumencie można przechowywać dane różnego typu, a system bazodanowy nie będzie generował komunikatów o błędach.</w:t>
      </w:r>
    </w:p>
    <w:p w14:paraId="556BED8F" w14:textId="59D61957" w:rsidR="001D3524" w:rsidRDefault="001D3524" w:rsidP="00FA0EB9">
      <w:pPr>
        <w:tabs>
          <w:tab w:val="clear" w:pos="397"/>
        </w:tabs>
      </w:pPr>
      <w:r>
        <w:t xml:space="preserve">Kolejną różnicą pomiędzy MongoDB a relacyjnymi bazami danych jest inne podejście do przygotowania struktury przechowywanych informacji. W systemach relacyjnych baz danych np. SQL istotne jest aby dane zostały jak najbardziej znormalizowane. Pozwala to </w:t>
      </w:r>
      <w:r w:rsidR="00A2285C">
        <w:t>zapobiec powielaniu</w:t>
      </w:r>
      <w:r w:rsidR="001A6754">
        <w:t xml:space="preserve"> informacji. W MongoDB głównym celem jest maksymalne ułatwienie korzystania z d</w:t>
      </w:r>
      <w:r w:rsidR="00D758B9">
        <w:t>anych w projektowanej aplikacji, co z kolei ułatwia programistom przygotowanie zapytań do bazy danych.</w:t>
      </w:r>
    </w:p>
    <w:p w14:paraId="725A7004" w14:textId="2BE65432" w:rsidR="00A8303B" w:rsidRDefault="00EB09D5" w:rsidP="00FA0EB9">
      <w:pPr>
        <w:tabs>
          <w:tab w:val="clear" w:pos="397"/>
        </w:tabs>
      </w:pPr>
      <w:r>
        <w:t>W celu konfiguracji połączenia bazy danych z aplikacją internetową autorzy wykorzystali także szkielet programistyczny o nazwie „Express”</w:t>
      </w:r>
      <w:r w:rsidR="00E1628A">
        <w:t>.</w:t>
      </w:r>
      <w:r>
        <w:t xml:space="preserve"> </w:t>
      </w:r>
      <w:r w:rsidR="00C62B28">
        <w:t>Jednakże mechanizmy funkcjonowania systemu od strony serwera zostaną omówione w kolejnym podrozdziale.</w:t>
      </w:r>
    </w:p>
    <w:p w14:paraId="48DCAEED" w14:textId="24CFCF02" w:rsidR="00F078D8" w:rsidRDefault="00F078D8" w:rsidP="00F078D8">
      <w:pPr>
        <w:pStyle w:val="Nagwek3"/>
      </w:pPr>
      <w:bookmarkStart w:id="37" w:name="_Toc96004217"/>
      <w:r>
        <w:t>Strona serwera</w:t>
      </w:r>
      <w:bookmarkEnd w:id="37"/>
    </w:p>
    <w:p w14:paraId="201E14D3" w14:textId="52CBC11C" w:rsidR="00C30175" w:rsidRDefault="009B1F0A" w:rsidP="00C30175">
      <w:r>
        <w:t>Za mechanizmy działające po stronie serwera zaprojektowanej aplikacji internetowej odpowiada język</w:t>
      </w:r>
      <w:r w:rsidR="007539EF">
        <w:t xml:space="preserve"> programowania</w:t>
      </w:r>
      <w:r>
        <w:t xml:space="preserve"> JavaScript oraz szkielety</w:t>
      </w:r>
      <w:r w:rsidR="00627792">
        <w:t xml:space="preserve"> programistyczne korzystające z </w:t>
      </w:r>
      <w:r>
        <w:t>niego.</w:t>
      </w:r>
    </w:p>
    <w:p w14:paraId="2EBB4FF5" w14:textId="75148D89" w:rsidR="00267D8F" w:rsidRDefault="00267D8F" w:rsidP="00267D8F">
      <w:pPr>
        <w:ind w:firstLine="0"/>
        <w:rPr>
          <w:b/>
        </w:rPr>
      </w:pPr>
      <w:r w:rsidRPr="00267D8F">
        <w:rPr>
          <w:b/>
        </w:rPr>
        <w:t>Język programowania JavaScript</w:t>
      </w:r>
    </w:p>
    <w:p w14:paraId="3086A746" w14:textId="5771D2A5" w:rsidR="00267D8F" w:rsidRDefault="004B6F26" w:rsidP="00C30175">
      <w:r>
        <w:t xml:space="preserve">JavaScript określić można jako język programowania </w:t>
      </w:r>
      <w:r w:rsidR="008D5759">
        <w:t>sieci</w:t>
      </w:r>
      <w:r>
        <w:t>.</w:t>
      </w:r>
      <w:r w:rsidR="008D5759">
        <w:t xml:space="preserve"> </w:t>
      </w:r>
      <w:r w:rsidR="00A446A9">
        <w:t xml:space="preserve">Wszechobecność tego języka w strukturze stron internetowych spowodowana jest faktem, iż większość przeglądarek internetowych dostępnych na urządzeniach różnego typu (komputerach stacjonarnych, telefonach komórkowych, tabletach itd.) posiada </w:t>
      </w:r>
      <w:r w:rsidR="004E2B5D">
        <w:t>wbudowany silnik do obsługi kodu napisanego w JavaScript.</w:t>
      </w:r>
      <w:r w:rsidR="005612B2">
        <w:t xml:space="preserve"> JS bo tak można w skrócie określić wyżej wymieniony język, jest jednym z trzech podstawowych technologii służących do budowy stron internetowych, równolegle z HTML (ang. </w:t>
      </w:r>
      <w:proofErr w:type="spellStart"/>
      <w:r w:rsidR="005612B2" w:rsidRPr="005612B2">
        <w:rPr>
          <w:i/>
        </w:rPr>
        <w:t>HyperText</w:t>
      </w:r>
      <w:proofErr w:type="spellEnd"/>
      <w:r w:rsidR="005612B2" w:rsidRPr="005612B2">
        <w:rPr>
          <w:i/>
        </w:rPr>
        <w:t xml:space="preserve"> </w:t>
      </w:r>
      <w:proofErr w:type="spellStart"/>
      <w:r w:rsidR="005612B2" w:rsidRPr="005612B2">
        <w:rPr>
          <w:i/>
        </w:rPr>
        <w:t>Markup</w:t>
      </w:r>
      <w:proofErr w:type="spellEnd"/>
      <w:r w:rsidR="005612B2" w:rsidRPr="005612B2">
        <w:rPr>
          <w:i/>
        </w:rPr>
        <w:t xml:space="preserve"> Language</w:t>
      </w:r>
      <w:r w:rsidR="005612B2">
        <w:t xml:space="preserve">) oraz CSS (ang. </w:t>
      </w:r>
      <w:proofErr w:type="spellStart"/>
      <w:r w:rsidR="005612B2" w:rsidRPr="005612B2">
        <w:rPr>
          <w:i/>
        </w:rPr>
        <w:t>Cascading</w:t>
      </w:r>
      <w:proofErr w:type="spellEnd"/>
      <w:r w:rsidR="005612B2" w:rsidRPr="005612B2">
        <w:rPr>
          <w:i/>
        </w:rPr>
        <w:t xml:space="preserve"> Style </w:t>
      </w:r>
      <w:proofErr w:type="spellStart"/>
      <w:r w:rsidR="005612B2" w:rsidRPr="005612B2">
        <w:rPr>
          <w:i/>
        </w:rPr>
        <w:t>Sheets</w:t>
      </w:r>
      <w:proofErr w:type="spellEnd"/>
      <w:r w:rsidR="005612B2">
        <w:t>)</w:t>
      </w:r>
      <w:r w:rsidR="00BB32BC">
        <w:t>.</w:t>
      </w:r>
      <w:r w:rsidR="00C46591">
        <w:t xml:space="preserve"> </w:t>
      </w:r>
      <w:r w:rsidR="00244FFA">
        <w:t>HTML jest językiem znaczników, stosowanym do tworzenia dokumentów hipertekstowych, natomiast CSS to język służący do opisu formy w jakiej powinny być</w:t>
      </w:r>
      <w:r w:rsidR="00051981">
        <w:t xml:space="preserve"> wyświetlane strony internetowe [</w:t>
      </w:r>
      <w:r w:rsidR="00BF4EEF">
        <w:t>5</w:t>
      </w:r>
      <w:r w:rsidR="00051981">
        <w:t>].</w:t>
      </w:r>
    </w:p>
    <w:p w14:paraId="66C4696D" w14:textId="1F32395B" w:rsidR="00444EB7" w:rsidRDefault="00320461" w:rsidP="00327EBA">
      <w:r>
        <w:t xml:space="preserve">JavaScript jest </w:t>
      </w:r>
      <w:r w:rsidR="003F74C7">
        <w:t xml:space="preserve">językiem programowania </w:t>
      </w:r>
      <w:r>
        <w:t>odpowiedzialny</w:t>
      </w:r>
      <w:r w:rsidR="003F74C7">
        <w:t>m</w:t>
      </w:r>
      <w:r>
        <w:t xml:space="preserve"> za </w:t>
      </w:r>
      <w:r w:rsidR="006463D2">
        <w:t>zdefiniowanie odpowiedn</w:t>
      </w:r>
      <w:r w:rsidR="003F74C7">
        <w:t>ich zachowań stron internetowych. Poniżej wypunktowane zostały jego podstawowe właściwości</w:t>
      </w:r>
      <w:r w:rsidR="00444EB7">
        <w:t>:</w:t>
      </w:r>
    </w:p>
    <w:p w14:paraId="62B48094" w14:textId="1F8378B0" w:rsidR="00E6471A" w:rsidRDefault="00E6471A" w:rsidP="00776F47">
      <w:pPr>
        <w:pStyle w:val="Akapitzlist"/>
        <w:numPr>
          <w:ilvl w:val="0"/>
          <w:numId w:val="6"/>
        </w:numPr>
      </w:pPr>
      <w:r>
        <w:t>oparty na wielu paradygmatach</w:t>
      </w:r>
    </w:p>
    <w:p w14:paraId="2D94FB28" w14:textId="2C948C07" w:rsidR="00E6471A" w:rsidRDefault="00E6471A" w:rsidP="00776F47">
      <w:pPr>
        <w:pStyle w:val="Akapitzlist"/>
        <w:numPr>
          <w:ilvl w:val="0"/>
          <w:numId w:val="6"/>
        </w:numPr>
      </w:pPr>
      <w:r>
        <w:t>bazuje na prototypach</w:t>
      </w:r>
    </w:p>
    <w:p w14:paraId="6AE69F9F" w14:textId="1FC5DB92" w:rsidR="00E6471A" w:rsidRDefault="00E6471A" w:rsidP="00776F47">
      <w:pPr>
        <w:pStyle w:val="Akapitzlist"/>
        <w:numPr>
          <w:ilvl w:val="0"/>
          <w:numId w:val="6"/>
        </w:numPr>
      </w:pPr>
      <w:r>
        <w:t>jego składnia jest dynamiczna</w:t>
      </w:r>
    </w:p>
    <w:p w14:paraId="6CC039C9" w14:textId="1A972517" w:rsidR="00E6471A" w:rsidRDefault="00E6471A" w:rsidP="00776F47">
      <w:pPr>
        <w:pStyle w:val="Akapitzlist"/>
        <w:numPr>
          <w:ilvl w:val="0"/>
          <w:numId w:val="6"/>
        </w:numPr>
      </w:pPr>
      <w:r>
        <w:lastRenderedPageBreak/>
        <w:t>zorientowany obiektowo</w:t>
      </w:r>
    </w:p>
    <w:p w14:paraId="3E41D831" w14:textId="7B525146" w:rsidR="0096090C" w:rsidRDefault="0096090C" w:rsidP="00776F47">
      <w:pPr>
        <w:pStyle w:val="Akapitzlist"/>
        <w:numPr>
          <w:ilvl w:val="0"/>
          <w:numId w:val="6"/>
        </w:numPr>
      </w:pPr>
      <w:r>
        <w:t>stylu deklaratywnym i imperatywnym</w:t>
      </w:r>
    </w:p>
    <w:p w14:paraId="66BDFEF6" w14:textId="3243C734" w:rsidR="00A84C89" w:rsidRDefault="00444EB7" w:rsidP="00CB4DFF">
      <w:r>
        <w:t xml:space="preserve">Ten </w:t>
      </w:r>
      <w:r w:rsidR="00C263C8">
        <w:t xml:space="preserve">skryptowy język programowania, w którym funkcje </w:t>
      </w:r>
      <w:r w:rsidR="00FA6490">
        <w:t>pełnią</w:t>
      </w:r>
      <w:r w:rsidR="00C263C8">
        <w:t xml:space="preserve"> jednocześnie </w:t>
      </w:r>
      <w:r w:rsidR="00FA6490">
        <w:t>rolę obiektów.</w:t>
      </w:r>
      <w:r w:rsidR="00074022">
        <w:t xml:space="preserve"> Referencje do tych obiektów można natomiast przechowywać w zmiennych.</w:t>
      </w:r>
      <w:r w:rsidR="00327EBA">
        <w:t xml:space="preserve"> </w:t>
      </w:r>
      <w:r w:rsidR="00805EA6">
        <w:t>Opisywany język programowania</w:t>
      </w:r>
      <w:r w:rsidR="00036B8A">
        <w:t xml:space="preserve"> swoją popularność zyskał poprzez </w:t>
      </w:r>
      <w:r w:rsidR="004D77E1">
        <w:t xml:space="preserve">zapewnienie odpowiedniej </w:t>
      </w:r>
      <w:r w:rsidR="00B42E5D">
        <w:t>funkcjonalności</w:t>
      </w:r>
      <w:r w:rsidR="004D77E1">
        <w:t xml:space="preserve"> dynamicznych stron internetowych.</w:t>
      </w:r>
      <w:r w:rsidR="0083082E">
        <w:t xml:space="preserve"> </w:t>
      </w:r>
      <w:r w:rsidR="006F0B1B">
        <w:t xml:space="preserve">Jednakże przeglądarki internetowe to nie jedyne środowisko, w którym możemy </w:t>
      </w:r>
      <w:r w:rsidR="00C248C2">
        <w:t>wykonać kod źródłowy napisany w </w:t>
      </w:r>
      <w:r w:rsidR="006F0B1B">
        <w:t>JS</w:t>
      </w:r>
      <w:r w:rsidR="00807EB4">
        <w:t xml:space="preserve"> [</w:t>
      </w:r>
      <w:r w:rsidR="006C491E">
        <w:t>13</w:t>
      </w:r>
      <w:r w:rsidR="00807EB4">
        <w:t>]</w:t>
      </w:r>
      <w:r w:rsidR="006F0B1B">
        <w:t>.</w:t>
      </w:r>
      <w:r w:rsidR="00343EB4">
        <w:t xml:space="preserve"> </w:t>
      </w:r>
      <w:r w:rsidR="00045372">
        <w:t>Przykładem może być zastosowane przez autorów niniejszego opracowania środowisko uruchomieniowe o nazwie Node.JS</w:t>
      </w:r>
      <w:r w:rsidR="00747CA3">
        <w:t xml:space="preserve"> lub </w:t>
      </w:r>
      <w:r w:rsidR="0035292E">
        <w:t>inne narzędzia programistyczne</w:t>
      </w:r>
      <w:r w:rsidR="00747CA3">
        <w:t xml:space="preserve"> jak np. Apache </w:t>
      </w:r>
      <w:proofErr w:type="spellStart"/>
      <w:r w:rsidR="00747CA3">
        <w:t>CouchDB</w:t>
      </w:r>
      <w:proofErr w:type="spellEnd"/>
      <w:r w:rsidR="00747CA3">
        <w:t xml:space="preserve">, Adobe </w:t>
      </w:r>
      <w:proofErr w:type="spellStart"/>
      <w:r w:rsidR="00747CA3">
        <w:t>Acrobat</w:t>
      </w:r>
      <w:proofErr w:type="spellEnd"/>
      <w:r w:rsidR="00747CA3">
        <w:t>.</w:t>
      </w:r>
    </w:p>
    <w:p w14:paraId="398A911A" w14:textId="16BDD375" w:rsidR="00252630" w:rsidRDefault="00F64CFE" w:rsidP="00CB4DFF">
      <w:r>
        <w:t xml:space="preserve">W tym miejscu należałoby także wspomnieć o </w:t>
      </w:r>
      <w:r w:rsidR="00252630">
        <w:t>standard</w:t>
      </w:r>
      <w:r>
        <w:t>ach</w:t>
      </w:r>
      <w:r w:rsidR="00252630">
        <w:t xml:space="preserve"> języka JavaScript, które jak wiadomo, w branży informatycznej zmieniają się dość dynamicznie. </w:t>
      </w:r>
      <w:r w:rsidR="00F44695">
        <w:t xml:space="preserve">Taką </w:t>
      </w:r>
      <w:r w:rsidR="003330BD">
        <w:t>ustandaryzowaną specyfikacją</w:t>
      </w:r>
      <w:r w:rsidR="00F44695">
        <w:t xml:space="preserve"> </w:t>
      </w:r>
      <w:r w:rsidR="008C4ACF">
        <w:t xml:space="preserve">dla JS jest </w:t>
      </w:r>
      <w:r>
        <w:t xml:space="preserve">standard </w:t>
      </w:r>
      <w:r w:rsidR="00DC69A4">
        <w:t xml:space="preserve">o nazwie </w:t>
      </w:r>
      <w:proofErr w:type="spellStart"/>
      <w:r w:rsidR="008C4ACF">
        <w:t>ECMAScript</w:t>
      </w:r>
      <w:proofErr w:type="spellEnd"/>
      <w:r w:rsidR="008C4ACF">
        <w:t>.</w:t>
      </w:r>
      <w:r w:rsidR="00E65715">
        <w:t xml:space="preserve"> </w:t>
      </w:r>
      <w:r w:rsidR="00FD243E">
        <w:t xml:space="preserve">Wersją specyfikacji, która wprowadziła diametralne zmiany, jest </w:t>
      </w:r>
      <w:r w:rsidR="00511473">
        <w:t xml:space="preserve">wydana w 2015 roku </w:t>
      </w:r>
      <w:r w:rsidR="00FD243E">
        <w:t>wersja szósta nazywana skrótem ES6.</w:t>
      </w:r>
      <w:r w:rsidR="0005651C">
        <w:t xml:space="preserve"> </w:t>
      </w:r>
      <w:r w:rsidR="00911650">
        <w:t>Poniżej wypunktowane zostały główne zmiany,</w:t>
      </w:r>
      <w:r w:rsidR="004E28F0">
        <w:t xml:space="preserve"> które zastosowano</w:t>
      </w:r>
      <w:r w:rsidR="00911650">
        <w:t>:</w:t>
      </w:r>
    </w:p>
    <w:p w14:paraId="387E1A31" w14:textId="1A553B27" w:rsidR="00911650" w:rsidRDefault="00E847D3" w:rsidP="00776F47">
      <w:pPr>
        <w:pStyle w:val="Akapitzlist"/>
        <w:numPr>
          <w:ilvl w:val="0"/>
          <w:numId w:val="7"/>
        </w:numPr>
      </w:pPr>
      <w:r>
        <w:t>s</w:t>
      </w:r>
      <w:r w:rsidR="00161C41">
        <w:t>łowa</w:t>
      </w:r>
      <w:r w:rsidR="00911650">
        <w:t xml:space="preserve"> kluczowe </w:t>
      </w:r>
      <w:proofErr w:type="spellStart"/>
      <w:r w:rsidR="00911650" w:rsidRPr="00546667">
        <w:rPr>
          <w:i/>
        </w:rPr>
        <w:t>let</w:t>
      </w:r>
      <w:proofErr w:type="spellEnd"/>
      <w:r w:rsidR="00911650">
        <w:t xml:space="preserve"> i </w:t>
      </w:r>
      <w:proofErr w:type="spellStart"/>
      <w:r w:rsidR="00911650" w:rsidRPr="00546667">
        <w:rPr>
          <w:i/>
        </w:rPr>
        <w:t>const</w:t>
      </w:r>
      <w:proofErr w:type="spellEnd"/>
      <w:r w:rsidR="00911650">
        <w:t>, które pozwalają zad</w:t>
      </w:r>
      <w:r w:rsidR="00CF6399">
        <w:t>eklarować odpowiednio zmienną w </w:t>
      </w:r>
      <w:r w:rsidR="00911650">
        <w:t xml:space="preserve">zakresie danego bloku kodu i </w:t>
      </w:r>
      <w:r w:rsidR="006B5ADE">
        <w:t>stałą</w:t>
      </w:r>
      <w:r>
        <w:t>,</w:t>
      </w:r>
    </w:p>
    <w:p w14:paraId="47A279FD" w14:textId="7EC61F2A" w:rsidR="004E28F0" w:rsidRDefault="00E847D3" w:rsidP="00776F47">
      <w:pPr>
        <w:pStyle w:val="Akapitzlist"/>
        <w:numPr>
          <w:ilvl w:val="0"/>
          <w:numId w:val="7"/>
        </w:numPr>
      </w:pPr>
      <w:r>
        <w:t>d</w:t>
      </w:r>
      <w:r w:rsidR="006808B6">
        <w:t>efiniowanie funkcji strzałkowych</w:t>
      </w:r>
      <w:r w:rsidR="0044249A">
        <w:t>, czyli skró</w:t>
      </w:r>
      <w:r w:rsidR="006C40B8">
        <w:t>conego sposobu zapisu funkcji o </w:t>
      </w:r>
      <w:r w:rsidR="0044249A">
        <w:t xml:space="preserve">następującej składni </w:t>
      </w:r>
      <w:r w:rsidR="0044249A" w:rsidRPr="00546667">
        <w:rPr>
          <w:b/>
        </w:rPr>
        <w:t>(x, y) =&gt; {};</w:t>
      </w:r>
      <w:r w:rsidR="0044249A">
        <w:t>, gdzie x oraz y oznaczają</w:t>
      </w:r>
      <w:r w:rsidR="00F77DAF">
        <w:t xml:space="preserve"> </w:t>
      </w:r>
      <w:r w:rsidR="0044249A">
        <w:t>argumenty funkcji</w:t>
      </w:r>
      <w:r w:rsidR="00904500">
        <w:t>,</w:t>
      </w:r>
      <w:r w:rsidR="001E3D5E">
        <w:t xml:space="preserve"> a </w:t>
      </w:r>
      <w:r w:rsidR="006C40B8">
        <w:t>w </w:t>
      </w:r>
      <w:r w:rsidR="0044249A">
        <w:t>nawiasach klamrowych zawiera się ciało funkcji</w:t>
      </w:r>
      <w:r>
        <w:t>,</w:t>
      </w:r>
    </w:p>
    <w:p w14:paraId="2E03B1A1" w14:textId="18ADEEB9" w:rsidR="00C35B1D" w:rsidRDefault="00EE5889" w:rsidP="00776F47">
      <w:pPr>
        <w:pStyle w:val="Akapitzlist"/>
        <w:numPr>
          <w:ilvl w:val="0"/>
          <w:numId w:val="7"/>
        </w:numPr>
      </w:pPr>
      <w:r>
        <w:t>zastosowanie klas jako szablonu do tworzenia obiektu w języku JavaScript</w:t>
      </w:r>
      <w:r w:rsidR="0019720C">
        <w:t>,</w:t>
      </w:r>
    </w:p>
    <w:p w14:paraId="55FA941E" w14:textId="26E08359" w:rsidR="00555154" w:rsidRPr="002C7E1E" w:rsidRDefault="00555154" w:rsidP="00776F47">
      <w:pPr>
        <w:pStyle w:val="Akapitzlist"/>
        <w:numPr>
          <w:ilvl w:val="0"/>
          <w:numId w:val="7"/>
        </w:numPr>
      </w:pPr>
      <w:r>
        <w:t xml:space="preserve">umożliwienie programistom korzystania z mechanizmu dziedziczenia, dzięki słowu kluczowemu </w:t>
      </w:r>
      <w:r w:rsidRPr="00546667">
        <w:rPr>
          <w:i/>
        </w:rPr>
        <w:t>extends</w:t>
      </w:r>
      <w:r w:rsidR="00EE1BA0">
        <w:t>,</w:t>
      </w:r>
    </w:p>
    <w:p w14:paraId="382A0128" w14:textId="020DE7FA" w:rsidR="000F0E46" w:rsidRDefault="000F0E46" w:rsidP="00776F47">
      <w:pPr>
        <w:pStyle w:val="Akapitzlist"/>
        <w:numPr>
          <w:ilvl w:val="0"/>
          <w:numId w:val="7"/>
        </w:numPr>
      </w:pPr>
      <w:r>
        <w:t>wprowadzenie dodatkowych funkcji</w:t>
      </w:r>
      <w:r w:rsidR="008B47DB">
        <w:t xml:space="preserve"> pomocniczych w</w:t>
      </w:r>
      <w:r>
        <w:t xml:space="preserve"> klas</w:t>
      </w:r>
      <w:r w:rsidR="008B47DB">
        <w:t>ach</w:t>
      </w:r>
      <w:r>
        <w:t xml:space="preserve"> odpowiadających za operacje wykonywane na tablicach oraz na łańcuchach znaków</w:t>
      </w:r>
      <w:r w:rsidR="00EE1BA0">
        <w:t>.</w:t>
      </w:r>
    </w:p>
    <w:p w14:paraId="1F7A29A9" w14:textId="15023685" w:rsidR="00FF7E5A" w:rsidRDefault="00FF7E5A" w:rsidP="00FF7E5A">
      <w:pPr>
        <w:ind w:firstLine="0"/>
        <w:rPr>
          <w:b/>
        </w:rPr>
      </w:pPr>
      <w:r w:rsidRPr="004D27C3">
        <w:rPr>
          <w:b/>
        </w:rPr>
        <w:t>Wieloplatformowe środowisko uruchomieniowe Node.JS</w:t>
      </w:r>
    </w:p>
    <w:p w14:paraId="08676803" w14:textId="5FD7F4BA" w:rsidR="00EE1BA0" w:rsidRDefault="00D425BF" w:rsidP="00FF7E5A">
      <w:pPr>
        <w:ind w:firstLine="0"/>
      </w:pPr>
      <w:r>
        <w:rPr>
          <w:b/>
        </w:rPr>
        <w:tab/>
      </w:r>
      <w:r w:rsidR="00146FB9">
        <w:t xml:space="preserve">Node.JS jest to </w:t>
      </w:r>
      <w:r w:rsidR="002E2ED6">
        <w:t>wieloplatformowe oprogramowanie, które pozwala tworzyć programistom kod źródłow</w:t>
      </w:r>
      <w:r w:rsidR="00746813">
        <w:t>y</w:t>
      </w:r>
      <w:r w:rsidR="00216835">
        <w:t xml:space="preserve"> w języku JavaScript</w:t>
      </w:r>
      <w:r w:rsidR="00746813">
        <w:t xml:space="preserve"> pracujący po stronie serwera. [</w:t>
      </w:r>
      <w:r w:rsidR="00D12E98">
        <w:t>14</w:t>
      </w:r>
      <w:r w:rsidR="00746813">
        <w:t>].</w:t>
      </w:r>
      <w:r w:rsidR="00FE1C53">
        <w:t xml:space="preserve"> </w:t>
      </w:r>
      <w:r w:rsidR="00047E13">
        <w:t>Narzędzie to jest w </w:t>
      </w:r>
      <w:r w:rsidR="00200083">
        <w:t>stanie funkcjonować poza przeglądarką internetową,</w:t>
      </w:r>
      <w:r w:rsidR="008B49A1">
        <w:t xml:space="preserve"> bezpośrednio</w:t>
      </w:r>
      <w:r w:rsidR="00200083">
        <w:t xml:space="preserve"> współp</w:t>
      </w:r>
      <w:r w:rsidR="00047E13">
        <w:t>racując z </w:t>
      </w:r>
      <w:r w:rsidR="00BC3DDE">
        <w:t xml:space="preserve">systemem operacyjnym. </w:t>
      </w:r>
      <w:r w:rsidR="00911DE8">
        <w:t xml:space="preserve">Ta kooperacja pozwala narzędziu jakim jest Node.JS na udostępnienie swoim </w:t>
      </w:r>
      <w:r w:rsidR="0012167C">
        <w:t>programom</w:t>
      </w:r>
      <w:r w:rsidR="00911DE8">
        <w:t xml:space="preserve"> interfejsu programowania aplikacji</w:t>
      </w:r>
      <w:r w:rsidR="005A4968">
        <w:t xml:space="preserve"> (ang. </w:t>
      </w:r>
      <w:r w:rsidR="005A4968" w:rsidRPr="005A4968">
        <w:rPr>
          <w:i/>
        </w:rPr>
        <w:t xml:space="preserve">API – </w:t>
      </w:r>
      <w:proofErr w:type="spellStart"/>
      <w:r w:rsidR="005A4968" w:rsidRPr="005A4968">
        <w:rPr>
          <w:i/>
        </w:rPr>
        <w:t>application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programming</w:t>
      </w:r>
      <w:proofErr w:type="spellEnd"/>
      <w:r w:rsidR="005A4968" w:rsidRPr="005A4968">
        <w:rPr>
          <w:i/>
        </w:rPr>
        <w:t xml:space="preserve"> </w:t>
      </w:r>
      <w:proofErr w:type="spellStart"/>
      <w:r w:rsidR="005A4968" w:rsidRPr="005A4968">
        <w:rPr>
          <w:i/>
        </w:rPr>
        <w:t>interface</w:t>
      </w:r>
      <w:proofErr w:type="spellEnd"/>
      <w:r w:rsidR="005A4968">
        <w:t>) systemu operacyjnego.</w:t>
      </w:r>
      <w:r w:rsidR="008B7DAA">
        <w:t xml:space="preserve"> </w:t>
      </w:r>
      <w:r w:rsidR="000560A1">
        <w:t>Wśród udostępnionych funkcjonalności znajdują się:</w:t>
      </w:r>
    </w:p>
    <w:p w14:paraId="6CBDD2AF" w14:textId="42A4FDBB" w:rsidR="000560A1" w:rsidRDefault="000560A1" w:rsidP="00776F47">
      <w:pPr>
        <w:pStyle w:val="Akapitzlist"/>
        <w:numPr>
          <w:ilvl w:val="0"/>
          <w:numId w:val="8"/>
        </w:numPr>
      </w:pPr>
      <w:r>
        <w:t>dostęp do bibliotek systemowych</w:t>
      </w:r>
    </w:p>
    <w:p w14:paraId="07BCD247" w14:textId="77777777" w:rsidR="00EF1572" w:rsidRDefault="00EF1572" w:rsidP="00776F47">
      <w:pPr>
        <w:pStyle w:val="Akapitzlist"/>
        <w:numPr>
          <w:ilvl w:val="0"/>
          <w:numId w:val="8"/>
        </w:numPr>
      </w:pPr>
      <w:r>
        <w:lastRenderedPageBreak/>
        <w:t>dostęp do sytemu plików</w:t>
      </w:r>
    </w:p>
    <w:p w14:paraId="530CB2A9" w14:textId="30BC3D08" w:rsidR="000560A1" w:rsidRDefault="000560A1" w:rsidP="00776F47">
      <w:pPr>
        <w:pStyle w:val="Akapitzlist"/>
        <w:numPr>
          <w:ilvl w:val="0"/>
          <w:numId w:val="8"/>
        </w:numPr>
      </w:pPr>
      <w:r>
        <w:t xml:space="preserve">dostęp do uruchomionych procesów, a co najważniejsze do uruchomionych serwerów </w:t>
      </w:r>
      <w:r w:rsidR="00776B5B">
        <w:t>HTTP</w:t>
      </w:r>
      <w:r w:rsidR="007E5C93">
        <w:t xml:space="preserve"> (ang. </w:t>
      </w:r>
      <w:proofErr w:type="spellStart"/>
      <w:r w:rsidR="007E5C93" w:rsidRPr="007E5C93">
        <w:rPr>
          <w:i/>
        </w:rPr>
        <w:t>Hypertext</w:t>
      </w:r>
      <w:proofErr w:type="spellEnd"/>
      <w:r w:rsidR="007E5C93" w:rsidRPr="007E5C93">
        <w:rPr>
          <w:i/>
        </w:rPr>
        <w:t xml:space="preserve"> Transfer </w:t>
      </w:r>
      <w:proofErr w:type="spellStart"/>
      <w:r w:rsidR="007E5C93" w:rsidRPr="007E5C93">
        <w:rPr>
          <w:i/>
        </w:rPr>
        <w:t>Protocol</w:t>
      </w:r>
      <w:proofErr w:type="spellEnd"/>
      <w:r w:rsidR="007E5C93">
        <w:t>)</w:t>
      </w:r>
    </w:p>
    <w:p w14:paraId="5C1886D9" w14:textId="521DE46A" w:rsidR="00776B5B" w:rsidRDefault="00AE4869" w:rsidP="007469CC">
      <w:pPr>
        <w:tabs>
          <w:tab w:val="clear" w:pos="397"/>
        </w:tabs>
      </w:pPr>
      <w:r>
        <w:t>Autorzy niniejszego opracowania zdecydowali się uż</w:t>
      </w:r>
      <w:r w:rsidR="007469CC">
        <w:t xml:space="preserve">yć dokładnie tej technologii po </w:t>
      </w:r>
      <w:r>
        <w:t xml:space="preserve">stronie serwera </w:t>
      </w:r>
      <w:r w:rsidR="007C18E1">
        <w:t xml:space="preserve">ze względu na jej </w:t>
      </w:r>
      <w:r w:rsidR="00113752">
        <w:t>kluczowe</w:t>
      </w:r>
      <w:r w:rsidR="007C18E1">
        <w:t xml:space="preserve"> zalety.</w:t>
      </w:r>
    </w:p>
    <w:p w14:paraId="644A15B7" w14:textId="48ED57E4" w:rsidR="00072144" w:rsidRDefault="002E46A7" w:rsidP="00072144">
      <w:r>
        <w:t>P</w:t>
      </w:r>
      <w:r w:rsidR="00157535">
        <w:t xml:space="preserve">o pierwsze, kod źródłowy aplikacji zapewniającej funkcjonalność systemu po stronie serwera </w:t>
      </w:r>
      <w:r w:rsidR="00F844F7">
        <w:t>sporządza się</w:t>
      </w:r>
      <w:r w:rsidR="00380B61">
        <w:t xml:space="preserve"> w JavaScript. </w:t>
      </w:r>
      <w:r w:rsidR="00E22427">
        <w:t>Takie podejście znacznie ułatwia pracę nad projektem, gdyż zarówno po stronie klienta jak i serwera wykorzystujemy ten sam język programowania.</w:t>
      </w:r>
      <w:r w:rsidR="00072144">
        <w:t xml:space="preserve"> Z kolei sam JavaScript jest stosunkowo nowym językiem programowania</w:t>
      </w:r>
      <w:r w:rsidR="00D26681">
        <w:t xml:space="preserve"> i zapewnia liczne ulepszenia</w:t>
      </w:r>
      <w:r w:rsidR="00072144">
        <w:t>, w porównaniu do innych</w:t>
      </w:r>
      <w:r w:rsidR="00B945C5">
        <w:t xml:space="preserve"> </w:t>
      </w:r>
      <w:r w:rsidR="00072144">
        <w:t>działających po stronie serwera takich jak np. PHP</w:t>
      </w:r>
      <w:r w:rsidR="004A01BA">
        <w:t>.</w:t>
      </w:r>
    </w:p>
    <w:p w14:paraId="09C3315C" w14:textId="303B7BBD" w:rsidR="00773C1E" w:rsidRDefault="003C7F62" w:rsidP="00C517FD">
      <w:r>
        <w:t xml:space="preserve">Po drugie Node.JS charakteryzuje się wysoką </w:t>
      </w:r>
      <w:r w:rsidR="00660243">
        <w:t>efektywnością działania</w:t>
      </w:r>
      <w:r>
        <w:t>. Twórcy tej technologii zaprojektowali ją tak, by optymalizowała wydajność i skalowalność aplikacji internetowych.</w:t>
      </w:r>
      <w:r w:rsidR="005B45E5">
        <w:t xml:space="preserve"> </w:t>
      </w:r>
    </w:p>
    <w:p w14:paraId="59F201D2" w14:textId="35270526" w:rsidR="00DC4CAD" w:rsidRDefault="00DC4CAD" w:rsidP="00C517FD">
      <w:r>
        <w:t>Kolejnym atutem Node.JS jest jego dostępno</w:t>
      </w:r>
      <w:r w:rsidR="00A46E0A">
        <w:t>ść na różne systemy operacyjne. Środowisko to można zainstalować na systemach takich jak:</w:t>
      </w:r>
    </w:p>
    <w:p w14:paraId="34FD554D" w14:textId="0119BE3E" w:rsidR="00A46E0A" w:rsidRDefault="00A46E0A" w:rsidP="00776F47">
      <w:pPr>
        <w:pStyle w:val="Akapitzlist"/>
        <w:numPr>
          <w:ilvl w:val="0"/>
          <w:numId w:val="9"/>
        </w:numPr>
      </w:pPr>
      <w:r>
        <w:t>Microsoft Windows</w:t>
      </w:r>
      <w:r w:rsidR="00EF6038">
        <w:t>,</w:t>
      </w:r>
    </w:p>
    <w:p w14:paraId="2903C21E" w14:textId="53A3F157" w:rsidR="00A46E0A" w:rsidRDefault="00A46E0A" w:rsidP="00776F47">
      <w:pPr>
        <w:pStyle w:val="Akapitzlist"/>
        <w:numPr>
          <w:ilvl w:val="0"/>
          <w:numId w:val="9"/>
        </w:numPr>
      </w:pPr>
      <w:r>
        <w:t>Linux</w:t>
      </w:r>
      <w:r w:rsidR="00EF6038">
        <w:t>,</w:t>
      </w:r>
    </w:p>
    <w:p w14:paraId="6C7056D8" w14:textId="536E85E0" w:rsidR="00A46E0A" w:rsidRDefault="00A46E0A" w:rsidP="00776F47">
      <w:pPr>
        <w:pStyle w:val="Akapitzlist"/>
        <w:numPr>
          <w:ilvl w:val="0"/>
          <w:numId w:val="9"/>
        </w:numPr>
      </w:pPr>
      <w:proofErr w:type="spellStart"/>
      <w:r>
        <w:t>macOS</w:t>
      </w:r>
      <w:proofErr w:type="spellEnd"/>
      <w:r w:rsidR="00EF6038">
        <w:t>,</w:t>
      </w:r>
    </w:p>
    <w:p w14:paraId="28095F98" w14:textId="675C38C1" w:rsidR="00141E96" w:rsidRDefault="00141E96" w:rsidP="00776F47">
      <w:pPr>
        <w:pStyle w:val="Akapitzlist"/>
        <w:numPr>
          <w:ilvl w:val="0"/>
          <w:numId w:val="9"/>
        </w:numPr>
      </w:pPr>
      <w:proofErr w:type="spellStart"/>
      <w:r>
        <w:t>WebOS</w:t>
      </w:r>
      <w:proofErr w:type="spellEnd"/>
      <w:r w:rsidR="00410069">
        <w:t>,</w:t>
      </w:r>
    </w:p>
    <w:p w14:paraId="62A05064" w14:textId="77777777" w:rsidR="00041FFF" w:rsidRDefault="00EF6038" w:rsidP="00776F47">
      <w:pPr>
        <w:pStyle w:val="Akapitzlist"/>
        <w:numPr>
          <w:ilvl w:val="0"/>
          <w:numId w:val="9"/>
        </w:numPr>
      </w:pPr>
      <w:r>
        <w:t>i wiele innych.</w:t>
      </w:r>
    </w:p>
    <w:p w14:paraId="424714B9" w14:textId="77777777" w:rsidR="00007A42" w:rsidRDefault="00980183" w:rsidP="00007A42">
      <w:pPr>
        <w:tabs>
          <w:tab w:val="clear" w:pos="397"/>
        </w:tabs>
      </w:pPr>
      <w:r>
        <w:t>Dodatkowo należy wspomnieć o obszernym wsparciu</w:t>
      </w:r>
      <w:r w:rsidR="002D0AF1">
        <w:t>, które obejmuje zapewnienie odpowiedniej infrastruktury oraz dokumentacji dla omawianego środowiska uruchomieniowego</w:t>
      </w:r>
      <w:r>
        <w:t xml:space="preserve">, </w:t>
      </w:r>
      <w:r w:rsidR="00193316">
        <w:t>dostarczanym</w:t>
      </w:r>
      <w:r>
        <w:t xml:space="preserve"> przez dostawców usług sieciowych.</w:t>
      </w:r>
    </w:p>
    <w:p w14:paraId="257BD9DF" w14:textId="77777777" w:rsidR="004E4B33" w:rsidRDefault="00BC0BD9" w:rsidP="004E4B33">
      <w:pPr>
        <w:tabs>
          <w:tab w:val="clear" w:pos="397"/>
        </w:tabs>
      </w:pPr>
      <w:r>
        <w:t xml:space="preserve">Omawiając Node.JS warto także wspomnieć o menedżerze pakietów tegoż środowiska (ang. NPM – </w:t>
      </w:r>
      <w:proofErr w:type="spellStart"/>
      <w:r w:rsidRPr="00BC0BD9">
        <w:rPr>
          <w:i/>
        </w:rPr>
        <w:t>Node</w:t>
      </w:r>
      <w:proofErr w:type="spellEnd"/>
      <w:r w:rsidRPr="00BC0BD9">
        <w:rPr>
          <w:i/>
        </w:rPr>
        <w:t xml:space="preserve"> </w:t>
      </w:r>
      <w:proofErr w:type="spellStart"/>
      <w:r w:rsidRPr="00BC0BD9">
        <w:rPr>
          <w:i/>
        </w:rPr>
        <w:t>Package</w:t>
      </w:r>
      <w:proofErr w:type="spellEnd"/>
      <w:r w:rsidRPr="00BC0BD9">
        <w:rPr>
          <w:i/>
        </w:rPr>
        <w:t xml:space="preserve"> Manager</w:t>
      </w:r>
      <w:r>
        <w:t>)</w:t>
      </w:r>
      <w:r w:rsidR="000B6C1D">
        <w:t>.</w:t>
      </w:r>
      <w:r w:rsidR="00A37995">
        <w:t xml:space="preserve"> T</w:t>
      </w:r>
      <w:r w:rsidR="00693EE2">
        <w:t>echnologia ta</w:t>
      </w:r>
      <w:r w:rsidR="00A37995">
        <w:t xml:space="preserve"> </w:t>
      </w:r>
      <w:r w:rsidR="00F32540">
        <w:t>gwarantuje dostęp do wielu pakietów z których można korzystać budując aplikację internetową</w:t>
      </w:r>
      <w:r w:rsidR="00DF6201">
        <w:t xml:space="preserve"> i jest wykorzystywan</w:t>
      </w:r>
      <w:r w:rsidR="008C34B0">
        <w:t>a</w:t>
      </w:r>
      <w:r w:rsidR="00DF6201">
        <w:t xml:space="preserve"> do automatyzacji narzędzi </w:t>
      </w:r>
      <w:r w:rsidR="00F74912">
        <w:t>współtworzących</w:t>
      </w:r>
      <w:r w:rsidR="00DF6201">
        <w:t xml:space="preserve"> </w:t>
      </w:r>
      <w:r w:rsidR="002F203C">
        <w:t>system od strony serwera</w:t>
      </w:r>
      <w:r w:rsidR="00DF6201">
        <w:t>.</w:t>
      </w:r>
    </w:p>
    <w:p w14:paraId="18F9BAEE" w14:textId="70BEA4B9" w:rsidR="00D70092" w:rsidRPr="004E4B33" w:rsidRDefault="00443086" w:rsidP="00FE15DD">
      <w:pPr>
        <w:tabs>
          <w:tab w:val="clear" w:pos="397"/>
        </w:tabs>
        <w:ind w:firstLine="0"/>
      </w:pPr>
      <w:r>
        <w:rPr>
          <w:b/>
        </w:rPr>
        <w:t>Szkielet programistyczny Express</w:t>
      </w:r>
    </w:p>
    <w:p w14:paraId="5CC25341" w14:textId="36A41D5A" w:rsidR="004E4B33" w:rsidRDefault="00CB14D4" w:rsidP="004E4B33">
      <w:pPr>
        <w:tabs>
          <w:tab w:val="clear" w:pos="397"/>
        </w:tabs>
      </w:pPr>
      <w:r>
        <w:t>Szkielet aplikacji internetowych Express zapewnia obsługę następujących mechanizmów potrzebnych</w:t>
      </w:r>
      <w:r w:rsidR="00E663F8">
        <w:t xml:space="preserve"> dla części systemu</w:t>
      </w:r>
      <w:r>
        <w:t xml:space="preserve"> po stronie serwera:</w:t>
      </w:r>
    </w:p>
    <w:p w14:paraId="20D7B83B" w14:textId="6648A58C" w:rsidR="00CB14D4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k</w:t>
      </w:r>
      <w:r w:rsidR="008C3D0B">
        <w:t>onfiguracja podstawowych us</w:t>
      </w:r>
      <w:r w:rsidR="005035F4">
        <w:t xml:space="preserve">tawień aplikacji </w:t>
      </w:r>
      <w:r w:rsidR="00CC0C1B">
        <w:t>internetowej</w:t>
      </w:r>
      <w:r w:rsidR="00C6141F">
        <w:t xml:space="preserve"> (np. port </w:t>
      </w:r>
      <w:r w:rsidR="00CB5B13">
        <w:t>na którym działa</w:t>
      </w:r>
      <w:r w:rsidR="00C6141F">
        <w:t xml:space="preserve"> aplikacj</w:t>
      </w:r>
      <w:r w:rsidR="004A63A0">
        <w:t>a</w:t>
      </w:r>
      <w:r w:rsidR="00C6141F">
        <w:t>)</w:t>
      </w:r>
      <w:r w:rsidR="002C5047">
        <w:t>,</w:t>
      </w:r>
    </w:p>
    <w:p w14:paraId="7AE206EB" w14:textId="26A51072" w:rsidR="00CC0C1B" w:rsidRDefault="001244C8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d</w:t>
      </w:r>
      <w:r w:rsidR="006E3522">
        <w:t>efiniowanie funkcji mających za zadanie obsługę żądań HTTP</w:t>
      </w:r>
      <w:r w:rsidR="00670091">
        <w:t xml:space="preserve"> i HTTPS</w:t>
      </w:r>
      <w:r w:rsidR="006E3522">
        <w:t xml:space="preserve"> o różnych metodach</w:t>
      </w:r>
      <w:r w:rsidR="002855A6">
        <w:t>, skierowanych do różnych adresów URL</w:t>
      </w:r>
      <w:r w:rsidR="002C5047">
        <w:t>,</w:t>
      </w:r>
    </w:p>
    <w:p w14:paraId="35F2883A" w14:textId="79549F39" w:rsidR="00130659" w:rsidRDefault="00F025A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lastRenderedPageBreak/>
        <w:t>zarządza</w:t>
      </w:r>
      <w:r w:rsidR="00130659">
        <w:t>nie</w:t>
      </w:r>
      <w:r>
        <w:t xml:space="preserve"> sesjami przeglądarki</w:t>
      </w:r>
      <w:r w:rsidR="008F035E">
        <w:t xml:space="preserve"> internetowej</w:t>
      </w:r>
      <w:r w:rsidR="00685304">
        <w:t xml:space="preserve"> oraz obsługą błędów</w:t>
      </w:r>
      <w:r w:rsidR="00130659">
        <w:t>,</w:t>
      </w:r>
    </w:p>
    <w:p w14:paraId="6DA50520" w14:textId="01B49C6F" w:rsidR="00F025A9" w:rsidRDefault="00130659" w:rsidP="00776F47">
      <w:pPr>
        <w:pStyle w:val="Akapitzlist"/>
        <w:numPr>
          <w:ilvl w:val="0"/>
          <w:numId w:val="10"/>
        </w:numPr>
        <w:tabs>
          <w:tab w:val="clear" w:pos="397"/>
        </w:tabs>
      </w:pPr>
      <w:r>
        <w:t>serializacja i deserializacja danych w formacie JSON</w:t>
      </w:r>
      <w:r w:rsidR="002B2612">
        <w:t>.</w:t>
      </w:r>
    </w:p>
    <w:p w14:paraId="579A79CF" w14:textId="22A62394" w:rsidR="00DB0217" w:rsidRDefault="002B1B06" w:rsidP="004E4B33">
      <w:pPr>
        <w:tabs>
          <w:tab w:val="clear" w:pos="397"/>
        </w:tabs>
      </w:pPr>
      <w:r>
        <w:t>Należy także zaznaczyć iż szkielet programistyczny Express cechuje się bard</w:t>
      </w:r>
      <w:r w:rsidR="005B0CDC">
        <w:t>ziej przejrzystą strukturą kodu niż sam</w:t>
      </w:r>
      <w:r w:rsidR="008A1D71">
        <w:t>o środowisko</w:t>
      </w:r>
      <w:r w:rsidR="005B0CDC">
        <w:t xml:space="preserve"> Node</w:t>
      </w:r>
      <w:r w:rsidR="00C81681">
        <w:t>.JS, którą można zauważyć po</w:t>
      </w:r>
      <w:r w:rsidR="00255E9D">
        <w:t>dczas implementacji następujących zadań:</w:t>
      </w:r>
    </w:p>
    <w:p w14:paraId="5AAFBB15" w14:textId="5F78E4C0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rejestracja danych,</w:t>
      </w:r>
    </w:p>
    <w:p w14:paraId="50D7BDE6" w14:textId="7A51AB8F" w:rsidR="00255E9D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uwierzytelnianie danych,</w:t>
      </w:r>
    </w:p>
    <w:p w14:paraId="2C481D98" w14:textId="2EB76B0B" w:rsidR="00C6141F" w:rsidRPr="00146FB9" w:rsidRDefault="00255E9D" w:rsidP="00776F47">
      <w:pPr>
        <w:pStyle w:val="Akapitzlist"/>
        <w:numPr>
          <w:ilvl w:val="0"/>
          <w:numId w:val="11"/>
        </w:numPr>
        <w:tabs>
          <w:tab w:val="clear" w:pos="397"/>
        </w:tabs>
      </w:pPr>
      <w:r>
        <w:t>autoryzacja danych.</w:t>
      </w:r>
    </w:p>
    <w:p w14:paraId="46898568" w14:textId="6C0CE630" w:rsidR="00F078D8" w:rsidRDefault="00AA4388" w:rsidP="00AA4388">
      <w:pPr>
        <w:pStyle w:val="Nagwek3"/>
      </w:pPr>
      <w:bookmarkStart w:id="38" w:name="_Toc96004218"/>
      <w:r>
        <w:t>Strona klienta</w:t>
      </w:r>
      <w:bookmarkEnd w:id="38"/>
    </w:p>
    <w:p w14:paraId="265B64F6" w14:textId="1B3D073D" w:rsidR="00B17697" w:rsidRDefault="00B17697" w:rsidP="00B17697">
      <w:pPr>
        <w:ind w:firstLine="0"/>
        <w:rPr>
          <w:b/>
        </w:rPr>
      </w:pPr>
      <w:r>
        <w:rPr>
          <w:b/>
        </w:rPr>
        <w:t>HTML</w:t>
      </w:r>
    </w:p>
    <w:p w14:paraId="6CF347F8" w14:textId="0CADBD39" w:rsidR="00C44307" w:rsidRDefault="00B17697" w:rsidP="007253F2">
      <w:pPr>
        <w:rPr>
          <w:noProof/>
          <w:lang w:eastAsia="pl-PL"/>
        </w:rPr>
      </w:pPr>
      <w:r>
        <w:t>HTML jest to hipertekstowy język znaczników (ang</w:t>
      </w:r>
      <w:r w:rsidR="00102613">
        <w:t>.</w:t>
      </w:r>
      <w:r>
        <w:t xml:space="preserve"> </w:t>
      </w:r>
      <w:proofErr w:type="spellStart"/>
      <w:r w:rsidRPr="00B17697">
        <w:rPr>
          <w:i/>
        </w:rPr>
        <w:t>HyperText</w:t>
      </w:r>
      <w:proofErr w:type="spellEnd"/>
      <w:r w:rsidRPr="00B17697">
        <w:rPr>
          <w:i/>
        </w:rPr>
        <w:t xml:space="preserve"> </w:t>
      </w:r>
      <w:proofErr w:type="spellStart"/>
      <w:r w:rsidRPr="00B17697">
        <w:rPr>
          <w:i/>
        </w:rPr>
        <w:t>Markup</w:t>
      </w:r>
      <w:proofErr w:type="spellEnd"/>
      <w:r w:rsidRPr="00B17697">
        <w:rPr>
          <w:i/>
        </w:rPr>
        <w:t xml:space="preserve"> Language</w:t>
      </w:r>
      <w:r>
        <w:t>)</w:t>
      </w:r>
      <w:r w:rsidR="00553B23">
        <w:t xml:space="preserve">, służący do tworzenia </w:t>
      </w:r>
      <w:r w:rsidR="009177EE">
        <w:t xml:space="preserve">dokumentów hipertekstowych, które z kolei są interpretowane przez przeglądarki internetowe. </w:t>
      </w:r>
      <w:r w:rsidR="00C649D6">
        <w:t>HTML służy do opisania struktury witryn internetowych</w:t>
      </w:r>
      <w:r w:rsidR="00C0730F">
        <w:t xml:space="preserve"> za pomocą </w:t>
      </w:r>
      <w:r w:rsidR="00542E82">
        <w:t>segmentów nazywanych elementami HTML</w:t>
      </w:r>
      <w:r w:rsidR="000A6581">
        <w:t>.</w:t>
      </w:r>
      <w:r w:rsidR="008B6F6C">
        <w:t xml:space="preserve"> [</w:t>
      </w:r>
      <w:r w:rsidR="00DA4927">
        <w:t>4</w:t>
      </w:r>
      <w:r w:rsidR="008B6F6C">
        <w:t>]</w:t>
      </w:r>
      <w:r w:rsidR="000A6581">
        <w:t xml:space="preserve"> Większoś</w:t>
      </w:r>
      <w:r w:rsidR="00047E13">
        <w:t>ć z tych elementów składa się z </w:t>
      </w:r>
      <w:r w:rsidR="000A6581">
        <w:t>dwóch znaczników: otwierającego i zamykającego.</w:t>
      </w:r>
      <w:r w:rsidR="00435520">
        <w:t xml:space="preserve"> </w:t>
      </w:r>
      <w:r w:rsidR="00AC10CC">
        <w:t xml:space="preserve">Taki pojedynczy człon nadaje odpowiednie znaczenie </w:t>
      </w:r>
      <w:r w:rsidR="000F7AD5">
        <w:t>semantyczne</w:t>
      </w:r>
      <w:r w:rsidR="00AC10CC">
        <w:t xml:space="preserve"> poszczególnym</w:t>
      </w:r>
      <w:r w:rsidR="00C9076B">
        <w:t xml:space="preserve"> fragmentom strony internetowej.</w:t>
      </w:r>
      <w:r w:rsidR="009C16E5">
        <w:t xml:space="preserve"> Dodatkowo każdy element HTML pełni funkcję pojemnika, wewnątrz którego umieścić można inne znaczniki HTML.</w:t>
      </w:r>
      <w:r w:rsidR="00B27AB9">
        <w:t xml:space="preserve"> </w:t>
      </w:r>
      <w:r w:rsidR="00A41F5A">
        <w:t>Znaczniki HTML mo</w:t>
      </w:r>
      <w:r w:rsidR="00C44307">
        <w:t>żna rozszerzać o atrybuty, których wartości</w:t>
      </w:r>
      <w:r w:rsidR="00A41F5A">
        <w:t xml:space="preserve"> dostarczają dodatkowych informacji, dzięki którym twórcy kodu są w stanie zmienić sposób interpretacji znacznika przez </w:t>
      </w:r>
      <w:r w:rsidR="00C44307">
        <w:t>przeglądarkę</w:t>
      </w:r>
      <w:r w:rsidR="00A41F5A">
        <w:t xml:space="preserve"> internetową</w:t>
      </w:r>
      <w:r w:rsidR="00784899">
        <w:t xml:space="preserve"> (</w:t>
      </w:r>
      <w:r w:rsidR="00142CFE">
        <w:fldChar w:fldCharType="begin"/>
      </w:r>
      <w:r w:rsidR="00142CFE">
        <w:instrText xml:space="preserve"> REF _Ref94215504 \h </w:instrText>
      </w:r>
      <w:r w:rsidR="00142CFE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2</w:t>
      </w:r>
      <w:r w:rsidR="00142CFE">
        <w:fldChar w:fldCharType="end"/>
      </w:r>
      <w:r w:rsidR="00142CFE">
        <w:t>.</w:t>
      </w:r>
      <w:r w:rsidR="00784899">
        <w:t>)</w:t>
      </w:r>
      <w:r w:rsidR="00A41F5A">
        <w:t>.</w:t>
      </w:r>
      <w:r w:rsidR="00F121FF">
        <w:t xml:space="preserve"> [</w:t>
      </w:r>
      <w:r w:rsidR="006C6938">
        <w:t>15</w:t>
      </w:r>
      <w:r w:rsidR="00544208">
        <w:t>]</w:t>
      </w:r>
    </w:p>
    <w:p w14:paraId="301FC2F7" w14:textId="77777777" w:rsidR="00C44307" w:rsidRDefault="00C44307" w:rsidP="007253F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07750C5" wp14:editId="45DEA0AF">
            <wp:extent cx="4790437" cy="1151467"/>
            <wp:effectExtent l="0" t="0" r="0" b="0"/>
            <wp:docPr id="4" name="Obraz 4" descr="Szczegóły dotyczące struktury element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zczegóły dotyczące struktury elementu HTML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3"/>
                    <a:stretch/>
                  </pic:blipFill>
                  <pic:spPr bwMode="auto">
                    <a:xfrm>
                      <a:off x="0" y="0"/>
                      <a:ext cx="4819271" cy="11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FD94" w14:textId="6C5A114D" w:rsidR="00C44307" w:rsidRDefault="00C44307" w:rsidP="001009F7">
      <w:pPr>
        <w:pStyle w:val="Legenda"/>
      </w:pPr>
      <w:bookmarkStart w:id="39" w:name="_Ref94215504"/>
      <w:r>
        <w:t xml:space="preserve">Rys. </w:t>
      </w:r>
      <w:fldSimple w:instr=" STYLEREF 1 \s ">
        <w:r w:rsidR="00C738A4">
          <w:rPr>
            <w:noProof/>
          </w:rPr>
          <w:t>4</w:t>
        </w:r>
      </w:fldSimple>
      <w:r w:rsidR="003E6644">
        <w:t>.</w:t>
      </w:r>
      <w:fldSimple w:instr=" SEQ Rys. \* ARABIC \s 1 ">
        <w:r w:rsidR="00C738A4">
          <w:rPr>
            <w:noProof/>
          </w:rPr>
          <w:t>2</w:t>
        </w:r>
      </w:fldSimple>
      <w:bookmarkEnd w:id="39"/>
      <w:r>
        <w:t>. Ana</w:t>
      </w:r>
      <w:r w:rsidR="000B0022">
        <w:t>tomia ele</w:t>
      </w:r>
      <w:r w:rsidR="00273075">
        <w:t>mentu HTML</w:t>
      </w:r>
      <w:r w:rsidR="000A645E">
        <w:t>, źródło [</w:t>
      </w:r>
      <w:r w:rsidR="00A831DC">
        <w:t>15</w:t>
      </w:r>
      <w:r w:rsidR="000A645E">
        <w:t>]</w:t>
      </w:r>
    </w:p>
    <w:p w14:paraId="30FE9993" w14:textId="69D46F25" w:rsidR="0043394E" w:rsidRDefault="008E68BB" w:rsidP="0043394E">
      <w:r>
        <w:t>Warto byłoby nadmienić</w:t>
      </w:r>
      <w:r w:rsidR="00864F6D">
        <w:t>,</w:t>
      </w:r>
      <w:r>
        <w:t xml:space="preserve"> iż aktualna wersja języka HTML to HTML5</w:t>
      </w:r>
      <w:r w:rsidR="00B57C17">
        <w:t xml:space="preserve">. </w:t>
      </w:r>
      <w:r w:rsidR="00754796">
        <w:t xml:space="preserve">Nad </w:t>
      </w:r>
      <w:r w:rsidR="00BF1416">
        <w:t xml:space="preserve">standardami tego hipertekstowego języka znaczników czuwa organizacja W3C (ang. </w:t>
      </w:r>
      <w:r w:rsidR="00BF1416" w:rsidRPr="00BF1416">
        <w:rPr>
          <w:i/>
        </w:rPr>
        <w:t xml:space="preserve">World </w:t>
      </w:r>
      <w:proofErr w:type="spellStart"/>
      <w:r w:rsidR="00BF1416" w:rsidRPr="00BF1416">
        <w:rPr>
          <w:i/>
        </w:rPr>
        <w:t>Wide</w:t>
      </w:r>
      <w:proofErr w:type="spellEnd"/>
      <w:r w:rsidR="00BF1416" w:rsidRPr="00BF1416">
        <w:rPr>
          <w:i/>
        </w:rPr>
        <w:t xml:space="preserve"> Web </w:t>
      </w:r>
      <w:proofErr w:type="spellStart"/>
      <w:r w:rsidR="00BF1416" w:rsidRPr="00BF1416">
        <w:rPr>
          <w:i/>
        </w:rPr>
        <w:t>Consortium</w:t>
      </w:r>
      <w:proofErr w:type="spellEnd"/>
      <w:r w:rsidR="00BF1416">
        <w:t>)</w:t>
      </w:r>
      <w:r w:rsidR="00B3636F">
        <w:t>, która w swych szeregach skupia wiele przedsiębiorstw prężnie działających</w:t>
      </w:r>
      <w:r w:rsidR="00FC7A45">
        <w:t xml:space="preserve"> w </w:t>
      </w:r>
      <w:r w:rsidR="001A4AFA">
        <w:t>branży informatycznej m. in Adobe, Amazon, Apple, Microsoft.</w:t>
      </w:r>
      <w:r w:rsidR="005B4596">
        <w:t xml:space="preserve"> Konsorcjum </w:t>
      </w:r>
      <w:r w:rsidR="003D442A">
        <w:t>W3C</w:t>
      </w:r>
      <w:r w:rsidR="00845387">
        <w:t xml:space="preserve"> ustanowiło także podstawowe idee oraz cele dotyczące </w:t>
      </w:r>
      <w:r w:rsidR="00934780">
        <w:t>I</w:t>
      </w:r>
      <w:r w:rsidR="00845387">
        <w:t>nternetu:</w:t>
      </w:r>
    </w:p>
    <w:p w14:paraId="58D61B21" w14:textId="0585C4F6" w:rsidR="00845387" w:rsidRDefault="001610B1" w:rsidP="00776F47">
      <w:pPr>
        <w:pStyle w:val="Akapitzlist"/>
        <w:numPr>
          <w:ilvl w:val="0"/>
          <w:numId w:val="12"/>
        </w:numPr>
      </w:pPr>
      <w:r>
        <w:t>u</w:t>
      </w:r>
      <w:r w:rsidR="00845387">
        <w:t>niwersalny dostęp dla wszystkich użytkowników, niezależnie od oprogramowania jakim dysponują oraz ich języka rodzimego</w:t>
      </w:r>
      <w:r w:rsidR="00934780">
        <w:t>,</w:t>
      </w:r>
    </w:p>
    <w:p w14:paraId="02DB333E" w14:textId="45B50530" w:rsidR="00934780" w:rsidRDefault="001610B1" w:rsidP="00776F47">
      <w:pPr>
        <w:pStyle w:val="Akapitzlist"/>
        <w:numPr>
          <w:ilvl w:val="0"/>
          <w:numId w:val="12"/>
        </w:numPr>
      </w:pPr>
      <w:r>
        <w:lastRenderedPageBreak/>
        <w:t>d</w:t>
      </w:r>
      <w:r w:rsidR="00934780">
        <w:t>ecentralizacja, która nie pozwala zagarnąć Internetu jednej firmie i ograniczyć go konkretną technologią</w:t>
      </w:r>
      <w:r>
        <w:t>,</w:t>
      </w:r>
    </w:p>
    <w:p w14:paraId="66715A33" w14:textId="68B7ADB8" w:rsidR="00934780" w:rsidRDefault="001610B1" w:rsidP="00776F47">
      <w:pPr>
        <w:pStyle w:val="Akapitzlist"/>
        <w:numPr>
          <w:ilvl w:val="0"/>
          <w:numId w:val="12"/>
        </w:numPr>
      </w:pPr>
      <w:r>
        <w:t>e</w:t>
      </w:r>
      <w:r w:rsidR="00934780">
        <w:t>wolucja – standardy W3C są tworzone z myślą o ich przyszłym rozwoju, gdyż ciągle zwiększa się ilość informacji w Internecie i dotychcz</w:t>
      </w:r>
      <w:r w:rsidR="00857D52">
        <w:t>asowe metody jej wyszukiwania i </w:t>
      </w:r>
      <w:r w:rsidR="00934780">
        <w:t>skal</w:t>
      </w:r>
      <w:r>
        <w:t>owania mogą przestać wystarczać,</w:t>
      </w:r>
    </w:p>
    <w:p w14:paraId="6554775E" w14:textId="69534CA9" w:rsidR="00A40C7A" w:rsidRPr="0043394E" w:rsidRDefault="001610B1" w:rsidP="00776F47">
      <w:pPr>
        <w:pStyle w:val="Akapitzlist"/>
        <w:numPr>
          <w:ilvl w:val="0"/>
          <w:numId w:val="12"/>
        </w:numPr>
      </w:pPr>
      <w:r>
        <w:t>k</w:t>
      </w:r>
      <w:r w:rsidR="00A40C7A">
        <w:t xml:space="preserve">ompatybilność, która zapewnia możliwość </w:t>
      </w:r>
      <w:r w:rsidR="00283320">
        <w:t>uruchomienia</w:t>
      </w:r>
      <w:r w:rsidR="00E75A6B">
        <w:t xml:space="preserve"> nawet</w:t>
      </w:r>
      <w:r w:rsidR="00A40C7A">
        <w:t xml:space="preserve"> pierwszej stworzonej na świecie strony internetowej na </w:t>
      </w:r>
      <w:r w:rsidR="00AB4DED">
        <w:t>najnowszych</w:t>
      </w:r>
      <w:r w:rsidR="00A40C7A">
        <w:t xml:space="preserve"> przeglądarkach internetowych</w:t>
      </w:r>
      <w:r>
        <w:t>.</w:t>
      </w:r>
    </w:p>
    <w:p w14:paraId="4545EB88" w14:textId="1B3D073D" w:rsidR="00EA7CCB" w:rsidRDefault="00EA7CCB" w:rsidP="009E452A">
      <w:pPr>
        <w:ind w:firstLine="0"/>
        <w:rPr>
          <w:b/>
        </w:rPr>
      </w:pPr>
      <w:r w:rsidRPr="009E452A">
        <w:rPr>
          <w:b/>
        </w:rPr>
        <w:t>CSS</w:t>
      </w:r>
    </w:p>
    <w:p w14:paraId="0BDC4297" w14:textId="1C617936" w:rsidR="00C00E87" w:rsidRDefault="00F21220" w:rsidP="00C00E87">
      <w:r>
        <w:t xml:space="preserve">Kaskadowe arkusze stylów (ang. </w:t>
      </w:r>
      <w:proofErr w:type="spellStart"/>
      <w:r w:rsidRPr="00F21220">
        <w:rPr>
          <w:i/>
        </w:rPr>
        <w:t>Cascading</w:t>
      </w:r>
      <w:proofErr w:type="spellEnd"/>
      <w:r w:rsidRPr="00F21220">
        <w:rPr>
          <w:i/>
        </w:rPr>
        <w:t xml:space="preserve"> Style </w:t>
      </w:r>
      <w:proofErr w:type="spellStart"/>
      <w:r w:rsidRPr="00F21220">
        <w:rPr>
          <w:i/>
        </w:rPr>
        <w:t>Sheets</w:t>
      </w:r>
      <w:proofErr w:type="spellEnd"/>
      <w:r>
        <w:t>)</w:t>
      </w:r>
      <w:r w:rsidR="009646F4">
        <w:t xml:space="preserve"> stanowią język, który pozwala tworzyć reguły określające wygląd zawartości elementów umieszonych na stronie internetowej.</w:t>
      </w:r>
      <w:r w:rsidR="00373F11">
        <w:t xml:space="preserve"> </w:t>
      </w:r>
      <w:r w:rsidR="005D436A">
        <w:t xml:space="preserve">Technologia ta </w:t>
      </w:r>
      <w:r w:rsidR="00547137">
        <w:t>została</w:t>
      </w:r>
      <w:r w:rsidR="005D436A">
        <w:t xml:space="preserve"> opracowania w 1996 r. przez wspomniane uprzednio </w:t>
      </w:r>
      <w:r w:rsidR="00841377">
        <w:t>konsorcjum</w:t>
      </w:r>
      <w:r w:rsidR="005D436A">
        <w:t xml:space="preserve"> W3C.</w:t>
      </w:r>
      <w:r w:rsidR="00021F1A">
        <w:t xml:space="preserve"> </w:t>
      </w:r>
      <w:r w:rsidR="001C7982">
        <w:t>Umieszczenie listy dyrektyw odpowiadających za ustalanie wyglądu strony internetowej w osobnym pliku przyniosło ze sobą szereg korzyści:</w:t>
      </w:r>
    </w:p>
    <w:p w14:paraId="6273E003" w14:textId="0277B4F2" w:rsidR="001C7982" w:rsidRDefault="00D5501A" w:rsidP="00776F47">
      <w:pPr>
        <w:pStyle w:val="Akapitzlist"/>
        <w:numPr>
          <w:ilvl w:val="0"/>
          <w:numId w:val="13"/>
        </w:numPr>
      </w:pPr>
      <w:r>
        <w:t>z</w:t>
      </w:r>
      <w:r w:rsidR="00FE3DA1">
        <w:t>mniejszenie zawiłości dokumentu HTML</w:t>
      </w:r>
      <w:r>
        <w:t>,</w:t>
      </w:r>
    </w:p>
    <w:p w14:paraId="66BD2573" w14:textId="2B9AF568" w:rsidR="00B72617" w:rsidRDefault="00515DD7" w:rsidP="00776F47">
      <w:pPr>
        <w:pStyle w:val="Akapitzlist"/>
        <w:numPr>
          <w:ilvl w:val="0"/>
          <w:numId w:val="13"/>
        </w:numPr>
      </w:pPr>
      <w:r>
        <w:t>uprawnienie zmiany s</w:t>
      </w:r>
      <w:r w:rsidR="0047576B">
        <w:t>posobu wyświetlania strony internetowej w zależności od rozmiaru okna przeglądarki internetowej</w:t>
      </w:r>
      <w:r>
        <w:t>,</w:t>
      </w:r>
    </w:p>
    <w:p w14:paraId="4FF66BD3" w14:textId="5AFA2DD0" w:rsidR="00615B06" w:rsidRDefault="00D5501A" w:rsidP="00776F47">
      <w:pPr>
        <w:pStyle w:val="Akapitzlist"/>
        <w:numPr>
          <w:ilvl w:val="0"/>
          <w:numId w:val="13"/>
        </w:numPr>
      </w:pPr>
      <w:r>
        <w:t>r</w:t>
      </w:r>
      <w:r w:rsidR="00615B06">
        <w:t>ozdzielenie warstwy danych i warstwy prezentacji</w:t>
      </w:r>
      <w:r>
        <w:t>,</w:t>
      </w:r>
    </w:p>
    <w:p w14:paraId="52DDF58C" w14:textId="3AABE27E" w:rsidR="00055310" w:rsidRDefault="00D5501A" w:rsidP="00776F47">
      <w:pPr>
        <w:pStyle w:val="Akapitzlist"/>
        <w:numPr>
          <w:ilvl w:val="0"/>
          <w:numId w:val="13"/>
        </w:numPr>
      </w:pPr>
      <w:r>
        <w:t>u</w:t>
      </w:r>
      <w:r w:rsidR="00FE3DA1">
        <w:t>łatwienie wprowadzania zmian w strukturze dokumentu</w:t>
      </w:r>
      <w:r w:rsidR="00C83A19">
        <w:t xml:space="preserve"> (</w:t>
      </w:r>
      <w:r w:rsidR="00A1083F">
        <w:t>aplikacja internetowa jest łatwiejsza w utrzymaniu</w:t>
      </w:r>
      <w:r w:rsidR="00C83A19">
        <w:t>)</w:t>
      </w:r>
      <w:r>
        <w:t>,</w:t>
      </w:r>
    </w:p>
    <w:p w14:paraId="2821D374" w14:textId="1E7B8E83" w:rsidR="00055310" w:rsidRDefault="00D5501A" w:rsidP="00776F47">
      <w:pPr>
        <w:pStyle w:val="Akapitzlist"/>
        <w:numPr>
          <w:ilvl w:val="0"/>
          <w:numId w:val="13"/>
        </w:numPr>
      </w:pPr>
      <w:r>
        <w:t>m</w:t>
      </w:r>
      <w:r w:rsidR="00FE3DA1">
        <w:t>ożliwość stoso</w:t>
      </w:r>
      <w:r w:rsidR="00BB3FB2">
        <w:t>wania</w:t>
      </w:r>
      <w:r w:rsidR="00D30093">
        <w:t xml:space="preserve"> zewnętrznych arkuszy CSS</w:t>
      </w:r>
      <w:r w:rsidR="00C83A19">
        <w:t xml:space="preserve">, </w:t>
      </w:r>
      <w:r w:rsidR="009720C9">
        <w:t xml:space="preserve">dzięki czemu jeden arkusz stylu może służyć do definiowania </w:t>
      </w:r>
      <w:r w:rsidR="00E64590">
        <w:t xml:space="preserve">wyglądu </w:t>
      </w:r>
      <w:r w:rsidR="009720C9">
        <w:t>kilku dokumentów HTML</w:t>
      </w:r>
      <w:r w:rsidR="00130B3D">
        <w:t>.</w:t>
      </w:r>
    </w:p>
    <w:p w14:paraId="18EB1AF7" w14:textId="6C9F8940" w:rsidR="00547137" w:rsidRDefault="005E3F13" w:rsidP="00C00E87">
      <w:r>
        <w:t xml:space="preserve">Działanie </w:t>
      </w:r>
      <w:r w:rsidR="007D24D7">
        <w:t>CSS</w:t>
      </w:r>
      <w:r>
        <w:t xml:space="preserve"> </w:t>
      </w:r>
      <w:r w:rsidR="00F3761D">
        <w:t>polega na</w:t>
      </w:r>
      <w:r>
        <w:t xml:space="preserve"> </w:t>
      </w:r>
      <w:r w:rsidR="00E82012">
        <w:t xml:space="preserve">kojarzeniu poszczególnych reguł </w:t>
      </w:r>
      <w:r>
        <w:t>z elementami HTML</w:t>
      </w:r>
      <w:r w:rsidR="006F592F">
        <w:t>.</w:t>
      </w:r>
      <w:r w:rsidR="00AB68E4">
        <w:t xml:space="preserve"> </w:t>
      </w:r>
      <w:r w:rsidR="001D71D0">
        <w:t>R</w:t>
      </w:r>
      <w:r w:rsidR="00EC1150">
        <w:t>eguły</w:t>
      </w:r>
      <w:r w:rsidR="00AB68E4">
        <w:t xml:space="preserve"> </w:t>
      </w:r>
      <w:r w:rsidR="001D71D0">
        <w:t xml:space="preserve">te </w:t>
      </w:r>
      <w:r w:rsidR="00AB68E4">
        <w:t>definiują sposób wyświetlania konkretnych el</w:t>
      </w:r>
      <w:r w:rsidR="00F14419">
        <w:t>ementów na stronie internetowej, a składają się z dwóch części: selektora oraz deklaracji.</w:t>
      </w:r>
      <w:r w:rsidR="00394F82">
        <w:t xml:space="preserve"> </w:t>
      </w:r>
    </w:p>
    <w:p w14:paraId="76311FB8" w14:textId="7DBDEE57" w:rsidR="000130A5" w:rsidRDefault="000130A5" w:rsidP="00C00E87">
      <w:r>
        <w:t>Selektor to wyrażenie, które określa do jakich elementów HTML odnosi się dana reguła, natomiast deklaracje określają w jaki sposób powinny zostać wyświetlone elementy określone w selektorze</w:t>
      </w:r>
      <w:r w:rsidR="00E24266">
        <w:t>(</w:t>
      </w:r>
      <w:r w:rsidR="003A7AD5">
        <w:fldChar w:fldCharType="begin"/>
      </w:r>
      <w:r w:rsidR="003A7AD5">
        <w:instrText xml:space="preserve"> REF _Ref94216246 \h </w:instrText>
      </w:r>
      <w:r w:rsidR="003A7AD5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3</w:t>
      </w:r>
      <w:r w:rsidR="003A7AD5">
        <w:fldChar w:fldCharType="end"/>
      </w:r>
      <w:r w:rsidR="003A7AD5">
        <w:t>.</w:t>
      </w:r>
      <w:r w:rsidR="00E24266">
        <w:t>)</w:t>
      </w:r>
      <w:r>
        <w:t>.</w:t>
      </w:r>
    </w:p>
    <w:p w14:paraId="66552DA1" w14:textId="77777777" w:rsidR="00AB0B4B" w:rsidRDefault="00E24266" w:rsidP="00AB0B4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45BA4AF" wp14:editId="63B27BB0">
            <wp:extent cx="3221766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4829" cy="18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52" w14:textId="3FFFF47B" w:rsidR="00E24266" w:rsidRDefault="00AB0B4B" w:rsidP="001009F7">
      <w:pPr>
        <w:pStyle w:val="Legenda"/>
      </w:pPr>
      <w:bookmarkStart w:id="40" w:name="_Ref94216246"/>
      <w:r>
        <w:t xml:space="preserve">Rys. </w:t>
      </w:r>
      <w:fldSimple w:instr=" STYLEREF 1 \s ">
        <w:r w:rsidR="00C738A4">
          <w:rPr>
            <w:noProof/>
          </w:rPr>
          <w:t>4</w:t>
        </w:r>
      </w:fldSimple>
      <w:r w:rsidR="003E6644">
        <w:t>.</w:t>
      </w:r>
      <w:fldSimple w:instr=" SEQ Rys. \* ARABIC \s 1 ">
        <w:r w:rsidR="00C738A4">
          <w:rPr>
            <w:noProof/>
          </w:rPr>
          <w:t>3</w:t>
        </w:r>
      </w:fldSimple>
      <w:bookmarkEnd w:id="40"/>
      <w:r w:rsidR="00757785">
        <w:t>. Elementy składowe reguły CSS</w:t>
      </w:r>
      <w:r w:rsidR="00CB1970">
        <w:t>, źródło [4]</w:t>
      </w:r>
    </w:p>
    <w:p w14:paraId="3570B3CA" w14:textId="77777777" w:rsidR="00845B3C" w:rsidRPr="00845B3C" w:rsidRDefault="00845B3C" w:rsidP="00845B3C"/>
    <w:p w14:paraId="48FBD3A7" w14:textId="1F839B90" w:rsidR="006122F2" w:rsidRDefault="005B7DAC" w:rsidP="006122F2">
      <w:r>
        <w:t>Deklaracja natomiast składa się z dwóch elementów: właściwości i wartości.</w:t>
      </w:r>
      <w:r w:rsidR="006852C5">
        <w:t xml:space="preserve"> Pierwsza z </w:t>
      </w:r>
      <w:r w:rsidR="00CF56F1">
        <w:t xml:space="preserve">nich </w:t>
      </w:r>
      <w:r w:rsidR="00775708">
        <w:t>odnosi</w:t>
      </w:r>
      <w:r w:rsidR="00CF56F1">
        <w:t xml:space="preserve"> się do konkretnego aspektu wyglądu elementu, druga natomiast wskazuje konkretne ustawienie, </w:t>
      </w:r>
      <w:r w:rsidR="00775708">
        <w:t>które</w:t>
      </w:r>
      <w:r w:rsidR="00CF56F1">
        <w:t xml:space="preserve"> chcemy nadać danej właściwości</w:t>
      </w:r>
      <w:r w:rsidR="00320296">
        <w:t xml:space="preserve"> (</w:t>
      </w:r>
      <w:r w:rsidR="001221A8">
        <w:fldChar w:fldCharType="begin"/>
      </w:r>
      <w:r w:rsidR="001221A8">
        <w:instrText xml:space="preserve"> REF _Ref94216457 \h </w:instrText>
      </w:r>
      <w:r w:rsidR="001221A8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4</w:t>
      </w:r>
      <w:r w:rsidR="001221A8">
        <w:fldChar w:fldCharType="end"/>
      </w:r>
      <w:r w:rsidR="00F71B94">
        <w:t>.</w:t>
      </w:r>
      <w:r w:rsidR="00320296">
        <w:t>)</w:t>
      </w:r>
      <w:r w:rsidR="00CF56F1">
        <w:t>.</w:t>
      </w:r>
    </w:p>
    <w:p w14:paraId="7CF18077" w14:textId="77777777" w:rsidR="009B293C" w:rsidRDefault="00320296" w:rsidP="009B293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1033F5E" wp14:editId="5CA0EA2F">
            <wp:extent cx="3294498" cy="1485900"/>
            <wp:effectExtent l="0" t="0" r="127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8184" cy="1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96" w14:textId="5707398C" w:rsidR="00320296" w:rsidRDefault="009B293C" w:rsidP="001009F7">
      <w:pPr>
        <w:pStyle w:val="Legenda"/>
      </w:pPr>
      <w:bookmarkStart w:id="41" w:name="_Ref94216457"/>
      <w:r>
        <w:t xml:space="preserve">Rys. </w:t>
      </w:r>
      <w:fldSimple w:instr=" STYLEREF 1 \s ">
        <w:r w:rsidR="00C738A4">
          <w:rPr>
            <w:noProof/>
          </w:rPr>
          <w:t>4</w:t>
        </w:r>
      </w:fldSimple>
      <w:r w:rsidR="003E6644">
        <w:t>.</w:t>
      </w:r>
      <w:fldSimple w:instr=" SEQ Rys. \* ARABIC \s 1 ">
        <w:r w:rsidR="00C738A4">
          <w:rPr>
            <w:noProof/>
          </w:rPr>
          <w:t>4</w:t>
        </w:r>
      </w:fldSimple>
      <w:bookmarkEnd w:id="41"/>
      <w:r>
        <w:t>. Elementy składowe deklaracji CSS</w:t>
      </w:r>
      <w:r w:rsidR="00D3406D">
        <w:t>, źródło [4]</w:t>
      </w:r>
    </w:p>
    <w:p w14:paraId="72792574" w14:textId="3267CFAA" w:rsidR="00A572A2" w:rsidRDefault="000F3972" w:rsidP="00A572A2">
      <w:r>
        <w:t>Niezmiernie istotną cechą arkuszy CSS jest kaskadowość. Kaskada według specyfikacji technicznej tej technologii</w:t>
      </w:r>
      <w:r w:rsidR="0081534A">
        <w:t xml:space="preserve"> [</w:t>
      </w:r>
      <w:r w:rsidR="00D95BF7">
        <w:t>16</w:t>
      </w:r>
      <w:r w:rsidR="0081534A">
        <w:t>]</w:t>
      </w:r>
      <w:r>
        <w:t xml:space="preserve"> to algorytm, który dostarcza przeglądarce internetowej informacje o tym, który </w:t>
      </w:r>
      <w:r w:rsidR="00304EE9">
        <w:t>konkretnie</w:t>
      </w:r>
      <w:r>
        <w:t xml:space="preserve"> st</w:t>
      </w:r>
      <w:r w:rsidR="00BE16A6">
        <w:t>yl przypi</w:t>
      </w:r>
      <w:r w:rsidR="00E661EC">
        <w:t>sać do danego elementu</w:t>
      </w:r>
      <w:r w:rsidR="009907F8">
        <w:t>.</w:t>
      </w:r>
      <w:r w:rsidR="00E661EC">
        <w:t xml:space="preserve"> </w:t>
      </w:r>
      <w:r w:rsidR="0048229F">
        <w:t>Algorytm ten korzysta z następujących</w:t>
      </w:r>
      <w:r w:rsidR="007C508A">
        <w:t xml:space="preserve"> war</w:t>
      </w:r>
      <w:r w:rsidR="001D7291">
        <w:t>stw określających hierarchię ważności poszczególnych reguł:</w:t>
      </w:r>
    </w:p>
    <w:p w14:paraId="2889C473" w14:textId="15EC8571" w:rsidR="0041617C" w:rsidRDefault="0041617C" w:rsidP="00776F47">
      <w:pPr>
        <w:pStyle w:val="Akapitzlist"/>
        <w:numPr>
          <w:ilvl w:val="0"/>
          <w:numId w:val="14"/>
        </w:numPr>
      </w:pPr>
      <w:r>
        <w:t>Waga – kaskada sprawdza typ „konkurujących</w:t>
      </w:r>
      <w:r w:rsidR="00962FC9">
        <w:t>”</w:t>
      </w:r>
      <w:r>
        <w:t xml:space="preserve"> stylów</w:t>
      </w:r>
      <w:r w:rsidR="00962FC9">
        <w:t>.</w:t>
      </w:r>
    </w:p>
    <w:p w14:paraId="208E2E89" w14:textId="77777777" w:rsidR="00E04235" w:rsidRDefault="00962FC9" w:rsidP="00776F47">
      <w:pPr>
        <w:pStyle w:val="Akapitzlist"/>
        <w:numPr>
          <w:ilvl w:val="0"/>
          <w:numId w:val="14"/>
        </w:numPr>
      </w:pPr>
      <w:r>
        <w:t xml:space="preserve">Pochodzenie – sprawdzane jest miejsce, w którym dane reguły </w:t>
      </w:r>
      <w:r w:rsidR="00FE2E77">
        <w:t xml:space="preserve">CSS </w:t>
      </w:r>
      <w:r>
        <w:t>zostały zdefiniowane</w:t>
      </w:r>
      <w:r w:rsidR="00057F7B">
        <w:t>. W kolejności od najwa</w:t>
      </w:r>
      <w:r w:rsidR="00E04235">
        <w:t>żniejszego do najmniej ważnego:</w:t>
      </w:r>
    </w:p>
    <w:p w14:paraId="7C4FC80C" w14:textId="099C01E2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strona internetowa, </w:t>
      </w:r>
    </w:p>
    <w:p w14:paraId="1DC417E7" w14:textId="77777777" w:rsidR="00E04235" w:rsidRDefault="00057F7B" w:rsidP="00776F47">
      <w:pPr>
        <w:pStyle w:val="Akapitzlist"/>
        <w:numPr>
          <w:ilvl w:val="1"/>
          <w:numId w:val="14"/>
        </w:numPr>
      </w:pPr>
      <w:r>
        <w:t xml:space="preserve">użytkownik, </w:t>
      </w:r>
    </w:p>
    <w:p w14:paraId="04E31014" w14:textId="06D5B5FD" w:rsidR="00962FC9" w:rsidRDefault="00057F7B" w:rsidP="00776F47">
      <w:pPr>
        <w:pStyle w:val="Akapitzlist"/>
        <w:numPr>
          <w:ilvl w:val="1"/>
          <w:numId w:val="14"/>
        </w:numPr>
      </w:pPr>
      <w:r>
        <w:t>przeglądarka internetowa.</w:t>
      </w:r>
    </w:p>
    <w:p w14:paraId="7C692C81" w14:textId="77777777" w:rsidR="001F6091" w:rsidRDefault="00A823FE" w:rsidP="00776F47">
      <w:pPr>
        <w:pStyle w:val="Akapitzlist"/>
        <w:numPr>
          <w:ilvl w:val="0"/>
          <w:numId w:val="14"/>
        </w:numPr>
      </w:pPr>
      <w:r>
        <w:t xml:space="preserve">Specyficzność – </w:t>
      </w:r>
      <w:r w:rsidR="005F07A6">
        <w:t xml:space="preserve">odwołuje się do wagi konkretnego selektora. W kolejności do najważniejszego </w:t>
      </w:r>
      <w:r w:rsidR="001F6091">
        <w:t>do najmniej ważnego:</w:t>
      </w:r>
    </w:p>
    <w:p w14:paraId="6B64A05F" w14:textId="752B3934" w:rsidR="001F6091" w:rsidRDefault="005F07A6" w:rsidP="00776F47">
      <w:pPr>
        <w:pStyle w:val="Akapitzlist"/>
        <w:numPr>
          <w:ilvl w:val="1"/>
          <w:numId w:val="14"/>
        </w:numPr>
      </w:pPr>
      <w:r>
        <w:t>style zadeklarowane bezpośre</w:t>
      </w:r>
      <w:r w:rsidR="001F6091">
        <w:t>dnio w atrybucie elementy HTML,</w:t>
      </w:r>
    </w:p>
    <w:p w14:paraId="163E7D19" w14:textId="379A5E00" w:rsidR="001F6091" w:rsidRDefault="005F07A6" w:rsidP="00776F47">
      <w:pPr>
        <w:pStyle w:val="Akapitzlist"/>
        <w:numPr>
          <w:ilvl w:val="1"/>
          <w:numId w:val="14"/>
        </w:numPr>
      </w:pPr>
      <w:r>
        <w:t>style przypisane do ele</w:t>
      </w:r>
      <w:r w:rsidR="001F6091">
        <w:t>mentu za pomocą identyfikatora,</w:t>
      </w:r>
    </w:p>
    <w:p w14:paraId="567FCDA3" w14:textId="77777777" w:rsidR="00394827" w:rsidRDefault="00A229CB" w:rsidP="00776F47">
      <w:pPr>
        <w:pStyle w:val="Akapitzlist"/>
        <w:numPr>
          <w:ilvl w:val="1"/>
          <w:numId w:val="14"/>
        </w:numPr>
      </w:pPr>
      <w:r>
        <w:t>selektor klasy</w:t>
      </w:r>
      <w:r w:rsidR="005F07A6">
        <w:t>/</w:t>
      </w:r>
      <w:r w:rsidR="000F4C52">
        <w:t xml:space="preserve"> </w:t>
      </w:r>
      <w:r w:rsidR="005F07A6">
        <w:t>ps</w:t>
      </w:r>
      <w:r w:rsidR="00E20CE3">
        <w:t>eudoklas</w:t>
      </w:r>
      <w:r>
        <w:t>y</w:t>
      </w:r>
      <w:r w:rsidR="005F07A6">
        <w:t>/</w:t>
      </w:r>
      <w:r w:rsidR="000F4C52">
        <w:t xml:space="preserve"> </w:t>
      </w:r>
      <w:r w:rsidR="005F07A6">
        <w:t>atrybut,</w:t>
      </w:r>
    </w:p>
    <w:p w14:paraId="7125442E" w14:textId="0000BF62" w:rsidR="00A823FE" w:rsidRDefault="005F07A6" w:rsidP="00776F47">
      <w:pPr>
        <w:pStyle w:val="Akapitzlist"/>
        <w:numPr>
          <w:ilvl w:val="1"/>
          <w:numId w:val="14"/>
        </w:numPr>
      </w:pPr>
      <w:r>
        <w:lastRenderedPageBreak/>
        <w:t xml:space="preserve"> tag/</w:t>
      </w:r>
      <w:r w:rsidR="000F4C52">
        <w:t xml:space="preserve"> </w:t>
      </w:r>
      <w:r>
        <w:t>pseudoelement.</w:t>
      </w:r>
    </w:p>
    <w:p w14:paraId="6C84EBEF" w14:textId="1832ECA4" w:rsidR="008245C2" w:rsidRDefault="008245C2" w:rsidP="00776F47">
      <w:pPr>
        <w:pStyle w:val="Akapitzlist"/>
        <w:numPr>
          <w:ilvl w:val="0"/>
          <w:numId w:val="14"/>
        </w:numPr>
      </w:pPr>
      <w:r>
        <w:t>Pozycja – czyli kolejność zdefiniowania reguły CSS w kodzie źródłowym.</w:t>
      </w:r>
    </w:p>
    <w:p w14:paraId="4E1EC199" w14:textId="7B33DC9B" w:rsidR="00AE5CFB" w:rsidRDefault="00AE5CFB" w:rsidP="00AE5CFB">
      <w:r>
        <w:t xml:space="preserve">Istotnym pojęciem odwołującym się do wyglądu strony internetowej jest także responsywność. Pojęcie to pochodzi ze skrótowca zdefiniowanego w języku angielskim RWD (ang. </w:t>
      </w:r>
      <w:proofErr w:type="spellStart"/>
      <w:r w:rsidRPr="00AE5CFB">
        <w:rPr>
          <w:i/>
        </w:rPr>
        <w:t>Responsive</w:t>
      </w:r>
      <w:proofErr w:type="spellEnd"/>
      <w:r w:rsidRPr="00AE5CFB">
        <w:rPr>
          <w:i/>
        </w:rPr>
        <w:t xml:space="preserve"> Web Design</w:t>
      </w:r>
      <w:r>
        <w:t>)</w:t>
      </w:r>
      <w:r w:rsidR="00D45CD4">
        <w:t xml:space="preserve"> i oznacza technikę projektowania strony w taki sposób, aby jej wygląd automatycznie dostosowywał si</w:t>
      </w:r>
      <w:r w:rsidR="008F39B8">
        <w:t xml:space="preserve">ę do rozmiaru okna przeglądarki, na której ta </w:t>
      </w:r>
      <w:r w:rsidR="00125D47">
        <w:t>witryna</w:t>
      </w:r>
      <w:r w:rsidR="008F39B8">
        <w:t xml:space="preserve"> jest </w:t>
      </w:r>
      <w:r w:rsidR="004131C9">
        <w:t>wyświetlana</w:t>
      </w:r>
      <w:r w:rsidR="008F39B8">
        <w:t>.</w:t>
      </w:r>
      <w:r w:rsidR="00223C0D">
        <w:t xml:space="preserve"> Arkusze stylów CSS także pomagają osiągnąć programistom odpowiednią responsywność projektowanej strony.</w:t>
      </w:r>
    </w:p>
    <w:p w14:paraId="2B9A2237" w14:textId="42C19EA8" w:rsidR="00C4311F" w:rsidRDefault="00EA7CCB" w:rsidP="009E452A">
      <w:pPr>
        <w:ind w:firstLine="0"/>
        <w:rPr>
          <w:b/>
        </w:rPr>
      </w:pPr>
      <w:r w:rsidRPr="009E452A">
        <w:rPr>
          <w:b/>
        </w:rPr>
        <w:t>JavaScript</w:t>
      </w:r>
    </w:p>
    <w:p w14:paraId="18F06FA5" w14:textId="67B568CF" w:rsidR="00C4311F" w:rsidRPr="00C4311F" w:rsidRDefault="00C4311F" w:rsidP="00C4311F">
      <w:r>
        <w:t xml:space="preserve">Język programowania JavaScript </w:t>
      </w:r>
      <w:r w:rsidR="007179E2">
        <w:t xml:space="preserve">oraz jego cechy </w:t>
      </w:r>
      <w:r>
        <w:t>został</w:t>
      </w:r>
      <w:r w:rsidR="007179E2">
        <w:t>y omówione</w:t>
      </w:r>
      <w:r>
        <w:t xml:space="preserve"> w poprzednim podrozdziale. </w:t>
      </w:r>
      <w:r w:rsidR="00C20766">
        <w:t>Autorzy niniejszego opracowania, sporządzając kod źródłowy</w:t>
      </w:r>
      <w:r w:rsidR="00814454">
        <w:t xml:space="preserve"> odpowiadający za stronę klienta </w:t>
      </w:r>
      <w:r w:rsidR="00C20766">
        <w:t xml:space="preserve">posługiwali się głównie </w:t>
      </w:r>
      <w:r w:rsidR="00AA63E3">
        <w:t>biblioteką programistyczną</w:t>
      </w:r>
      <w:r w:rsidR="00C20766">
        <w:t xml:space="preserve"> React.JS, któr</w:t>
      </w:r>
      <w:r w:rsidR="00AA63E3">
        <w:t>a</w:t>
      </w:r>
      <w:r w:rsidR="00C20766">
        <w:t xml:space="preserve"> oczywiście bazuje na języku programowania JavaScript.</w:t>
      </w:r>
    </w:p>
    <w:p w14:paraId="71894EA1" w14:textId="14E8BA47" w:rsidR="00EA7CCB" w:rsidRDefault="00EA7CCB" w:rsidP="009E452A">
      <w:pPr>
        <w:ind w:firstLine="0"/>
        <w:rPr>
          <w:b/>
        </w:rPr>
      </w:pPr>
      <w:r w:rsidRPr="009E452A">
        <w:rPr>
          <w:b/>
        </w:rPr>
        <w:t>React.JS</w:t>
      </w:r>
    </w:p>
    <w:p w14:paraId="61CC4B96" w14:textId="54A37C9B" w:rsidR="005D0BF8" w:rsidRDefault="00A90831" w:rsidP="005D0BF8">
      <w:r>
        <w:t xml:space="preserve">Jest to jedna z najpopularniejszych bibliotek języka programowania JavaScript. </w:t>
      </w:r>
      <w:r w:rsidR="00A662A4">
        <w:t xml:space="preserve">React.JS wykorzystywany </w:t>
      </w:r>
      <w:r w:rsidR="00DA513A">
        <w:t>jest przez programistów do tworzenia</w:t>
      </w:r>
      <w:r w:rsidR="000837D2">
        <w:t xml:space="preserve"> graficznych</w:t>
      </w:r>
      <w:r w:rsidR="00DA513A">
        <w:t xml:space="preserve"> interfejsów użytkownika aplikacji internetowych.</w:t>
      </w:r>
    </w:p>
    <w:p w14:paraId="1EF01715" w14:textId="19E409B6" w:rsidR="000A2806" w:rsidRDefault="00C90BEE" w:rsidP="005D0BF8">
      <w:r>
        <w:t xml:space="preserve">Oprawa graficzna strony internetowej </w:t>
      </w:r>
      <w:r w:rsidR="00B87BE4">
        <w:t xml:space="preserve">zawiera dane, które przekazywane są do nadrzędnego komponentu biblioteki React.JS, który z kolei jest odpowiedzialny za odpowiednie </w:t>
      </w:r>
      <w:r w:rsidR="00F37E98">
        <w:t>przetworzenie dostarczonych mu informacji w postać dokumentu HTML. Natomiast</w:t>
      </w:r>
      <w:r w:rsidR="00D33435">
        <w:t xml:space="preserve"> taki</w:t>
      </w:r>
      <w:r w:rsidR="00F37E98">
        <w:t xml:space="preserve"> dokument języka HTML interpretowany jest przez przeglądarkę internetową </w:t>
      </w:r>
      <w:r w:rsidR="00B44CA1">
        <w:t>i </w:t>
      </w:r>
      <w:r w:rsidR="00731381">
        <w:t>wyświetlany użytkownikow</w:t>
      </w:r>
      <w:r w:rsidR="004030D8">
        <w:t xml:space="preserve">i w postaci strony internetowej </w:t>
      </w:r>
      <w:r w:rsidR="00E269CE">
        <w:t>[</w:t>
      </w:r>
      <w:r w:rsidR="00FB41F2">
        <w:t>1</w:t>
      </w:r>
      <w:r w:rsidR="00FE1B76">
        <w:t>].</w:t>
      </w:r>
    </w:p>
    <w:p w14:paraId="0A25F766" w14:textId="063F5B08" w:rsidR="00BD56B4" w:rsidRDefault="00BD56B4" w:rsidP="005D0BF8">
      <w:r>
        <w:t>W uproszeniu można więc stwierdzić</w:t>
      </w:r>
      <w:r w:rsidR="00916C6C">
        <w:t>,</w:t>
      </w:r>
      <w:r>
        <w:t xml:space="preserve"> iż React.JS to technologia </w:t>
      </w:r>
      <w:r w:rsidR="00933319">
        <w:t>służąca</w:t>
      </w:r>
      <w:r>
        <w:t xml:space="preserve"> do </w:t>
      </w:r>
      <w:r w:rsidR="000D31D3">
        <w:t>graficznego przedstawienia treści zapisanej w postaci cyfrowej</w:t>
      </w:r>
      <w:r w:rsidR="00CE69C2">
        <w:t>, co w nomenklaturze infor</w:t>
      </w:r>
      <w:r w:rsidR="001332E0">
        <w:t>matycznej oznacza renderowanie.</w:t>
      </w:r>
    </w:p>
    <w:p w14:paraId="0F1F7B53" w14:textId="09D920A5" w:rsidR="0008372A" w:rsidRDefault="00680167" w:rsidP="005D0BF8">
      <w:r>
        <w:t>Ważną cechą biblioteki programistycznej React.JS j</w:t>
      </w:r>
      <w:r w:rsidR="00055AEF">
        <w:t>est prostota jej użytkowania. W </w:t>
      </w:r>
      <w:r>
        <w:t xml:space="preserve">porównaniu do skomplikowanych szkieletów programistycznych nie ma tu potrzebny </w:t>
      </w:r>
      <w:r w:rsidR="00055AEF">
        <w:t>z </w:t>
      </w:r>
      <w:r w:rsidR="005A4173">
        <w:t xml:space="preserve">zaznajamianiem się z ogromem mechanizmów </w:t>
      </w:r>
      <w:r w:rsidR="00B56BB0">
        <w:t>stanowiących daną technologię</w:t>
      </w:r>
      <w:r w:rsidR="005A4173">
        <w:t>.</w:t>
      </w:r>
      <w:r w:rsidR="00EB4D81">
        <w:t xml:space="preserve"> Biblioteka React.JS składa się z dwóch głównych interfejsów programowania aplikacji (ang. </w:t>
      </w:r>
      <w:r w:rsidR="00EB4D81" w:rsidRPr="00EB4D81">
        <w:rPr>
          <w:i/>
        </w:rPr>
        <w:t>API</w:t>
      </w:r>
      <w:r w:rsidR="00EB4D81">
        <w:rPr>
          <w:i/>
        </w:rPr>
        <w:t xml:space="preserve"> –</w:t>
      </w:r>
      <w:r w:rsidR="002D657A">
        <w:rPr>
          <w:i/>
        </w:rPr>
        <w:t xml:space="preserve"> Application</w:t>
      </w:r>
      <w:r w:rsidR="00EB4D81">
        <w:rPr>
          <w:i/>
        </w:rPr>
        <w:t xml:space="preserve"> </w:t>
      </w:r>
      <w:proofErr w:type="spellStart"/>
      <w:r w:rsidR="00EB4D81">
        <w:rPr>
          <w:i/>
        </w:rPr>
        <w:t>programming</w:t>
      </w:r>
      <w:proofErr w:type="spellEnd"/>
      <w:r w:rsidR="00EB4D81">
        <w:rPr>
          <w:i/>
        </w:rPr>
        <w:t xml:space="preserve"> </w:t>
      </w:r>
      <w:proofErr w:type="spellStart"/>
      <w:r w:rsidR="00EB4D81">
        <w:rPr>
          <w:i/>
        </w:rPr>
        <w:t>interface</w:t>
      </w:r>
      <w:proofErr w:type="spellEnd"/>
      <w:r w:rsidR="00AA57CD">
        <w:t>):</w:t>
      </w:r>
    </w:p>
    <w:p w14:paraId="09939B79" w14:textId="709B6AF4" w:rsidR="00AA57CD" w:rsidRDefault="00CF5BDA" w:rsidP="00776F47">
      <w:pPr>
        <w:pStyle w:val="Akapitzlist"/>
        <w:numPr>
          <w:ilvl w:val="0"/>
          <w:numId w:val="15"/>
        </w:numPr>
      </w:pPr>
      <w:r>
        <w:t>Reac</w:t>
      </w:r>
      <w:r w:rsidR="00AA57CD">
        <w:t xml:space="preserve">t DOM – </w:t>
      </w:r>
      <w:r w:rsidR="00BE7EC2">
        <w:t>interfejs ten służy do bieżącego przedstawiania treści aplikacji internetowej</w:t>
      </w:r>
      <w:r w:rsidR="00C023D9">
        <w:t>,</w:t>
      </w:r>
    </w:p>
    <w:p w14:paraId="4553C385" w14:textId="4A430FEF" w:rsidR="00AA57CD" w:rsidRDefault="00C023D9" w:rsidP="00776F47">
      <w:pPr>
        <w:pStyle w:val="Akapitzlist"/>
        <w:numPr>
          <w:ilvl w:val="0"/>
          <w:numId w:val="15"/>
        </w:numPr>
      </w:pPr>
      <w:r>
        <w:t>k</w:t>
      </w:r>
      <w:r w:rsidR="003E0E00">
        <w:t xml:space="preserve">omponenty </w:t>
      </w:r>
      <w:r w:rsidR="00C300ED">
        <w:t>tworzone za pomocą biblioteki</w:t>
      </w:r>
      <w:r w:rsidR="003E0E00">
        <w:t xml:space="preserve"> React.JS</w:t>
      </w:r>
      <w:r w:rsidR="00AA57CD">
        <w:t xml:space="preserve"> </w:t>
      </w:r>
      <w:r w:rsidR="00BE7EC2">
        <w:t>–</w:t>
      </w:r>
      <w:r w:rsidR="00AA57CD">
        <w:t xml:space="preserve"> </w:t>
      </w:r>
      <w:r w:rsidR="00A63157">
        <w:t xml:space="preserve">są to elementy przetwarzane przez </w:t>
      </w:r>
      <w:r w:rsidR="00BB40F1">
        <w:t>pierwszy z wymienionych interfejsów.</w:t>
      </w:r>
    </w:p>
    <w:p w14:paraId="0D755F47" w14:textId="79CFB874" w:rsidR="00444800" w:rsidRDefault="007C143A" w:rsidP="00F06BA9">
      <w:r>
        <w:lastRenderedPageBreak/>
        <w:t xml:space="preserve">Komponenty obecne w kodzie źródłowym </w:t>
      </w:r>
      <w:r w:rsidR="00343DE8">
        <w:t>tworzonej aplikacji internetowej</w:t>
      </w:r>
      <w:r>
        <w:t xml:space="preserve"> </w:t>
      </w:r>
      <w:r w:rsidR="008C2824">
        <w:t>zawierają następujące</w:t>
      </w:r>
      <w:r>
        <w:t xml:space="preserve"> </w:t>
      </w:r>
      <w:r w:rsidR="00960762">
        <w:t>składniki</w:t>
      </w:r>
      <w:r>
        <w:t>:</w:t>
      </w:r>
    </w:p>
    <w:p w14:paraId="5B9F85F0" w14:textId="29EFBFA6" w:rsidR="007C143A" w:rsidRDefault="00535664" w:rsidP="00776F47">
      <w:pPr>
        <w:pStyle w:val="Akapitzlist"/>
        <w:numPr>
          <w:ilvl w:val="0"/>
          <w:numId w:val="16"/>
        </w:numPr>
      </w:pPr>
      <w:r>
        <w:t>d</w:t>
      </w:r>
      <w:r w:rsidR="0037294A">
        <w:t xml:space="preserve">ane </w:t>
      </w:r>
      <w:r w:rsidR="006564BD">
        <w:t>pochodzące z określonych źródeł</w:t>
      </w:r>
      <w:r w:rsidR="0037294A">
        <w:t>, np. z bazy danych i przetwarzane przez komponent</w:t>
      </w:r>
      <w:r w:rsidR="006E6745">
        <w:t>,</w:t>
      </w:r>
    </w:p>
    <w:p w14:paraId="643DB81B" w14:textId="6FCA3D18" w:rsidR="006E6745" w:rsidRDefault="00535664" w:rsidP="00776F47">
      <w:pPr>
        <w:pStyle w:val="Akapitzlist"/>
        <w:numPr>
          <w:ilvl w:val="0"/>
          <w:numId w:val="16"/>
        </w:numPr>
      </w:pPr>
      <w:r>
        <w:t>m</w:t>
      </w:r>
      <w:r w:rsidR="00AF2DFA">
        <w:t xml:space="preserve">etody </w:t>
      </w:r>
      <w:r w:rsidR="006E6745">
        <w:t xml:space="preserve">zaimplementowane przez programistów, które </w:t>
      </w:r>
      <w:r w:rsidR="00A856B5">
        <w:t>reagują na zmiany zachodzące w </w:t>
      </w:r>
      <w:r w:rsidR="009517B8">
        <w:t>danym komponencie,</w:t>
      </w:r>
    </w:p>
    <w:p w14:paraId="0A05E167" w14:textId="72C2A944" w:rsidR="009517B8" w:rsidRDefault="00535664" w:rsidP="00776F47">
      <w:pPr>
        <w:pStyle w:val="Akapitzlist"/>
        <w:numPr>
          <w:ilvl w:val="0"/>
          <w:numId w:val="16"/>
        </w:numPr>
      </w:pPr>
      <w:r>
        <w:t>f</w:t>
      </w:r>
      <w:r w:rsidR="00664EB8">
        <w:t>unkcje, które obsługują interakcję użytkownika aplikacji internetowej z danym elementem na stronie, który reprezentowany jest w kodzie źródłowym przez dany komponent</w:t>
      </w:r>
      <w:r>
        <w:t>,</w:t>
      </w:r>
    </w:p>
    <w:p w14:paraId="1FCF5659" w14:textId="76A907B3" w:rsidR="00C83D91" w:rsidRDefault="00535664" w:rsidP="00776F47">
      <w:pPr>
        <w:pStyle w:val="Akapitzlist"/>
        <w:numPr>
          <w:ilvl w:val="0"/>
          <w:numId w:val="16"/>
        </w:numPr>
      </w:pPr>
      <w:r>
        <w:t>kod</w:t>
      </w:r>
      <w:r w:rsidR="00DD7482">
        <w:t xml:space="preserve"> źródłowy w formacie JSX (ang. </w:t>
      </w:r>
      <w:r w:rsidR="00DD7482" w:rsidRPr="00535664">
        <w:rPr>
          <w:i/>
        </w:rPr>
        <w:t>JavaScript XML</w:t>
      </w:r>
      <w:r w:rsidR="00DD7482">
        <w:t>).</w:t>
      </w:r>
    </w:p>
    <w:p w14:paraId="4D9963EC" w14:textId="3727C41A" w:rsidR="00C83D91" w:rsidRDefault="00AE7053" w:rsidP="00F060F5">
      <w:r>
        <w:t>Wspo</w:t>
      </w:r>
      <w:r w:rsidR="00003935">
        <w:t xml:space="preserve">mniany wyżej JSX jest </w:t>
      </w:r>
      <w:r w:rsidR="00DE5CE2">
        <w:t xml:space="preserve">to format zapisu kodu HTML </w:t>
      </w:r>
      <w:r w:rsidR="00003935">
        <w:t>wewnątrz języka programowania JavaScript.</w:t>
      </w:r>
      <w:r w:rsidR="00780CFA">
        <w:t xml:space="preserve"> </w:t>
      </w:r>
      <w:r w:rsidR="00123F59">
        <w:t xml:space="preserve">Składnia ta </w:t>
      </w:r>
      <w:r w:rsidR="009A500E">
        <w:t xml:space="preserve">świadczy o deklaratywnym charakterze biblioteki React.JS. </w:t>
      </w:r>
      <w:r w:rsidR="00ED1523">
        <w:t xml:space="preserve">Twórcy oprogramowania nie opisują szczegółowej sekwencji </w:t>
      </w:r>
      <w:r w:rsidR="00712598">
        <w:t>kroków</w:t>
      </w:r>
      <w:r w:rsidR="00ED1523">
        <w:t>, jaką powinien wykonać program, lecz warunki, jakie powinien spełniać projektowany system informatyczny.</w:t>
      </w:r>
      <w:r w:rsidR="00190464">
        <w:t xml:space="preserve"> </w:t>
      </w:r>
      <w:r w:rsidR="00801A85">
        <w:t xml:space="preserve">Taki sposób sporządzania </w:t>
      </w:r>
      <w:r w:rsidR="009D6BE8">
        <w:t>kodu źródłowego jest bardzo wydajny</w:t>
      </w:r>
      <w:r w:rsidR="005156D6">
        <w:t xml:space="preserve"> i pozwala zapobiec wielu błędom</w:t>
      </w:r>
      <w:r w:rsidR="009D6BE8">
        <w:t>, szczególnie jeżeli chodzi o</w:t>
      </w:r>
      <w:r w:rsidR="005156D6">
        <w:t xml:space="preserve"> tworzenie</w:t>
      </w:r>
      <w:r w:rsidR="009D6BE8">
        <w:t xml:space="preserve"> graficzn</w:t>
      </w:r>
      <w:r w:rsidR="005156D6">
        <w:t>ego</w:t>
      </w:r>
      <w:r w:rsidR="009D6BE8">
        <w:t xml:space="preserve"> interfejs</w:t>
      </w:r>
      <w:r w:rsidR="005156D6">
        <w:t>u</w:t>
      </w:r>
      <w:r w:rsidR="009D6BE8">
        <w:t xml:space="preserve"> użytkownika aplikacji.</w:t>
      </w:r>
    </w:p>
    <w:p w14:paraId="4226278F" w14:textId="77777777" w:rsidR="00500F25" w:rsidRDefault="00ED5920" w:rsidP="00500F25">
      <w:pPr>
        <w:tabs>
          <w:tab w:val="left" w:pos="2027"/>
        </w:tabs>
      </w:pPr>
      <w:r>
        <w:t>Kolejny</w:t>
      </w:r>
      <w:r w:rsidR="008D51A7">
        <w:t xml:space="preserve">m, niezmiernie znaczącym elementem biblioteki React.JS jest wirtualny DOM (ang. </w:t>
      </w:r>
      <w:proofErr w:type="spellStart"/>
      <w:r w:rsidR="008D51A7" w:rsidRPr="008D51A7">
        <w:rPr>
          <w:i/>
        </w:rPr>
        <w:t>Document</w:t>
      </w:r>
      <w:proofErr w:type="spellEnd"/>
      <w:r w:rsidR="008D51A7" w:rsidRPr="008D51A7">
        <w:rPr>
          <w:i/>
        </w:rPr>
        <w:t xml:space="preserve"> Object Model</w:t>
      </w:r>
      <w:r w:rsidR="00C15D50">
        <w:t>).</w:t>
      </w:r>
      <w:r w:rsidR="0021393B">
        <w:t xml:space="preserve"> </w:t>
      </w:r>
      <w:r w:rsidR="002477B8">
        <w:t>DOM czyli obiektowy model dokumentu to sposób przedstawienia dokumentów HTML oraz XML w postaci modelu obiektowego</w:t>
      </w:r>
      <w:r w:rsidR="008675C7">
        <w:t xml:space="preserve"> (</w:t>
      </w:r>
      <w:r w:rsidR="00050280">
        <w:fldChar w:fldCharType="begin"/>
      </w:r>
      <w:r w:rsidR="00050280">
        <w:instrText xml:space="preserve"> REF _Ref94379890 \h </w:instrText>
      </w:r>
      <w:r w:rsidR="00050280">
        <w:fldChar w:fldCharType="separate"/>
      </w:r>
      <w:r w:rsidR="00C738A4">
        <w:t xml:space="preserve">Rys. </w:t>
      </w:r>
      <w:r w:rsidR="00C738A4">
        <w:rPr>
          <w:noProof/>
        </w:rPr>
        <w:t>4</w:t>
      </w:r>
      <w:r w:rsidR="00C738A4">
        <w:t>.</w:t>
      </w:r>
      <w:r w:rsidR="00C738A4">
        <w:rPr>
          <w:noProof/>
        </w:rPr>
        <w:t>5</w:t>
      </w:r>
      <w:r w:rsidR="00050280">
        <w:fldChar w:fldCharType="end"/>
      </w:r>
      <w:r w:rsidR="00EA537D">
        <w:t>.</w:t>
      </w:r>
      <w:r w:rsidR="008675C7">
        <w:t>)</w:t>
      </w:r>
      <w:r w:rsidR="002477B8">
        <w:t>.</w:t>
      </w:r>
      <w:r w:rsidR="00B75558">
        <w:t xml:space="preserve"> DOM traktuje każdy znacznik HTML wraz z jego atrybutem i tekstem zawartym w nim, jako osobny obiekt, nazywany także węzłem.</w:t>
      </w:r>
      <w:r w:rsidR="00783DCF">
        <w:t xml:space="preserve"> Taka forma przechowywania struktury strony internetowej pozwala programistom na odwołanie się do dowolnego węzła (obiektu) znajdującego się w DOM i zarządzanie nim.</w:t>
      </w:r>
      <w:r w:rsidR="00500F25">
        <w:t xml:space="preserve"> </w:t>
      </w:r>
    </w:p>
    <w:p w14:paraId="5C195498" w14:textId="4ACF32E4" w:rsidR="00235879" w:rsidRDefault="00500F25" w:rsidP="00500F25">
      <w:pPr>
        <w:tabs>
          <w:tab w:val="left" w:pos="2027"/>
        </w:tabs>
      </w:pPr>
      <w:r>
        <w:t xml:space="preserve">Biblioteka React.JS przechowuje w pamięci reprezentację </w:t>
      </w:r>
      <w:r w:rsidR="00B96448">
        <w:t xml:space="preserve">wszystkich </w:t>
      </w:r>
      <w:r w:rsidR="00575B68">
        <w:t>elementów DOM, dzięki czemu za każdym razem, gdy dany komponent ma zostać zaktualizowany, React.JS porównuje aktualny stan</w:t>
      </w:r>
      <w:r w:rsidR="00042B8E">
        <w:t xml:space="preserve"> (widoczny obecnie na stronie internetowej)</w:t>
      </w:r>
      <w:r w:rsidR="00575B68">
        <w:t xml:space="preserve"> i właściwo</w:t>
      </w:r>
      <w:r w:rsidR="004228D6">
        <w:t>ści komponentu z jego przyszłą wersją, która dopiero zostanie wyświetlona użytkownikowi.</w:t>
      </w:r>
      <w:r w:rsidR="00000DB3">
        <w:t xml:space="preserve"> </w:t>
      </w:r>
      <w:r w:rsidR="00837E75">
        <w:t xml:space="preserve">Taki zabieg porównania ma na celu </w:t>
      </w:r>
      <w:r w:rsidR="000F08C0">
        <w:t xml:space="preserve">odpowiednią optymalizację wydajności mechanizmów </w:t>
      </w:r>
      <w:r w:rsidR="00201A6A">
        <w:t>aktualizujących zawartość witryny interneto</w:t>
      </w:r>
      <w:r w:rsidR="002D2212">
        <w:t>wej widzianej przez internautę.</w:t>
      </w:r>
    </w:p>
    <w:p w14:paraId="22EF240A" w14:textId="77777777" w:rsidR="0004249F" w:rsidRDefault="0060298E" w:rsidP="0004249F">
      <w:pPr>
        <w:keepNext/>
        <w:tabs>
          <w:tab w:val="left" w:pos="2027"/>
        </w:tabs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EA57C3B" wp14:editId="58D41A65">
            <wp:extent cx="3778401" cy="4707467"/>
            <wp:effectExtent l="0" t="0" r="0" b="0"/>
            <wp:docPr id="10" name="Obraz 10" descr="Okno debuggera w przeglądarc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kno debuggera w przeglądarce Chrom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6" cy="47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800E" w14:textId="771A9916" w:rsidR="0060298E" w:rsidRPr="00C15D50" w:rsidRDefault="0004249F" w:rsidP="001009F7">
      <w:pPr>
        <w:pStyle w:val="Legenda"/>
      </w:pPr>
      <w:bookmarkStart w:id="42" w:name="_Ref94379890"/>
      <w:bookmarkStart w:id="43" w:name="_Ref94379886"/>
      <w:r>
        <w:t xml:space="preserve">Rys. </w:t>
      </w:r>
      <w:fldSimple w:instr=" STYLEREF 1 \s ">
        <w:r w:rsidR="00C738A4">
          <w:rPr>
            <w:noProof/>
          </w:rPr>
          <w:t>4</w:t>
        </w:r>
      </w:fldSimple>
      <w:r w:rsidR="003E6644">
        <w:t>.</w:t>
      </w:r>
      <w:fldSimple w:instr=" SEQ Rys. \* ARABIC \s 1 ">
        <w:r w:rsidR="00C738A4">
          <w:rPr>
            <w:noProof/>
          </w:rPr>
          <w:t>5</w:t>
        </w:r>
      </w:fldSimple>
      <w:bookmarkEnd w:id="42"/>
      <w:r>
        <w:t>.</w:t>
      </w:r>
      <w:r w:rsidR="001C687B">
        <w:t xml:space="preserve"> Graficzna reprezentacja modelu DOM</w:t>
      </w:r>
      <w:r w:rsidR="007E2BCA">
        <w:t>, źródło [18</w:t>
      </w:r>
      <w:r w:rsidR="00855073">
        <w:t>]</w:t>
      </w:r>
      <w:bookmarkEnd w:id="43"/>
    </w:p>
    <w:p w14:paraId="7CA893D5" w14:textId="21B7676F" w:rsidR="00720C49" w:rsidRDefault="00720C49" w:rsidP="00875899">
      <w:pPr>
        <w:pStyle w:val="Nagwek1"/>
      </w:pPr>
      <w:bookmarkStart w:id="44" w:name="_Toc96004219"/>
      <w:r>
        <w:lastRenderedPageBreak/>
        <w:t>Projekt systemu zarządzania wizytami gabinetu stomatologicznego</w:t>
      </w:r>
      <w:bookmarkEnd w:id="44"/>
    </w:p>
    <w:p w14:paraId="40648663" w14:textId="28050933" w:rsidR="00DE0022" w:rsidRDefault="00DE0022" w:rsidP="00DE0022">
      <w:pPr>
        <w:pStyle w:val="Nagwek2"/>
      </w:pPr>
      <w:bookmarkStart w:id="45" w:name="_Ref95997191"/>
      <w:bookmarkStart w:id="46" w:name="_Toc96004220"/>
      <w:r>
        <w:t>Procesy biznesowe</w:t>
      </w:r>
      <w:bookmarkEnd w:id="45"/>
      <w:bookmarkEnd w:id="46"/>
    </w:p>
    <w:p w14:paraId="4C43A40C" w14:textId="27F73A0C" w:rsidR="000D086C" w:rsidRPr="000D086C" w:rsidRDefault="00C655B6" w:rsidP="000D086C">
      <w:r>
        <w:t>Pierwszym etapem projektowania dowolnego systemu komputerowego jest w wielu przypadkach określenie odpowiednich procesów, obiektów oraz aktorów biznesowych.</w:t>
      </w:r>
      <w:r w:rsidR="00FE6F69">
        <w:t xml:space="preserve"> </w:t>
      </w:r>
      <w:r w:rsidR="00947E14">
        <w:t>Zdefiniowanie tych elementów biznesowych pozwala na lepsze zrozumienie zasad funkcjonowania projektowanej aplikacji zarówno osobom technicznym jak i nietechnicznym.</w:t>
      </w:r>
    </w:p>
    <w:p w14:paraId="51403A2F" w14:textId="247B75D7" w:rsidR="00DE0022" w:rsidRDefault="00DE0022" w:rsidP="00DE0022">
      <w:pPr>
        <w:pStyle w:val="Nagwek3"/>
      </w:pPr>
      <w:bookmarkStart w:id="47" w:name="_Toc96004221"/>
      <w:r>
        <w:t>Obiekty biznesowe</w:t>
      </w:r>
      <w:bookmarkEnd w:id="47"/>
    </w:p>
    <w:p w14:paraId="78F4D22F" w14:textId="7B5AA2AE" w:rsidR="00AA3680" w:rsidRDefault="00F8750E" w:rsidP="00AA3680">
      <w:r>
        <w:t xml:space="preserve">Obiektem biznesowym, który zawiera najwięcej informacji jest wizyta lekarska. </w:t>
      </w:r>
      <w:r w:rsidR="00DB5F24">
        <w:t>Zawiera ona następujące dane:</w:t>
      </w:r>
    </w:p>
    <w:p w14:paraId="5F1FDF7A" w14:textId="43C28EF6" w:rsidR="00DB5F24" w:rsidRDefault="0080527B" w:rsidP="00CC20E3">
      <w:pPr>
        <w:pStyle w:val="Akapitzlist"/>
        <w:numPr>
          <w:ilvl w:val="0"/>
          <w:numId w:val="24"/>
        </w:numPr>
      </w:pPr>
      <w:r>
        <w:t>n</w:t>
      </w:r>
      <w:r w:rsidR="00DB5F24">
        <w:t>azwa specjalizacj</w:t>
      </w:r>
      <w:r>
        <w:t>i w ramach której przeprowadzana jest wizyta</w:t>
      </w:r>
      <w:r w:rsidR="00A66A5A">
        <w:t>,</w:t>
      </w:r>
    </w:p>
    <w:p w14:paraId="55FB66FC" w14:textId="19F351C8" w:rsidR="0080527B" w:rsidRDefault="0080527B" w:rsidP="00CC20E3">
      <w:pPr>
        <w:pStyle w:val="Akapitzlist"/>
        <w:numPr>
          <w:ilvl w:val="0"/>
          <w:numId w:val="24"/>
        </w:numPr>
      </w:pPr>
      <w:r>
        <w:t>opis wykonywanego zabiegu</w:t>
      </w:r>
      <w:r w:rsidR="00A66A5A">
        <w:t>,</w:t>
      </w:r>
    </w:p>
    <w:p w14:paraId="313B822E" w14:textId="2695140A" w:rsidR="0080527B" w:rsidRDefault="0080527B" w:rsidP="00CC20E3">
      <w:pPr>
        <w:pStyle w:val="Akapitzlist"/>
        <w:numPr>
          <w:ilvl w:val="0"/>
          <w:numId w:val="24"/>
        </w:numPr>
      </w:pPr>
      <w:r>
        <w:t>dane osobowe lekarza przeprowadzającego wizytę</w:t>
      </w:r>
      <w:r w:rsidR="00A66A5A">
        <w:t>,</w:t>
      </w:r>
    </w:p>
    <w:p w14:paraId="600870D1" w14:textId="402E87D1" w:rsidR="0080527B" w:rsidRDefault="0080527B" w:rsidP="00CC20E3">
      <w:pPr>
        <w:pStyle w:val="Akapitzlist"/>
        <w:numPr>
          <w:ilvl w:val="0"/>
          <w:numId w:val="24"/>
        </w:numPr>
      </w:pPr>
      <w:r>
        <w:t>data i godzina przeprowadzenia wizyty</w:t>
      </w:r>
      <w:r w:rsidR="00A66A5A">
        <w:t>,</w:t>
      </w:r>
    </w:p>
    <w:p w14:paraId="3EDCE8BA" w14:textId="541D4201" w:rsidR="0080527B" w:rsidRDefault="0080527B" w:rsidP="00CC20E3">
      <w:pPr>
        <w:pStyle w:val="Akapitzlist"/>
        <w:numPr>
          <w:ilvl w:val="0"/>
          <w:numId w:val="24"/>
        </w:numPr>
      </w:pPr>
      <w:r>
        <w:t>dane osobowe oraz kontaktowe pacjenta rezerwującego wizytę</w:t>
      </w:r>
      <w:r w:rsidR="00A66A5A">
        <w:t>,</w:t>
      </w:r>
    </w:p>
    <w:p w14:paraId="266731A0" w14:textId="3FB14C5D" w:rsidR="0080527B" w:rsidRDefault="00030E9A" w:rsidP="00CC20E3">
      <w:pPr>
        <w:pStyle w:val="Akapitzlist"/>
        <w:numPr>
          <w:ilvl w:val="0"/>
          <w:numId w:val="24"/>
        </w:numPr>
      </w:pPr>
      <w:r>
        <w:t xml:space="preserve">wysokość opłaty </w:t>
      </w:r>
      <w:r w:rsidR="0080527B">
        <w:t>za wykonany zabieg</w:t>
      </w:r>
      <w:r w:rsidR="00A66A5A">
        <w:t>,</w:t>
      </w:r>
    </w:p>
    <w:p w14:paraId="0179FB7B" w14:textId="1D5CE5B9" w:rsidR="00A66A5A" w:rsidRDefault="00A66A5A" w:rsidP="00CC20E3">
      <w:pPr>
        <w:pStyle w:val="Akapitzlist"/>
        <w:numPr>
          <w:ilvl w:val="0"/>
          <w:numId w:val="24"/>
        </w:numPr>
      </w:pPr>
      <w:r>
        <w:t xml:space="preserve">status wizyty (zaplanowana lub </w:t>
      </w:r>
      <w:r w:rsidR="009D07F8">
        <w:t>zarchiwizowana</w:t>
      </w:r>
      <w:r>
        <w:t>)</w:t>
      </w:r>
      <w:r w:rsidR="00727EBB">
        <w:t>.</w:t>
      </w:r>
    </w:p>
    <w:p w14:paraId="01713C06" w14:textId="5AB8127D" w:rsidR="00ED14BE" w:rsidRDefault="00D37814" w:rsidP="00ED14BE">
      <w:r>
        <w:t>Oczywiście powyższe dane pobierane są z informacji zawartych w innych o</w:t>
      </w:r>
      <w:r w:rsidR="00E2141E">
        <w:t>biektach biznesowych przedstawionych poniżej.</w:t>
      </w:r>
    </w:p>
    <w:p w14:paraId="39093D9A" w14:textId="160EAAB3" w:rsidR="00D37814" w:rsidRDefault="00D37814" w:rsidP="00ED14BE">
      <w:r>
        <w:t>Użytkownik</w:t>
      </w:r>
      <w:r w:rsidR="00BE3005">
        <w:t xml:space="preserve"> – obiekt ten powinien przechowywać dane</w:t>
      </w:r>
      <w:r w:rsidR="00B53602">
        <w:t xml:space="preserve"> osobowe oraz dane logowania </w:t>
      </w:r>
      <w:r w:rsidR="00BE3005">
        <w:t>zarejestrowanego użytkownika, niezależnie</w:t>
      </w:r>
      <w:r w:rsidR="00B53602">
        <w:t xml:space="preserve"> od jego roli w systemie. </w:t>
      </w:r>
    </w:p>
    <w:p w14:paraId="52CFD23B" w14:textId="72666072" w:rsidR="00D37814" w:rsidRDefault="00D37814" w:rsidP="00ED14BE">
      <w:r>
        <w:t>Specjalizacja</w:t>
      </w:r>
      <w:r w:rsidR="00BD73DE">
        <w:t xml:space="preserve"> – obiekt </w:t>
      </w:r>
      <w:r w:rsidR="002518B5">
        <w:t>zawierający nazwę specjalizacji oraz wszystkie usługi świadczone przez klinikę, będące w jej zakresie</w:t>
      </w:r>
      <w:r w:rsidR="003B70BE">
        <w:t>.</w:t>
      </w:r>
    </w:p>
    <w:p w14:paraId="5E9D4DB9" w14:textId="74C27B93" w:rsidR="00D37814" w:rsidRDefault="00D37814" w:rsidP="00ED14BE">
      <w:r>
        <w:t>Rola w systemie</w:t>
      </w:r>
      <w:r w:rsidR="0049715F">
        <w:t xml:space="preserve"> – element ten określa rolę jaką pełni dany użytkownik w systemie.</w:t>
      </w:r>
    </w:p>
    <w:p w14:paraId="5DCD3076" w14:textId="63F07D30" w:rsidR="00D37814" w:rsidRPr="00AA3680" w:rsidRDefault="00016587" w:rsidP="00773EC6">
      <w:pPr>
        <w:tabs>
          <w:tab w:val="left" w:pos="8373"/>
        </w:tabs>
      </w:pPr>
      <w:r>
        <w:t>Dyspozycyjność lekarza</w:t>
      </w:r>
      <w:r w:rsidR="00773EC6">
        <w:t xml:space="preserve"> – obiekt, który powinien zawierać dane lekarza, jego specjalizację oraz zakres godzin, w których lekarz wyrazi swoją dyspozycyjność.</w:t>
      </w:r>
    </w:p>
    <w:p w14:paraId="2C466AC9" w14:textId="3E32B8EF" w:rsidR="00DE0022" w:rsidRDefault="00DE0022" w:rsidP="00DE0022">
      <w:pPr>
        <w:pStyle w:val="Nagwek3"/>
      </w:pPr>
      <w:bookmarkStart w:id="48" w:name="_Toc96004222"/>
      <w:r>
        <w:t>Aktorzy biznesowi</w:t>
      </w:r>
      <w:bookmarkEnd w:id="48"/>
    </w:p>
    <w:p w14:paraId="2B0B9540" w14:textId="6F019B9D" w:rsidR="0098387F" w:rsidRDefault="00D97CCB" w:rsidP="0098387F">
      <w:r>
        <w:t>W projektowanym systemie informatycznym autorzy aplikacji wyróżnili na etapie projektowania trzech aktorów biznesowych:</w:t>
      </w:r>
    </w:p>
    <w:p w14:paraId="2BBBB9EB" w14:textId="2FAECE8E" w:rsidR="00D97CCB" w:rsidRDefault="002410DD" w:rsidP="002410DD">
      <w:pPr>
        <w:pStyle w:val="Akapitzlist"/>
        <w:numPr>
          <w:ilvl w:val="0"/>
          <w:numId w:val="26"/>
        </w:numPr>
      </w:pPr>
      <w:r>
        <w:t>p</w:t>
      </w:r>
      <w:r w:rsidR="00D97CCB">
        <w:t>acjenta,</w:t>
      </w:r>
    </w:p>
    <w:p w14:paraId="0E0850F9" w14:textId="35661D4D" w:rsidR="00D97CCB" w:rsidRDefault="002410DD" w:rsidP="002410DD">
      <w:pPr>
        <w:pStyle w:val="Akapitzlist"/>
        <w:numPr>
          <w:ilvl w:val="0"/>
          <w:numId w:val="26"/>
        </w:numPr>
      </w:pPr>
      <w:r>
        <w:t>l</w:t>
      </w:r>
      <w:r w:rsidR="00D97CCB">
        <w:t>ekarza,</w:t>
      </w:r>
    </w:p>
    <w:p w14:paraId="47C1C88E" w14:textId="0216BE5B" w:rsidR="00D97CCB" w:rsidRDefault="002410DD" w:rsidP="002410DD">
      <w:pPr>
        <w:pStyle w:val="Akapitzlist"/>
        <w:numPr>
          <w:ilvl w:val="0"/>
          <w:numId w:val="26"/>
        </w:numPr>
      </w:pPr>
      <w:r>
        <w:t>a</w:t>
      </w:r>
      <w:r w:rsidR="00D97CCB">
        <w:t>dministratora.</w:t>
      </w:r>
    </w:p>
    <w:p w14:paraId="28A2E9B1" w14:textId="47839C44" w:rsidR="007F234B" w:rsidRDefault="009325AC" w:rsidP="007F234B">
      <w:r>
        <w:lastRenderedPageBreak/>
        <w:t>Pacjent to osoba korzystają</w:t>
      </w:r>
      <w:r w:rsidR="00C05BAD">
        <w:t>ca z systemu rezerwacji wizyt i nie należy on do perso</w:t>
      </w:r>
      <w:r w:rsidR="007A625D">
        <w:t>nelu kliniki stomatologicznej, lecz wchodzi w interakcję z nią.</w:t>
      </w:r>
    </w:p>
    <w:p w14:paraId="71FD71F0" w14:textId="19DA31C8" w:rsidR="00D63A04" w:rsidRDefault="00D63A04" w:rsidP="007F234B">
      <w:r>
        <w:t>Lekarz natomiast świadczy specjalistyc</w:t>
      </w:r>
      <w:r w:rsidR="00955653">
        <w:t>zne usługi na rzecz przychod</w:t>
      </w:r>
      <w:r w:rsidR="007B7797">
        <w:t xml:space="preserve">ni. Jednakże </w:t>
      </w:r>
      <w:r w:rsidR="00C80EB1">
        <w:t xml:space="preserve">jak powszechnie wiadomo, wielu stomatologów przeprowadza wizyty w wielu gabinetach, </w:t>
      </w:r>
      <w:r w:rsidR="005B0F8F">
        <w:t>więc nie można jednoznacznie stwierdzić czy jest on ściśle związany z daną placówką medyczną.</w:t>
      </w:r>
    </w:p>
    <w:p w14:paraId="73A9062F" w14:textId="0E0ACBC5" w:rsidR="00A91F2F" w:rsidRPr="0098387F" w:rsidRDefault="00A91F2F" w:rsidP="007F234B">
      <w:r>
        <w:t xml:space="preserve">Administrator to personel pracujący na </w:t>
      </w:r>
      <w:r w:rsidR="00B44A01">
        <w:t>stanowiskach</w:t>
      </w:r>
      <w:r>
        <w:t xml:space="preserve"> rejestratora bądź rejestratorki na recepcji kliniki stomatologicznej.</w:t>
      </w:r>
      <w:r w:rsidR="0016340E">
        <w:t xml:space="preserve"> Odpowiada on za prawidłowe deklarowanie dyspozycyjności danego lekarza w systemie, a także ma obowiązek rezerwować w systemie wizyty pacjentów.</w:t>
      </w:r>
    </w:p>
    <w:p w14:paraId="6D009581" w14:textId="6C954D61" w:rsidR="009225B6" w:rsidRDefault="009225B6" w:rsidP="009225B6">
      <w:pPr>
        <w:pStyle w:val="Nagwek3"/>
      </w:pPr>
      <w:bookmarkStart w:id="49" w:name="_Toc96004223"/>
      <w:r>
        <w:t>Procesy biznesowe</w:t>
      </w:r>
      <w:bookmarkEnd w:id="49"/>
    </w:p>
    <w:p w14:paraId="52B8444E" w14:textId="720E2F64" w:rsidR="00570563" w:rsidRDefault="00332FC0" w:rsidP="0066103F">
      <w:r>
        <w:t>Poniższy rysunek</w:t>
      </w:r>
      <w:r w:rsidR="00F731B8">
        <w:t xml:space="preserve"> (</w:t>
      </w:r>
      <w:r w:rsidR="00F731B8">
        <w:fldChar w:fldCharType="begin"/>
      </w:r>
      <w:r w:rsidR="00F731B8">
        <w:instrText xml:space="preserve"> REF _Ref94730022 \h </w:instrText>
      </w:r>
      <w:r w:rsidR="00F731B8">
        <w:fldChar w:fldCharType="separate"/>
      </w:r>
      <w:r w:rsidR="00C738A4">
        <w:t xml:space="preserve">Rys. </w:t>
      </w:r>
      <w:r w:rsidR="00C738A4">
        <w:rPr>
          <w:noProof/>
        </w:rPr>
        <w:t>5</w:t>
      </w:r>
      <w:r w:rsidR="00C738A4">
        <w:t>.</w:t>
      </w:r>
      <w:r w:rsidR="00C738A4">
        <w:rPr>
          <w:noProof/>
        </w:rPr>
        <w:t>1</w:t>
      </w:r>
      <w:r w:rsidR="00F731B8">
        <w:fldChar w:fldCharType="end"/>
      </w:r>
      <w:r w:rsidR="00F731B8">
        <w:t>.)</w:t>
      </w:r>
      <w:r>
        <w:t xml:space="preserve"> przedstawia diagram przypadków użycia projektowanej aplikacji internetowej.</w:t>
      </w:r>
      <w:r w:rsidR="003D6D27">
        <w:t xml:space="preserve"> Uwidocznione są na nim czynnośc</w:t>
      </w:r>
      <w:r w:rsidR="00704231">
        <w:t xml:space="preserve">i </w:t>
      </w:r>
      <w:r w:rsidR="003D6D27">
        <w:t>realizowane przez użytkowników systemu o różnych uprawnieniach. Jak widać, najwięcej uprawnień posiada administrator, ponieważ ma możliwość korzystania z funkcjonalności dostępnej lekarzo</w:t>
      </w:r>
      <w:r w:rsidR="00BA42DC">
        <w:t>wi i pacjentowi, dodatkowo rozszerzonej o takie procesy jak np. edycja uprawnień użytkowników systemu.</w:t>
      </w:r>
    </w:p>
    <w:p w14:paraId="2F2EC758" w14:textId="0E4128F9" w:rsidR="00BB0E95" w:rsidRDefault="00FB4093" w:rsidP="0039784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4CD821D" wp14:editId="0D768494">
            <wp:extent cx="5760085" cy="3191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PrzypadkowUzyci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BE4" w14:textId="5FDD8B8A" w:rsidR="00570563" w:rsidRDefault="00BB0E95" w:rsidP="001009F7">
      <w:pPr>
        <w:pStyle w:val="Legenda"/>
      </w:pPr>
      <w:bookmarkStart w:id="50" w:name="_Ref94730022"/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1</w:t>
        </w:r>
      </w:fldSimple>
      <w:bookmarkEnd w:id="50"/>
      <w:r>
        <w:t>. Diagram przypadków użycia</w:t>
      </w:r>
    </w:p>
    <w:p w14:paraId="6B07111C" w14:textId="0A962A8F" w:rsidR="00D26B93" w:rsidRDefault="00351DA4" w:rsidP="005B6BD2">
      <w:r>
        <w:t>Spośród widocznych na powyższym diagramie, najisto</w:t>
      </w:r>
      <w:r w:rsidR="00E84CC9">
        <w:t>tniejszym procesem biznesowym z </w:t>
      </w:r>
      <w:r>
        <w:t xml:space="preserve">perspektywy funkcjonowania aplikacji internetowej jest tworzenie rezerwacji wizyty. </w:t>
      </w:r>
      <w:r w:rsidR="0045179D">
        <w:t xml:space="preserve">Operacja ta może być wykonywana zarówno przez pacjenta (zalogowanego lub nie) </w:t>
      </w:r>
      <w:r w:rsidR="00E84CC9">
        <w:t>jak i </w:t>
      </w:r>
      <w:r w:rsidR="003009F3">
        <w:t>przez administratora.</w:t>
      </w:r>
      <w:r w:rsidR="00FD5846">
        <w:t xml:space="preserve"> </w:t>
      </w:r>
      <w:r w:rsidR="004E011B">
        <w:t xml:space="preserve">Graficzna prezentacja tego procesu została ukazana na </w:t>
      </w:r>
      <w:r w:rsidR="005B6BD2">
        <w:t xml:space="preserve">diagramie BPMN (ang. </w:t>
      </w:r>
      <w:r w:rsidR="00481ECC" w:rsidRPr="00481ECC">
        <w:rPr>
          <w:i/>
        </w:rPr>
        <w:t xml:space="preserve">Business </w:t>
      </w:r>
      <w:proofErr w:type="spellStart"/>
      <w:r w:rsidR="00481ECC" w:rsidRPr="00481ECC">
        <w:rPr>
          <w:i/>
        </w:rPr>
        <w:t>Process</w:t>
      </w:r>
      <w:proofErr w:type="spellEnd"/>
      <w:r w:rsidR="00481ECC" w:rsidRPr="00481ECC">
        <w:rPr>
          <w:i/>
        </w:rPr>
        <w:t xml:space="preserve"> Model And </w:t>
      </w:r>
      <w:proofErr w:type="spellStart"/>
      <w:r w:rsidR="00481ECC" w:rsidRPr="00481ECC">
        <w:rPr>
          <w:i/>
        </w:rPr>
        <w:t>Notation</w:t>
      </w:r>
      <w:proofErr w:type="spellEnd"/>
      <w:r w:rsidR="005B6BD2">
        <w:t>) przedstawionym</w:t>
      </w:r>
      <w:r w:rsidR="004E011B">
        <w:t xml:space="preserve"> poniżej (</w:t>
      </w:r>
      <w:r w:rsidR="00E91754">
        <w:fldChar w:fldCharType="begin"/>
      </w:r>
      <w:r w:rsidR="00E91754">
        <w:instrText xml:space="preserve"> REF _Ref94825353 \h </w:instrText>
      </w:r>
      <w:r w:rsidR="00E91754">
        <w:fldChar w:fldCharType="separate"/>
      </w:r>
      <w:r w:rsidR="00C738A4">
        <w:t xml:space="preserve">Rys. </w:t>
      </w:r>
      <w:r w:rsidR="00C738A4">
        <w:rPr>
          <w:noProof/>
        </w:rPr>
        <w:t>5</w:t>
      </w:r>
      <w:r w:rsidR="00C738A4">
        <w:t>.</w:t>
      </w:r>
      <w:r w:rsidR="00C738A4">
        <w:rPr>
          <w:noProof/>
        </w:rPr>
        <w:t>2</w:t>
      </w:r>
      <w:r w:rsidR="00E91754">
        <w:fldChar w:fldCharType="end"/>
      </w:r>
      <w:r w:rsidR="00E91754">
        <w:t>.</w:t>
      </w:r>
      <w:r w:rsidR="004E011B">
        <w:t>).</w:t>
      </w:r>
    </w:p>
    <w:p w14:paraId="15D68AD3" w14:textId="4008D330" w:rsidR="005B6BD2" w:rsidRDefault="005B6BD2" w:rsidP="005B6BD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C0B7501" wp14:editId="52FE8B7B">
            <wp:extent cx="5760000" cy="722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zerwacja-wizyt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774" w14:textId="3F9AF23E" w:rsidR="00242B69" w:rsidRDefault="005B6BD2" w:rsidP="001009F7">
      <w:pPr>
        <w:pStyle w:val="Legenda"/>
      </w:pPr>
      <w:bookmarkStart w:id="51" w:name="_Ref94825353"/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2</w:t>
        </w:r>
      </w:fldSimple>
      <w:bookmarkEnd w:id="51"/>
      <w:r>
        <w:t>. Diagram BPMN</w:t>
      </w:r>
      <w:r w:rsidR="00377679">
        <w:t xml:space="preserve"> przedstawiający proces rezerwacji wizyty</w:t>
      </w:r>
    </w:p>
    <w:p w14:paraId="364BF7C6" w14:textId="77777777" w:rsidR="00242B69" w:rsidRDefault="00242B69">
      <w:pPr>
        <w:tabs>
          <w:tab w:val="clear" w:pos="397"/>
        </w:tabs>
        <w:spacing w:after="200" w:line="276" w:lineRule="auto"/>
        <w:ind w:firstLine="0"/>
        <w:jc w:val="left"/>
        <w:rPr>
          <w:bCs/>
          <w:sz w:val="20"/>
          <w:szCs w:val="18"/>
        </w:rPr>
      </w:pPr>
      <w:r>
        <w:br w:type="page"/>
      </w:r>
    </w:p>
    <w:p w14:paraId="7CA34D34" w14:textId="60A9A7DA" w:rsidR="008B6DC9" w:rsidRDefault="008B6DC9" w:rsidP="008B6DC9">
      <w:pPr>
        <w:pStyle w:val="Nagwek2"/>
      </w:pPr>
      <w:bookmarkStart w:id="52" w:name="_Ref95997198"/>
      <w:bookmarkStart w:id="53" w:name="_Toc96004224"/>
      <w:r>
        <w:lastRenderedPageBreak/>
        <w:t>Specyfikacja wymagań</w:t>
      </w:r>
      <w:bookmarkEnd w:id="52"/>
      <w:bookmarkEnd w:id="53"/>
    </w:p>
    <w:p w14:paraId="7035341C" w14:textId="1ACB35AA" w:rsidR="000D45F1" w:rsidRPr="000D45F1" w:rsidRDefault="000D45F1" w:rsidP="000D45F1">
      <w:r>
        <w:t xml:space="preserve">W poniższym podrozdziale przedstawione zostały </w:t>
      </w:r>
      <w:r w:rsidR="00E552A3">
        <w:t>najważniejsze wymagania funkc</w:t>
      </w:r>
      <w:r w:rsidR="00A5515C">
        <w:t>jonalne</w:t>
      </w:r>
      <w:r w:rsidR="0033573E">
        <w:t xml:space="preserve"> oraz niefunkcjonalne</w:t>
      </w:r>
      <w:r w:rsidR="00A5515C">
        <w:t xml:space="preserve"> projektowanego systemu.</w:t>
      </w:r>
    </w:p>
    <w:p w14:paraId="126E4899" w14:textId="702B48D6" w:rsidR="00D95B30" w:rsidRDefault="00D95B30" w:rsidP="00D95B30">
      <w:pPr>
        <w:pStyle w:val="Nagwek3"/>
      </w:pPr>
      <w:bookmarkStart w:id="54" w:name="_Ref94830753"/>
      <w:bookmarkStart w:id="55" w:name="_Toc96004225"/>
      <w:r>
        <w:t>Wymagania funkcjonalne</w:t>
      </w:r>
      <w:bookmarkEnd w:id="54"/>
      <w:bookmarkEnd w:id="55"/>
    </w:p>
    <w:p w14:paraId="068724E1" w14:textId="32C4024F" w:rsidR="000B6C4A" w:rsidRDefault="0088538D" w:rsidP="0047769C">
      <w:r>
        <w:t>Projektowana przez autorów niniejszego opracowania aplikacja internetowa stanowi system wspomagający pr</w:t>
      </w:r>
      <w:r w:rsidR="004F3D7A">
        <w:t>acę gabinetu stomatologicznego.</w:t>
      </w:r>
      <w:r w:rsidR="00C543FE">
        <w:t xml:space="preserve"> Według zało</w:t>
      </w:r>
      <w:r w:rsidR="00891C45">
        <w:t xml:space="preserve">żeń projektowych, </w:t>
      </w:r>
      <w:r w:rsidR="005F06E2">
        <w:t>najważniejszym i głównym elementem systemu powinien być moduł rezerwacji wizyty stomatologicznej.</w:t>
      </w:r>
      <w:r w:rsidR="007645C6">
        <w:t xml:space="preserve"> </w:t>
      </w:r>
      <w:r w:rsidR="00744D7A">
        <w:t>Tak utworzona wizyta powinna być określona za pomocą następujących informacji:</w:t>
      </w:r>
    </w:p>
    <w:p w14:paraId="094F1A25" w14:textId="5D688629" w:rsidR="001433EC" w:rsidRDefault="001433EC" w:rsidP="00B6786A">
      <w:pPr>
        <w:pStyle w:val="Akapitzlist"/>
        <w:numPr>
          <w:ilvl w:val="0"/>
          <w:numId w:val="21"/>
        </w:numPr>
      </w:pPr>
      <w:r>
        <w:t>rodzaj przeprowadzanego zabiegu,</w:t>
      </w:r>
    </w:p>
    <w:p w14:paraId="24995556" w14:textId="5E913816" w:rsidR="00744D7A" w:rsidRDefault="00495C96" w:rsidP="00B6786A">
      <w:pPr>
        <w:pStyle w:val="Akapitzlist"/>
        <w:numPr>
          <w:ilvl w:val="0"/>
          <w:numId w:val="21"/>
        </w:numPr>
      </w:pPr>
      <w:r>
        <w:t>l</w:t>
      </w:r>
      <w:r w:rsidR="00744D7A">
        <w:t>ekarz przeprowadzający zabieg</w:t>
      </w:r>
      <w:r>
        <w:t>,</w:t>
      </w:r>
    </w:p>
    <w:p w14:paraId="27202416" w14:textId="2553565B" w:rsidR="00744D7A" w:rsidRDefault="001433EC" w:rsidP="00B6786A">
      <w:pPr>
        <w:pStyle w:val="Akapitzlist"/>
        <w:numPr>
          <w:ilvl w:val="0"/>
          <w:numId w:val="21"/>
        </w:numPr>
      </w:pPr>
      <w:r>
        <w:t>dane pacjenta,</w:t>
      </w:r>
    </w:p>
    <w:p w14:paraId="3F4C2FFD" w14:textId="5279748A" w:rsidR="00786BA1" w:rsidRDefault="001433EC" w:rsidP="00B6786A">
      <w:pPr>
        <w:pStyle w:val="Akapitzlist"/>
        <w:numPr>
          <w:ilvl w:val="0"/>
          <w:numId w:val="21"/>
        </w:numPr>
      </w:pPr>
      <w:r>
        <w:t>data i godzina wizyty</w:t>
      </w:r>
      <w:r w:rsidR="007E74EB">
        <w:t>,</w:t>
      </w:r>
    </w:p>
    <w:p w14:paraId="24A4E6A9" w14:textId="5A543673" w:rsidR="007E74EB" w:rsidRDefault="007E74EB" w:rsidP="00B6786A">
      <w:pPr>
        <w:pStyle w:val="Akapitzlist"/>
        <w:numPr>
          <w:ilvl w:val="0"/>
          <w:numId w:val="21"/>
        </w:numPr>
      </w:pPr>
      <w:r>
        <w:t>należność za przeprowadzoną usługę.</w:t>
      </w:r>
    </w:p>
    <w:p w14:paraId="50FEF820" w14:textId="14B3397C" w:rsidR="00D927D4" w:rsidRDefault="0088538D" w:rsidP="00D927D4">
      <w:r>
        <w:t xml:space="preserve">W obrębie </w:t>
      </w:r>
      <w:r w:rsidR="00FD76BD">
        <w:t>projektowanego</w:t>
      </w:r>
      <w:r>
        <w:t xml:space="preserve"> systemu wyróżnione zo</w:t>
      </w:r>
      <w:r w:rsidR="00F006FA">
        <w:t>stały 3 rodzaje użytkowników, z </w:t>
      </w:r>
      <w:r>
        <w:t>k</w:t>
      </w:r>
      <w:r w:rsidR="00176CA0">
        <w:t>tórych każdy posiada inne prawa:</w:t>
      </w:r>
    </w:p>
    <w:p w14:paraId="17A5EEFB" w14:textId="5BB1D0EA" w:rsidR="00ED61B1" w:rsidRDefault="00ED61B1" w:rsidP="00ED61B1">
      <w:pPr>
        <w:pStyle w:val="Akapitzlist"/>
        <w:numPr>
          <w:ilvl w:val="0"/>
          <w:numId w:val="22"/>
        </w:numPr>
      </w:pPr>
      <w:r>
        <w:t>pacjent,</w:t>
      </w:r>
    </w:p>
    <w:p w14:paraId="1A4D9BEB" w14:textId="0F55134C" w:rsidR="00ED61B1" w:rsidRDefault="00ED61B1" w:rsidP="00ED61B1">
      <w:pPr>
        <w:pStyle w:val="Akapitzlist"/>
        <w:numPr>
          <w:ilvl w:val="0"/>
          <w:numId w:val="22"/>
        </w:numPr>
      </w:pPr>
      <w:r>
        <w:t>lekarz,</w:t>
      </w:r>
    </w:p>
    <w:p w14:paraId="7A5814B8" w14:textId="0E2F8B18" w:rsidR="00ED61B1" w:rsidRDefault="00ED61B1" w:rsidP="00ED61B1">
      <w:pPr>
        <w:pStyle w:val="Akapitzlist"/>
        <w:numPr>
          <w:ilvl w:val="0"/>
          <w:numId w:val="22"/>
        </w:numPr>
      </w:pPr>
      <w:r>
        <w:t>administrator.</w:t>
      </w:r>
    </w:p>
    <w:p w14:paraId="1E193D9B" w14:textId="77777777" w:rsidR="00661F3F" w:rsidRDefault="00661F3F" w:rsidP="00661F3F">
      <w:r>
        <w:t>Każdy zalogowany w systemie użytkownik powinien mieć także możliwość zmiany swoich danych lub usunięcia konta.</w:t>
      </w:r>
    </w:p>
    <w:p w14:paraId="2CB63079" w14:textId="52848770" w:rsidR="00DA5687" w:rsidRPr="0088538D" w:rsidRDefault="0072310A" w:rsidP="00B613BF">
      <w:r>
        <w:t xml:space="preserve">Natomiast </w:t>
      </w:r>
      <w:r w:rsidR="00C01548">
        <w:t xml:space="preserve">zarówno </w:t>
      </w:r>
      <w:r>
        <w:t>użytkownicy niezalogowani</w:t>
      </w:r>
      <w:r w:rsidR="00C01548">
        <w:t xml:space="preserve"> jak i zalogowani</w:t>
      </w:r>
      <w:r>
        <w:t xml:space="preserve">, </w:t>
      </w:r>
      <w:r w:rsidR="003C0761">
        <w:t>powinni mieć</w:t>
      </w:r>
      <w:r>
        <w:t xml:space="preserve"> dostęp do </w:t>
      </w:r>
      <w:r w:rsidR="00DA5687">
        <w:t>statyczn</w:t>
      </w:r>
      <w:r w:rsidR="00DC6CF4">
        <w:t>ych</w:t>
      </w:r>
      <w:r>
        <w:t xml:space="preserve"> </w:t>
      </w:r>
      <w:r w:rsidR="00DC6CF4">
        <w:t>modułów</w:t>
      </w:r>
      <w:r w:rsidR="00D21240">
        <w:t xml:space="preserve"> aplikacji internetowej, które dostarczały będą podstawowych informacji na temat funkcjonowania kliniki.</w:t>
      </w:r>
    </w:p>
    <w:p w14:paraId="06EA9889" w14:textId="6825D713" w:rsidR="00D95B30" w:rsidRDefault="00D95B30" w:rsidP="00D95B30">
      <w:pPr>
        <w:pStyle w:val="Nagwek3"/>
      </w:pPr>
      <w:bookmarkStart w:id="56" w:name="_Toc96004226"/>
      <w:r>
        <w:t>Wymagania niefunkcjonalne</w:t>
      </w:r>
      <w:bookmarkEnd w:id="56"/>
    </w:p>
    <w:p w14:paraId="5D84B014" w14:textId="2E73589A" w:rsidR="00411D2F" w:rsidRDefault="00EF4A5A" w:rsidP="005D18D3">
      <w:r>
        <w:t>Wymienione poniżej wymagania niefunkcjonalne dotyczą projektowanego systemu jako całości</w:t>
      </w:r>
      <w:r w:rsidR="00ED0115">
        <w:t>,</w:t>
      </w:r>
      <w:r>
        <w:t xml:space="preserve"> a </w:t>
      </w:r>
      <w:r w:rsidR="00304B30">
        <w:t>nie poszczególnych cech systemu.</w:t>
      </w:r>
    </w:p>
    <w:p w14:paraId="72B122E6" w14:textId="4E583D1B" w:rsidR="00EF4A5A" w:rsidRDefault="00304B30" w:rsidP="005D18D3">
      <w:pPr>
        <w:pStyle w:val="Akapitzlist"/>
        <w:numPr>
          <w:ilvl w:val="0"/>
          <w:numId w:val="18"/>
        </w:numPr>
      </w:pPr>
      <w:r>
        <w:t>D</w:t>
      </w:r>
      <w:r w:rsidR="00EF4A5A">
        <w:t>ostępność oraz niezawodność – projektowana aplikacja internetowa powinna być dostępna dla użytkowników 24 godziny na dobę, przez 365 dni w roku. Jednak</w:t>
      </w:r>
      <w:r w:rsidR="008B6F0E">
        <w:t>że jak w </w:t>
      </w:r>
      <w:r w:rsidR="00EF4A5A">
        <w:t xml:space="preserve">przypadku każdego systemu informatycznego, należałoby przewidzieć </w:t>
      </w:r>
      <w:r w:rsidR="004832D9">
        <w:t>odpowiednie prace konserw</w:t>
      </w:r>
      <w:r>
        <w:t>acyjne.</w:t>
      </w:r>
    </w:p>
    <w:p w14:paraId="207A6BB0" w14:textId="01322C57" w:rsidR="00D11A00" w:rsidRDefault="004D36B1" w:rsidP="005D18D3">
      <w:pPr>
        <w:pStyle w:val="Akapitzlist"/>
        <w:numPr>
          <w:ilvl w:val="0"/>
          <w:numId w:val="18"/>
        </w:numPr>
      </w:pPr>
      <w:r>
        <w:lastRenderedPageBreak/>
        <w:t>W</w:t>
      </w:r>
      <w:r w:rsidR="00D11A00">
        <w:t>ydajność – poprzez zastosowanie biblioteki programistycznej React.JS witryna internetowa nie wymaga przeładowania</w:t>
      </w:r>
      <w:r w:rsidR="00601249">
        <w:t xml:space="preserve"> dzięki czemu użytkownik uzyskuje natychmiastowy dostęp do</w:t>
      </w:r>
      <w:r>
        <w:t xml:space="preserve"> poszczególnych funkcjonalności.</w:t>
      </w:r>
    </w:p>
    <w:p w14:paraId="763B74BC" w14:textId="5941E56E" w:rsidR="0071792D" w:rsidRDefault="00476CA2" w:rsidP="005D18D3">
      <w:pPr>
        <w:pStyle w:val="Akapitzlist"/>
        <w:numPr>
          <w:ilvl w:val="0"/>
          <w:numId w:val="18"/>
        </w:numPr>
      </w:pPr>
      <w:r>
        <w:t>W</w:t>
      </w:r>
      <w:r w:rsidR="0071792D">
        <w:t>sparcie techniczne – w obrębie systemu przewidziano rolę administratora, który może zmi</w:t>
      </w:r>
      <w:r w:rsidR="002932F2">
        <w:t xml:space="preserve">eniać dane innych użytkowników, </w:t>
      </w:r>
      <w:r>
        <w:t>jeżeli zajdzie taka potrzeba.</w:t>
      </w:r>
    </w:p>
    <w:p w14:paraId="7BC9EA50" w14:textId="7ED9AF2A" w:rsidR="005D18D3" w:rsidRDefault="008A099C" w:rsidP="005D18D3">
      <w:pPr>
        <w:pStyle w:val="Akapitzlist"/>
        <w:numPr>
          <w:ilvl w:val="0"/>
          <w:numId w:val="18"/>
        </w:numPr>
      </w:pPr>
      <w:r>
        <w:t>B</w:t>
      </w:r>
      <w:r w:rsidR="005D18D3">
        <w:t xml:space="preserve">ezpieczeństwo </w:t>
      </w:r>
      <w:r w:rsidR="004D5C19">
        <w:t>–</w:t>
      </w:r>
      <w:r w:rsidR="005D18D3">
        <w:t xml:space="preserve"> </w:t>
      </w:r>
      <w:r w:rsidR="00FD0870">
        <w:t xml:space="preserve">w celu uzyskania dostępu do swojego konta, użytkownik podczas tworzenia go zobowiązany jest podać hasło składające się z minimum </w:t>
      </w:r>
      <w:r w:rsidR="006564BD">
        <w:t>ośmiu</w:t>
      </w:r>
      <w:r w:rsidR="00FD0870">
        <w:t xml:space="preserve"> liter (w tym jednej wielkiej litery) oraz jednej cyfry i jednego znaku.</w:t>
      </w:r>
    </w:p>
    <w:p w14:paraId="72AD8597" w14:textId="4ED1E40F" w:rsidR="004D5C19" w:rsidRPr="00411D2F" w:rsidRDefault="00593F51" w:rsidP="005D18D3">
      <w:pPr>
        <w:pStyle w:val="Akapitzlist"/>
        <w:numPr>
          <w:ilvl w:val="0"/>
          <w:numId w:val="18"/>
        </w:numPr>
      </w:pPr>
      <w:r>
        <w:t>U</w:t>
      </w:r>
      <w:r w:rsidR="004D5C19">
        <w:t xml:space="preserve">żyteczność </w:t>
      </w:r>
      <w:r w:rsidR="00304B30">
        <w:t>–</w:t>
      </w:r>
      <w:r w:rsidR="004D5C19">
        <w:t xml:space="preserve"> </w:t>
      </w:r>
      <w:r w:rsidR="00304B30">
        <w:t>interfejs graficzny aplikacji został zaprojektowany w taki sposób, aby można było z niego korzystać na urządzen</w:t>
      </w:r>
      <w:r w:rsidR="005C7983">
        <w:t>iach o różnej wielkości ekranu.</w:t>
      </w:r>
      <w:r w:rsidR="00A55801">
        <w:t xml:space="preserve"> Autorzy</w:t>
      </w:r>
      <w:r w:rsidR="00AF412F">
        <w:t xml:space="preserve"> niniejszego opracowania</w:t>
      </w:r>
      <w:r w:rsidR="00A55801">
        <w:t xml:space="preserve"> starali się dobrać wielkość elementów interfejsu tak, aby </w:t>
      </w:r>
      <w:r w:rsidR="00312EDB">
        <w:t>był on ergonomiczny i użyteczny zarówno na ekranach tel</w:t>
      </w:r>
      <w:r w:rsidR="00475003">
        <w:t>efonów komórkowych, laptopach i </w:t>
      </w:r>
      <w:r w:rsidR="00312EDB">
        <w:t>komputerach stacjonarnych.</w:t>
      </w:r>
      <w:r w:rsidR="00764649">
        <w:t xml:space="preserve"> Istotnym był także dobór odpowiednich kolorów a przede wszystkim zapewnienie kontrastu pomiędzy tekstem a tłem poszczególnych elementów.</w:t>
      </w:r>
    </w:p>
    <w:p w14:paraId="5D9F7881" w14:textId="14C50759" w:rsidR="00EC4B27" w:rsidRDefault="000868F1" w:rsidP="000868F1">
      <w:pPr>
        <w:pStyle w:val="Nagwek2"/>
      </w:pPr>
      <w:bookmarkStart w:id="57" w:name="_Ref94830808"/>
      <w:bookmarkStart w:id="58" w:name="_Toc96004227"/>
      <w:r>
        <w:t>Analiza wymagań</w:t>
      </w:r>
      <w:bookmarkEnd w:id="57"/>
      <w:bookmarkEnd w:id="58"/>
    </w:p>
    <w:p w14:paraId="42205A5B" w14:textId="55D581D0" w:rsidR="00FD39C2" w:rsidRDefault="00FD39C2" w:rsidP="00FD39C2">
      <w:pPr>
        <w:pStyle w:val="Nagwek3"/>
      </w:pPr>
      <w:bookmarkStart w:id="59" w:name="_Ref95997053"/>
      <w:bookmarkStart w:id="60" w:name="_Toc96004228"/>
      <w:r>
        <w:t>Statyczne elementy aplikacji</w:t>
      </w:r>
      <w:bookmarkEnd w:id="59"/>
      <w:bookmarkEnd w:id="60"/>
    </w:p>
    <w:p w14:paraId="35471714" w14:textId="5BFD1644" w:rsidR="004B2A24" w:rsidRDefault="004B2A24" w:rsidP="00E028F4">
      <w:r>
        <w:t>Strona główna – użytkownik</w:t>
      </w:r>
      <w:r w:rsidR="002E46B9">
        <w:t xml:space="preserve"> powinien</w:t>
      </w:r>
      <w:r>
        <w:t xml:space="preserve"> </w:t>
      </w:r>
      <w:r w:rsidR="0003573C">
        <w:t>mieć</w:t>
      </w:r>
      <w:r>
        <w:t xml:space="preserve"> możliwość bezpośredniego przejścia do formularza rezerwacji wizyty stomatologicznej, może też się zalogować lub przejść do jednej z sekcji opisanych poniżej. Bardzo istotnym elementem</w:t>
      </w:r>
      <w:r w:rsidR="009A2D85">
        <w:t xml:space="preserve"> obecnym na wielu</w:t>
      </w:r>
      <w:r>
        <w:t xml:space="preserve"> </w:t>
      </w:r>
      <w:r w:rsidR="009A2D85">
        <w:t>stronach głównych</w:t>
      </w:r>
      <w:r>
        <w:t xml:space="preserve"> jest też poziomy pasek znajdujący się u szczytu strony. Zawiera on podstawowe informacje takie jak numer telefonu do rejestracji oraz adres pod któr</w:t>
      </w:r>
      <w:r w:rsidR="00095E11">
        <w:t>ym znajduje się gabinet kliniki</w:t>
      </w:r>
      <w:r w:rsidR="007704F0">
        <w:t>.</w:t>
      </w:r>
    </w:p>
    <w:p w14:paraId="18C96FD1" w14:textId="452959A6" w:rsidR="007716CC" w:rsidRDefault="004B2A24" w:rsidP="00336E68">
      <w:r>
        <w:t>Sekcja „o nas”</w:t>
      </w:r>
      <w:r w:rsidR="005B714B">
        <w:t xml:space="preserve"> – internauta </w:t>
      </w:r>
      <w:r w:rsidR="00560D46">
        <w:t>powinien mieć</w:t>
      </w:r>
      <w:r w:rsidR="005B714B">
        <w:t xml:space="preserve"> dostęp do podstawowych informacji na temat placówki medycznej</w:t>
      </w:r>
      <w:r w:rsidR="001275F6">
        <w:t xml:space="preserve">. Część </w:t>
      </w:r>
      <w:r w:rsidR="007716CC">
        <w:t>ta podzielona</w:t>
      </w:r>
      <w:r w:rsidR="005157FF">
        <w:t xml:space="preserve"> zostanie docelowo</w:t>
      </w:r>
      <w:r w:rsidR="007716CC">
        <w:t xml:space="preserve"> na 3 panele:</w:t>
      </w:r>
    </w:p>
    <w:p w14:paraId="1BD80601" w14:textId="65F433AC" w:rsidR="001275F6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1275F6">
        <w:t xml:space="preserve">ierwszy </w:t>
      </w:r>
      <w:r w:rsidR="00960BED">
        <w:t>zawierać będzie</w:t>
      </w:r>
      <w:r w:rsidR="001275F6">
        <w:t xml:space="preserve"> w większości elementy tekstowe, służące także optymalizację strony internetowej</w:t>
      </w:r>
      <w:r w:rsidR="00134365">
        <w:t xml:space="preserve"> dla wyszukiwarek internetowych</w:t>
      </w:r>
      <w:r>
        <w:t>,</w:t>
      </w:r>
    </w:p>
    <w:p w14:paraId="4143FED7" w14:textId="3A52F94F" w:rsidR="000A111B" w:rsidRDefault="008B497F" w:rsidP="00C65967">
      <w:pPr>
        <w:pStyle w:val="Akapitzlist"/>
        <w:numPr>
          <w:ilvl w:val="0"/>
          <w:numId w:val="19"/>
        </w:numPr>
      </w:pPr>
      <w:r>
        <w:t>p</w:t>
      </w:r>
      <w:r w:rsidR="00E557C9">
        <w:t>anel „</w:t>
      </w:r>
      <w:r w:rsidR="005D295A">
        <w:t>Nasz zespół</w:t>
      </w:r>
      <w:r w:rsidR="00E557C9">
        <w:t xml:space="preserve">” </w:t>
      </w:r>
      <w:r w:rsidR="00DF0491">
        <w:t>powinien przedstawiać</w:t>
      </w:r>
      <w:r w:rsidR="00CD5AE8">
        <w:t xml:space="preserve"> poszczególnych specjalistów oferujących swe usługi w placówce medycznej </w:t>
      </w:r>
      <w:r w:rsidR="003C654C">
        <w:t>oraz podstawowe i</w:t>
      </w:r>
      <w:r>
        <w:t>nformacje o nich,</w:t>
      </w:r>
    </w:p>
    <w:p w14:paraId="2540E8E6" w14:textId="60EEB71F" w:rsidR="00064510" w:rsidRDefault="00CF0C03" w:rsidP="00C65967">
      <w:pPr>
        <w:pStyle w:val="Akapitzlist"/>
        <w:numPr>
          <w:ilvl w:val="0"/>
          <w:numId w:val="19"/>
        </w:numPr>
      </w:pPr>
      <w:r>
        <w:t>d</w:t>
      </w:r>
      <w:r w:rsidR="008A2D95">
        <w:t>ział o nazwie „</w:t>
      </w:r>
      <w:r w:rsidR="007A7FC0">
        <w:t>G</w:t>
      </w:r>
      <w:r w:rsidR="008A2D95">
        <w:t>abinet”</w:t>
      </w:r>
      <w:r w:rsidR="00512D92">
        <w:t xml:space="preserve"> </w:t>
      </w:r>
      <w:r w:rsidR="005E4C8E">
        <w:t>będzie zawierał</w:t>
      </w:r>
      <w:r w:rsidR="00512D92">
        <w:t xml:space="preserve"> galerię zdjęć przedstawiających przyrządy oraz pomieszczenia placówki medycznej, która korzystałaby z zapro</w:t>
      </w:r>
      <w:r w:rsidR="00FD060E">
        <w:t>je</w:t>
      </w:r>
      <w:r w:rsidR="00336E68">
        <w:t>ktowanej witryny internetowej.</w:t>
      </w:r>
    </w:p>
    <w:p w14:paraId="49BA1DE6" w14:textId="040312E8" w:rsidR="007C5431" w:rsidRDefault="00FB2D47" w:rsidP="00336E68">
      <w:r>
        <w:t>Sekcja „oferta”</w:t>
      </w:r>
      <w:r w:rsidR="00005CF6">
        <w:t xml:space="preserve"> </w:t>
      </w:r>
      <w:r w:rsidR="00E61BBD">
        <w:t>bę</w:t>
      </w:r>
      <w:r w:rsidR="006B7771">
        <w:t>dzie docelowo</w:t>
      </w:r>
      <w:r w:rsidR="000F5FD2">
        <w:t xml:space="preserve"> przedstawiać</w:t>
      </w:r>
      <w:r w:rsidR="00005CF6">
        <w:t xml:space="preserve"> użytkownikowi </w:t>
      </w:r>
      <w:r w:rsidR="00F42093">
        <w:t>rodzaj badań oraz usług świadczonych przez gabinet stomatologiczny.</w:t>
      </w:r>
      <w:r w:rsidR="00FA4F08">
        <w:t xml:space="preserve"> </w:t>
      </w:r>
      <w:r w:rsidR="00903D3A">
        <w:t>W celu zapewnienia</w:t>
      </w:r>
      <w:r w:rsidR="003738CD">
        <w:t xml:space="preserve"> odpowiedniej</w:t>
      </w:r>
      <w:r w:rsidR="00903D3A">
        <w:t xml:space="preserve"> przejrzystości interfejsu, </w:t>
      </w:r>
      <w:r w:rsidR="007A17B6">
        <w:t>należałoby pogrupować poszczególne usługi według specjalizacji stomatologicznych</w:t>
      </w:r>
      <w:r w:rsidR="0041249D">
        <w:t>,</w:t>
      </w:r>
      <w:r w:rsidR="007A17B6">
        <w:t xml:space="preserve"> w zakresie których są wykonywane.</w:t>
      </w:r>
    </w:p>
    <w:p w14:paraId="097A619F" w14:textId="6D1C4B79" w:rsidR="004B2A24" w:rsidRDefault="004B2A24" w:rsidP="00E028F4">
      <w:r>
        <w:lastRenderedPageBreak/>
        <w:t>Sekcja „cennik”</w:t>
      </w:r>
      <w:r w:rsidR="00B814EC">
        <w:t xml:space="preserve"> powinna przedstawiać nazwy p</w:t>
      </w:r>
      <w:r w:rsidR="00594B9C">
        <w:t xml:space="preserve">oszczególnych zabiegów wraz z ich ceną. Jawne podanie cen za poszczególne usługi </w:t>
      </w:r>
      <w:r w:rsidR="006129A1">
        <w:t>ma na celu zapewnienie potencjalnym klientom podstawowych informacji o kosztach leczenia, tak aby nie musieli oni w tym celu kontaktować się z rejestracją przychodni.</w:t>
      </w:r>
    </w:p>
    <w:p w14:paraId="36FFC42A" w14:textId="0021CB95" w:rsidR="004B2A24" w:rsidRDefault="004B2A24" w:rsidP="00E028F4">
      <w:r>
        <w:t>Sekcja „kontakt”</w:t>
      </w:r>
      <w:r w:rsidR="00012E15">
        <w:t xml:space="preserve"> </w:t>
      </w:r>
      <w:r w:rsidR="006B7771">
        <w:t>będzie</w:t>
      </w:r>
      <w:r w:rsidR="00592324">
        <w:t xml:space="preserve"> w przejrzysty sposób dostarczać informacji na temat godzin otwarcia placówki, adresu pod którym przychodnia świadczy swoje usługi, a także dane kontaktowe takie jak e-mail, numer telefonu komórkowego lub domowego. Dodatkowo dobrym rozwiązaniem jest umieszczenie w tej sekcji także formularza kontaktowego.</w:t>
      </w:r>
    </w:p>
    <w:p w14:paraId="0C00C2B1" w14:textId="13E6F245" w:rsidR="002E1E24" w:rsidRDefault="002E1E24" w:rsidP="002E1E24">
      <w:pPr>
        <w:pStyle w:val="Nagwek3"/>
      </w:pPr>
      <w:bookmarkStart w:id="61" w:name="_Ref95997058"/>
      <w:bookmarkStart w:id="62" w:name="_Toc96004229"/>
      <w:r>
        <w:t>Panel lekarza</w:t>
      </w:r>
      <w:bookmarkEnd w:id="61"/>
      <w:bookmarkEnd w:id="62"/>
    </w:p>
    <w:p w14:paraId="1DB72F9F" w14:textId="05BCAC90" w:rsidR="006235F1" w:rsidRDefault="006235F1" w:rsidP="006235F1">
      <w:r>
        <w:t>Dostępny po zalogowaniu przez stomatologa panel użytkownika powinie</w:t>
      </w:r>
      <w:r w:rsidR="00EF5BD9">
        <w:t>n zawierać następujące elementy.</w:t>
      </w:r>
    </w:p>
    <w:p w14:paraId="1D1CE8AB" w14:textId="530E1C39" w:rsidR="006235F1" w:rsidRDefault="00D74AD2" w:rsidP="00AC617A">
      <w:pPr>
        <w:pStyle w:val="Akapitzlist"/>
        <w:numPr>
          <w:ilvl w:val="0"/>
          <w:numId w:val="20"/>
        </w:numPr>
      </w:pPr>
      <w:r>
        <w:t>Grafik – w formie graficznego kalendarza, z którego stomat</w:t>
      </w:r>
      <w:r w:rsidR="00FC7982">
        <w:t>olog może wybrać konkretną datę, po czym na ekranie pojawi się lista wizyt zaplanowana na ten konkretny dzień.</w:t>
      </w:r>
      <w:r w:rsidR="00CC37BB">
        <w:t xml:space="preserve"> Z </w:t>
      </w:r>
      <w:r w:rsidR="003310AD">
        <w:t xml:space="preserve">wyświetlonej listy przyszłych wizyt lekarz może wybrać dowolną i przenieść ją do archiwum (wizyt przeszłych) lub </w:t>
      </w:r>
      <w:r w:rsidR="00347D45">
        <w:t>całkowicie usunąć wizytę z systemu.</w:t>
      </w:r>
    </w:p>
    <w:p w14:paraId="1276564D" w14:textId="77DD83E5" w:rsidR="00695281" w:rsidRDefault="00695281" w:rsidP="00AC617A">
      <w:pPr>
        <w:pStyle w:val="Akapitzlist"/>
        <w:numPr>
          <w:ilvl w:val="0"/>
          <w:numId w:val="20"/>
        </w:numPr>
      </w:pPr>
      <w:r>
        <w:t>Historia wizyt – sekcja w której w formie listy (z możliwością sortowania według daty, godziny i rodzaju usługi) przechowywane są wizyty oznaczone jako zarchiwizowane. Lekarz powinien mieć możliwość</w:t>
      </w:r>
      <w:r w:rsidR="00165A71">
        <w:t xml:space="preserve"> usunąć taką wizytę lub przywrócić ją do wizyt bieżących.</w:t>
      </w:r>
    </w:p>
    <w:p w14:paraId="2BA9B2DB" w14:textId="13AAC1D8" w:rsidR="00DD2ED4" w:rsidRPr="006235F1" w:rsidRDefault="00DD2ED4" w:rsidP="00AC617A">
      <w:pPr>
        <w:pStyle w:val="Akapitzlist"/>
        <w:numPr>
          <w:ilvl w:val="0"/>
          <w:numId w:val="20"/>
        </w:numPr>
      </w:pPr>
      <w:r>
        <w:t xml:space="preserve">Ustawienia – </w:t>
      </w:r>
      <w:r w:rsidR="003947CF">
        <w:t>panel w którym lekarz ma możliwość zmiany swoich danych takich jak numer telefonu kontaktowego, adresu e-mail, a nawet hasła po pod</w:t>
      </w:r>
      <w:r w:rsidR="00DB2AF3">
        <w:t xml:space="preserve">aniu swojego poprzedniego </w:t>
      </w:r>
      <w:r w:rsidR="00697D12">
        <w:t>hasła</w:t>
      </w:r>
      <w:r w:rsidR="00DB2AF3">
        <w:t xml:space="preserve"> dostępu do systemu.</w:t>
      </w:r>
    </w:p>
    <w:p w14:paraId="29FDCFE4" w14:textId="77777777" w:rsidR="002E1E24" w:rsidRDefault="002E1E24" w:rsidP="002E1E24">
      <w:pPr>
        <w:pStyle w:val="Nagwek3"/>
      </w:pPr>
      <w:bookmarkStart w:id="63" w:name="_Ref95997110"/>
      <w:bookmarkStart w:id="64" w:name="_Toc96004230"/>
      <w:r>
        <w:t>Panel pacjenta</w:t>
      </w:r>
      <w:bookmarkEnd w:id="63"/>
      <w:bookmarkEnd w:id="64"/>
    </w:p>
    <w:p w14:paraId="628B5972" w14:textId="695FA63D" w:rsidR="00961A87" w:rsidRDefault="00226809" w:rsidP="00961A87">
      <w:r>
        <w:t>Użytkownik zalogowany w systemie jako pacjent, powinien mieć możliwość zarezerwowania wizyty</w:t>
      </w:r>
      <w:r w:rsidR="002752EE">
        <w:t xml:space="preserve"> na konkretny zabieg</w:t>
      </w:r>
      <w:r>
        <w:t xml:space="preserve"> bez konieczności powtórnego wprowadzania swoich danych. </w:t>
      </w:r>
      <w:r w:rsidR="004A5069">
        <w:t>W takim wypadku d</w:t>
      </w:r>
      <w:r>
        <w:t xml:space="preserve">ane potrzebne do </w:t>
      </w:r>
      <w:r w:rsidR="008A6686">
        <w:t>utworzenia wizyty</w:t>
      </w:r>
      <w:r w:rsidR="0006546F">
        <w:t xml:space="preserve"> </w:t>
      </w:r>
      <w:r>
        <w:t>pow</w:t>
      </w:r>
      <w:r w:rsidR="00CC7488">
        <w:t>i</w:t>
      </w:r>
      <w:r w:rsidR="004E4AE1">
        <w:t xml:space="preserve">nny być pobierane z </w:t>
      </w:r>
      <w:r w:rsidR="008A6686">
        <w:t>bazy danych.</w:t>
      </w:r>
    </w:p>
    <w:p w14:paraId="64B75C5F" w14:textId="6094D759" w:rsidR="002752EE" w:rsidRDefault="00AC79CE" w:rsidP="00961A87">
      <w:r>
        <w:t>Istotne jest także zapewnienie pacjentowi dostępu do informacji na temat jego aktualnych (nadchodzących) wizyt oraz do zabiegów ubiegłych (zarchiwizowanych). W sekcji „aktualne wizyty” pacjent ma możliwość usunięcia danej wizyty</w:t>
      </w:r>
      <w:r w:rsidR="00E2022E">
        <w:t>.</w:t>
      </w:r>
    </w:p>
    <w:p w14:paraId="1D95CFCA" w14:textId="4A4ADECE" w:rsidR="003E288B" w:rsidRPr="00961A87" w:rsidRDefault="00EE24C5" w:rsidP="00961A87">
      <w:r>
        <w:t xml:space="preserve">Każdy kuracjusz powinien także mieć możliwość zmiany swoich danych osobowych oraz </w:t>
      </w:r>
      <w:r w:rsidR="005E6531">
        <w:t>zmiany hasła dostępu do systemu po uprzedniej weryfikacji hasła poprzedniego.</w:t>
      </w:r>
      <w:r w:rsidR="005F4662">
        <w:t xml:space="preserve"> W tej sekcji powinna znajdować się także najbliższa nadchodząca wizyta, zamówiona przez pacjenta.</w:t>
      </w:r>
    </w:p>
    <w:p w14:paraId="5ED84EDB" w14:textId="7EC3F754" w:rsidR="002E1E24" w:rsidRDefault="002E1E24" w:rsidP="002E1E24">
      <w:pPr>
        <w:pStyle w:val="Nagwek3"/>
      </w:pPr>
      <w:bookmarkStart w:id="65" w:name="_Ref95997116"/>
      <w:bookmarkStart w:id="66" w:name="_Toc96004231"/>
      <w:r>
        <w:lastRenderedPageBreak/>
        <w:t>Panel administratora</w:t>
      </w:r>
      <w:bookmarkEnd w:id="65"/>
      <w:bookmarkEnd w:id="66"/>
    </w:p>
    <w:p w14:paraId="6C0CC1AD" w14:textId="3F12D3C2" w:rsidR="00D62E43" w:rsidRDefault="00D4034E" w:rsidP="00A204EB">
      <w:r>
        <w:t xml:space="preserve">Konto z uprawnieniami administratora projektowanego systemu powinno być obsługiwane przez osobę lub osoby pracujące </w:t>
      </w:r>
      <w:r w:rsidR="002C0159">
        <w:t xml:space="preserve">na </w:t>
      </w:r>
      <w:r w:rsidR="000E040D">
        <w:t>recepcji.</w:t>
      </w:r>
      <w:r w:rsidR="00022A4A">
        <w:t xml:space="preserve"> </w:t>
      </w:r>
      <w:r w:rsidR="00F153B6">
        <w:t xml:space="preserve">Z poziomu </w:t>
      </w:r>
      <w:r w:rsidR="00DD6FA2">
        <w:t>tego panelu</w:t>
      </w:r>
      <w:r w:rsidR="00F153B6">
        <w:t xml:space="preserve"> możliwe </w:t>
      </w:r>
      <w:r w:rsidR="001927B3">
        <w:t>byłoby</w:t>
      </w:r>
      <w:r w:rsidR="00F153B6">
        <w:t xml:space="preserve"> tworzenie wizyt stomatologicznych dla zarejestrowanych oraz niezarejestrowanych użytkowników witryny internetowej.</w:t>
      </w:r>
      <w:r w:rsidR="001C1F43">
        <w:t xml:space="preserve"> </w:t>
      </w:r>
      <w:r w:rsidR="00981FDE">
        <w:t xml:space="preserve">Poprzez takie zaprojektowanie systemu wszystkie </w:t>
      </w:r>
      <w:r w:rsidR="007D544D">
        <w:t>wyżyty</w:t>
      </w:r>
      <w:r w:rsidR="00981FDE">
        <w:t xml:space="preserve"> odbywające się w klinice </w:t>
      </w:r>
      <w:r w:rsidR="007D544D">
        <w:t>byłby by</w:t>
      </w:r>
      <w:r w:rsidR="002053BC">
        <w:t xml:space="preserve"> zawarte w bazie danych (nawet te rejestrowane drogą telefoniczną).</w:t>
      </w:r>
      <w:r w:rsidR="003A7C2E">
        <w:t xml:space="preserve"> </w:t>
      </w:r>
    </w:p>
    <w:p w14:paraId="1769ADDD" w14:textId="1B8EFAB2" w:rsidR="00510FA0" w:rsidRDefault="00510FA0" w:rsidP="00A204EB">
      <w:r>
        <w:t xml:space="preserve">Kolejną funkcjonalnością modułu </w:t>
      </w:r>
      <w:r w:rsidR="009745CF">
        <w:t>omawianego w bieżącym podrozdziale</w:t>
      </w:r>
      <w:r>
        <w:t xml:space="preserve"> jest wgląd we wszystkie wizyty, zarówno przyszłe jak i zarchiwizowane, </w:t>
      </w:r>
      <w:r w:rsidR="003E0E22">
        <w:t>odbywające</w:t>
      </w:r>
      <w:r>
        <w:t xml:space="preserve"> się w przychodni stomatologicznej.</w:t>
      </w:r>
      <w:r w:rsidR="00460093">
        <w:t xml:space="preserve"> </w:t>
      </w:r>
      <w:r w:rsidR="00282DF4">
        <w:t>Administrator powinien mieć także możliwość zmiany statusu wizyty oraz ewentualnego usunięcia jej z systemu.</w:t>
      </w:r>
    </w:p>
    <w:p w14:paraId="7DFD12FE" w14:textId="5A756314" w:rsidR="00336B5C" w:rsidRDefault="00692971" w:rsidP="00A204EB">
      <w:r>
        <w:t xml:space="preserve">Rejestrator lub rejestratorka </w:t>
      </w:r>
      <w:r w:rsidR="00236DF1">
        <w:t xml:space="preserve">medyczna mająca dostęp do </w:t>
      </w:r>
      <w:r w:rsidR="00B9399A">
        <w:t>modułu</w:t>
      </w:r>
      <w:r w:rsidR="00236DF1">
        <w:t xml:space="preserve"> administratora będzie także odpowiedzialna za tworzenie kont</w:t>
      </w:r>
      <w:r w:rsidR="00D67A60">
        <w:t xml:space="preserve"> </w:t>
      </w:r>
      <w:r w:rsidR="007806BB">
        <w:t xml:space="preserve">stomatologom </w:t>
      </w:r>
      <w:r w:rsidR="00EC5CBC">
        <w:t xml:space="preserve">oraz ustalanie </w:t>
      </w:r>
      <w:r w:rsidR="000C55C6">
        <w:t>każdemu z nich</w:t>
      </w:r>
      <w:r w:rsidR="00EC5CBC">
        <w:t xml:space="preserve"> godzin przyjęć w gabinetach.</w:t>
      </w:r>
      <w:r w:rsidR="00260B99">
        <w:t xml:space="preserve"> </w:t>
      </w:r>
      <w:r w:rsidR="0099773F">
        <w:t>Taki sposób funkcjonowania systemu odcią</w:t>
      </w:r>
      <w:r w:rsidR="00CE000B">
        <w:t>ży lekarzy specjalistów z</w:t>
      </w:r>
      <w:r w:rsidR="009C07D2">
        <w:t> </w:t>
      </w:r>
      <w:r w:rsidR="0099773F">
        <w:t>obowiązku zarządzania swoim grafikiem i pozwoli im w całości skupić się na wykonywanej pracy.</w:t>
      </w:r>
    </w:p>
    <w:p w14:paraId="39101CC9" w14:textId="439381A8" w:rsidR="002507C8" w:rsidRPr="00D62E43" w:rsidRDefault="002507C8" w:rsidP="00A204EB">
      <w:r>
        <w:t>Dodatkowo w przypadku ewentualnego poszerzenia</w:t>
      </w:r>
      <w:r w:rsidR="00AA13D2">
        <w:t xml:space="preserve"> lub zawężenia</w:t>
      </w:r>
      <w:r>
        <w:t xml:space="preserve"> zakresu usług </w:t>
      </w:r>
      <w:r w:rsidR="00AA13D2">
        <w:t xml:space="preserve">świadczonych przez </w:t>
      </w:r>
      <w:r>
        <w:t>przychodni</w:t>
      </w:r>
      <w:r w:rsidR="00AA13D2">
        <w:t xml:space="preserve">ę stomatologiczną </w:t>
      </w:r>
      <w:r w:rsidR="001F748B">
        <w:t>należałoby zapewnić także możliwość zarządzania usługami dostępnymi dla pacjentów korzystających z systemu.</w:t>
      </w:r>
    </w:p>
    <w:p w14:paraId="78BAFD8F" w14:textId="782474E6" w:rsidR="00F34EE5" w:rsidRDefault="00F34EE5" w:rsidP="00F34EE5">
      <w:pPr>
        <w:pStyle w:val="Nagwek2"/>
      </w:pPr>
      <w:bookmarkStart w:id="67" w:name="_Ref95997121"/>
      <w:bookmarkStart w:id="68" w:name="_Toc96004232"/>
      <w:r>
        <w:t>Projekt struktury bazy danych</w:t>
      </w:r>
      <w:bookmarkEnd w:id="67"/>
      <w:bookmarkEnd w:id="68"/>
    </w:p>
    <w:p w14:paraId="6556B255" w14:textId="77777777" w:rsidR="00077BA6" w:rsidRDefault="00B8786D" w:rsidP="00B8786D">
      <w:r>
        <w:t xml:space="preserve">Zastosowana baza danych w projekcie systemu będącego przedmiotem niniejszego opracowania </w:t>
      </w:r>
      <w:r w:rsidR="00136830">
        <w:t>oparta jest na modelu obiektowym</w:t>
      </w:r>
      <w:r w:rsidR="00333008">
        <w:t>,</w:t>
      </w:r>
      <w:r w:rsidR="00136830">
        <w:t xml:space="preserve"> a nie relacyjnym. </w:t>
      </w:r>
      <w:r w:rsidR="00C75DFF">
        <w:t xml:space="preserve">Wobec tego </w:t>
      </w:r>
      <w:r w:rsidR="007676E5">
        <w:t xml:space="preserve">w strukturze bazodanowej brak tabel i powiązań między nimi. Zamiast tego w bazie danych znajdują się </w:t>
      </w:r>
      <w:r w:rsidR="00F96B95">
        <w:t>kolekcje, które przechowują dokumenty (obiekty) reprezentujące odpowiednie elementy systemu.</w:t>
      </w:r>
    </w:p>
    <w:p w14:paraId="0153CE42" w14:textId="2438B638" w:rsidR="00531DFF" w:rsidRDefault="00F60BE1" w:rsidP="00B8786D">
      <w:r>
        <w:t>Na poniższym rysunku</w:t>
      </w:r>
      <w:r w:rsidR="00FF75B5">
        <w:t xml:space="preserve"> poniżej</w:t>
      </w:r>
      <w:r>
        <w:t xml:space="preserve"> (</w:t>
      </w:r>
      <w:r w:rsidR="00705455">
        <w:fldChar w:fldCharType="begin"/>
      </w:r>
      <w:r w:rsidR="00705455">
        <w:instrText xml:space="preserve"> REF _Ref94731965 \h </w:instrText>
      </w:r>
      <w:r w:rsidR="00705455">
        <w:fldChar w:fldCharType="separate"/>
      </w:r>
      <w:r w:rsidR="00C738A4">
        <w:t xml:space="preserve">Rys. </w:t>
      </w:r>
      <w:r w:rsidR="00C738A4">
        <w:rPr>
          <w:noProof/>
        </w:rPr>
        <w:t>5</w:t>
      </w:r>
      <w:r w:rsidR="00C738A4">
        <w:t>.</w:t>
      </w:r>
      <w:r w:rsidR="00C738A4">
        <w:rPr>
          <w:noProof/>
        </w:rPr>
        <w:t>3</w:t>
      </w:r>
      <w:r w:rsidR="00705455">
        <w:fldChar w:fldCharType="end"/>
      </w:r>
      <w:r w:rsidR="00705455">
        <w:t>.</w:t>
      </w:r>
      <w:r>
        <w:t xml:space="preserve">) przedstawiony został </w:t>
      </w:r>
      <w:r w:rsidR="000048DB">
        <w:t xml:space="preserve">system </w:t>
      </w:r>
      <w:r w:rsidR="003126DE">
        <w:t>zarządzania bazą danych o nazwie MongoDB Atlas.</w:t>
      </w:r>
      <w:r w:rsidR="00705455">
        <w:t xml:space="preserve"> </w:t>
      </w:r>
      <w:r w:rsidR="00D25D39">
        <w:t xml:space="preserve">Jest to </w:t>
      </w:r>
      <w:r w:rsidR="00F71949">
        <w:t>rozbudowane narzędzie</w:t>
      </w:r>
      <w:r w:rsidR="00D25D39">
        <w:t xml:space="preserve"> </w:t>
      </w:r>
      <w:r w:rsidR="00DA439B">
        <w:t xml:space="preserve">oparte na </w:t>
      </w:r>
      <w:r w:rsidR="00D25D39">
        <w:t>technologii chmurowej</w:t>
      </w:r>
      <w:r w:rsidR="00F71949">
        <w:t xml:space="preserve">, które </w:t>
      </w:r>
      <w:r w:rsidR="00EB060D">
        <w:t xml:space="preserve">pozwala programistom </w:t>
      </w:r>
      <w:r w:rsidR="00403039">
        <w:t>w pełni zarządzać obiektową</w:t>
      </w:r>
      <w:r w:rsidR="009C56D0">
        <w:t xml:space="preserve"> bazą danych jaką jest MongoDB.</w:t>
      </w:r>
      <w:r w:rsidR="001A4CA7">
        <w:t xml:space="preserve"> Autorzy niniejszego opracowania zdecydowali się na użycie dokładnie </w:t>
      </w:r>
      <w:r w:rsidR="009F6700">
        <w:t>tej technologii ze względu na</w:t>
      </w:r>
      <w:r w:rsidR="001E6604">
        <w:t xml:space="preserve"> przejrzystość graficznego interfejsu użytkownika.</w:t>
      </w:r>
    </w:p>
    <w:p w14:paraId="6C643928" w14:textId="77777777" w:rsidR="00D85B6E" w:rsidRDefault="00531DFF" w:rsidP="00D85B6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E339144" wp14:editId="283D7FC0">
            <wp:extent cx="5760085" cy="267611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D66" w14:textId="15928579" w:rsidR="00D5489F" w:rsidRPr="00D5489F" w:rsidRDefault="00D85B6E" w:rsidP="001009F7">
      <w:pPr>
        <w:pStyle w:val="Legenda"/>
      </w:pPr>
      <w:bookmarkStart w:id="69" w:name="_Ref94731965"/>
      <w:bookmarkStart w:id="70" w:name="_Ref94731960"/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3</w:t>
        </w:r>
      </w:fldSimple>
      <w:bookmarkEnd w:id="69"/>
      <w:r w:rsidR="00E22177">
        <w:t>.</w:t>
      </w:r>
      <w:bookmarkEnd w:id="70"/>
      <w:r w:rsidR="00926FB3">
        <w:t>Zdjęcie ekranu przedstawiające główny panel systemu</w:t>
      </w:r>
      <w:r w:rsidR="00B44394">
        <w:t xml:space="preserve"> zarządzania bazą danych</w:t>
      </w:r>
      <w:r w:rsidR="00926FB3">
        <w:t xml:space="preserve"> MongoDB Atlas</w:t>
      </w:r>
    </w:p>
    <w:p w14:paraId="635500D2" w14:textId="4BC057CA" w:rsidR="003A2822" w:rsidRDefault="003A2822" w:rsidP="003A2822">
      <w:pPr>
        <w:pStyle w:val="Nagwek3"/>
      </w:pPr>
      <w:bookmarkStart w:id="71" w:name="_Toc96004233"/>
      <w:r>
        <w:t>Struktura bazy danych</w:t>
      </w:r>
      <w:bookmarkEnd w:id="71"/>
    </w:p>
    <w:p w14:paraId="4E3C3E09" w14:textId="1B82633B" w:rsidR="00C52A59" w:rsidRDefault="00C52A59" w:rsidP="00C52A59">
      <w:r>
        <w:t>Jak już wymieniono wcześniej, struktura obiektowej bazy danych opiera się na kolekcjach (zbiorach) obiektów</w:t>
      </w:r>
      <w:r w:rsidR="004C3A4B">
        <w:t>.</w:t>
      </w:r>
      <w:r w:rsidR="0046193A">
        <w:t xml:space="preserve"> Każdy zbiór ma za zadanie przechowywać obiekty</w:t>
      </w:r>
      <w:r w:rsidR="006E74BD">
        <w:t xml:space="preserve"> (nazywane też dokumentami)</w:t>
      </w:r>
      <w:r w:rsidR="0046193A">
        <w:t xml:space="preserve"> o tożsamej charakterystyce</w:t>
      </w:r>
      <w:r w:rsidR="00C06CAF">
        <w:t xml:space="preserve"> i właściwościach</w:t>
      </w:r>
      <w:r w:rsidR="007E72A0">
        <w:t xml:space="preserve"> </w:t>
      </w:r>
      <w:r w:rsidR="00BE1F2A">
        <w:t>prze</w:t>
      </w:r>
      <w:r w:rsidR="007E72A0">
        <w:t xml:space="preserve">chowywanych </w:t>
      </w:r>
      <w:r w:rsidR="006F3494">
        <w:t>w formacie JSON</w:t>
      </w:r>
      <w:r w:rsidR="00C304E2">
        <w:t xml:space="preserve"> (ang. </w:t>
      </w:r>
      <w:r w:rsidR="00C304E2" w:rsidRPr="00C304E2">
        <w:rPr>
          <w:i/>
        </w:rPr>
        <w:t xml:space="preserve">JavaScript Object </w:t>
      </w:r>
      <w:proofErr w:type="spellStart"/>
      <w:r w:rsidR="00C304E2" w:rsidRPr="00C304E2">
        <w:rPr>
          <w:i/>
        </w:rPr>
        <w:t>Notation</w:t>
      </w:r>
      <w:proofErr w:type="spellEnd"/>
      <w:r w:rsidR="00C304E2">
        <w:t>)</w:t>
      </w:r>
      <w:r w:rsidR="001523D6">
        <w:t>.</w:t>
      </w:r>
      <w:r w:rsidR="007A0659">
        <w:t xml:space="preserve"> </w:t>
      </w:r>
      <w:r w:rsidR="00441861">
        <w:t>W projektowanej aplikacji internetowej przewidziano 6 rodzajów obiektó</w:t>
      </w:r>
      <w:r w:rsidR="007E4DA5">
        <w:t>w, wobec czego w bazie</w:t>
      </w:r>
      <w:r w:rsidR="00E9720C">
        <w:t xml:space="preserve"> danych znajduje</w:t>
      </w:r>
      <w:r w:rsidR="00836B8A">
        <w:t xml:space="preserve"> się 6 kole</w:t>
      </w:r>
      <w:r w:rsidR="003F39FE">
        <w:t>kcji opisanych w kolejnych akapitach.</w:t>
      </w:r>
    </w:p>
    <w:p w14:paraId="3046CADC" w14:textId="50577D0F" w:rsidR="009A6D41" w:rsidRDefault="00282A2D" w:rsidP="00BE2C28">
      <w:r>
        <w:t>„</w:t>
      </w:r>
      <w:proofErr w:type="spellStart"/>
      <w:r w:rsidR="00210331">
        <w:t>D</w:t>
      </w:r>
      <w:r w:rsidR="009A6D41">
        <w:t>octors</w:t>
      </w:r>
      <w:proofErr w:type="spellEnd"/>
      <w:r>
        <w:t>”</w:t>
      </w:r>
      <w:r w:rsidR="009C3BE5">
        <w:t xml:space="preserve"> – zbiór obiektów, które reprezentują </w:t>
      </w:r>
      <w:r w:rsidR="001523D6">
        <w:t>dyspozycyjność daneg</w:t>
      </w:r>
      <w:r w:rsidR="00CD3DF3">
        <w:t>o stomatologa. Przechowują unikalny identyfikator lekarza, jego specjalizacji oraz godziny pracy w których wykonuje on zabiegi.</w:t>
      </w:r>
    </w:p>
    <w:p w14:paraId="7FADF3AE" w14:textId="77777777" w:rsidR="00E41F63" w:rsidRDefault="00F735AE" w:rsidP="00E41F6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2C3FA1" wp14:editId="17122931">
            <wp:extent cx="4229100" cy="14478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62" t="6640" r="4755" b="19141"/>
                    <a:stretch/>
                  </pic:blipFill>
                  <pic:spPr bwMode="auto">
                    <a:xfrm>
                      <a:off x="0" y="0"/>
                      <a:ext cx="4229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B223" w14:textId="62F970EF" w:rsidR="00F735AE" w:rsidRDefault="00E41F63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4</w:t>
        </w:r>
      </w:fldSimple>
      <w:r>
        <w:t>. Reprezentacja przykładowego obiektu kolekcji „</w:t>
      </w:r>
      <w:proofErr w:type="spellStart"/>
      <w:r>
        <w:t>Doctors</w:t>
      </w:r>
      <w:proofErr w:type="spellEnd"/>
      <w:r>
        <w:t>”</w:t>
      </w:r>
    </w:p>
    <w:p w14:paraId="26E13556" w14:textId="492AD79F" w:rsidR="009A6D41" w:rsidRDefault="00282A2D" w:rsidP="00BE2C28">
      <w:r>
        <w:t>„</w:t>
      </w:r>
      <w:proofErr w:type="spellStart"/>
      <w:r w:rsidR="00210331">
        <w:t>R</w:t>
      </w:r>
      <w:r w:rsidR="009A6D41">
        <w:t>oles</w:t>
      </w:r>
      <w:proofErr w:type="spellEnd"/>
      <w:r>
        <w:t>”</w:t>
      </w:r>
      <w:r w:rsidR="00EF3A14">
        <w:t xml:space="preserve"> </w:t>
      </w:r>
      <w:r w:rsidR="00B55585">
        <w:t>–</w:t>
      </w:r>
      <w:r w:rsidR="00EF3A14">
        <w:t xml:space="preserve"> </w:t>
      </w:r>
      <w:r w:rsidR="00B55585">
        <w:t xml:space="preserve">zbiór zwierający dokładnie 3 elementy, które reprezentują </w:t>
      </w:r>
      <w:r w:rsidR="002E551A">
        <w:t>role</w:t>
      </w:r>
      <w:r w:rsidR="006E2FD4">
        <w:t xml:space="preserve"> zdefiniowanych</w:t>
      </w:r>
      <w:r w:rsidR="002E551A">
        <w:t xml:space="preserve"> użytkowników systemu</w:t>
      </w:r>
      <w:r w:rsidR="006E2FD4">
        <w:t xml:space="preserve"> </w:t>
      </w:r>
      <w:r w:rsidR="007C7F5E">
        <w:t>(pacjent, lekarz, administrator).</w:t>
      </w:r>
      <w:r w:rsidR="002D1509">
        <w:t xml:space="preserve"> Obiekty przechowywane w tej kolekcji zawierają unikalny identyfikator oraz nazwę określającą </w:t>
      </w:r>
      <w:r w:rsidR="00256E97">
        <w:t>rolę</w:t>
      </w:r>
      <w:r w:rsidR="00396C4E">
        <w:t>,</w:t>
      </w:r>
      <w:r w:rsidR="00256E97">
        <w:t xml:space="preserve"> a więc i </w:t>
      </w:r>
      <w:r w:rsidR="002D1509">
        <w:t>uprawnienia użytkownika systemie.</w:t>
      </w:r>
    </w:p>
    <w:p w14:paraId="7A957BC8" w14:textId="77777777" w:rsidR="004567B8" w:rsidRDefault="001D3CF8" w:rsidP="004567B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C0BF66" wp14:editId="207BB374">
            <wp:extent cx="2621280" cy="3147060"/>
            <wp:effectExtent l="0" t="0" r="762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C3D" w14:textId="2BB3706C" w:rsidR="001D3CF8" w:rsidRDefault="004567B8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5</w:t>
        </w:r>
      </w:fldSimple>
      <w:r>
        <w:t>.</w:t>
      </w:r>
      <w:r w:rsidR="004B74BE">
        <w:t xml:space="preserve"> Zawartość kolekcji „</w:t>
      </w:r>
      <w:proofErr w:type="spellStart"/>
      <w:r w:rsidR="004B74BE">
        <w:t>Roles</w:t>
      </w:r>
      <w:proofErr w:type="spellEnd"/>
      <w:r w:rsidR="004B74BE">
        <w:t>”</w:t>
      </w:r>
    </w:p>
    <w:p w14:paraId="2714B0A6" w14:textId="0A628351" w:rsidR="009A6D41" w:rsidRDefault="00282A2D" w:rsidP="00BE2C28">
      <w:r>
        <w:t>„</w:t>
      </w:r>
      <w:r w:rsidR="00210331">
        <w:t>S</w:t>
      </w:r>
      <w:r w:rsidR="009A6D41">
        <w:t>ervices</w:t>
      </w:r>
      <w:r>
        <w:t>”</w:t>
      </w:r>
      <w:r w:rsidR="00B40902">
        <w:t xml:space="preserve"> – zbiór obiektów reprezentujących </w:t>
      </w:r>
      <w:r w:rsidR="00B815A7">
        <w:t>poszczególne specjalizacje lekarzy przyjmujących w przychodni.</w:t>
      </w:r>
      <w:r w:rsidR="00E705CD">
        <w:t xml:space="preserve"> Każdy z obiektów posiada unikalny identyfikator, nazwę specjalności, którą przedstawiają, a także tablicę zawierającą kon</w:t>
      </w:r>
      <w:r w:rsidR="00151992">
        <w:t>kretne usługi świadczone w </w:t>
      </w:r>
      <w:r w:rsidR="00E705CD">
        <w:t>ramach danej specjalizacji.</w:t>
      </w:r>
      <w:r w:rsidR="0079167C">
        <w:t xml:space="preserve"> </w:t>
      </w:r>
      <w:r w:rsidR="00D04160">
        <w:t>Usługi te także reprezentowane są przez obiekty, z których każdy posiada iden</w:t>
      </w:r>
      <w:r w:rsidR="00BF0E7C">
        <w:t>tyfikator, nazwę oraz cenę danego świadczenia</w:t>
      </w:r>
      <w:r w:rsidR="00D04160">
        <w:t>.</w:t>
      </w:r>
    </w:p>
    <w:p w14:paraId="7110EAA0" w14:textId="77777777" w:rsidR="00A33816" w:rsidRDefault="002867AB" w:rsidP="00A3381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8A723A" wp14:editId="324CDF08">
            <wp:extent cx="3429000" cy="29718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A5B" w14:textId="1459A9CA" w:rsidR="002867AB" w:rsidRDefault="00A33816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6</w:t>
        </w:r>
      </w:fldSimple>
      <w:r>
        <w:t>. Reprezentacja przykładowego dokumentu zbioru</w:t>
      </w:r>
      <w:r w:rsidR="00D32013">
        <w:t xml:space="preserve"> „Services”</w:t>
      </w:r>
    </w:p>
    <w:p w14:paraId="00C2B3D2" w14:textId="2B80A464" w:rsidR="009A6D41" w:rsidRDefault="00282A2D" w:rsidP="00BE2C28">
      <w:r>
        <w:t>„</w:t>
      </w:r>
      <w:proofErr w:type="spellStart"/>
      <w:r w:rsidR="000C678B">
        <w:t>U</w:t>
      </w:r>
      <w:r w:rsidR="009A6D41">
        <w:t>sers</w:t>
      </w:r>
      <w:proofErr w:type="spellEnd"/>
      <w:r>
        <w:t>”</w:t>
      </w:r>
      <w:r w:rsidR="00914AF2">
        <w:t xml:space="preserve"> to kolekcja, która przechowuje obiekty k</w:t>
      </w:r>
      <w:r w:rsidR="006237D6">
        <w:t>onkretnych użytkowników systemu.</w:t>
      </w:r>
      <w:r w:rsidR="00CB145A">
        <w:t xml:space="preserve"> Poszczególne dokumenty (bo tak też można nazywać obiekty w zastosowanym systemie bazodanowym) zawierają dane osobowe oraz kontaktowe użytkownika takie jak:</w:t>
      </w:r>
    </w:p>
    <w:p w14:paraId="012F5951" w14:textId="38733E5B" w:rsidR="00CB145A" w:rsidRDefault="004228D1" w:rsidP="003F001F">
      <w:pPr>
        <w:pStyle w:val="Akapitzlist"/>
        <w:numPr>
          <w:ilvl w:val="0"/>
          <w:numId w:val="29"/>
        </w:numPr>
      </w:pPr>
      <w:r>
        <w:lastRenderedPageBreak/>
        <w:t>i</w:t>
      </w:r>
      <w:r w:rsidR="00CB145A">
        <w:t>mi</w:t>
      </w:r>
      <w:r>
        <w:t>ę</w:t>
      </w:r>
      <w:r w:rsidR="00CB145A">
        <w:t>,</w:t>
      </w:r>
    </w:p>
    <w:p w14:paraId="44DB70C1" w14:textId="711EFA7F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azwisko,</w:t>
      </w:r>
    </w:p>
    <w:p w14:paraId="477CA492" w14:textId="6AEE2314" w:rsidR="00CB145A" w:rsidRDefault="003F001F" w:rsidP="003F001F">
      <w:pPr>
        <w:pStyle w:val="Akapitzlist"/>
        <w:numPr>
          <w:ilvl w:val="0"/>
          <w:numId w:val="29"/>
        </w:numPr>
      </w:pPr>
      <w:r>
        <w:t>a</w:t>
      </w:r>
      <w:r w:rsidR="00CB145A">
        <w:t>dres e-mail,</w:t>
      </w:r>
    </w:p>
    <w:p w14:paraId="14BA55A5" w14:textId="65192E39" w:rsidR="00CB145A" w:rsidRDefault="003F001F" w:rsidP="003F001F">
      <w:pPr>
        <w:pStyle w:val="Akapitzlist"/>
        <w:numPr>
          <w:ilvl w:val="0"/>
          <w:numId w:val="29"/>
        </w:numPr>
      </w:pPr>
      <w:r>
        <w:t>n</w:t>
      </w:r>
      <w:r w:rsidR="00CB145A">
        <w:t>umer telefonu kontaktowego,</w:t>
      </w:r>
    </w:p>
    <w:p w14:paraId="34506061" w14:textId="4A456AC2" w:rsidR="00CB145A" w:rsidRDefault="003F001F" w:rsidP="003F001F">
      <w:pPr>
        <w:pStyle w:val="Akapitzlist"/>
        <w:numPr>
          <w:ilvl w:val="0"/>
          <w:numId w:val="29"/>
        </w:numPr>
      </w:pPr>
      <w:r>
        <w:t>d</w:t>
      </w:r>
      <w:r w:rsidR="00CB145A">
        <w:t>ane adresowe takie jak miasto, ulica i kod pocztowy</w:t>
      </w:r>
      <w:r w:rsidR="002E102D">
        <w:t>,</w:t>
      </w:r>
    </w:p>
    <w:p w14:paraId="25516FF9" w14:textId="52EBDF03" w:rsidR="001605EE" w:rsidRDefault="003F001F" w:rsidP="003F001F">
      <w:pPr>
        <w:pStyle w:val="Akapitzlist"/>
        <w:numPr>
          <w:ilvl w:val="0"/>
          <w:numId w:val="29"/>
        </w:numPr>
      </w:pPr>
      <w:r>
        <w:t>h</w:t>
      </w:r>
      <w:r w:rsidR="0085714C">
        <w:t>asło dostępu do serwisu w formie zaszyfrowanej</w:t>
      </w:r>
      <w:r w:rsidR="00D3298A">
        <w:t>,</w:t>
      </w:r>
    </w:p>
    <w:p w14:paraId="1BDF0CC1" w14:textId="2428BCF1" w:rsidR="003A3B10" w:rsidRDefault="002E5D53" w:rsidP="003A3B10">
      <w:pPr>
        <w:pStyle w:val="Akapitzlist"/>
        <w:numPr>
          <w:ilvl w:val="0"/>
          <w:numId w:val="29"/>
        </w:numPr>
      </w:pPr>
      <w:r>
        <w:t>określenie</w:t>
      </w:r>
      <w:r w:rsidR="00EE356C">
        <w:t xml:space="preserve"> roli użytkownika w systemie, </w:t>
      </w:r>
      <w:r>
        <w:t>w formie identyfikatora odnoszącego się do konkretnego obiektu w kolekcji „</w:t>
      </w:r>
      <w:proofErr w:type="spellStart"/>
      <w:r>
        <w:t>Roles</w:t>
      </w:r>
      <w:proofErr w:type="spellEnd"/>
      <w:r>
        <w:t>”</w:t>
      </w:r>
      <w:r w:rsidR="00BC3D13">
        <w:t>.</w:t>
      </w:r>
    </w:p>
    <w:p w14:paraId="55B953B4" w14:textId="77777777" w:rsidR="00B93990" w:rsidRDefault="003A3B10" w:rsidP="00B93990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ECE3DC6" wp14:editId="192491A0">
            <wp:extent cx="4274820" cy="19354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D2D" w14:textId="2C24C704" w:rsidR="003A3B10" w:rsidRDefault="00B93990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7</w:t>
        </w:r>
      </w:fldSimple>
      <w:r>
        <w:t>.</w:t>
      </w:r>
      <w:r w:rsidRPr="00B93990">
        <w:t xml:space="preserve"> </w:t>
      </w:r>
      <w:r>
        <w:t>Reprezentacja przykładowego elementu kolekcji „</w:t>
      </w:r>
      <w:proofErr w:type="spellStart"/>
      <w:r w:rsidR="009C760A">
        <w:t>Users</w:t>
      </w:r>
      <w:proofErr w:type="spellEnd"/>
      <w:r w:rsidR="009C760A">
        <w:t>”</w:t>
      </w:r>
    </w:p>
    <w:p w14:paraId="000103BA" w14:textId="0CC81960" w:rsidR="00497A31" w:rsidRDefault="00282A2D" w:rsidP="00497A31">
      <w:r>
        <w:t>„</w:t>
      </w:r>
      <w:proofErr w:type="spellStart"/>
      <w:r w:rsidR="003203C7">
        <w:t>V</w:t>
      </w:r>
      <w:r w:rsidR="009A6D41">
        <w:t>isits</w:t>
      </w:r>
      <w:proofErr w:type="spellEnd"/>
      <w:r>
        <w:t>”</w:t>
      </w:r>
      <w:r w:rsidR="003144C5">
        <w:t xml:space="preserve"> – zbiór przechowujący dokumenty reprezentujące zarezerwowaną wizytę stomatologiczną</w:t>
      </w:r>
      <w:r w:rsidR="001921D2">
        <w:t>.</w:t>
      </w:r>
      <w:r w:rsidR="00AA159F">
        <w:t xml:space="preserve"> Każdy z obiektów znajdujących się w tejże kolekcji zawier</w:t>
      </w:r>
      <w:r w:rsidR="00497A31">
        <w:t>a następujący zestaw informacji określających wizytę lekarską:</w:t>
      </w:r>
    </w:p>
    <w:p w14:paraId="73822966" w14:textId="769E52BA" w:rsidR="00497A31" w:rsidRDefault="00497A31" w:rsidP="00497A31">
      <w:pPr>
        <w:pStyle w:val="Akapitzlist"/>
        <w:numPr>
          <w:ilvl w:val="0"/>
          <w:numId w:val="30"/>
        </w:numPr>
      </w:pPr>
      <w:r>
        <w:t>specjalizacja,</w:t>
      </w:r>
    </w:p>
    <w:p w14:paraId="28F50995" w14:textId="3B0778EC" w:rsidR="00497A31" w:rsidRDefault="00497A31" w:rsidP="00497A31">
      <w:pPr>
        <w:pStyle w:val="Akapitzlist"/>
        <w:numPr>
          <w:ilvl w:val="0"/>
          <w:numId w:val="30"/>
        </w:numPr>
      </w:pPr>
      <w:r>
        <w:t>nazwa zabiegu,</w:t>
      </w:r>
    </w:p>
    <w:p w14:paraId="16EC769E" w14:textId="063DC37C" w:rsidR="00497A31" w:rsidRDefault="00497A31" w:rsidP="00497A31">
      <w:pPr>
        <w:pStyle w:val="Akapitzlist"/>
        <w:numPr>
          <w:ilvl w:val="0"/>
          <w:numId w:val="30"/>
        </w:numPr>
      </w:pPr>
      <w:r>
        <w:t>imię i nazwisko lekarza,</w:t>
      </w:r>
    </w:p>
    <w:p w14:paraId="235D119F" w14:textId="191E6CC6" w:rsidR="00497A31" w:rsidRDefault="00497A31" w:rsidP="00497A31">
      <w:pPr>
        <w:pStyle w:val="Akapitzlist"/>
        <w:numPr>
          <w:ilvl w:val="0"/>
          <w:numId w:val="30"/>
        </w:numPr>
      </w:pPr>
      <w:r>
        <w:t>data i godzina wykonywania zabiegu,</w:t>
      </w:r>
    </w:p>
    <w:p w14:paraId="061FF468" w14:textId="07A6C608" w:rsidR="00497A31" w:rsidRDefault="00497A31" w:rsidP="00497A31">
      <w:pPr>
        <w:pStyle w:val="Akapitzlist"/>
        <w:numPr>
          <w:ilvl w:val="0"/>
          <w:numId w:val="30"/>
        </w:numPr>
      </w:pPr>
      <w:r>
        <w:t>dane osobowe i kontaktowe pacjenta,</w:t>
      </w:r>
    </w:p>
    <w:p w14:paraId="1B173B83" w14:textId="5D684E62" w:rsidR="00497A31" w:rsidRDefault="00497A31" w:rsidP="00497A31">
      <w:pPr>
        <w:pStyle w:val="Akapitzlist"/>
        <w:numPr>
          <w:ilvl w:val="0"/>
          <w:numId w:val="30"/>
        </w:numPr>
      </w:pPr>
      <w:r>
        <w:t>cena danej usługi,</w:t>
      </w:r>
    </w:p>
    <w:p w14:paraId="335538BD" w14:textId="14CA6568" w:rsidR="00497A31" w:rsidRDefault="00497A31" w:rsidP="00497A31">
      <w:pPr>
        <w:pStyle w:val="Akapitzlist"/>
        <w:numPr>
          <w:ilvl w:val="0"/>
          <w:numId w:val="30"/>
        </w:numPr>
      </w:pPr>
      <w:r>
        <w:t>datę i czas utworzenia oraz ostatniej edycji obiektu reprezentującego wizytę.</w:t>
      </w:r>
    </w:p>
    <w:p w14:paraId="6B080B5B" w14:textId="77777777" w:rsidR="00654049" w:rsidRDefault="00837008" w:rsidP="0065404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3E6D11" wp14:editId="61EAFA38">
            <wp:extent cx="2750820" cy="34442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241" w14:textId="5113387A" w:rsidR="00837008" w:rsidRPr="00C52A59" w:rsidRDefault="00654049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5</w:t>
        </w:r>
      </w:fldSimple>
      <w:r w:rsidR="003E6644">
        <w:t>.</w:t>
      </w:r>
      <w:fldSimple w:instr=" SEQ Rys. \* ARABIC \s 1 ">
        <w:r w:rsidR="00C738A4">
          <w:rPr>
            <w:noProof/>
          </w:rPr>
          <w:t>8</w:t>
        </w:r>
      </w:fldSimple>
      <w:r>
        <w:t>. Przykładowy dokument kolekcji „</w:t>
      </w:r>
      <w:proofErr w:type="spellStart"/>
      <w:r>
        <w:t>Visits</w:t>
      </w:r>
      <w:proofErr w:type="spellEnd"/>
      <w:r>
        <w:t>”</w:t>
      </w:r>
    </w:p>
    <w:p w14:paraId="4EF18D9A" w14:textId="2FE0C4BF" w:rsidR="00485DD6" w:rsidRDefault="00FD39C2" w:rsidP="00885DF3">
      <w:pPr>
        <w:pStyle w:val="Nagwek3"/>
      </w:pPr>
      <w:bookmarkStart w:id="72" w:name="_Toc96004234"/>
      <w:r>
        <w:t>Role i uprawnienia użytkowników</w:t>
      </w:r>
      <w:bookmarkEnd w:id="72"/>
    </w:p>
    <w:p w14:paraId="469131D3" w14:textId="77777777" w:rsidR="00412E63" w:rsidRDefault="00445E3F" w:rsidP="005022F8">
      <w:r>
        <w:t>Zgodnie z zaprojektowaną bazą danych, w systemie znajdują się 3 rodzaje ról, które określają uprawnienia do korzystania z poszczególnych funkcjonalności systemu</w:t>
      </w:r>
      <w:r w:rsidR="00412E63">
        <w:t>:</w:t>
      </w:r>
    </w:p>
    <w:p w14:paraId="3E1E0F1B" w14:textId="69E28733" w:rsidR="00412E63" w:rsidRDefault="00412E63" w:rsidP="00412E63">
      <w:pPr>
        <w:pStyle w:val="Akapitzlist"/>
        <w:numPr>
          <w:ilvl w:val="0"/>
          <w:numId w:val="31"/>
        </w:numPr>
      </w:pPr>
      <w:r>
        <w:t>administrator,</w:t>
      </w:r>
    </w:p>
    <w:p w14:paraId="1B77B885" w14:textId="1BCF4760" w:rsidR="00412E63" w:rsidRDefault="00412E63" w:rsidP="00412E63">
      <w:pPr>
        <w:pStyle w:val="Akapitzlist"/>
        <w:numPr>
          <w:ilvl w:val="0"/>
          <w:numId w:val="31"/>
        </w:numPr>
      </w:pPr>
      <w:r>
        <w:t>lekarz,</w:t>
      </w:r>
    </w:p>
    <w:p w14:paraId="62EF0B09" w14:textId="511C9752" w:rsidR="00412E63" w:rsidRDefault="00412E63" w:rsidP="00412E63">
      <w:pPr>
        <w:pStyle w:val="Akapitzlist"/>
        <w:numPr>
          <w:ilvl w:val="0"/>
          <w:numId w:val="31"/>
        </w:numPr>
      </w:pPr>
      <w:r>
        <w:t>pacjent.</w:t>
      </w:r>
    </w:p>
    <w:p w14:paraId="5CE89AB8" w14:textId="32648CB0" w:rsidR="00885DF3" w:rsidRDefault="00445E3F" w:rsidP="005022F8">
      <w:r>
        <w:t>.</w:t>
      </w:r>
      <w:r w:rsidR="00F35EAB">
        <w:t xml:space="preserve"> </w:t>
      </w:r>
      <w:r w:rsidR="002079AE">
        <w:t xml:space="preserve">Autorzy niniejszego opracowania </w:t>
      </w:r>
      <w:r w:rsidR="002A3243">
        <w:t>dołożyli wszelkich starań aby sprostać wymaganiom opisanym</w:t>
      </w:r>
      <w:r w:rsidR="002079AE">
        <w:t xml:space="preserve"> w podrozdziałach </w:t>
      </w:r>
      <w:r w:rsidR="002079AE">
        <w:fldChar w:fldCharType="begin"/>
      </w:r>
      <w:r w:rsidR="002079AE">
        <w:instrText xml:space="preserve"> REF _Ref94830753 \r \h </w:instrText>
      </w:r>
      <w:r w:rsidR="002079AE">
        <w:fldChar w:fldCharType="separate"/>
      </w:r>
      <w:r w:rsidR="00C738A4">
        <w:t>5.2.1</w:t>
      </w:r>
      <w:r w:rsidR="002079AE">
        <w:fldChar w:fldCharType="end"/>
      </w:r>
      <w:r w:rsidR="002079AE">
        <w:t xml:space="preserve">. oraz </w:t>
      </w:r>
      <w:r w:rsidR="002079AE">
        <w:fldChar w:fldCharType="begin"/>
      </w:r>
      <w:r w:rsidR="002079AE">
        <w:instrText xml:space="preserve"> REF _Ref94830808 \r \h </w:instrText>
      </w:r>
      <w:r w:rsidR="002079AE">
        <w:fldChar w:fldCharType="separate"/>
      </w:r>
      <w:r w:rsidR="00C738A4">
        <w:t>5.3</w:t>
      </w:r>
      <w:r w:rsidR="002079AE">
        <w:fldChar w:fldCharType="end"/>
      </w:r>
      <w:r w:rsidR="002079AE">
        <w:t>.</w:t>
      </w:r>
      <w:r w:rsidR="00412E63">
        <w:t xml:space="preserve"> </w:t>
      </w:r>
      <w:r w:rsidR="0048773A">
        <w:t xml:space="preserve">Oznacza to, iż najszerszy zakres </w:t>
      </w:r>
      <w:r w:rsidR="00075AF7">
        <w:t xml:space="preserve">uprawnień został </w:t>
      </w:r>
      <w:r w:rsidR="00E27FBE">
        <w:t>nadany administratorowi, który przede wszystkim może tworzyć wizyty stomatologiczne</w:t>
      </w:r>
      <w:r w:rsidR="00544DEA">
        <w:t xml:space="preserve"> dla zarejestrowanych bądź niezarejestrowanych w systemie pacjentów</w:t>
      </w:r>
      <w:r w:rsidR="00E27FBE">
        <w:t xml:space="preserve">, edytować uprawnienia </w:t>
      </w:r>
      <w:r w:rsidR="00AA1A7A">
        <w:t>oraz dane użytkowników</w:t>
      </w:r>
      <w:r w:rsidR="00136BCF">
        <w:t>, edytować specjalizacje oraz świadczone</w:t>
      </w:r>
      <w:r w:rsidR="0063366C">
        <w:t xml:space="preserve"> w ich ramach</w:t>
      </w:r>
      <w:r w:rsidR="00136BCF">
        <w:t xml:space="preserve"> </w:t>
      </w:r>
      <w:r w:rsidR="008817B9">
        <w:t>usługi.</w:t>
      </w:r>
      <w:r w:rsidR="00687E7D">
        <w:t xml:space="preserve"> </w:t>
      </w:r>
    </w:p>
    <w:p w14:paraId="6B94D384" w14:textId="52683538" w:rsidR="00242E35" w:rsidRDefault="00352946" w:rsidP="005022F8">
      <w:r>
        <w:t xml:space="preserve">Użytkownik systemu posiadający uprawnienia pacjenta ma </w:t>
      </w:r>
      <w:r w:rsidR="008B6C25">
        <w:t>natomiast możliwość zarejestrowania wizyty lekarskiej oraz jej usunięcie.</w:t>
      </w:r>
    </w:p>
    <w:p w14:paraId="386E6C94" w14:textId="61E805A7" w:rsidR="00BC7D0D" w:rsidRDefault="00BC7D0D" w:rsidP="005022F8">
      <w:r>
        <w:t>Lekarze mają z kole</w:t>
      </w:r>
      <w:r w:rsidR="001E55E4">
        <w:t>i</w:t>
      </w:r>
      <w:r>
        <w:t xml:space="preserve"> możliwość zmiany statusu wizyty (w przypadku projektowanej aplikacji internetowej jest to przeniesienie jej do archiwum)</w:t>
      </w:r>
      <w:r w:rsidR="005F5778">
        <w:t xml:space="preserve"> lub jej usunięcia.</w:t>
      </w:r>
      <w:r w:rsidR="00A45A6E">
        <w:t xml:space="preserve"> Podstawową funkcjonalnością panelu lekarza jest także dostęp do grafiku wizyt.</w:t>
      </w:r>
    </w:p>
    <w:p w14:paraId="401340CD" w14:textId="48646146" w:rsidR="006849D5" w:rsidRDefault="00DF5F0D" w:rsidP="005022F8">
      <w:r>
        <w:t xml:space="preserve">Użytkownicy niezarejestrowani w projektowanym </w:t>
      </w:r>
      <w:r w:rsidR="00670FC6">
        <w:t>systemie, podczas korzystania z </w:t>
      </w:r>
      <w:r>
        <w:t xml:space="preserve">witryny internetowej mają </w:t>
      </w:r>
      <w:r w:rsidR="00CB4C64">
        <w:t xml:space="preserve">dostęp do statycznych elementów strony internetowej takich jak cennik, kontakt, oferta </w:t>
      </w:r>
      <w:r w:rsidR="002273F4">
        <w:t>kliniki i</w:t>
      </w:r>
      <w:r w:rsidR="00CB4C64">
        <w:t xml:space="preserve"> strona główna. Oczywiście Ci użytkownicy mają</w:t>
      </w:r>
      <w:r w:rsidR="008B5708">
        <w:t xml:space="preserve"> także</w:t>
      </w:r>
      <w:r w:rsidR="00CB4C64">
        <w:t xml:space="preserve"> możliwość zarezerwowania wizyty lekarskiej </w:t>
      </w:r>
      <w:r w:rsidR="00FF0186">
        <w:t>oraz utworzenia konta pacjenta w systemie.</w:t>
      </w:r>
    </w:p>
    <w:p w14:paraId="493477B2" w14:textId="45CA9DEE" w:rsidR="00952345" w:rsidRDefault="00F44889" w:rsidP="005022F8">
      <w:r>
        <w:lastRenderedPageBreak/>
        <w:t>Wszyscy zarejestrowani w systemie użytkownicy, niezależnie od roli i zakresu uprawnień mają możliwość zmiany swoich danych osobowych</w:t>
      </w:r>
      <w:r w:rsidR="0035375A">
        <w:t xml:space="preserve"> oraz hasła. </w:t>
      </w:r>
      <w:r w:rsidR="00605888">
        <w:t>Są oni również w stanie całkowicie usunąć swoje konto z projektowanego systemu.</w:t>
      </w:r>
    </w:p>
    <w:p w14:paraId="47836201" w14:textId="7BFFA932" w:rsidR="00242E35" w:rsidRPr="00885DF3" w:rsidRDefault="00EC2452" w:rsidP="005022F8">
      <w:r>
        <w:t xml:space="preserve">Użytkownicy o prawach pacjenta oraz lekarza po zalogowaniu się, zostaną przekierowani do </w:t>
      </w:r>
      <w:r w:rsidR="00554152">
        <w:t>panelu zarządzania swoim kontem</w:t>
      </w:r>
      <w:r w:rsidR="00F90DEB">
        <w:t xml:space="preserve">, w którym to </w:t>
      </w:r>
      <w:r w:rsidR="00C84C5B">
        <w:t>zawarta też będzie informacja o </w:t>
      </w:r>
      <w:r w:rsidR="007C6A87">
        <w:t>najbliższej zaplanowanej wizycie z ich udziałem.</w:t>
      </w:r>
    </w:p>
    <w:p w14:paraId="4189F4D2" w14:textId="3536842C" w:rsidR="00FD39C2" w:rsidRDefault="0032762E" w:rsidP="00875899">
      <w:pPr>
        <w:pStyle w:val="Nagwek1"/>
      </w:pPr>
      <w:bookmarkStart w:id="73" w:name="_Toc96004235"/>
      <w:r>
        <w:lastRenderedPageBreak/>
        <w:t>Implementacja</w:t>
      </w:r>
      <w:bookmarkEnd w:id="73"/>
    </w:p>
    <w:p w14:paraId="47012C42" w14:textId="77201AEB" w:rsidR="00B215F7" w:rsidRDefault="00B215F7" w:rsidP="00B215F7">
      <w:pPr>
        <w:pStyle w:val="Nagwek2"/>
      </w:pPr>
      <w:bookmarkStart w:id="74" w:name="_Ref95997205"/>
      <w:bookmarkStart w:id="75" w:name="_Toc96004236"/>
      <w:r>
        <w:t>Baza danych</w:t>
      </w:r>
      <w:bookmarkEnd w:id="74"/>
      <w:bookmarkEnd w:id="75"/>
    </w:p>
    <w:p w14:paraId="7D97DB5D" w14:textId="6EF0B9D3" w:rsidR="00226ABC" w:rsidRDefault="00F57690" w:rsidP="001227A4">
      <w:r>
        <w:t>Wykorzystana w projektowanej aplikacji internetowej baza da</w:t>
      </w:r>
      <w:r w:rsidR="00BB3EA9">
        <w:t xml:space="preserve">nych </w:t>
      </w:r>
      <w:proofErr w:type="spellStart"/>
      <w:r w:rsidR="00BB3EA9">
        <w:t>Mongo</w:t>
      </w:r>
      <w:proofErr w:type="spellEnd"/>
      <w:r w:rsidR="00BB3EA9">
        <w:t xml:space="preserve"> DB jest obiektową bazą danych. </w:t>
      </w:r>
      <w:r w:rsidR="004C2B5F">
        <w:t>Jak już wcześniej wspomniano, w tego typu magazynie informacji nie definiuje się konkretnych tabel, ponieważ dane przechowywane są w kolekcjach (zbiorach) w postaci dokumentów w formacie JSON.</w:t>
      </w:r>
      <w:r w:rsidR="000D09A3">
        <w:t xml:space="preserve"> </w:t>
      </w:r>
      <w:r w:rsidR="00EE3F88">
        <w:t>Szkielety</w:t>
      </w:r>
      <w:r w:rsidR="00252991">
        <w:t>,</w:t>
      </w:r>
      <w:r w:rsidR="00EE3F88">
        <w:t xml:space="preserve"> według których powinny być tworzone dokumenty przechowywane w bazie danych, zostały zaimplementowane w </w:t>
      </w:r>
      <w:r w:rsidR="00F63CA2">
        <w:t xml:space="preserve">plikach odpowiadających nazwom kolekcji </w:t>
      </w:r>
      <w:r w:rsidR="00EE3F88">
        <w:t>w folderze</w:t>
      </w:r>
      <w:r w:rsidR="00823571">
        <w:t xml:space="preserve"> o nazwie</w:t>
      </w:r>
      <w:r w:rsidR="00EE3F88">
        <w:t xml:space="preserve"> </w:t>
      </w:r>
      <w:proofErr w:type="spellStart"/>
      <w:r w:rsidR="00EE3F88" w:rsidRPr="00EE3F88">
        <w:rPr>
          <w:i/>
        </w:rPr>
        <w:t>models</w:t>
      </w:r>
      <w:proofErr w:type="spellEnd"/>
      <w:r w:rsidR="00B25838">
        <w:t>, co przedstawiają poniższe listingi</w:t>
      </w:r>
      <w:r w:rsidR="00C34174">
        <w:t xml:space="preserve"> (</w:t>
      </w:r>
      <w:r w:rsidR="00293574">
        <w:fldChar w:fldCharType="begin"/>
      </w:r>
      <w:r w:rsidR="00293574">
        <w:instrText xml:space="preserve"> REF _Ref95149743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_Ref95149746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_Ref95149751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_Ref95149754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4</w:t>
      </w:r>
      <w:r w:rsidR="00293574">
        <w:fldChar w:fldCharType="end"/>
      </w:r>
      <w:r w:rsidR="00F04547">
        <w:t>.</w:t>
      </w:r>
      <w:r w:rsidR="00293574">
        <w:t xml:space="preserve">, </w:t>
      </w:r>
      <w:r w:rsidR="00293574">
        <w:fldChar w:fldCharType="begin"/>
      </w:r>
      <w:r w:rsidR="00293574">
        <w:instrText xml:space="preserve"> REF _Ref95149756 \h </w:instrText>
      </w:r>
      <w:r w:rsidR="00293574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5</w:t>
      </w:r>
      <w:r w:rsidR="00293574">
        <w:fldChar w:fldCharType="end"/>
      </w:r>
      <w:r w:rsidR="00F04547">
        <w:t>.</w:t>
      </w:r>
      <w:r w:rsidR="00C34174">
        <w:t>)</w:t>
      </w:r>
      <w:r w:rsidR="00B25838">
        <w:t>.</w:t>
      </w:r>
      <w:r w:rsidR="00CB6B6B">
        <w:t xml:space="preserve"> Wobec powyższego stwierdzić można, iż struktura (model) obiektu przechowywanego w danej kolekcji jest definiowana w kodzie źródłowym aplikacji, a nie bezpośrednio w systemie bazodanowym.</w:t>
      </w:r>
    </w:p>
    <w:p w14:paraId="2B824295" w14:textId="1DB6456E" w:rsidR="00EB701C" w:rsidRDefault="00EB701C" w:rsidP="001009F7">
      <w:pPr>
        <w:pStyle w:val="Legenda"/>
      </w:pPr>
      <w:bookmarkStart w:id="76" w:name="_Ref95149743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</w:t>
        </w:r>
      </w:fldSimple>
      <w:bookmarkEnd w:id="76"/>
      <w:r>
        <w:t xml:space="preserve">. Implementacja dokumentu reprezentującego </w:t>
      </w:r>
      <w:r w:rsidR="00447811">
        <w:t>dyspozycyjność</w:t>
      </w:r>
      <w:r>
        <w:t xml:space="preserve"> danego stomatologa</w:t>
      </w:r>
    </w:p>
    <w:p w14:paraId="7C55BAE0" w14:textId="511C9812" w:rsidR="004E6240" w:rsidRDefault="00DE0C81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5102C307" wp14:editId="7200D13C">
            <wp:extent cx="2796540" cy="1882140"/>
            <wp:effectExtent l="0" t="0" r="381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F19" w14:textId="67AC81A7" w:rsidR="00C752C7" w:rsidRDefault="00C752C7" w:rsidP="001009F7">
      <w:pPr>
        <w:pStyle w:val="Legenda"/>
      </w:pPr>
      <w:bookmarkStart w:id="77" w:name="_Ref95149746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2</w:t>
        </w:r>
      </w:fldSimple>
      <w:bookmarkEnd w:id="77"/>
      <w:r>
        <w:t>. Implementacja dokumentu reprezentującego rolę danego użytkownika w systemie</w:t>
      </w:r>
    </w:p>
    <w:p w14:paraId="538429FB" w14:textId="5B5FFD02" w:rsidR="008528A1" w:rsidRDefault="00C752C7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0C7A2D64" wp14:editId="3EA00AB3">
            <wp:extent cx="2825376" cy="1552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06"/>
                    <a:stretch/>
                  </pic:blipFill>
                  <pic:spPr bwMode="auto">
                    <a:xfrm>
                      <a:off x="0" y="0"/>
                      <a:ext cx="2828843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E982" w14:textId="45B86800" w:rsidR="00F45C30" w:rsidRDefault="00F45C30" w:rsidP="001009F7">
      <w:pPr>
        <w:pStyle w:val="Legenda"/>
      </w:pPr>
      <w:bookmarkStart w:id="78" w:name="_Ref95149751"/>
      <w:r>
        <w:lastRenderedPageBreak/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3</w:t>
        </w:r>
      </w:fldSimple>
      <w:bookmarkEnd w:id="78"/>
      <w:r>
        <w:t>. Implementacja obiektu reprezentującego specjalizację lekarską</w:t>
      </w:r>
    </w:p>
    <w:p w14:paraId="293E8318" w14:textId="065FAB92" w:rsidR="00F45C30" w:rsidRDefault="00F45C30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F45B936" wp14:editId="50DF16CC">
            <wp:extent cx="2766060" cy="24536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A7E" w14:textId="5D073790" w:rsidR="00886AA6" w:rsidRDefault="00886AA6" w:rsidP="001009F7">
      <w:pPr>
        <w:pStyle w:val="Legenda"/>
      </w:pPr>
      <w:bookmarkStart w:id="79" w:name="_Ref95149754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4</w:t>
        </w:r>
      </w:fldSimple>
      <w:bookmarkEnd w:id="79"/>
      <w:r>
        <w:t xml:space="preserve">. Implementacja </w:t>
      </w:r>
      <w:r w:rsidR="00687C8B">
        <w:t xml:space="preserve">dokumentu przedstawiającego </w:t>
      </w:r>
      <w:r w:rsidR="00BE5E93">
        <w:t>użytkownika zarejestrowanego w systemie</w:t>
      </w:r>
    </w:p>
    <w:p w14:paraId="104B6252" w14:textId="4C9D64DB" w:rsidR="008528A1" w:rsidRDefault="00886AA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4D331367" wp14:editId="3B7C3B32">
            <wp:extent cx="3314700" cy="352806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29D" w14:textId="22C10A3B" w:rsidR="002F5396" w:rsidRDefault="002F5396" w:rsidP="001009F7">
      <w:pPr>
        <w:pStyle w:val="Legenda"/>
      </w:pPr>
      <w:bookmarkStart w:id="80" w:name="_Ref95149756"/>
      <w:r>
        <w:lastRenderedPageBreak/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5</w:t>
        </w:r>
      </w:fldSimple>
      <w:bookmarkEnd w:id="80"/>
      <w:r>
        <w:t xml:space="preserve">. Implementacja obiektu </w:t>
      </w:r>
      <w:r w:rsidR="00BC35B4">
        <w:t>reprezentującego wizytę lekarską utworzoną w systemie</w:t>
      </w:r>
    </w:p>
    <w:p w14:paraId="370798FD" w14:textId="30930054" w:rsidR="008528A1" w:rsidRDefault="002F5396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12806EDC" wp14:editId="6429A751">
            <wp:extent cx="3642360" cy="5661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8C0" w14:textId="018B756D" w:rsidR="008528A1" w:rsidRPr="004E2AF7" w:rsidRDefault="004E2AF7" w:rsidP="004E2AF7">
      <w:r>
        <w:t xml:space="preserve">Utworzenie reprezentacji bazy danych w kodzie źródłowym i zespojenie wszystkich utworzonych modeli w obiekt o nazwie </w:t>
      </w:r>
      <w:proofErr w:type="spellStart"/>
      <w:r w:rsidRPr="00C73734">
        <w:rPr>
          <w:i/>
        </w:rPr>
        <w:t>db</w:t>
      </w:r>
      <w:proofErr w:type="spellEnd"/>
      <w:r>
        <w:t xml:space="preserve"> zostało przedstawione na poniższym listingu.</w:t>
      </w:r>
    </w:p>
    <w:p w14:paraId="335AF3B2" w14:textId="4CB999AE" w:rsidR="005728E4" w:rsidRDefault="005728E4" w:rsidP="001009F7">
      <w:pPr>
        <w:pStyle w:val="Legenda"/>
      </w:pPr>
      <w:r>
        <w:lastRenderedPageBreak/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6</w:t>
        </w:r>
      </w:fldSimple>
      <w:r>
        <w:t xml:space="preserve">. Zawartość pliku </w:t>
      </w:r>
      <w:r w:rsidRPr="00422533">
        <w:rPr>
          <w:i/>
        </w:rPr>
        <w:t>index.js</w:t>
      </w:r>
      <w:r>
        <w:t xml:space="preserve"> w folderze </w:t>
      </w:r>
      <w:proofErr w:type="spellStart"/>
      <w:r w:rsidRPr="00422533">
        <w:rPr>
          <w:i/>
        </w:rPr>
        <w:t>models</w:t>
      </w:r>
      <w:proofErr w:type="spellEnd"/>
    </w:p>
    <w:p w14:paraId="00678499" w14:textId="6B6D8E79" w:rsidR="008528A1" w:rsidRDefault="00B520DD" w:rsidP="00DE0C81">
      <w:pPr>
        <w:ind w:firstLine="0"/>
      </w:pPr>
      <w:r>
        <w:rPr>
          <w:noProof/>
          <w:lang w:eastAsia="pl-PL"/>
        </w:rPr>
        <w:drawing>
          <wp:inline distT="0" distB="0" distL="0" distR="0" wp14:anchorId="64FFB16A" wp14:editId="40461A48">
            <wp:extent cx="3116580" cy="2316480"/>
            <wp:effectExtent l="0" t="0" r="762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C45E" w14:textId="526D197D" w:rsidR="00B215F7" w:rsidRDefault="00B215F7" w:rsidP="00B215F7">
      <w:pPr>
        <w:pStyle w:val="Nagwek2"/>
      </w:pPr>
      <w:bookmarkStart w:id="81" w:name="_Ref95997066"/>
      <w:bookmarkStart w:id="82" w:name="_Toc96004237"/>
      <w:r>
        <w:t>Serwer aplikacji</w:t>
      </w:r>
      <w:bookmarkEnd w:id="81"/>
      <w:bookmarkEnd w:id="82"/>
    </w:p>
    <w:p w14:paraId="399E08FD" w14:textId="27B792C0" w:rsidR="00AD2131" w:rsidRDefault="00C2750B" w:rsidP="00E734B0">
      <w:r>
        <w:t>Jednym z podstawowych zadań</w:t>
      </w:r>
      <w:r w:rsidR="00522C90">
        <w:t xml:space="preserve"> serwera projektowanej aplikacji internetowej jest </w:t>
      </w:r>
      <w:r w:rsidR="005A31EA">
        <w:t>obsługa operacji wykonywanych na danych</w:t>
      </w:r>
      <w:r w:rsidR="00697013">
        <w:t xml:space="preserve"> przechowywanych w bazie danych.</w:t>
      </w:r>
      <w:r w:rsidR="008A2F60">
        <w:t xml:space="preserve"> Są to operacje określane w nomenklaturze informatycznej jako CRUD (ang. </w:t>
      </w:r>
      <w:proofErr w:type="spellStart"/>
      <w:r w:rsidR="001626F6">
        <w:t>c</w:t>
      </w:r>
      <w:r w:rsidR="008A2F60" w:rsidRPr="008A2F60">
        <w:rPr>
          <w:i/>
        </w:rPr>
        <w:t>reate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read</w:t>
      </w:r>
      <w:proofErr w:type="spellEnd"/>
      <w:r w:rsidR="001626F6">
        <w:rPr>
          <w:i/>
        </w:rPr>
        <w:t xml:space="preserve">, </w:t>
      </w:r>
      <w:proofErr w:type="spellStart"/>
      <w:r w:rsidR="001626F6">
        <w:rPr>
          <w:i/>
        </w:rPr>
        <w:t>u</w:t>
      </w:r>
      <w:r w:rsidR="008A2F60" w:rsidRPr="008A2F60">
        <w:rPr>
          <w:i/>
        </w:rPr>
        <w:t>pdate</w:t>
      </w:r>
      <w:proofErr w:type="spellEnd"/>
      <w:r w:rsidR="008A2F60" w:rsidRPr="008A2F60">
        <w:rPr>
          <w:i/>
        </w:rPr>
        <w:t xml:space="preserve">, </w:t>
      </w:r>
      <w:proofErr w:type="spellStart"/>
      <w:r w:rsidR="001626F6">
        <w:rPr>
          <w:i/>
        </w:rPr>
        <w:t>d</w:t>
      </w:r>
      <w:r w:rsidR="008A2F60" w:rsidRPr="008A2F60">
        <w:rPr>
          <w:i/>
        </w:rPr>
        <w:t>elete</w:t>
      </w:r>
      <w:proofErr w:type="spellEnd"/>
      <w:r w:rsidR="008A2F60">
        <w:t>).</w:t>
      </w:r>
      <w:r w:rsidR="00850C7A">
        <w:t xml:space="preserve"> Skrótowiec ten oznacza podstawowe operacje implementowane w aplikacjach korzystających z bazy danych:</w:t>
      </w:r>
    </w:p>
    <w:p w14:paraId="0D54F815" w14:textId="00EF2B5E" w:rsidR="00850C7A" w:rsidRDefault="0068033E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mieszczenie nowych informacji w bazie danych</w:t>
      </w:r>
      <w:r w:rsidR="00D23A18">
        <w:t xml:space="preserve"> (ang. </w:t>
      </w:r>
      <w:proofErr w:type="spellStart"/>
      <w:r w:rsidR="00C2668B">
        <w:rPr>
          <w:i/>
        </w:rPr>
        <w:t>c</w:t>
      </w:r>
      <w:r w:rsidR="00D23A18" w:rsidRPr="00D23A18">
        <w:rPr>
          <w:i/>
        </w:rPr>
        <w:t>reate</w:t>
      </w:r>
      <w:proofErr w:type="spellEnd"/>
      <w:r w:rsidR="00D23A18">
        <w:t>)</w:t>
      </w:r>
      <w:r w:rsidR="00814456">
        <w:t>,</w:t>
      </w:r>
    </w:p>
    <w:p w14:paraId="397FB425" w14:textId="20CFD7B4" w:rsidR="00850C7A" w:rsidRDefault="00814456" w:rsidP="00850C7A">
      <w:pPr>
        <w:pStyle w:val="Akapitzlist"/>
        <w:numPr>
          <w:ilvl w:val="0"/>
          <w:numId w:val="32"/>
        </w:numPr>
      </w:pPr>
      <w:r>
        <w:t>o</w:t>
      </w:r>
      <w:r w:rsidR="00850C7A">
        <w:t>dczyt lub wyświetlenie danych z bazy</w:t>
      </w:r>
      <w:r w:rsidR="009407BB">
        <w:t xml:space="preserve"> (ang. </w:t>
      </w:r>
      <w:proofErr w:type="spellStart"/>
      <w:r w:rsidR="009407BB" w:rsidRPr="009407BB">
        <w:rPr>
          <w:i/>
        </w:rPr>
        <w:t>read</w:t>
      </w:r>
      <w:proofErr w:type="spellEnd"/>
      <w:r w:rsidR="009407BB">
        <w:t>)</w:t>
      </w:r>
      <w:r>
        <w:t>,</w:t>
      </w:r>
    </w:p>
    <w:p w14:paraId="227FAB61" w14:textId="47F2AF11" w:rsidR="00850C7A" w:rsidRDefault="00814456" w:rsidP="00850C7A">
      <w:pPr>
        <w:pStyle w:val="Akapitzlist"/>
        <w:numPr>
          <w:ilvl w:val="0"/>
          <w:numId w:val="32"/>
        </w:numPr>
      </w:pPr>
      <w:r>
        <w:t>e</w:t>
      </w:r>
      <w:r w:rsidR="00850C7A">
        <w:t>dycja istniejących już informacji</w:t>
      </w:r>
      <w:r w:rsidR="009D7F1B">
        <w:t xml:space="preserve"> (ang. </w:t>
      </w:r>
      <w:proofErr w:type="spellStart"/>
      <w:r w:rsidR="009D7F1B" w:rsidRPr="009D7F1B">
        <w:rPr>
          <w:i/>
        </w:rPr>
        <w:t>update</w:t>
      </w:r>
      <w:proofErr w:type="spellEnd"/>
      <w:r w:rsidR="009D7F1B">
        <w:t>)</w:t>
      </w:r>
      <w:r>
        <w:t>,</w:t>
      </w:r>
    </w:p>
    <w:p w14:paraId="56AB06E9" w14:textId="0103E3FF" w:rsidR="00850C7A" w:rsidRDefault="00814456" w:rsidP="00850C7A">
      <w:pPr>
        <w:pStyle w:val="Akapitzlist"/>
        <w:numPr>
          <w:ilvl w:val="0"/>
          <w:numId w:val="32"/>
        </w:numPr>
      </w:pPr>
      <w:r>
        <w:t>u</w:t>
      </w:r>
      <w:r w:rsidR="00850C7A">
        <w:t>suwanie istniejących danych z bazy</w:t>
      </w:r>
      <w:r w:rsidR="008517A6">
        <w:t xml:space="preserve"> (ang. </w:t>
      </w:r>
      <w:proofErr w:type="spellStart"/>
      <w:r w:rsidR="008517A6" w:rsidRPr="008517A6">
        <w:rPr>
          <w:i/>
        </w:rPr>
        <w:t>delete</w:t>
      </w:r>
      <w:proofErr w:type="spellEnd"/>
      <w:r w:rsidR="008517A6">
        <w:t>)</w:t>
      </w:r>
      <w:r>
        <w:t>.</w:t>
      </w:r>
    </w:p>
    <w:p w14:paraId="3786B7AD" w14:textId="04687F75" w:rsidR="00E055FE" w:rsidRDefault="001975FA" w:rsidP="001975FA">
      <w:r>
        <w:t xml:space="preserve">Wszystkie </w:t>
      </w:r>
      <w:r w:rsidR="00082C8B">
        <w:t>wyżej wymienione operacje na danych zostały zaimplementowane w kodzie źródłowym</w:t>
      </w:r>
      <w:r w:rsidR="00DE20CC">
        <w:t xml:space="preserve"> jako odpowiednie metody</w:t>
      </w:r>
      <w:r w:rsidR="00082C8B">
        <w:t xml:space="preserve"> w folderze</w:t>
      </w:r>
      <w:r w:rsidR="00452AEB">
        <w:t xml:space="preserve"> o nazwie</w:t>
      </w:r>
      <w:r w:rsidR="00082C8B">
        <w:t xml:space="preserve"> </w:t>
      </w:r>
      <w:proofErr w:type="spellStart"/>
      <w:r w:rsidR="00082C8B" w:rsidRPr="00082C8B">
        <w:rPr>
          <w:i/>
        </w:rPr>
        <w:t>controllers</w:t>
      </w:r>
      <w:proofErr w:type="spellEnd"/>
      <w:r w:rsidR="00C61EC2">
        <w:t>.</w:t>
      </w:r>
      <w:r w:rsidR="004825D5">
        <w:t xml:space="preserve"> </w:t>
      </w:r>
      <w:r w:rsidR="00F23E4A">
        <w:t>Te funkcje</w:t>
      </w:r>
      <w:r w:rsidR="00E055FE">
        <w:t xml:space="preserve">, które odpowiadają za przeprowadzanie odpowiednich operacji </w:t>
      </w:r>
      <w:r w:rsidR="00F06DB2">
        <w:t>na obiektach znajdujących się w </w:t>
      </w:r>
      <w:r w:rsidR="00E055FE">
        <w:t>bazie danych przechowywane są w plikach, które określić można mianem kontrolerów.</w:t>
      </w:r>
    </w:p>
    <w:p w14:paraId="16AA71C6" w14:textId="7A304E53" w:rsidR="000768B8" w:rsidRDefault="000A18B7" w:rsidP="001975FA">
      <w:r>
        <w:t>Dla każdej kolekcji przechowywanej w bazie danych został utworzony osobny plik</w:t>
      </w:r>
      <w:r w:rsidR="003C63AF">
        <w:t xml:space="preserve"> (kontroler)</w:t>
      </w:r>
      <w:r>
        <w:t xml:space="preserve"> o nazwie </w:t>
      </w:r>
      <w:r w:rsidR="00AA09BE">
        <w:t>korespondującej</w:t>
      </w:r>
      <w:r>
        <w:t xml:space="preserve"> z nazwą kolekcji. Taki zabieg ma na celu zw</w:t>
      </w:r>
      <w:r w:rsidR="00666368">
        <w:t xml:space="preserve">iększenie czytelności kodu źródłowego aplikacji oraz </w:t>
      </w:r>
      <w:r w:rsidR="00F21945">
        <w:t>zachowanie o</w:t>
      </w:r>
      <w:r w:rsidR="00F06DB2">
        <w:t>dpowiedniej struktury plików, z </w:t>
      </w:r>
      <w:r w:rsidR="00F21945">
        <w:t>których składa się kod systemu informatycznego.</w:t>
      </w:r>
    </w:p>
    <w:p w14:paraId="2E8DA2CA" w14:textId="48EFBD10" w:rsidR="00AB1F62" w:rsidRDefault="00AB1F62" w:rsidP="001975FA">
      <w:r>
        <w:t>Na poniższych listingach</w:t>
      </w:r>
      <w:r w:rsidR="00F7686D">
        <w:t xml:space="preserve"> (</w:t>
      </w:r>
      <w:r w:rsidR="00662A27">
        <w:fldChar w:fldCharType="begin"/>
      </w:r>
      <w:r w:rsidR="00662A27">
        <w:instrText xml:space="preserve"> REF _Ref95155402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7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_Ref95155403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8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_Ref95155406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9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_Ref95155408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10</w:t>
      </w:r>
      <w:r w:rsidR="00662A27">
        <w:fldChar w:fldCharType="end"/>
      </w:r>
      <w:r w:rsidR="00662A27">
        <w:t xml:space="preserve">., </w:t>
      </w:r>
      <w:r w:rsidR="00662A27">
        <w:fldChar w:fldCharType="begin"/>
      </w:r>
      <w:r w:rsidR="00662A27">
        <w:instrText xml:space="preserve"> REF _Ref95155409 \h </w:instrText>
      </w:r>
      <w:r w:rsidR="00662A27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11</w:t>
      </w:r>
      <w:r w:rsidR="00662A27">
        <w:fldChar w:fldCharType="end"/>
      </w:r>
      <w:r w:rsidR="00F7686D">
        <w:t>)</w:t>
      </w:r>
      <w:r>
        <w:t xml:space="preserve"> przedstawione zostały fragmenty </w:t>
      </w:r>
      <w:r w:rsidR="00973396">
        <w:t xml:space="preserve">kodu źródłowego odpowiedzialne za tworzenie, edycję, usuwanie lub </w:t>
      </w:r>
      <w:r w:rsidR="00964148">
        <w:t xml:space="preserve">odczytywanie informacji zawartych w bazie danych </w:t>
      </w:r>
      <w:proofErr w:type="spellStart"/>
      <w:r w:rsidR="00964148">
        <w:t>Mongo</w:t>
      </w:r>
      <w:proofErr w:type="spellEnd"/>
      <w:r w:rsidR="00964148">
        <w:t xml:space="preserve"> DB.</w:t>
      </w:r>
    </w:p>
    <w:p w14:paraId="721BE9C4" w14:textId="5DE1D5CE" w:rsidR="009855CC" w:rsidRDefault="009855CC" w:rsidP="001009F7">
      <w:pPr>
        <w:pStyle w:val="Legenda"/>
      </w:pPr>
      <w:bookmarkStart w:id="83" w:name="_Ref95155402"/>
      <w:r>
        <w:lastRenderedPageBreak/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7</w:t>
        </w:r>
      </w:fldSimple>
      <w:bookmarkEnd w:id="83"/>
      <w:r>
        <w:t xml:space="preserve">. Implementacja kontrolera </w:t>
      </w:r>
      <w:r w:rsidRPr="009855CC">
        <w:rPr>
          <w:i/>
        </w:rPr>
        <w:t>role.js</w:t>
      </w:r>
    </w:p>
    <w:p w14:paraId="398ECD17" w14:textId="58FC455E" w:rsidR="00893479" w:rsidRDefault="00893479" w:rsidP="00CD24C9">
      <w:pPr>
        <w:ind w:firstLine="0"/>
      </w:pPr>
      <w:r>
        <w:rPr>
          <w:noProof/>
          <w:lang w:eastAsia="pl-PL"/>
        </w:rPr>
        <w:drawing>
          <wp:inline distT="0" distB="0" distL="0" distR="0" wp14:anchorId="60FE04CF" wp14:editId="0C0B54FD">
            <wp:extent cx="5006340" cy="2141220"/>
            <wp:effectExtent l="0" t="0" r="381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1E0" w14:textId="203BE8D2" w:rsidR="007E5FC6" w:rsidRPr="007E5FC6" w:rsidRDefault="007E5FC6" w:rsidP="006526FC">
      <w:r>
        <w:t xml:space="preserve">Powyższy listing ukazuje cały plik o nazwie </w:t>
      </w:r>
      <w:r w:rsidRPr="007E5FC6">
        <w:rPr>
          <w:i/>
        </w:rPr>
        <w:t>role.js</w:t>
      </w:r>
      <w:r>
        <w:t>, w którym zdefiniowana została funkcja odczytująca obiekty z bazy danych reprezentujące trzy podstawowe role użytkowników w projektowanej aplikacji internetowej.</w:t>
      </w:r>
    </w:p>
    <w:p w14:paraId="187068C6" w14:textId="1484733F" w:rsidR="009E005A" w:rsidRDefault="009E005A" w:rsidP="001009F7">
      <w:pPr>
        <w:pStyle w:val="Legenda"/>
      </w:pPr>
      <w:bookmarkStart w:id="84" w:name="_Ref95155403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8</w:t>
        </w:r>
      </w:fldSimple>
      <w:bookmarkEnd w:id="84"/>
      <w:r>
        <w:t xml:space="preserve">. Fragment implementacji kontrolera </w:t>
      </w:r>
      <w:r w:rsidR="00FE433A">
        <w:t xml:space="preserve">o nazwie </w:t>
      </w:r>
      <w:r w:rsidR="00FE433A" w:rsidRPr="00FE433A">
        <w:rPr>
          <w:i/>
        </w:rPr>
        <w:t>doctor.js</w:t>
      </w:r>
    </w:p>
    <w:p w14:paraId="1B2B74FD" w14:textId="1D1708BD" w:rsidR="00D60291" w:rsidRDefault="00081402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7B6EB24" wp14:editId="5F678B8F">
            <wp:extent cx="5257800" cy="42748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FA0" w14:textId="522479B3" w:rsidR="003D2E4B" w:rsidRDefault="003D2E4B" w:rsidP="003D2E4B">
      <w:r>
        <w:t>Powyższy list</w:t>
      </w:r>
      <w:r w:rsidR="00C4310D">
        <w:t>ing przedstawia funkcję, która tworzy</w:t>
      </w:r>
      <w:r>
        <w:t xml:space="preserve"> obiekt reprezentujący</w:t>
      </w:r>
      <w:r w:rsidR="0018122D">
        <w:t xml:space="preserve"> dyspozycyjności danego l</w:t>
      </w:r>
      <w:r w:rsidR="00562180">
        <w:t xml:space="preserve">ekarza, a następnie </w:t>
      </w:r>
      <w:r w:rsidR="00C4310D">
        <w:t>zapisuje go</w:t>
      </w:r>
      <w:r w:rsidR="001E5A18">
        <w:t xml:space="preserve"> w bazie</w:t>
      </w:r>
      <w:r w:rsidR="005C004F">
        <w:t xml:space="preserve"> danych</w:t>
      </w:r>
      <w:r w:rsidR="00EA1F99">
        <w:t xml:space="preserve"> (za pomocą funkcji </w:t>
      </w:r>
      <w:proofErr w:type="spellStart"/>
      <w:r w:rsidR="00EA1F99" w:rsidRPr="00275BFD">
        <w:rPr>
          <w:i/>
        </w:rPr>
        <w:t>save</w:t>
      </w:r>
      <w:proofErr w:type="spellEnd"/>
      <w:r w:rsidR="00EA1F99">
        <w:t>)</w:t>
      </w:r>
      <w:r w:rsidR="005C004F">
        <w:t xml:space="preserve"> w formacie dokumentu JSON.</w:t>
      </w:r>
    </w:p>
    <w:p w14:paraId="26577B00" w14:textId="55CBA6EC" w:rsidR="00973737" w:rsidRDefault="00973737" w:rsidP="001009F7">
      <w:pPr>
        <w:pStyle w:val="Legenda"/>
      </w:pPr>
      <w:bookmarkStart w:id="85" w:name="_Ref95155406"/>
      <w:r>
        <w:lastRenderedPageBreak/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9</w:t>
        </w:r>
      </w:fldSimple>
      <w:bookmarkEnd w:id="85"/>
      <w:r>
        <w:t>.</w:t>
      </w:r>
      <w:r w:rsidR="002D0034">
        <w:t xml:space="preserve"> Fragment implementacji kontrolera o nazwie </w:t>
      </w:r>
      <w:r w:rsidR="002D0034">
        <w:rPr>
          <w:i/>
        </w:rPr>
        <w:t>user</w:t>
      </w:r>
      <w:r w:rsidR="002D0034" w:rsidRPr="00FE433A">
        <w:rPr>
          <w:i/>
        </w:rPr>
        <w:t>.js</w:t>
      </w:r>
    </w:p>
    <w:p w14:paraId="047D705A" w14:textId="1EEEBD96" w:rsidR="00973737" w:rsidRDefault="00973737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47EBDC36" wp14:editId="3E6BF0B7">
            <wp:extent cx="5562600" cy="27508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840" w14:textId="7A38CE70" w:rsidR="00717EBA" w:rsidRPr="00717EBA" w:rsidRDefault="00717EBA" w:rsidP="00717EBA">
      <w:r>
        <w:t xml:space="preserve">Powyższy fragment kontrolera o nazwie </w:t>
      </w:r>
      <w:r w:rsidRPr="00717EBA">
        <w:rPr>
          <w:i/>
        </w:rPr>
        <w:t>user.js</w:t>
      </w:r>
      <w:r>
        <w:t xml:space="preserve"> </w:t>
      </w:r>
      <w:r w:rsidR="00540696">
        <w:t>zawiera implementację metody odpowiedzialnej za pobranie z bazy danych wszystkich użytkowników o konkretnym nazwisku, podanym jako parametr funkcji.</w:t>
      </w:r>
    </w:p>
    <w:p w14:paraId="0A96DA9D" w14:textId="5A984A4B" w:rsidR="00692F67" w:rsidRDefault="00692F67" w:rsidP="001009F7">
      <w:pPr>
        <w:pStyle w:val="Legenda"/>
      </w:pPr>
      <w:bookmarkStart w:id="86" w:name="_Ref95155408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10</w:t>
        </w:r>
      </w:fldSimple>
      <w:bookmarkEnd w:id="86"/>
      <w:r>
        <w:t>.</w:t>
      </w:r>
      <w:r w:rsidR="00E20C0A" w:rsidRPr="00E20C0A">
        <w:t xml:space="preserve"> </w:t>
      </w:r>
      <w:r w:rsidR="00E20C0A">
        <w:t xml:space="preserve">Fragment implementacji kontrolera o nazwie </w:t>
      </w:r>
      <w:r w:rsidR="00E20C0A">
        <w:rPr>
          <w:i/>
        </w:rPr>
        <w:t>service</w:t>
      </w:r>
      <w:r w:rsidR="00E20C0A" w:rsidRPr="00FE433A">
        <w:rPr>
          <w:i/>
        </w:rPr>
        <w:t>.js</w:t>
      </w:r>
    </w:p>
    <w:p w14:paraId="0B94A911" w14:textId="56945940" w:rsidR="00C454D1" w:rsidRDefault="006B197C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1430CEA2" wp14:editId="2F73E349">
            <wp:extent cx="5105400" cy="4434840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7B" w14:textId="2E97DF1E" w:rsidR="00412349" w:rsidRDefault="00412349" w:rsidP="00412349">
      <w:r>
        <w:lastRenderedPageBreak/>
        <w:t xml:space="preserve">Przedstawiony powyżej listing zawiera implementację metody </w:t>
      </w:r>
      <w:r w:rsidR="0005476F">
        <w:t>odpowiedzialnej za utworzenie</w:t>
      </w:r>
      <w:r w:rsidR="0035786D">
        <w:t xml:space="preserve"> i zapisanie w bazie danych</w:t>
      </w:r>
      <w:r w:rsidR="0005476F">
        <w:t xml:space="preserve"> nowej specjalizacji,</w:t>
      </w:r>
      <w:r w:rsidR="006841D7">
        <w:t xml:space="preserve"> wraz z usługami świadczonymi w </w:t>
      </w:r>
      <w:r w:rsidR="0005476F">
        <w:t>jej zakresie</w:t>
      </w:r>
      <w:r w:rsidR="0035786D">
        <w:t>.</w:t>
      </w:r>
    </w:p>
    <w:p w14:paraId="7047787E" w14:textId="0E4C1BD7" w:rsidR="00797A0E" w:rsidRDefault="00797A0E" w:rsidP="001009F7">
      <w:pPr>
        <w:pStyle w:val="Legenda"/>
      </w:pPr>
      <w:bookmarkStart w:id="87" w:name="_Ref95155409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11</w:t>
        </w:r>
      </w:fldSimple>
      <w:bookmarkEnd w:id="87"/>
      <w:r>
        <w:t xml:space="preserve">. Fragment implementacji pliku o nazwie </w:t>
      </w:r>
      <w:r w:rsidRPr="002617FC">
        <w:rPr>
          <w:i/>
        </w:rPr>
        <w:t>visit.js</w:t>
      </w:r>
    </w:p>
    <w:p w14:paraId="1FAE8BB3" w14:textId="025111CE" w:rsidR="00E25BBD" w:rsidRDefault="00E25BBD" w:rsidP="00081402">
      <w:pPr>
        <w:ind w:firstLine="0"/>
      </w:pPr>
      <w:r>
        <w:rPr>
          <w:noProof/>
          <w:lang w:eastAsia="pl-PL"/>
        </w:rPr>
        <w:drawing>
          <wp:inline distT="0" distB="0" distL="0" distR="0" wp14:anchorId="7B24B6B1" wp14:editId="4A81A09C">
            <wp:extent cx="4869180" cy="6408420"/>
            <wp:effectExtent l="0" t="0" r="762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21B" w14:textId="70BC5FF6" w:rsidR="00626D02" w:rsidRDefault="00626D02" w:rsidP="00626D02">
      <w:r>
        <w:t xml:space="preserve">Ostatni z kontrolerów odpowiada za utworzenie obiektu reprezentującego wizytę lekarską oraz za zapisanie tejże wizyty do bazy danych </w:t>
      </w:r>
      <w:proofErr w:type="spellStart"/>
      <w:r>
        <w:t>Mongo</w:t>
      </w:r>
      <w:proofErr w:type="spellEnd"/>
      <w:r>
        <w:t xml:space="preserve"> DB.</w:t>
      </w:r>
    </w:p>
    <w:p w14:paraId="4359C69F" w14:textId="7CB7203A" w:rsidR="00AD4DFB" w:rsidRDefault="0081130D" w:rsidP="00626D02">
      <w:r>
        <w:t xml:space="preserve">W omawianym folderze zawierającym kontrolery znajduje się także plik o nazwie </w:t>
      </w:r>
      <w:r w:rsidRPr="0081130D">
        <w:rPr>
          <w:i/>
        </w:rPr>
        <w:t>auth.js</w:t>
      </w:r>
      <w:r w:rsidR="008C2702">
        <w:rPr>
          <w:i/>
        </w:rPr>
        <w:t xml:space="preserve"> </w:t>
      </w:r>
      <w:r w:rsidR="00C000E5">
        <w:t>(</w:t>
      </w:r>
      <w:r w:rsidR="00DF7D48">
        <w:fldChar w:fldCharType="begin"/>
      </w:r>
      <w:r w:rsidR="00DF7D48">
        <w:instrText xml:space="preserve"> REF _Ref95157344 \h </w:instrText>
      </w:r>
      <w:r w:rsidR="00DF7D48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12</w:t>
      </w:r>
      <w:r w:rsidR="00DF7D48">
        <w:fldChar w:fldCharType="end"/>
      </w:r>
      <w:r w:rsidR="00DF7D48">
        <w:t>.</w:t>
      </w:r>
      <w:r w:rsidR="00C000E5">
        <w:t>)</w:t>
      </w:r>
      <w:r w:rsidR="00AD4DFB">
        <w:t>, którego kod</w:t>
      </w:r>
      <w:r w:rsidR="00B02F55">
        <w:t xml:space="preserve"> źródłowy</w:t>
      </w:r>
      <w:r>
        <w:t xml:space="preserve"> odpowiada za obsługę </w:t>
      </w:r>
      <w:r w:rsidR="00AD4DFB">
        <w:t>autoryzacji następujących czynności:</w:t>
      </w:r>
    </w:p>
    <w:p w14:paraId="16A18908" w14:textId="18E88511" w:rsidR="00AD4DFB" w:rsidRDefault="00AD4DFB" w:rsidP="00C408F9">
      <w:pPr>
        <w:pStyle w:val="Akapitzlist"/>
        <w:numPr>
          <w:ilvl w:val="0"/>
          <w:numId w:val="33"/>
        </w:numPr>
      </w:pPr>
      <w:r>
        <w:t>l</w:t>
      </w:r>
      <w:r w:rsidR="0081130D">
        <w:t>ogowa</w:t>
      </w:r>
      <w:r>
        <w:t>nie,</w:t>
      </w:r>
    </w:p>
    <w:p w14:paraId="3F848669" w14:textId="0A23B290" w:rsidR="00AD4DFB" w:rsidRDefault="00AD4DFB" w:rsidP="00C408F9">
      <w:pPr>
        <w:pStyle w:val="Akapitzlist"/>
        <w:numPr>
          <w:ilvl w:val="0"/>
          <w:numId w:val="33"/>
        </w:numPr>
      </w:pPr>
      <w:r>
        <w:lastRenderedPageBreak/>
        <w:t>rejestracj</w:t>
      </w:r>
      <w:r w:rsidR="000A31C0">
        <w:t>a</w:t>
      </w:r>
      <w:r>
        <w:t xml:space="preserve"> użytkownika,</w:t>
      </w:r>
    </w:p>
    <w:p w14:paraId="4AB7F055" w14:textId="4D905798" w:rsidR="00340FFB" w:rsidRPr="0081130D" w:rsidRDefault="00AD4DFB" w:rsidP="00C408F9">
      <w:pPr>
        <w:pStyle w:val="Akapitzlist"/>
        <w:numPr>
          <w:ilvl w:val="0"/>
          <w:numId w:val="33"/>
        </w:numPr>
      </w:pPr>
      <w:r>
        <w:t xml:space="preserve">zmiana </w:t>
      </w:r>
      <w:r w:rsidR="000A31C0">
        <w:t>hasła dostępu do systemu.</w:t>
      </w:r>
    </w:p>
    <w:p w14:paraId="35FA1107" w14:textId="2B8BC735" w:rsidR="00DD393E" w:rsidRPr="00DD393E" w:rsidRDefault="00DD393E" w:rsidP="001009F7">
      <w:pPr>
        <w:pStyle w:val="Legenda"/>
      </w:pPr>
      <w:bookmarkStart w:id="88" w:name="_Ref95157344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12</w:t>
        </w:r>
      </w:fldSimple>
      <w:bookmarkEnd w:id="88"/>
      <w:r>
        <w:t xml:space="preserve">. Implementacja funkcji </w:t>
      </w:r>
      <w:proofErr w:type="spellStart"/>
      <w:r w:rsidRPr="00DD393E">
        <w:rPr>
          <w:i/>
        </w:rPr>
        <w:t>sing</w:t>
      </w:r>
      <w:proofErr w:type="spellEnd"/>
      <w:r w:rsidR="006564BD">
        <w:rPr>
          <w:i/>
        </w:rPr>
        <w:t xml:space="preserve"> </w:t>
      </w:r>
      <w:r w:rsidRPr="00DD393E">
        <w:rPr>
          <w:i/>
        </w:rPr>
        <w:t>in</w:t>
      </w:r>
      <w:r>
        <w:t xml:space="preserve"> zawartej w pliku </w:t>
      </w:r>
      <w:r w:rsidRPr="00DD393E">
        <w:rPr>
          <w:i/>
        </w:rPr>
        <w:t>auth.js</w:t>
      </w:r>
    </w:p>
    <w:p w14:paraId="55DDA63E" w14:textId="6BC6B79B" w:rsidR="0063464B" w:rsidRDefault="0063464B" w:rsidP="0063464B">
      <w:pPr>
        <w:ind w:firstLine="0"/>
      </w:pPr>
      <w:r>
        <w:rPr>
          <w:noProof/>
          <w:lang w:eastAsia="pl-PL"/>
        </w:rPr>
        <w:drawing>
          <wp:inline distT="0" distB="0" distL="0" distR="0" wp14:anchorId="602F2DD9" wp14:editId="0CFEC47D">
            <wp:extent cx="5303520" cy="5783580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75CCA0A" wp14:editId="00DB7385">
            <wp:extent cx="4831080" cy="215646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D22" w14:textId="762A7A6E" w:rsidR="00BE65C0" w:rsidRDefault="00B96FEB" w:rsidP="00BE65C0">
      <w:r>
        <w:lastRenderedPageBreak/>
        <w:t>Bardzo istotnym elementem, o którym należy wspomnieć w przypadku systemu komputerowego współpracującego z bazą danych jest konfiguracja połączenia</w:t>
      </w:r>
      <w:r w:rsidR="009603AD">
        <w:t xml:space="preserve"> </w:t>
      </w:r>
      <w:r w:rsidR="00165F07">
        <w:t>pomiędzy serwerem</w:t>
      </w:r>
      <w:r w:rsidR="009603AD">
        <w:t xml:space="preserve"> aplikacji</w:t>
      </w:r>
      <w:r w:rsidR="00165F07">
        <w:t xml:space="preserve">, a </w:t>
      </w:r>
      <w:r w:rsidR="00413E98">
        <w:t>ową</w:t>
      </w:r>
      <w:r w:rsidR="00D64958">
        <w:t xml:space="preserve"> bazą. </w:t>
      </w:r>
      <w:r w:rsidR="003A509E">
        <w:t>W zaprojektowanej przez autorów niniejszego opracowania aplikacji internetowej</w:t>
      </w:r>
      <w:r w:rsidR="00165F07">
        <w:t xml:space="preserve"> </w:t>
      </w:r>
      <w:r w:rsidR="0041255E">
        <w:t>implementacja tego połączenia przedstawiona została n</w:t>
      </w:r>
      <w:r w:rsidR="00F15EDC">
        <w:t>a widocznych poniżej listingach (</w:t>
      </w:r>
      <w:r w:rsidR="00D31239">
        <w:fldChar w:fldCharType="begin"/>
      </w:r>
      <w:r w:rsidR="00D31239">
        <w:instrText xml:space="preserve"> REF _Ref95240599 \h </w:instrText>
      </w:r>
      <w:r w:rsidR="00D31239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13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_Ref95240600 \h </w:instrText>
      </w:r>
      <w:r w:rsidR="00D31239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14</w:t>
      </w:r>
      <w:r w:rsidR="00D31239">
        <w:fldChar w:fldCharType="end"/>
      </w:r>
      <w:r w:rsidR="00D31239">
        <w:t xml:space="preserve">., </w:t>
      </w:r>
      <w:r w:rsidR="00D31239">
        <w:fldChar w:fldCharType="begin"/>
      </w:r>
      <w:r w:rsidR="00D31239">
        <w:instrText xml:space="preserve"> REF _Ref95240602 \h </w:instrText>
      </w:r>
      <w:r w:rsidR="00D31239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15</w:t>
      </w:r>
      <w:r w:rsidR="00D31239">
        <w:fldChar w:fldCharType="end"/>
      </w:r>
      <w:r w:rsidR="00D31239">
        <w:t>.</w:t>
      </w:r>
      <w:r w:rsidR="00F15EDC">
        <w:t>).</w:t>
      </w:r>
    </w:p>
    <w:p w14:paraId="7BC6B3E1" w14:textId="70BE1482" w:rsidR="00EA7172" w:rsidRDefault="00EA7172" w:rsidP="001009F7">
      <w:pPr>
        <w:pStyle w:val="Legenda"/>
      </w:pPr>
      <w:bookmarkStart w:id="89" w:name="_Ref95240599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13</w:t>
        </w:r>
      </w:fldSimple>
      <w:bookmarkEnd w:id="89"/>
      <w:r>
        <w:t xml:space="preserve">. Zawartość pliku </w:t>
      </w:r>
      <w:r w:rsidRPr="00EA7172">
        <w:rPr>
          <w:i/>
        </w:rPr>
        <w:t>auth.js</w:t>
      </w:r>
      <w:r>
        <w:t xml:space="preserve"> </w:t>
      </w:r>
      <w:r w:rsidR="00E46CB5">
        <w:t xml:space="preserve">znajdującego się </w:t>
      </w:r>
      <w:r>
        <w:t xml:space="preserve">w folderze </w:t>
      </w:r>
      <w:proofErr w:type="spellStart"/>
      <w:r w:rsidRPr="00EA7172">
        <w:rPr>
          <w:i/>
        </w:rPr>
        <w:t>config</w:t>
      </w:r>
      <w:proofErr w:type="spellEnd"/>
    </w:p>
    <w:p w14:paraId="41F36479" w14:textId="6D8254AA" w:rsidR="00245F24" w:rsidRDefault="00EA7172" w:rsidP="00EA7172">
      <w:pPr>
        <w:ind w:firstLine="0"/>
      </w:pPr>
      <w:r>
        <w:rPr>
          <w:noProof/>
          <w:lang w:eastAsia="pl-PL"/>
        </w:rPr>
        <w:drawing>
          <wp:inline distT="0" distB="0" distL="0" distR="0" wp14:anchorId="3BF70035" wp14:editId="0DCFD43D">
            <wp:extent cx="2232660" cy="4876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A281" w14:textId="2E38E00A" w:rsidR="00E46CB5" w:rsidRDefault="00E46CB5" w:rsidP="001009F7">
      <w:pPr>
        <w:pStyle w:val="Legenda"/>
      </w:pPr>
      <w:bookmarkStart w:id="90" w:name="_Ref95240600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14</w:t>
        </w:r>
      </w:fldSimple>
      <w:bookmarkEnd w:id="90"/>
      <w:r>
        <w:t xml:space="preserve">. Zawartość pliku db.js znajdującego się w folderze </w:t>
      </w:r>
      <w:proofErr w:type="spellStart"/>
      <w:r w:rsidRPr="00E46CB5">
        <w:rPr>
          <w:i/>
        </w:rPr>
        <w:t>config</w:t>
      </w:r>
      <w:proofErr w:type="spellEnd"/>
    </w:p>
    <w:p w14:paraId="56DC4EB4" w14:textId="77777777" w:rsidR="001646E8" w:rsidRDefault="00EA7172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4306F18D" wp14:editId="7C6D7759">
            <wp:extent cx="2087880" cy="906780"/>
            <wp:effectExtent l="0" t="0" r="762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66C" w14:textId="08E8B408" w:rsidR="0038681C" w:rsidRDefault="0038681C" w:rsidP="0038681C">
      <w:r>
        <w:t xml:space="preserve">Dwa powyższe fragmenty kodu źródłowego działającego po stronie serwera zawierają elementy potrzebne do autoryzacji połączenia z bazą </w:t>
      </w:r>
      <w:proofErr w:type="spellStart"/>
      <w:r>
        <w:t>Mongo</w:t>
      </w:r>
      <w:proofErr w:type="spellEnd"/>
      <w:r>
        <w:t xml:space="preserve"> DB, takie jak nazwa użytkownika bazy danych, hasło dostępu do bazy oraz nazwa bazy danych, z którą program docelowo ma uzyskać połączenie.</w:t>
      </w:r>
    </w:p>
    <w:p w14:paraId="7394FE36" w14:textId="7920C9CB" w:rsidR="001646E8" w:rsidRPr="00CC4A76" w:rsidRDefault="001646E8" w:rsidP="001009F7">
      <w:pPr>
        <w:pStyle w:val="Legenda"/>
      </w:pPr>
      <w:bookmarkStart w:id="91" w:name="_Ref95240602"/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 w:rsidR="002E76FE">
        <w:t>.</w:t>
      </w:r>
      <w:fldSimple w:instr=" SEQ Listing \* ARABIC \s 1 ">
        <w:r w:rsidR="00C738A4">
          <w:rPr>
            <w:noProof/>
          </w:rPr>
          <w:t>15</w:t>
        </w:r>
      </w:fldSimple>
      <w:bookmarkEnd w:id="91"/>
      <w:r>
        <w:t xml:space="preserve">. Fragment pliku </w:t>
      </w:r>
      <w:r w:rsidRPr="001646E8">
        <w:rPr>
          <w:i/>
        </w:rPr>
        <w:t>server.js</w:t>
      </w:r>
      <w:r>
        <w:t xml:space="preserve"> znajdującego się bezpośrednio w folderze o nazwie </w:t>
      </w:r>
      <w:proofErr w:type="spellStart"/>
      <w:r w:rsidRPr="001646E8">
        <w:rPr>
          <w:i/>
        </w:rPr>
        <w:t>backend</w:t>
      </w:r>
      <w:proofErr w:type="spellEnd"/>
      <w:r w:rsidR="00CC4A76">
        <w:t>, odpowiadający za utworzenie połączenia z bazą danych</w:t>
      </w:r>
    </w:p>
    <w:p w14:paraId="64CBD34C" w14:textId="5CC433B8" w:rsidR="00135DB0" w:rsidRDefault="001646E8" w:rsidP="001646E8">
      <w:pPr>
        <w:ind w:firstLine="0"/>
      </w:pPr>
      <w:r>
        <w:rPr>
          <w:noProof/>
          <w:lang w:eastAsia="pl-PL"/>
        </w:rPr>
        <w:drawing>
          <wp:inline distT="0" distB="0" distL="0" distR="0" wp14:anchorId="7E5C64F5" wp14:editId="645122AB">
            <wp:extent cx="5350934" cy="365760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20291"/>
                    <a:stretch/>
                  </pic:blipFill>
                  <pic:spPr bwMode="auto">
                    <a:xfrm>
                      <a:off x="0" y="0"/>
                      <a:ext cx="5349240" cy="365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2F7" w14:textId="730881E3" w:rsidR="005B238C" w:rsidRDefault="005B238C" w:rsidP="005B238C">
      <w:r>
        <w:lastRenderedPageBreak/>
        <w:t>Powyższy listing</w:t>
      </w:r>
      <w:r w:rsidR="00903ECF">
        <w:t xml:space="preserve"> (</w:t>
      </w:r>
      <w:r w:rsidR="00903ECF">
        <w:fldChar w:fldCharType="begin"/>
      </w:r>
      <w:r w:rsidR="00903ECF">
        <w:instrText xml:space="preserve"> REF _Ref95240602 \h </w:instrText>
      </w:r>
      <w:r w:rsidR="00903ECF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15</w:t>
      </w:r>
      <w:r w:rsidR="00903ECF">
        <w:fldChar w:fldCharType="end"/>
      </w:r>
      <w:r w:rsidR="00903ECF">
        <w:t>.)</w:t>
      </w:r>
      <w:r>
        <w:t xml:space="preserve"> przedstawia metodę odpowiedzialną za zrealizowanie połączenia z utworzoną wcześniej bazą danych. </w:t>
      </w:r>
      <w:r w:rsidR="0044517E">
        <w:t>Jak widać kod źródłowy wykorzystuje zdefiniowane wcześniej(</w:t>
      </w:r>
      <w:r w:rsidR="00903ECF">
        <w:fldChar w:fldCharType="begin"/>
      </w:r>
      <w:r w:rsidR="00903ECF">
        <w:instrText xml:space="preserve"> REF _Ref95240600 \h </w:instrText>
      </w:r>
      <w:r w:rsidR="00903ECF">
        <w:fldChar w:fldCharType="separate"/>
      </w:r>
      <w:r w:rsidR="00C738A4">
        <w:t xml:space="preserve">Listing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14</w:t>
      </w:r>
      <w:r w:rsidR="00903ECF">
        <w:fldChar w:fldCharType="end"/>
      </w:r>
      <w:r w:rsidR="00D10333">
        <w:t>) zmienne.</w:t>
      </w:r>
      <w:r w:rsidR="00BD23F0">
        <w:t xml:space="preserve"> Istotna jest także obsługa</w:t>
      </w:r>
      <w:r w:rsidR="00F210F6">
        <w:t xml:space="preserve"> ewentualnych</w:t>
      </w:r>
      <w:r w:rsidR="00BD23F0">
        <w:t xml:space="preserve"> błędów, która także została zaimplementowana.</w:t>
      </w:r>
    </w:p>
    <w:p w14:paraId="3F8A0F4A" w14:textId="694E87AA" w:rsidR="002E76FE" w:rsidRPr="00CC4A76" w:rsidRDefault="002E76FE" w:rsidP="001009F7">
      <w:pPr>
        <w:pStyle w:val="Legenda"/>
      </w:pPr>
      <w:r>
        <w:t xml:space="preserve">Listing </w:t>
      </w:r>
      <w:fldSimple w:instr=" STYLEREF 1 \s ">
        <w:r w:rsidR="00C738A4">
          <w:rPr>
            <w:noProof/>
          </w:rPr>
          <w:t>6</w:t>
        </w:r>
      </w:fldSimple>
      <w:r>
        <w:t>.</w:t>
      </w:r>
      <w:fldSimple w:instr=" SEQ Listing \* ARABIC \s 1 ">
        <w:r w:rsidR="00C738A4">
          <w:rPr>
            <w:noProof/>
          </w:rPr>
          <w:t>16</w:t>
        </w:r>
      </w:fldSimple>
      <w:r>
        <w:t xml:space="preserve">. Fragment pliku </w:t>
      </w:r>
      <w:r w:rsidRPr="002E76FE">
        <w:rPr>
          <w:i/>
        </w:rPr>
        <w:t>server.js</w:t>
      </w:r>
      <w:r w:rsidR="00CA63C5">
        <w:t>, odpowiadając</w:t>
      </w:r>
      <w:r w:rsidR="00D15FFE">
        <w:t>y za konfigurację se</w:t>
      </w:r>
      <w:r w:rsidR="00114103">
        <w:t>rwera</w:t>
      </w:r>
    </w:p>
    <w:p w14:paraId="32BB4158" w14:textId="4265F2E1" w:rsidR="00B56884" w:rsidRDefault="00B56884" w:rsidP="00B56884">
      <w:pPr>
        <w:ind w:firstLine="0"/>
      </w:pPr>
      <w:r>
        <w:rPr>
          <w:noProof/>
          <w:lang w:eastAsia="pl-PL"/>
        </w:rPr>
        <w:drawing>
          <wp:inline distT="0" distB="0" distL="0" distR="0" wp14:anchorId="4AA8A496" wp14:editId="42BEF49F">
            <wp:extent cx="2667000" cy="19812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07E3C26" wp14:editId="45D649B5">
            <wp:extent cx="3695700" cy="77724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75" w14:textId="1EF01AAE" w:rsidR="00CC4B40" w:rsidRDefault="00487168" w:rsidP="00552B19">
      <w:r>
        <w:t>Powyższy fragment kodu źródłowego odpowiada za konfigurację serwera działającego lokalnie na urządzeniu</w:t>
      </w:r>
      <w:r w:rsidR="00A67DDA">
        <w:t>,</w:t>
      </w:r>
      <w:r>
        <w:t xml:space="preserve"> na którym </w:t>
      </w:r>
      <w:r w:rsidR="006F269C">
        <w:t>projektowana witryna internetowa</w:t>
      </w:r>
      <w:r>
        <w:t xml:space="preserve"> ma zostać uruchomiona.</w:t>
      </w:r>
    </w:p>
    <w:p w14:paraId="441D8AD3" w14:textId="7AE99017" w:rsidR="00B215F7" w:rsidRDefault="00B215F7" w:rsidP="00B215F7">
      <w:pPr>
        <w:pStyle w:val="Nagwek2"/>
      </w:pPr>
      <w:bookmarkStart w:id="92" w:name="_Toc96004238"/>
      <w:r>
        <w:t>Aplikacja internetowa</w:t>
      </w:r>
      <w:bookmarkEnd w:id="92"/>
    </w:p>
    <w:p w14:paraId="0E35DFA9" w14:textId="667EDBC0" w:rsidR="000309BB" w:rsidRPr="000309BB" w:rsidRDefault="000309BB" w:rsidP="000309BB">
      <w:r>
        <w:t xml:space="preserve">W obrębie bieżącego podrozdziału </w:t>
      </w:r>
      <w:r w:rsidR="00856E18">
        <w:t>opisana zostanie funkcjonalność dostępna dla potencjalnego użytkownika projektowanej aplikacji internetowej.</w:t>
      </w:r>
      <w:r w:rsidR="00550FDE">
        <w:t xml:space="preserve"> </w:t>
      </w:r>
      <w:r w:rsidR="00AD43B0">
        <w:t>Na początku omówion</w:t>
      </w:r>
      <w:r w:rsidR="00D75172">
        <w:t>e zostaną</w:t>
      </w:r>
      <w:r w:rsidR="00AD43B0">
        <w:t xml:space="preserve"> </w:t>
      </w:r>
      <w:r w:rsidR="00D75172">
        <w:t>elementy dostępne</w:t>
      </w:r>
      <w:r w:rsidR="00AD43B0">
        <w:t xml:space="preserve"> dla </w:t>
      </w:r>
      <w:r w:rsidR="00F87924">
        <w:t>osoby</w:t>
      </w:r>
      <w:r w:rsidR="00AD43B0">
        <w:t xml:space="preserve"> </w:t>
      </w:r>
      <w:r w:rsidR="008518FC">
        <w:t>niezalogowanej</w:t>
      </w:r>
      <w:r w:rsidR="00AD43B0">
        <w:t xml:space="preserve"> w systemie</w:t>
      </w:r>
      <w:r w:rsidR="00D75172">
        <w:t xml:space="preserve"> rezerwacji wizyt</w:t>
      </w:r>
      <w:r w:rsidR="00AD43B0">
        <w:t>.</w:t>
      </w:r>
      <w:r w:rsidR="00810DE3">
        <w:t xml:space="preserve"> W dalszej kolejności przedstawione zostaną</w:t>
      </w:r>
      <w:r w:rsidR="000E1FF1">
        <w:t xml:space="preserve"> </w:t>
      </w:r>
      <w:r w:rsidR="000B74B2">
        <w:t xml:space="preserve">panele lekarza, pacjenta i administratora, czyli użytkowników o </w:t>
      </w:r>
      <w:r w:rsidR="00976E7E">
        <w:t>konkretnych uprawnieniach zdefiniowanych w obrębie systemu informatycznego.</w:t>
      </w:r>
    </w:p>
    <w:p w14:paraId="688F471C" w14:textId="5E414252" w:rsidR="00873705" w:rsidRDefault="001D0744" w:rsidP="00873705">
      <w:pPr>
        <w:pStyle w:val="Nagwek3"/>
      </w:pPr>
      <w:bookmarkStart w:id="93" w:name="_Ref95997073"/>
      <w:bookmarkStart w:id="94" w:name="_Toc96004239"/>
      <w:r>
        <w:t>Funkcjonalność aplikacji dostępna dla niezalogowanego użytkownika</w:t>
      </w:r>
      <w:bookmarkEnd w:id="93"/>
      <w:bookmarkEnd w:id="94"/>
    </w:p>
    <w:p w14:paraId="77458544" w14:textId="07EC5997" w:rsidR="006A393C" w:rsidRDefault="00D10241" w:rsidP="006A393C">
      <w:r>
        <w:t>Docelowo, po wejściu użytkownika na witrynę internetową kliniki dentystycznej, powinien znaleźć się on na stronie głównej</w:t>
      </w:r>
      <w:r w:rsidR="002F52DF">
        <w:t xml:space="preserve"> (</w:t>
      </w:r>
      <w:r w:rsidR="00544E88">
        <w:fldChar w:fldCharType="begin"/>
      </w:r>
      <w:r w:rsidR="00544E88">
        <w:instrText xml:space="preserve"> REF _Ref95423134 \h </w:instrText>
      </w:r>
      <w:r w:rsidR="00544E8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</w:t>
      </w:r>
      <w:r w:rsidR="00544E88">
        <w:fldChar w:fldCharType="end"/>
      </w:r>
      <w:r w:rsidR="00544E88">
        <w:t>.</w:t>
      </w:r>
      <w:r w:rsidR="002F52DF">
        <w:t>)</w:t>
      </w:r>
      <w:r>
        <w:t xml:space="preserve">. Podczas projektowania układu poszczególnych elementów </w:t>
      </w:r>
      <w:r w:rsidR="00700891">
        <w:t xml:space="preserve">na stronie, autorzy starali się zapewnić internaucie </w:t>
      </w:r>
      <w:r w:rsidR="00990121">
        <w:t>przejrzysty i </w:t>
      </w:r>
      <w:r w:rsidR="00C57380">
        <w:t>przyjemny wizualnie interfejs.</w:t>
      </w:r>
      <w:r w:rsidR="00C55270">
        <w:t xml:space="preserve"> </w:t>
      </w:r>
      <w:r w:rsidR="002C48DB">
        <w:t>Autorzy niniejszego opracowania zastosowali jasne tło witryny internetowej, z zastosowaniem kontrastujących odcieni turkusu i ciemnej szarości.</w:t>
      </w:r>
      <w:r w:rsidR="00265513">
        <w:t xml:space="preserve"> Użycie jaskrawych i kontrastujących z bielą kolorów ma oczywiście na celu skupienie wzroku użytkownika na przyciskach </w:t>
      </w:r>
      <w:r w:rsidR="00236A85">
        <w:t>przekierowujących do modułu logowania lub rezerwowania wizyty stomatologicznej.</w:t>
      </w:r>
    </w:p>
    <w:p w14:paraId="6452D8F1" w14:textId="77777777" w:rsidR="001D36AA" w:rsidRDefault="00D10241" w:rsidP="001D36A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BE65BE9" wp14:editId="1946F536">
            <wp:extent cx="5760000" cy="2811600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113" w14:textId="5CADA332" w:rsidR="00D10241" w:rsidRDefault="001D36AA" w:rsidP="001009F7">
      <w:pPr>
        <w:pStyle w:val="Legenda"/>
      </w:pPr>
      <w:bookmarkStart w:id="95" w:name="_Ref9542313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</w:t>
        </w:r>
      </w:fldSimple>
      <w:bookmarkEnd w:id="95"/>
      <w:r>
        <w:t>. Strona główna projektowanej witryny internetowej</w:t>
      </w:r>
    </w:p>
    <w:p w14:paraId="3684C386" w14:textId="5565CFC9" w:rsidR="00855641" w:rsidRDefault="00CA031C" w:rsidP="00855641">
      <w:r>
        <w:t xml:space="preserve">Jak widać na załączonym powyżej rysunku, </w:t>
      </w:r>
      <w:r w:rsidR="00CC0C5B">
        <w:t>zaprojektowana witryna internetowa składa się z 3 głównych elementów:</w:t>
      </w:r>
    </w:p>
    <w:p w14:paraId="7BA4FD80" w14:textId="7AD621D6" w:rsidR="00F113EE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F113EE">
        <w:t>oziomej części nagłówkowej,</w:t>
      </w:r>
      <w:r w:rsidR="00832107">
        <w:t xml:space="preserve"> znajdującej się u szczytu okna przeglądarki,</w:t>
      </w:r>
    </w:p>
    <w:p w14:paraId="3DE12783" w14:textId="53C6BDE6" w:rsidR="00CC0C5B" w:rsidRDefault="006B0B0B" w:rsidP="002B4685">
      <w:pPr>
        <w:pStyle w:val="Akapitzlist"/>
        <w:numPr>
          <w:ilvl w:val="0"/>
          <w:numId w:val="35"/>
        </w:numPr>
      </w:pPr>
      <w:r>
        <w:t>p</w:t>
      </w:r>
      <w:r w:rsidR="00CC0C5B">
        <w:t>ionowej kolumny zawierającej nawigację w obrębie strony internetowej</w:t>
      </w:r>
      <w:r w:rsidR="00832107">
        <w:t>, wyrównanej do lewej strony okna przeglądarki internetowej,</w:t>
      </w:r>
    </w:p>
    <w:p w14:paraId="7AC8351D" w14:textId="1FB1476F" w:rsidR="008E4A0C" w:rsidRDefault="00611579" w:rsidP="002B4685">
      <w:pPr>
        <w:pStyle w:val="Akapitzlist"/>
        <w:numPr>
          <w:ilvl w:val="0"/>
          <w:numId w:val="35"/>
        </w:numPr>
      </w:pPr>
      <w:r>
        <w:t>g</w:t>
      </w:r>
      <w:r w:rsidR="008E4A0C">
        <w:t>łównego panelu wyświetlającego zawartość aktualne aktywnego modułu</w:t>
      </w:r>
      <w:r w:rsidR="002B4685">
        <w:t>.</w:t>
      </w:r>
    </w:p>
    <w:p w14:paraId="2958CEEB" w14:textId="21B5FCAB" w:rsidR="004F3DB6" w:rsidRDefault="00D11A2F" w:rsidP="00397120">
      <w:r>
        <w:t>Istotnym jest tutaj wyjaśnienie</w:t>
      </w:r>
      <w:r w:rsidR="00A47FB6">
        <w:t>,</w:t>
      </w:r>
      <w:r>
        <w:t xml:space="preserve"> w jaki sposób funkcjonuje stworzona przez autorów niniejszego opracowania część kliencka aplikacji internetowej.</w:t>
      </w:r>
      <w:r w:rsidR="00BF363A">
        <w:t xml:space="preserve"> </w:t>
      </w:r>
      <w:r w:rsidR="00BF28D6">
        <w:t xml:space="preserve">Mianowicie, gdy użytkownik zechce przejść do dowolnej sekcji </w:t>
      </w:r>
      <w:r w:rsidR="00160A58">
        <w:t xml:space="preserve">z </w:t>
      </w:r>
      <w:r w:rsidR="00BF28D6">
        <w:t>bocznego menu lub przenieść się do panelu logowania czy też rezerwacji wizyty, nie zostanie on przekier</w:t>
      </w:r>
      <w:r w:rsidR="006C34DE">
        <w:t>owany do innej podstrony</w:t>
      </w:r>
      <w:r w:rsidR="001D6DFC">
        <w:t>, lecz zostanie zmieniona jedynie zawartość głównego panelu.</w:t>
      </w:r>
      <w:r w:rsidR="00A62830">
        <w:t xml:space="preserve"> </w:t>
      </w:r>
      <w:r w:rsidR="004C3491">
        <w:t>Zastosowanie</w:t>
      </w:r>
      <w:r w:rsidR="00A62830">
        <w:t xml:space="preserve"> takiego mechanizmu jest możliwe </w:t>
      </w:r>
      <w:r w:rsidR="00AE3CF2">
        <w:t>dzięki wykorzystanej bibliotece React.J</w:t>
      </w:r>
      <w:r w:rsidR="00286730">
        <w:t>S.</w:t>
      </w:r>
    </w:p>
    <w:p w14:paraId="7F018A69" w14:textId="26504440" w:rsidR="001538C1" w:rsidRDefault="005A3295" w:rsidP="00771720">
      <w:pPr>
        <w:rPr>
          <w:noProof/>
          <w:lang w:eastAsia="pl-PL"/>
        </w:rPr>
      </w:pPr>
      <w:r>
        <w:rPr>
          <w:noProof/>
          <w:lang w:eastAsia="pl-PL"/>
        </w:rPr>
        <w:t xml:space="preserve">Rozwiązanie opisane w poprzednim akapicie ma jedną podstawową zaletę: internauta nie musi czekać na przeładowanie całej zawartości strony internetowe, a jedynie jej części. </w:t>
      </w:r>
      <w:r w:rsidR="002615E9">
        <w:rPr>
          <w:noProof/>
          <w:lang w:eastAsia="pl-PL"/>
        </w:rPr>
        <w:t>Wobec tego należy zapewnić użytkownikowi pewien rodzaj okna ładowania</w:t>
      </w:r>
      <w:r w:rsidR="009645E8">
        <w:rPr>
          <w:noProof/>
          <w:lang w:eastAsia="pl-PL"/>
        </w:rPr>
        <w:t xml:space="preserve">, który będzie symulował odświeżanie zawartości głównego panelu. </w:t>
      </w:r>
      <w:r w:rsidR="00F302D1">
        <w:rPr>
          <w:noProof/>
          <w:lang w:eastAsia="pl-PL"/>
        </w:rPr>
        <w:t xml:space="preserve">Autorzy niniejszego opracowania zdecydowali się na </w:t>
      </w:r>
      <w:r w:rsidR="003220E7">
        <w:rPr>
          <w:noProof/>
          <w:lang w:eastAsia="pl-PL"/>
        </w:rPr>
        <w:t>zaimplementowanie</w:t>
      </w:r>
      <w:r w:rsidR="00A464F4">
        <w:rPr>
          <w:noProof/>
          <w:lang w:eastAsia="pl-PL"/>
        </w:rPr>
        <w:t xml:space="preserve"> prostej</w:t>
      </w:r>
      <w:r w:rsidR="00F302D1">
        <w:rPr>
          <w:noProof/>
          <w:lang w:eastAsia="pl-PL"/>
        </w:rPr>
        <w:t xml:space="preserve"> animacji ładowania</w:t>
      </w:r>
      <w:r w:rsidR="006A2AF7">
        <w:rPr>
          <w:noProof/>
          <w:lang w:eastAsia="pl-PL"/>
        </w:rPr>
        <w:t>,</w:t>
      </w:r>
      <w:r w:rsidR="00C415E5">
        <w:rPr>
          <w:noProof/>
          <w:lang w:eastAsia="pl-PL"/>
        </w:rPr>
        <w:t xml:space="preserve"> </w:t>
      </w:r>
      <w:r w:rsidR="001B2C8B">
        <w:rPr>
          <w:noProof/>
          <w:lang w:eastAsia="pl-PL"/>
        </w:rPr>
        <w:t>która wyświetlana jest</w:t>
      </w:r>
      <w:r w:rsidR="00DE27CD">
        <w:rPr>
          <w:noProof/>
          <w:lang w:eastAsia="pl-PL"/>
        </w:rPr>
        <w:t xml:space="preserve"> w </w:t>
      </w:r>
      <w:r w:rsidR="00F302D1">
        <w:rPr>
          <w:noProof/>
          <w:lang w:eastAsia="pl-PL"/>
        </w:rPr>
        <w:t>trakcie zmieniania zawartości panelu głównego przez przeglądarkę internetową(</w:t>
      </w:r>
      <w:r w:rsidR="00F909C0">
        <w:rPr>
          <w:noProof/>
          <w:lang w:eastAsia="pl-PL"/>
        </w:rPr>
        <w:fldChar w:fldCharType="begin"/>
      </w:r>
      <w:r w:rsidR="00F909C0">
        <w:rPr>
          <w:noProof/>
          <w:lang w:eastAsia="pl-PL"/>
        </w:rPr>
        <w:instrText xml:space="preserve"> REF _Ref95436296 \h </w:instrText>
      </w:r>
      <w:r w:rsidR="00F909C0">
        <w:rPr>
          <w:noProof/>
          <w:lang w:eastAsia="pl-PL"/>
        </w:rPr>
      </w:r>
      <w:r w:rsidR="00F909C0">
        <w:rPr>
          <w:noProof/>
          <w:lang w:eastAsia="pl-PL"/>
        </w:rPr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</w:t>
      </w:r>
      <w:r w:rsidR="00F909C0">
        <w:rPr>
          <w:noProof/>
          <w:lang w:eastAsia="pl-PL"/>
        </w:rPr>
        <w:fldChar w:fldCharType="end"/>
      </w:r>
      <w:r w:rsidR="00F909C0">
        <w:rPr>
          <w:noProof/>
          <w:lang w:eastAsia="pl-PL"/>
        </w:rPr>
        <w:t>.</w:t>
      </w:r>
      <w:r w:rsidR="00F302D1">
        <w:rPr>
          <w:noProof/>
          <w:lang w:eastAsia="pl-PL"/>
        </w:rPr>
        <w:t>).</w:t>
      </w:r>
    </w:p>
    <w:p w14:paraId="300628C1" w14:textId="77777777" w:rsidR="00631613" w:rsidRDefault="004F3DB6" w:rsidP="0063161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DE06DAC" wp14:editId="2EFB29E0">
            <wp:extent cx="5760000" cy="2865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8889" r="2353" b="5623"/>
                    <a:stretch/>
                  </pic:blipFill>
                  <pic:spPr bwMode="auto">
                    <a:xfrm>
                      <a:off x="0" y="0"/>
                      <a:ext cx="57600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E2F3" w14:textId="0509E904" w:rsidR="00106D48" w:rsidRDefault="00631613" w:rsidP="001009F7">
      <w:pPr>
        <w:pStyle w:val="Legenda"/>
      </w:pPr>
      <w:bookmarkStart w:id="96" w:name="_Ref95436296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</w:t>
        </w:r>
      </w:fldSimple>
      <w:bookmarkEnd w:id="96"/>
      <w:r>
        <w:t>. Animacja przeładowania zawartości panelu głównego</w:t>
      </w:r>
    </w:p>
    <w:p w14:paraId="75D7879D" w14:textId="2A816197" w:rsidR="009373EF" w:rsidRDefault="003772A0" w:rsidP="009373EF">
      <w:r>
        <w:t>Kolejnym panelem dostępnym dla niezalogowanego użytkownika serwisu jest sekcja „o</w:t>
      </w:r>
      <w:r w:rsidR="00485450">
        <w:t> </w:t>
      </w:r>
      <w:r>
        <w:t>nas”, w której wyodrębnić można 3 panele:</w:t>
      </w:r>
    </w:p>
    <w:p w14:paraId="499B80C6" w14:textId="4A66EEED" w:rsidR="003772A0" w:rsidRDefault="003772A0" w:rsidP="003772A0">
      <w:pPr>
        <w:pStyle w:val="Akapitzlist"/>
        <w:numPr>
          <w:ilvl w:val="0"/>
          <w:numId w:val="37"/>
        </w:numPr>
      </w:pPr>
      <w:r>
        <w:t>„o nas”</w:t>
      </w:r>
      <w:r w:rsidR="00565D55">
        <w:t xml:space="preserve"> – zawiera podstawowe informacje o klinice, mające na celu zareklamowanie usług potencjalnemu pacjentowi</w:t>
      </w:r>
      <w:r w:rsidR="00B97749">
        <w:t xml:space="preserve"> (</w:t>
      </w:r>
      <w:r w:rsidR="00C92AEE">
        <w:fldChar w:fldCharType="begin"/>
      </w:r>
      <w:r w:rsidR="00C92AEE">
        <w:instrText xml:space="preserve"> REF _Ref95503406 \h </w:instrText>
      </w:r>
      <w:r w:rsidR="00C92AEE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</w:t>
      </w:r>
      <w:r w:rsidR="00C92AEE">
        <w:fldChar w:fldCharType="end"/>
      </w:r>
      <w:r w:rsidR="00C92AEE">
        <w:t>.</w:t>
      </w:r>
      <w:r w:rsidR="00B97749">
        <w:t>)</w:t>
      </w:r>
      <w:r>
        <w:t>,</w:t>
      </w:r>
    </w:p>
    <w:p w14:paraId="570DE14E" w14:textId="40B6F0DA" w:rsidR="003772A0" w:rsidRDefault="003772A0" w:rsidP="003772A0">
      <w:pPr>
        <w:pStyle w:val="Akapitzlist"/>
        <w:numPr>
          <w:ilvl w:val="0"/>
          <w:numId w:val="37"/>
        </w:numPr>
      </w:pPr>
      <w:r>
        <w:t>„nasz zespół”</w:t>
      </w:r>
      <w:r w:rsidR="00B97749">
        <w:t xml:space="preserve"> – sekcja </w:t>
      </w:r>
      <w:r w:rsidR="003D6561">
        <w:t>przedstawiająca lekarzy specjalistów przyjmujących w placówce medycznej</w:t>
      </w:r>
      <w:r w:rsidR="00E86ACB">
        <w:t xml:space="preserve"> (</w:t>
      </w:r>
      <w:r w:rsidR="00C92AEE">
        <w:fldChar w:fldCharType="begin"/>
      </w:r>
      <w:r w:rsidR="00C92AEE">
        <w:instrText xml:space="preserve"> REF _Ref95503417 \h </w:instrText>
      </w:r>
      <w:r w:rsidR="00C92AEE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4</w:t>
      </w:r>
      <w:r w:rsidR="00C92AEE">
        <w:fldChar w:fldCharType="end"/>
      </w:r>
      <w:r w:rsidR="00C92AEE">
        <w:t>.</w:t>
      </w:r>
      <w:r w:rsidR="00E86ACB">
        <w:t>)</w:t>
      </w:r>
      <w:r>
        <w:t>,</w:t>
      </w:r>
    </w:p>
    <w:p w14:paraId="5A5DAFAD" w14:textId="799B5562" w:rsidR="009E451A" w:rsidRDefault="003772A0" w:rsidP="009E451A">
      <w:pPr>
        <w:pStyle w:val="Akapitzlist"/>
        <w:numPr>
          <w:ilvl w:val="0"/>
          <w:numId w:val="37"/>
        </w:numPr>
      </w:pPr>
      <w:r>
        <w:t>„gabinet”</w:t>
      </w:r>
      <w:r w:rsidR="00BD4ACC">
        <w:t xml:space="preserve"> – sekcja pełniąca rolę galerii zdjęć pomieszczeń i urządzeń kliniki stomatologicznej</w:t>
      </w:r>
      <w:r w:rsidR="00E86ACB">
        <w:t xml:space="preserve"> (</w:t>
      </w:r>
      <w:r w:rsidR="00872666">
        <w:fldChar w:fldCharType="begin"/>
      </w:r>
      <w:r w:rsidR="00872666">
        <w:instrText xml:space="preserve"> REF _Ref95503429 \h </w:instrText>
      </w:r>
      <w:r w:rsidR="00872666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5</w:t>
      </w:r>
      <w:r w:rsidR="00872666">
        <w:fldChar w:fldCharType="end"/>
      </w:r>
      <w:r w:rsidR="00872666">
        <w:t>.</w:t>
      </w:r>
      <w:r w:rsidR="00E86ACB">
        <w:t>)</w:t>
      </w:r>
      <w:r>
        <w:t>.</w:t>
      </w:r>
    </w:p>
    <w:p w14:paraId="71921503" w14:textId="77777777" w:rsidR="00B85E76" w:rsidRDefault="006C4E68" w:rsidP="00B85E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C39837D" wp14:editId="757651A3">
            <wp:extent cx="5760000" cy="2808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62" w14:textId="647A859E" w:rsidR="00C07744" w:rsidRDefault="00B85E76" w:rsidP="001009F7">
      <w:pPr>
        <w:pStyle w:val="Legenda"/>
      </w:pPr>
      <w:bookmarkStart w:id="97" w:name="_Ref95503406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</w:t>
        </w:r>
      </w:fldSimple>
      <w:bookmarkEnd w:id="97"/>
      <w:r>
        <w:t>. Sekcja „o nas”</w:t>
      </w:r>
    </w:p>
    <w:p w14:paraId="03ECEC02" w14:textId="77777777" w:rsidR="00100777" w:rsidRPr="00100777" w:rsidRDefault="00100777" w:rsidP="005C3419">
      <w:pPr>
        <w:ind w:firstLine="0"/>
      </w:pPr>
    </w:p>
    <w:p w14:paraId="22094E94" w14:textId="77777777" w:rsidR="00D242C4" w:rsidRDefault="00D242C4" w:rsidP="00485BF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BD45989" wp14:editId="440060B8">
            <wp:extent cx="5760000" cy="2797200"/>
            <wp:effectExtent l="0" t="0" r="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1AF9" w14:textId="2705557E" w:rsidR="00DE3838" w:rsidRDefault="00D242C4" w:rsidP="001009F7">
      <w:pPr>
        <w:pStyle w:val="Legenda"/>
      </w:pPr>
      <w:bookmarkStart w:id="98" w:name="_Ref95503417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4</w:t>
        </w:r>
      </w:fldSimple>
      <w:bookmarkEnd w:id="98"/>
      <w:r>
        <w:t>. Sekcja „nasz zespół”</w:t>
      </w:r>
    </w:p>
    <w:p w14:paraId="5F078ECC" w14:textId="519AC4C4" w:rsidR="00A666D6" w:rsidRPr="00CB26BB" w:rsidRDefault="00A472DA" w:rsidP="00A666D6">
      <w:r>
        <w:t>Autorzy niniejszego opracowania, z racji zainteresow</w:t>
      </w:r>
      <w:r w:rsidR="00AF411F">
        <w:t>ania nowoczesnymi technologiami, dzięki którym programiści są w stanie wykreować wyższy poziom interakcji witryny internetowej z internautą</w:t>
      </w:r>
      <w:r w:rsidR="00CC1388">
        <w:t xml:space="preserve">, </w:t>
      </w:r>
      <w:r w:rsidR="00CF08F7">
        <w:t>zdecydowali</w:t>
      </w:r>
      <w:r w:rsidR="00CC1388">
        <w:t xml:space="preserve"> się na użycie dodatkowej biblioteki programistycznej o nazwie </w:t>
      </w:r>
      <w:proofErr w:type="spellStart"/>
      <w:r w:rsidR="00CC1388" w:rsidRPr="006F2499">
        <w:rPr>
          <w:i/>
        </w:rPr>
        <w:t>Framer</w:t>
      </w:r>
      <w:proofErr w:type="spellEnd"/>
      <w:r w:rsidR="00CC1388" w:rsidRPr="006F2499">
        <w:rPr>
          <w:i/>
        </w:rPr>
        <w:t xml:space="preserve"> Motion</w:t>
      </w:r>
      <w:r w:rsidR="00CC1388">
        <w:t>.</w:t>
      </w:r>
      <w:r w:rsidR="00094DF8">
        <w:t xml:space="preserve"> </w:t>
      </w:r>
      <w:r w:rsidR="005415D8">
        <w:t>Efekty użycia tego narzędzia widoczne są w sekcji „nasz zespół”, gdzie internauta jest w stanie przesuwać karty zawierające informacje o poszczególnych stomatologach.</w:t>
      </w:r>
    </w:p>
    <w:p w14:paraId="285F383D" w14:textId="77777777" w:rsidR="00216F70" w:rsidRDefault="00216F70" w:rsidP="00485BF5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0F5EC5" wp14:editId="13605529">
            <wp:extent cx="5760085" cy="2808394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56F" w14:textId="5EB6AB17" w:rsidR="00216F70" w:rsidRDefault="00216F70" w:rsidP="001009F7">
      <w:pPr>
        <w:pStyle w:val="Legenda"/>
      </w:pPr>
      <w:bookmarkStart w:id="99" w:name="_Ref95503429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5</w:t>
        </w:r>
      </w:fldSimple>
      <w:bookmarkEnd w:id="99"/>
      <w:r>
        <w:t>. Sekcja „gabinet”</w:t>
      </w:r>
    </w:p>
    <w:p w14:paraId="320F7001" w14:textId="441CEA85" w:rsidR="00AE0483" w:rsidRDefault="00AE0483" w:rsidP="00AE0483">
      <w:r>
        <w:t>Panel o nazwie „oferta” jest kolejną sekcją dostępną dla niezalogowanego użytkownika</w:t>
      </w:r>
      <w:r w:rsidR="00C319C2">
        <w:t xml:space="preserve"> (</w:t>
      </w:r>
      <w:r w:rsidR="00614D80">
        <w:fldChar w:fldCharType="begin"/>
      </w:r>
      <w:r w:rsidR="00614D80">
        <w:instrText xml:space="preserve"> REF _Ref95504716 \h </w:instrText>
      </w:r>
      <w:r w:rsidR="00614D8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6</w:t>
      </w:r>
      <w:r w:rsidR="00614D80">
        <w:fldChar w:fldCharType="end"/>
      </w:r>
      <w:r w:rsidR="00614D80">
        <w:t>.</w:t>
      </w:r>
      <w:r w:rsidR="00C319C2">
        <w:t>)</w:t>
      </w:r>
      <w:r>
        <w:t xml:space="preserve">. Zawiera ona zestaw przycisków, które opisane są poszczególnymi specjalizacjami, w obrębie których placówka medyczna świadczy swoje usługi. </w:t>
      </w:r>
      <w:r w:rsidR="00473A17">
        <w:t xml:space="preserve">Po kliknięciu </w:t>
      </w:r>
      <w:r w:rsidR="00473A17">
        <w:lastRenderedPageBreak/>
        <w:t xml:space="preserve">w konkretny </w:t>
      </w:r>
      <w:r w:rsidR="008203EF">
        <w:t>element</w:t>
      </w:r>
      <w:r w:rsidR="00473A17">
        <w:t xml:space="preserve"> internauta zostaje przekierowany do karty opisującej daną specjalizację.</w:t>
      </w:r>
      <w:r w:rsidR="00C319C2">
        <w:t>(</w:t>
      </w:r>
      <w:r w:rsidR="00614D80">
        <w:fldChar w:fldCharType="begin"/>
      </w:r>
      <w:r w:rsidR="00614D80">
        <w:instrText xml:space="preserve"> REF _Ref95504727 \h </w:instrText>
      </w:r>
      <w:r w:rsidR="00614D8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7</w:t>
      </w:r>
      <w:r w:rsidR="00614D80">
        <w:fldChar w:fldCharType="end"/>
      </w:r>
      <w:r w:rsidR="00614D80">
        <w:t>.</w:t>
      </w:r>
      <w:r w:rsidR="00C319C2">
        <w:t>)</w:t>
      </w:r>
    </w:p>
    <w:p w14:paraId="37054444" w14:textId="77777777" w:rsidR="00862BD4" w:rsidRDefault="00C709ED" w:rsidP="00862BD4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E05CE6" wp14:editId="11C9284D">
            <wp:extent cx="5760000" cy="2811600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C67" w14:textId="711F8101" w:rsidR="00C709ED" w:rsidRDefault="00862BD4" w:rsidP="001009F7">
      <w:pPr>
        <w:pStyle w:val="Legenda"/>
      </w:pPr>
      <w:bookmarkStart w:id="100" w:name="_Ref95504716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6</w:t>
        </w:r>
      </w:fldSimple>
      <w:bookmarkEnd w:id="100"/>
      <w:r>
        <w:t>. Sekcja „oferta”</w:t>
      </w:r>
    </w:p>
    <w:p w14:paraId="16127805" w14:textId="77777777" w:rsidR="006C54E8" w:rsidRPr="006C54E8" w:rsidRDefault="006C54E8" w:rsidP="006C54E8">
      <w:pPr>
        <w:ind w:firstLine="0"/>
      </w:pPr>
    </w:p>
    <w:p w14:paraId="3111B534" w14:textId="77777777" w:rsidR="00F30C58" w:rsidRDefault="006C54E8" w:rsidP="00F30C5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B2AA18B" wp14:editId="7F7DBEED">
            <wp:extent cx="5760085" cy="2799820"/>
            <wp:effectExtent l="0" t="0" r="0" b="63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0C6" w14:textId="5A55B78E" w:rsidR="006C54E8" w:rsidRDefault="00F30C58" w:rsidP="001009F7">
      <w:pPr>
        <w:pStyle w:val="Legenda"/>
      </w:pPr>
      <w:bookmarkStart w:id="101" w:name="_Ref95504727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7</w:t>
        </w:r>
      </w:fldSimple>
      <w:bookmarkEnd w:id="101"/>
      <w:r>
        <w:t xml:space="preserve">. Karta zawierająca informację na temat </w:t>
      </w:r>
      <w:proofErr w:type="spellStart"/>
      <w:r>
        <w:t>endodoncji</w:t>
      </w:r>
      <w:proofErr w:type="spellEnd"/>
    </w:p>
    <w:p w14:paraId="601A9518" w14:textId="2F36B4D0" w:rsidR="002C016F" w:rsidRDefault="001B5141" w:rsidP="00B813B3">
      <w:r>
        <w:t xml:space="preserve">Oczywiście umieszczanie obszernych opisów poszczególnych specjalizacji, w ramach których placówka medyczna świadczy swoje usługi </w:t>
      </w:r>
      <w:r w:rsidR="007F0A4E">
        <w:t xml:space="preserve">oprócz funkcji informacyjnej pełni także </w:t>
      </w:r>
      <w:r w:rsidR="00475603">
        <w:t xml:space="preserve">ważną rolę w zakresie </w:t>
      </w:r>
      <w:r w:rsidR="001A3ADB">
        <w:t>optymalizacji</w:t>
      </w:r>
      <w:r w:rsidR="00475603">
        <w:t xml:space="preserve"> danej witryny internetowej dla wyszukiwarek internetowych.</w:t>
      </w:r>
      <w:r w:rsidR="00A37B85">
        <w:t xml:space="preserve"> Poprzez ulokowanie wybranych słów kluczowych w tekstach zawartych </w:t>
      </w:r>
      <w:r w:rsidR="00906106">
        <w:t>w </w:t>
      </w:r>
      <w:r w:rsidR="006749AA">
        <w:t xml:space="preserve">obrębie witryny internetowej, </w:t>
      </w:r>
      <w:r w:rsidR="00DB7D6A">
        <w:t>strona internetowa będzie częściej pojawiała się w wynikach wyszukiwania, dzięki czemu klinika będzie miała szansę zyskać nowych pacjentów.</w:t>
      </w:r>
    </w:p>
    <w:p w14:paraId="6BD18872" w14:textId="4DCAA1CD" w:rsidR="006B73CA" w:rsidRDefault="006B73CA" w:rsidP="00B813B3">
      <w:r>
        <w:lastRenderedPageBreak/>
        <w:t>Kolejną sekcją, której często brakuje w wielu stronach internetowych gabinetów stomatologicznych jest podstrona zawierająca cennik wykonywanych usług.</w:t>
      </w:r>
      <w:r w:rsidR="0097294F">
        <w:t xml:space="preserve"> Autorzy niniejszego opracowania </w:t>
      </w:r>
      <w:r w:rsidR="00B11986">
        <w:t>postanowili stworzyć sekcje, w której wymienione będą nazwy poszczególnych zabiegów oraz przybliżone należności za ich przeprowadzenie</w:t>
      </w:r>
      <w:r w:rsidR="00CB2329">
        <w:t xml:space="preserve"> (</w:t>
      </w:r>
      <w:r w:rsidR="007A53F6">
        <w:fldChar w:fldCharType="begin"/>
      </w:r>
      <w:r w:rsidR="007A53F6">
        <w:instrText xml:space="preserve"> REF _Ref95568612 \h </w:instrText>
      </w:r>
      <w:r w:rsidR="007A53F6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8</w:t>
      </w:r>
      <w:r w:rsidR="007A53F6">
        <w:fldChar w:fldCharType="end"/>
      </w:r>
      <w:r w:rsidR="007A53F6">
        <w:t>.</w:t>
      </w:r>
      <w:r w:rsidR="00CB2329">
        <w:t>)</w:t>
      </w:r>
      <w:r w:rsidR="00B11986">
        <w:t>.</w:t>
      </w:r>
      <w:r w:rsidR="001A3BF9">
        <w:t xml:space="preserve"> W </w:t>
      </w:r>
      <w:r w:rsidR="00150003">
        <w:t xml:space="preserve">celu uporządkowania obszernej listy usług, jaką oferować może klinika stomatologiczna, cennik został podzielony ze względu na rodzaje/specjalizację danej </w:t>
      </w:r>
      <w:r w:rsidR="00AB30CE">
        <w:t>wizyty</w:t>
      </w:r>
      <w:r w:rsidR="005138F2">
        <w:t xml:space="preserve"> (</w:t>
      </w:r>
      <w:r w:rsidR="00CD63C8">
        <w:fldChar w:fldCharType="begin"/>
      </w:r>
      <w:r w:rsidR="00CD63C8">
        <w:instrText xml:space="preserve"> REF _Ref95568601 \h </w:instrText>
      </w:r>
      <w:r w:rsidR="00CD63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9</w:t>
      </w:r>
      <w:r w:rsidR="00CD63C8">
        <w:fldChar w:fldCharType="end"/>
      </w:r>
      <w:r w:rsidR="00CD63C8">
        <w:t>.</w:t>
      </w:r>
      <w:r w:rsidR="005138F2">
        <w:t>)</w:t>
      </w:r>
      <w:r w:rsidR="00150003">
        <w:t>.</w:t>
      </w:r>
      <w:r w:rsidR="00D92E86">
        <w:t xml:space="preserve"> Lista ze specjalizacjami rozwija się samoczynnie, gdy tylko użytkownik kliknie w element „cennik” znajdujący się w menu.</w:t>
      </w:r>
    </w:p>
    <w:p w14:paraId="79B304C2" w14:textId="77777777" w:rsidR="000270EB" w:rsidRDefault="00AE5B17" w:rsidP="000270E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9C922F4" wp14:editId="6CB4A8C9">
            <wp:extent cx="5760085" cy="2818192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4D25" w14:textId="40CC86D3" w:rsidR="00AE5B17" w:rsidRDefault="000270EB" w:rsidP="001009F7">
      <w:pPr>
        <w:pStyle w:val="Legenda"/>
      </w:pPr>
      <w:bookmarkStart w:id="102" w:name="_Ref95568612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8</w:t>
        </w:r>
      </w:fldSimple>
      <w:bookmarkEnd w:id="102"/>
      <w:r>
        <w:t>. Sekcja „cennik”</w:t>
      </w:r>
    </w:p>
    <w:p w14:paraId="534CC697" w14:textId="77777777" w:rsidR="00575B4F" w:rsidRDefault="00575B4F" w:rsidP="00575B4F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722D419" wp14:editId="5E2F6E77">
            <wp:extent cx="1508760" cy="27813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555" w14:textId="4BF5CDA0" w:rsidR="00575B4F" w:rsidRDefault="00575B4F" w:rsidP="001009F7">
      <w:pPr>
        <w:pStyle w:val="Legenda"/>
      </w:pPr>
      <w:bookmarkStart w:id="103" w:name="_Ref95568601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9</w:t>
        </w:r>
      </w:fldSimple>
      <w:bookmarkEnd w:id="103"/>
      <w:r>
        <w:t>. Menu nawigacji z rozwiniętą listą specjalizacji</w:t>
      </w:r>
    </w:p>
    <w:p w14:paraId="1112B8E7" w14:textId="164C2760" w:rsidR="00C1255A" w:rsidRDefault="000626D3" w:rsidP="00C1255A">
      <w:r>
        <w:t>Kolejną podstroną, która została umieszczona jako ostatnia w menu nawigacyjnym jest „kontakt”.</w:t>
      </w:r>
      <w:r w:rsidR="009A678D">
        <w:t xml:space="preserve"> </w:t>
      </w:r>
      <w:r w:rsidR="003B7C47">
        <w:t xml:space="preserve">Jej główną część stanowi formularz kontaktowy, który wysyła wiadomość e-mail </w:t>
      </w:r>
      <w:r w:rsidR="003B7C47">
        <w:lastRenderedPageBreak/>
        <w:t>na skrzynkę pocztową przychodni stomatologicznej.</w:t>
      </w:r>
      <w:r w:rsidR="00D65F78">
        <w:t xml:space="preserve"> Po prawej stronie natomiast zawarte zostały najważ</w:t>
      </w:r>
      <w:r w:rsidR="006B4BC2">
        <w:t>niejsze informacje teleadresowe oraz godziny funkcjonowania kliniki stomatologicznej</w:t>
      </w:r>
      <w:r w:rsidR="0068648F">
        <w:t xml:space="preserve"> (</w:t>
      </w:r>
      <w:r w:rsidR="00E748CA">
        <w:fldChar w:fldCharType="begin"/>
      </w:r>
      <w:r w:rsidR="00E748CA">
        <w:instrText xml:space="preserve"> REF _Ref95569004 \h </w:instrText>
      </w:r>
      <w:r w:rsidR="00E748CA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10</w:t>
      </w:r>
      <w:r w:rsidR="00E748CA">
        <w:fldChar w:fldCharType="end"/>
      </w:r>
      <w:r w:rsidR="00B40C8E">
        <w:t>.</w:t>
      </w:r>
      <w:r w:rsidR="0068648F">
        <w:t>)</w:t>
      </w:r>
      <w:r w:rsidR="006B4BC2">
        <w:t>.</w:t>
      </w:r>
    </w:p>
    <w:p w14:paraId="0A413FA6" w14:textId="77777777" w:rsidR="000F7F5A" w:rsidRDefault="00D32C49" w:rsidP="000F7F5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DDFE0D" wp14:editId="41C8F229">
            <wp:extent cx="5760085" cy="2804107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F34" w14:textId="7A79D2A3" w:rsidR="00D32C49" w:rsidRDefault="000F7F5A" w:rsidP="001009F7">
      <w:pPr>
        <w:pStyle w:val="Legenda"/>
      </w:pPr>
      <w:bookmarkStart w:id="104" w:name="_Ref9556900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10</w:t>
        </w:r>
      </w:fldSimple>
      <w:bookmarkEnd w:id="104"/>
      <w:r>
        <w:t>. Sekcja „kontakt”</w:t>
      </w:r>
    </w:p>
    <w:p w14:paraId="606F15ED" w14:textId="675F9B6E" w:rsidR="00960B19" w:rsidRDefault="002F49A6" w:rsidP="00960B19">
      <w:r>
        <w:t>Niezalogowany użytkownik projektowanej aplikacji internetowej ma także możliwość utworzenia wizyty stomatologicznej i założenia konta pacjenta w serwisie. W tym celu autorzy stworzyli dwa o</w:t>
      </w:r>
      <w:r w:rsidR="00CE2787">
        <w:t>sobne panele, przy czym oczywiście użytkownik podczas rezerwowania wizyty lekarskiej jest w stanie od razu utworzyć konto.</w:t>
      </w:r>
    </w:p>
    <w:p w14:paraId="11DD7235" w14:textId="70957B94" w:rsidR="005D4A2B" w:rsidRDefault="005D4A2B" w:rsidP="00960B19">
      <w:r>
        <w:t>Jak widać na poniższym rysunku</w:t>
      </w:r>
      <w:r w:rsidR="00E26759">
        <w:t xml:space="preserve"> (</w:t>
      </w:r>
      <w:r w:rsidR="00EE7021">
        <w:fldChar w:fldCharType="begin"/>
      </w:r>
      <w:r w:rsidR="00EE7021">
        <w:instrText xml:space="preserve"> REF _Ref95582935 \h </w:instrText>
      </w:r>
      <w:r w:rsidR="00EE702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11</w:t>
      </w:r>
      <w:r w:rsidR="00EE7021">
        <w:fldChar w:fldCharType="end"/>
      </w:r>
      <w:r w:rsidR="00EE7021">
        <w:t>.</w:t>
      </w:r>
      <w:r w:rsidR="00E26759">
        <w:t>)</w:t>
      </w:r>
      <w:r>
        <w:t>, autorzy zastosowali listy rozwijane</w:t>
      </w:r>
      <w:r w:rsidR="00503843">
        <w:t>,</w:t>
      </w:r>
      <w:r>
        <w:t xml:space="preserve"> przy czym nie da się wybrać opcji z kolejnej listy</w:t>
      </w:r>
      <w:r w:rsidR="00052C62">
        <w:t xml:space="preserve"> nie</w:t>
      </w:r>
      <w:r>
        <w:t xml:space="preserve"> ustawiając poprzedniej.</w:t>
      </w:r>
      <w:r w:rsidR="00712FD3">
        <w:t xml:space="preserve"> </w:t>
      </w:r>
      <w:r w:rsidR="00323B80">
        <w:t>Poprzez</w:t>
      </w:r>
      <w:r w:rsidR="00712FD3">
        <w:t xml:space="preserve"> </w:t>
      </w:r>
      <w:r w:rsidR="00323B80">
        <w:t>takie</w:t>
      </w:r>
      <w:r w:rsidR="00712FD3">
        <w:t xml:space="preserve"> </w:t>
      </w:r>
      <w:r w:rsidR="00323B80">
        <w:t>skonstruowanie</w:t>
      </w:r>
      <w:r w:rsidR="00A51FCF">
        <w:t xml:space="preserve"> </w:t>
      </w:r>
      <w:r w:rsidR="00712FD3">
        <w:t>formularza, można być pewnym że użytkownik wypełni wszystkie pola.</w:t>
      </w:r>
    </w:p>
    <w:p w14:paraId="0279EF9B" w14:textId="44C6C315" w:rsidR="004B5A9A" w:rsidRDefault="004B5A9A" w:rsidP="00960B19">
      <w:r>
        <w:t>Oczywiście w przypadku poprawnego wypełnienia wszystkich pól, które dotyczą</w:t>
      </w:r>
      <w:r w:rsidR="00623386">
        <w:t xml:space="preserve"> rodzaju,</w:t>
      </w:r>
      <w:r>
        <w:t xml:space="preserve"> </w:t>
      </w:r>
      <w:r w:rsidR="00623386">
        <w:t>terminu, a także lekarza wykonującego wizytę</w:t>
      </w:r>
      <w:r w:rsidR="00C932D6">
        <w:t>, użytkownikowi zostaje wyświetlony przycisk, który przeniesie go do dalszej części formularza w celu pobrania danych pacjenta</w:t>
      </w:r>
      <w:r w:rsidR="001E0F4E">
        <w:t xml:space="preserve"> (</w:t>
      </w:r>
      <w:r w:rsidR="00EE7021">
        <w:fldChar w:fldCharType="begin"/>
      </w:r>
      <w:r w:rsidR="00EE7021">
        <w:instrText xml:space="preserve"> REF _Ref95582946 \h </w:instrText>
      </w:r>
      <w:r w:rsidR="00EE702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12</w:t>
      </w:r>
      <w:r w:rsidR="00EE7021">
        <w:fldChar w:fldCharType="end"/>
      </w:r>
      <w:r w:rsidR="001E0F4E">
        <w:t>)</w:t>
      </w:r>
      <w:r w:rsidR="00C932D6">
        <w:t>.</w:t>
      </w:r>
    </w:p>
    <w:p w14:paraId="5735B7F8" w14:textId="77777777" w:rsidR="00ED1E5F" w:rsidRDefault="00B8234A" w:rsidP="00ED1E5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6707876" wp14:editId="17A7E0F2">
            <wp:extent cx="5760085" cy="2784511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617" w14:textId="4B3198EF" w:rsidR="00B8234A" w:rsidRDefault="00ED1E5F" w:rsidP="001009F7">
      <w:pPr>
        <w:pStyle w:val="Legenda"/>
      </w:pPr>
      <w:bookmarkStart w:id="105" w:name="_Ref95582935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11</w:t>
        </w:r>
      </w:fldSimple>
      <w:bookmarkEnd w:id="105"/>
      <w:r>
        <w:t>. Formularz rezerwacji wizyty – panel nr 1</w:t>
      </w:r>
    </w:p>
    <w:p w14:paraId="02D07BCA" w14:textId="77777777" w:rsidR="00277879" w:rsidRDefault="00277879" w:rsidP="00B8234A">
      <w:pPr>
        <w:ind w:firstLine="0"/>
        <w:jc w:val="center"/>
      </w:pPr>
    </w:p>
    <w:p w14:paraId="68359431" w14:textId="77777777" w:rsidR="00BA6B12" w:rsidRDefault="00277879" w:rsidP="00BA6B1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B06476" wp14:editId="71CAA113">
            <wp:extent cx="5760085" cy="2797983"/>
            <wp:effectExtent l="0" t="0" r="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1DE" w14:textId="710A3316" w:rsidR="00277879" w:rsidRDefault="00BA6B12" w:rsidP="001009F7">
      <w:pPr>
        <w:pStyle w:val="Legenda"/>
      </w:pPr>
      <w:bookmarkStart w:id="106" w:name="_Ref95582946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12</w:t>
        </w:r>
      </w:fldSimple>
      <w:bookmarkEnd w:id="106"/>
      <w:r>
        <w:t xml:space="preserve"> Wypełniony formularz rezerwacji wizyty –panel nr 1 </w:t>
      </w:r>
    </w:p>
    <w:p w14:paraId="59BB5BA2" w14:textId="271775C4" w:rsidR="008F7D40" w:rsidRDefault="001B6E28" w:rsidP="001B6E28">
      <w:r>
        <w:t>W drugiej części formularza służącego do rezerwacji wizyty, użytkownik poproszony zostaje o wprowadzenie swoich danych osobowych i teleadresowych</w:t>
      </w:r>
      <w:r w:rsidR="00FF1750">
        <w:t xml:space="preserve"> (</w:t>
      </w:r>
      <w:r w:rsidR="00FF1750">
        <w:fldChar w:fldCharType="begin"/>
      </w:r>
      <w:r w:rsidR="00FF1750">
        <w:instrText xml:space="preserve"> REF _Ref95584071 \h </w:instrText>
      </w:r>
      <w:r w:rsidR="00FF175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13</w:t>
      </w:r>
      <w:r w:rsidR="00FF1750">
        <w:fldChar w:fldCharType="end"/>
      </w:r>
      <w:r w:rsidR="00FF1750">
        <w:t>.)</w:t>
      </w:r>
      <w:r w:rsidR="00A2370E">
        <w:t>. Ma on także możliwość powrotu do poprzedniej części formularza (przycisk „Poprzednia strona”)</w:t>
      </w:r>
      <w:r w:rsidR="002D2045">
        <w:t xml:space="preserve"> lub założenia konta pacjenta w systemie. W przypadku chęci utworzenia konta, użytkownik zostanie poproszony o podanie hasła dostępu.</w:t>
      </w:r>
      <w:r w:rsidR="003007EF">
        <w:t xml:space="preserve"> </w:t>
      </w:r>
    </w:p>
    <w:p w14:paraId="53A319F2" w14:textId="77777777" w:rsidR="005A766A" w:rsidRDefault="005A766A" w:rsidP="005A766A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3B8B1EF" wp14:editId="1941690B">
            <wp:extent cx="3134361" cy="40386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9976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F6B" w14:textId="3538DAB9" w:rsidR="005A766A" w:rsidRPr="00960B19" w:rsidRDefault="005A766A" w:rsidP="001009F7">
      <w:pPr>
        <w:pStyle w:val="Legenda"/>
      </w:pPr>
      <w:bookmarkStart w:id="107" w:name="_Ref95584071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13</w:t>
        </w:r>
      </w:fldSimple>
      <w:bookmarkEnd w:id="107"/>
      <w:r>
        <w:t>. Formularz rezerwacji wizyty – panel nr 2</w:t>
      </w:r>
    </w:p>
    <w:p w14:paraId="25694C5C" w14:textId="77777777" w:rsidR="005A766A" w:rsidRDefault="005A766A" w:rsidP="001B6E28"/>
    <w:p w14:paraId="664507DD" w14:textId="373B4030" w:rsidR="00BA6B12" w:rsidRDefault="003007EF" w:rsidP="001B6E28">
      <w:r>
        <w:t>Natomiast w przypadku poprawnego wypełnienia wszystkich pól może on zatwierdzić rezerwację wizyty klikając przycisk „Podsumowanie”</w:t>
      </w:r>
      <w:r w:rsidR="00252C90">
        <w:t>.</w:t>
      </w:r>
      <w:r w:rsidR="008F7D40">
        <w:t xml:space="preserve"> Wtedy zostanie mu wyświetlona karta z podsumowaniem rezerwowanej przez niego wizyty</w:t>
      </w:r>
      <w:r w:rsidR="00525EF6">
        <w:t xml:space="preserve"> (</w:t>
      </w:r>
      <w:r w:rsidR="00DE7F9B">
        <w:fldChar w:fldCharType="begin"/>
      </w:r>
      <w:r w:rsidR="00DE7F9B">
        <w:instrText xml:space="preserve"> REF _Ref95584076 \h </w:instrText>
      </w:r>
      <w:r w:rsidR="00DE7F9B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14</w:t>
      </w:r>
      <w:r w:rsidR="00DE7F9B">
        <w:fldChar w:fldCharType="end"/>
      </w:r>
      <w:r w:rsidR="00DE7F9B">
        <w:t>.</w:t>
      </w:r>
      <w:r w:rsidR="00525EF6">
        <w:t>)</w:t>
      </w:r>
      <w:r w:rsidR="008F7D40">
        <w:t>.</w:t>
      </w:r>
      <w:r w:rsidR="00187957">
        <w:t xml:space="preserve"> Z tego poziomu użytkownik może zatwierdzić rezerwację lub ją anulować.</w:t>
      </w:r>
      <w:r w:rsidR="005F5FA3">
        <w:t xml:space="preserve"> Taka dwuetapowa weryfikacja </w:t>
      </w:r>
      <w:r w:rsidR="000D5A02">
        <w:t>jest w stanie zabezpieczyć użytkownika przed nieumyślnym przesłaniem formularza.</w:t>
      </w:r>
    </w:p>
    <w:p w14:paraId="37BF95D4" w14:textId="77777777" w:rsidR="00905EFF" w:rsidRDefault="00905EFF" w:rsidP="001B6E28"/>
    <w:p w14:paraId="25C26152" w14:textId="77777777" w:rsidR="007C36D7" w:rsidRDefault="00905EFF" w:rsidP="007C36D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31A30C6" wp14:editId="1E5FACF1">
            <wp:extent cx="5760085" cy="2791859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16E" w14:textId="20637A35" w:rsidR="00905EFF" w:rsidRDefault="007C36D7" w:rsidP="001009F7">
      <w:pPr>
        <w:pStyle w:val="Legenda"/>
      </w:pPr>
      <w:bookmarkStart w:id="108" w:name="_Ref95584076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14</w:t>
        </w:r>
      </w:fldSimple>
      <w:bookmarkEnd w:id="108"/>
      <w:r>
        <w:t xml:space="preserve">. </w:t>
      </w:r>
      <w:r w:rsidR="005B5D18">
        <w:t xml:space="preserve">Panel podsumowujący </w:t>
      </w:r>
      <w:r w:rsidR="0016023D">
        <w:t>wypełniony formularz</w:t>
      </w:r>
      <w:r w:rsidR="0018129D">
        <w:t xml:space="preserve"> rezerwacji wizyty</w:t>
      </w:r>
    </w:p>
    <w:p w14:paraId="7BB26E2F" w14:textId="0FB652BA" w:rsidR="00341EBD" w:rsidRDefault="007F5370" w:rsidP="005F1D31">
      <w:r>
        <w:t>Oczywiście może zdarzyć się też scenariusz, w którym użytkownik chce założyć konto bez rezerwowania wizyty. Wtedy powinien przejść do panelu rejestracji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_Ref95585592 \h </w:instrText>
      </w:r>
      <w:r w:rsidR="004523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16</w:t>
      </w:r>
      <w:r w:rsidR="004523C8">
        <w:fldChar w:fldCharType="end"/>
      </w:r>
      <w:r w:rsidR="004523C8">
        <w:t>.</w:t>
      </w:r>
      <w:r w:rsidR="0005486E">
        <w:t>)</w:t>
      </w:r>
      <w:r>
        <w:t>, który przynależy do sekcji logowania</w:t>
      </w:r>
      <w:r w:rsidR="0005486E">
        <w:t xml:space="preserve"> (</w:t>
      </w:r>
      <w:r w:rsidR="004523C8">
        <w:fldChar w:fldCharType="begin"/>
      </w:r>
      <w:r w:rsidR="004523C8">
        <w:instrText xml:space="preserve"> REF _Ref95585602 \h </w:instrText>
      </w:r>
      <w:r w:rsidR="004523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15</w:t>
      </w:r>
      <w:r w:rsidR="004523C8">
        <w:fldChar w:fldCharType="end"/>
      </w:r>
      <w:r w:rsidR="004523C8">
        <w:t>.</w:t>
      </w:r>
      <w:r w:rsidR="0005486E">
        <w:t>)</w:t>
      </w:r>
      <w:r>
        <w:t>.</w:t>
      </w:r>
      <w:r w:rsidR="001B5CB7">
        <w:t xml:space="preserve"> </w:t>
      </w:r>
      <w:r w:rsidR="005A7277">
        <w:t>Przechodząc do formularza rejestracji,</w:t>
      </w:r>
      <w:r w:rsidR="001B5CB7">
        <w:t xml:space="preserve"> użytkownik zostaje poproszony </w:t>
      </w:r>
      <w:r w:rsidR="0059672C">
        <w:t>o</w:t>
      </w:r>
      <w:r w:rsidR="001B5CB7">
        <w:t xml:space="preserve"> swoje dane osobowe oraz</w:t>
      </w:r>
      <w:r w:rsidR="00245BBE">
        <w:t xml:space="preserve"> teleadresowe, podobnie jak w </w:t>
      </w:r>
      <w:r w:rsidR="0071590D">
        <w:t>przypadku rezerwowania wizyty stomatologicznej.</w:t>
      </w:r>
    </w:p>
    <w:p w14:paraId="4C3856AB" w14:textId="77777777" w:rsidR="00666678" w:rsidRDefault="00341EBD" w:rsidP="0066667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80E042D" wp14:editId="57F94015">
            <wp:extent cx="5760085" cy="2775325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4FE" w14:textId="12856F15" w:rsidR="00341EBD" w:rsidRDefault="00666678" w:rsidP="001009F7">
      <w:pPr>
        <w:pStyle w:val="Legenda"/>
      </w:pPr>
      <w:bookmarkStart w:id="109" w:name="_Ref95585602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15</w:t>
        </w:r>
      </w:fldSimple>
      <w:bookmarkEnd w:id="109"/>
      <w:r>
        <w:t>. Sekcja logowania</w:t>
      </w:r>
    </w:p>
    <w:p w14:paraId="192730C4" w14:textId="77777777" w:rsidR="005F1D31" w:rsidRPr="005F1D31" w:rsidRDefault="005F1D31" w:rsidP="005F1D31"/>
    <w:p w14:paraId="5A1E1BDC" w14:textId="77777777" w:rsidR="00666678" w:rsidRDefault="00573C82" w:rsidP="00666678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1BC9E5" wp14:editId="10F32AC1">
            <wp:extent cx="5760085" cy="280533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EB" w14:textId="6385D3BA" w:rsidR="00573C82" w:rsidRPr="005B5D18" w:rsidRDefault="00666678" w:rsidP="001009F7">
      <w:pPr>
        <w:pStyle w:val="Legenda"/>
      </w:pPr>
      <w:bookmarkStart w:id="110" w:name="_Ref95585592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16</w:t>
        </w:r>
      </w:fldSimple>
      <w:bookmarkEnd w:id="110"/>
      <w:r>
        <w:t xml:space="preserve">. Panel do </w:t>
      </w:r>
      <w:r w:rsidR="00EC64B0">
        <w:t>utworzenia konta w systemie przez niezalogowanego użytkownika</w:t>
      </w:r>
    </w:p>
    <w:p w14:paraId="480B311C" w14:textId="2A62DCAD" w:rsidR="006129A1" w:rsidRDefault="006129A1" w:rsidP="006129A1">
      <w:pPr>
        <w:pStyle w:val="Nagwek3"/>
      </w:pPr>
      <w:bookmarkStart w:id="111" w:name="_Ref95997080"/>
      <w:bookmarkStart w:id="112" w:name="_Toc96004240"/>
      <w:r>
        <w:t xml:space="preserve">Panel </w:t>
      </w:r>
      <w:r w:rsidR="004A3C18">
        <w:t>pacjenta</w:t>
      </w:r>
      <w:bookmarkEnd w:id="111"/>
      <w:bookmarkEnd w:id="112"/>
    </w:p>
    <w:p w14:paraId="5818A273" w14:textId="68E1F979" w:rsidR="00E26869" w:rsidRDefault="004520C9" w:rsidP="00E26869">
      <w:r>
        <w:t xml:space="preserve">W poniższym podrozdziale omówione zostaną funkcjonalności dostępne dla pacjenta, który jest </w:t>
      </w:r>
      <w:r w:rsidR="00F171C5">
        <w:t xml:space="preserve">otworzył konto i jest </w:t>
      </w:r>
      <w:r>
        <w:t xml:space="preserve">zalogowany w systemie </w:t>
      </w:r>
      <w:r w:rsidR="00D53A00">
        <w:t>przychodni</w:t>
      </w:r>
      <w:r>
        <w:t>.</w:t>
      </w:r>
    </w:p>
    <w:p w14:paraId="1D6E3CB9" w14:textId="4447F6FC" w:rsidR="002E6DE4" w:rsidRDefault="002E6DE4" w:rsidP="00E26869">
      <w:r>
        <w:t>Po zalogowaniu się na swoje konto, użytkownik widzi panel pacjenta</w:t>
      </w:r>
      <w:r w:rsidR="00E73108">
        <w:t xml:space="preserve"> (</w:t>
      </w:r>
      <w:r w:rsidR="007E07C7">
        <w:fldChar w:fldCharType="begin"/>
      </w:r>
      <w:r w:rsidR="007E07C7">
        <w:instrText xml:space="preserve"> REF _Ref95588560 \h </w:instrText>
      </w:r>
      <w:r w:rsidR="007E07C7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17</w:t>
      </w:r>
      <w:r w:rsidR="007E07C7">
        <w:fldChar w:fldCharType="end"/>
      </w:r>
      <w:r w:rsidR="007E07C7">
        <w:t>.</w:t>
      </w:r>
      <w:r w:rsidR="00E73108">
        <w:t>)</w:t>
      </w:r>
      <w:r>
        <w:t xml:space="preserve"> na którym znajdują się jego dane oraz przyciski do ich zmiany lub usunięcia konta z systemu. Poniżej znajduje się najbliższa, zarezerwowana przez pacjenta wizyta</w:t>
      </w:r>
      <w:r w:rsidR="00200BAC">
        <w:t>, ostatnia przeprowadzona wizyta</w:t>
      </w:r>
      <w:r>
        <w:t xml:space="preserve"> oraz </w:t>
      </w:r>
      <w:r w:rsidR="00200BAC">
        <w:t>przyciski</w:t>
      </w:r>
      <w:r>
        <w:t xml:space="preserve">, </w:t>
      </w:r>
      <w:r w:rsidR="00200BAC">
        <w:t>które</w:t>
      </w:r>
      <w:r>
        <w:t xml:space="preserve"> </w:t>
      </w:r>
      <w:r w:rsidR="00356EA7">
        <w:t>przekierują</w:t>
      </w:r>
      <w:r>
        <w:t xml:space="preserve"> internautę do </w:t>
      </w:r>
      <w:r w:rsidR="000411A6">
        <w:t xml:space="preserve">sekcji zawierającej </w:t>
      </w:r>
      <w:r w:rsidR="00E83DCA">
        <w:t xml:space="preserve">jego </w:t>
      </w:r>
      <w:r w:rsidR="000411A6">
        <w:t>aktualne</w:t>
      </w:r>
      <w:r w:rsidR="00200BAC">
        <w:t xml:space="preserve"> lub zarchiwizowane</w:t>
      </w:r>
      <w:r w:rsidR="000411A6">
        <w:t xml:space="preserve"> rezerwacje.</w:t>
      </w:r>
    </w:p>
    <w:p w14:paraId="1222FCAE" w14:textId="3A130A4B" w:rsidR="0083170D" w:rsidRDefault="00AF5E5F" w:rsidP="00E26869">
      <w:r>
        <w:t>Z racji rozszerzonej funkcjonalności dostępnej dla zalogowanego użytkownika, zmiany pojawiły się także w menu nawigacyjnym, znajdującym się po lewej stronie witryny internetowej. Widoczne są tam elementy przekierowujące do następujących sekcji:</w:t>
      </w:r>
    </w:p>
    <w:p w14:paraId="077EB232" w14:textId="26A29C58" w:rsidR="00AF5E5F" w:rsidRDefault="00AF5E5F" w:rsidP="00C9330E">
      <w:pPr>
        <w:pStyle w:val="Akapitzlist"/>
        <w:numPr>
          <w:ilvl w:val="0"/>
          <w:numId w:val="39"/>
        </w:numPr>
      </w:pPr>
      <w:r>
        <w:t>„zarezerwuj”,</w:t>
      </w:r>
    </w:p>
    <w:p w14:paraId="41E91A4C" w14:textId="188D54B2" w:rsidR="00AF5E5F" w:rsidRDefault="00AF5E5F" w:rsidP="00C9330E">
      <w:pPr>
        <w:pStyle w:val="Akapitzlist"/>
        <w:numPr>
          <w:ilvl w:val="0"/>
          <w:numId w:val="39"/>
        </w:numPr>
      </w:pPr>
      <w:r>
        <w:t>„aktualne wizyty”,</w:t>
      </w:r>
    </w:p>
    <w:p w14:paraId="141F8711" w14:textId="228A81C0" w:rsidR="00AF5E5F" w:rsidRDefault="00AF5E5F" w:rsidP="00C9330E">
      <w:pPr>
        <w:pStyle w:val="Akapitzlist"/>
        <w:numPr>
          <w:ilvl w:val="0"/>
          <w:numId w:val="39"/>
        </w:numPr>
      </w:pPr>
      <w:r>
        <w:t>„historia wizyt”,</w:t>
      </w:r>
    </w:p>
    <w:p w14:paraId="3EAA339A" w14:textId="78532256" w:rsidR="00AF5E5F" w:rsidRDefault="00AF5E5F" w:rsidP="00C9330E">
      <w:pPr>
        <w:pStyle w:val="Akapitzlist"/>
        <w:numPr>
          <w:ilvl w:val="0"/>
          <w:numId w:val="39"/>
        </w:numPr>
      </w:pPr>
      <w:r>
        <w:t>„panel użytkownika”.</w:t>
      </w:r>
    </w:p>
    <w:p w14:paraId="15B6AA2B" w14:textId="3AF3CA88" w:rsidR="008D3B99" w:rsidRPr="00E26869" w:rsidRDefault="008D3B99" w:rsidP="008D3B99">
      <w:r>
        <w:t>Wszystkie z wymienionych sekcji zostaną przedstawione i opisane w kolejnych akapitach.</w:t>
      </w:r>
    </w:p>
    <w:p w14:paraId="2C9A7296" w14:textId="4EF78D6A" w:rsidR="002D5A5E" w:rsidRDefault="00227A64" w:rsidP="00227A6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8EF82" wp14:editId="395A11C6">
            <wp:extent cx="5760085" cy="280594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0F1" w14:textId="1A851367" w:rsidR="002D5A5E" w:rsidRDefault="002D5A5E" w:rsidP="001009F7">
      <w:pPr>
        <w:pStyle w:val="Legenda"/>
      </w:pPr>
      <w:bookmarkStart w:id="113" w:name="_Ref95588560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17</w:t>
        </w:r>
      </w:fldSimple>
      <w:bookmarkEnd w:id="113"/>
      <w:r>
        <w:t>. Panel pacjenta</w:t>
      </w:r>
    </w:p>
    <w:p w14:paraId="0ABF438F" w14:textId="150BA269" w:rsidR="00675F44" w:rsidRDefault="00675F44" w:rsidP="00675F44">
      <w:r>
        <w:t>W sekcji „zarezerwuj” pacjent ma możliwość um</w:t>
      </w:r>
      <w:r w:rsidR="003B1C2B">
        <w:t>ówienia nowej wizyty lekarskiej, bez konieczności wpis</w:t>
      </w:r>
      <w:r w:rsidR="00F15E45">
        <w:t>ywania swoich danych osobowych, ponieważ zostaną one pobrane z bazy danych</w:t>
      </w:r>
      <w:r w:rsidR="00D5642E">
        <w:t xml:space="preserve"> (</w:t>
      </w:r>
      <w:r w:rsidR="00C2487F">
        <w:fldChar w:fldCharType="begin"/>
      </w:r>
      <w:r w:rsidR="00C2487F">
        <w:instrText xml:space="preserve"> REF _Ref95590514 \h </w:instrText>
      </w:r>
      <w:r w:rsidR="00C2487F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18</w:t>
      </w:r>
      <w:r w:rsidR="00C2487F">
        <w:fldChar w:fldCharType="end"/>
      </w:r>
      <w:r w:rsidR="00C2487F">
        <w:t>.</w:t>
      </w:r>
      <w:r w:rsidR="00D5642E">
        <w:t>)</w:t>
      </w:r>
      <w:r w:rsidR="00F15E45">
        <w:t>.</w:t>
      </w:r>
      <w:r w:rsidR="009B0126">
        <w:t xml:space="preserve"> Podobnie jak w przypadku tworzenia wizyty przez niezalogowanego użytkownika, tutaj także pacjent zostanie poproszony o potwierdzenie wykonania rezerwacji w systemie.</w:t>
      </w:r>
    </w:p>
    <w:p w14:paraId="5BF0787C" w14:textId="77777777" w:rsidR="00E002DE" w:rsidRDefault="00E002DE" w:rsidP="00E002D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47286F1" wp14:editId="00EE32E1">
            <wp:extent cx="5760085" cy="281635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3AA" w14:textId="3157EA57" w:rsidR="00E002DE" w:rsidRDefault="00E002DE" w:rsidP="001009F7">
      <w:pPr>
        <w:pStyle w:val="Legenda"/>
      </w:pPr>
      <w:bookmarkStart w:id="114" w:name="_Ref9559051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18</w:t>
        </w:r>
      </w:fldSimple>
      <w:bookmarkEnd w:id="114"/>
      <w:r>
        <w:t xml:space="preserve">. Sekcja </w:t>
      </w:r>
      <w:r w:rsidR="00F576C0">
        <w:t>„</w:t>
      </w:r>
      <w:r>
        <w:t>zarezerwuj</w:t>
      </w:r>
      <w:r w:rsidR="00F576C0">
        <w:t>”</w:t>
      </w:r>
      <w:r>
        <w:t xml:space="preserve"> zalogowanego pacjenta</w:t>
      </w:r>
    </w:p>
    <w:p w14:paraId="05BA37E2" w14:textId="32EA9FEF" w:rsidR="005A1613" w:rsidRDefault="00EF7574" w:rsidP="005A1613">
      <w:r>
        <w:t>Jeżeli pacjent chce mieć wgląd do swoich przyszłych wizyt, może wyświetlić zawartość sekcji „aktualne wizyty”.</w:t>
      </w:r>
      <w:r w:rsidR="00B52F7C">
        <w:t xml:space="preserve"> Tam w formie listy przechowywane są podstawowe dane na temat każdej zaplanowanej wizyty.</w:t>
      </w:r>
      <w:r w:rsidR="003E360E">
        <w:t xml:space="preserve"> </w:t>
      </w:r>
      <w:r w:rsidR="005E211A">
        <w:t>Pacjent</w:t>
      </w:r>
      <w:r w:rsidR="003E360E">
        <w:t xml:space="preserve"> ma</w:t>
      </w:r>
      <w:r w:rsidR="005E211A">
        <w:t xml:space="preserve"> także</w:t>
      </w:r>
      <w:r w:rsidR="003E360E">
        <w:t xml:space="preserve"> możliwość </w:t>
      </w:r>
      <w:r w:rsidR="005E211A">
        <w:t>sortowania rezerwacji</w:t>
      </w:r>
      <w:r w:rsidR="003E360E">
        <w:t xml:space="preserve"> względem poszczególnych danych np. daty, godziny, ceny.</w:t>
      </w:r>
      <w:r w:rsidR="00066E5A">
        <w:t xml:space="preserve"> Natomiast każdą z zaplanowanych wizyt pacjent może odwołać, klikając w ikonę kosza znajdującą się po prawej stronie każdego </w:t>
      </w:r>
      <w:r w:rsidR="00066E5A">
        <w:lastRenderedPageBreak/>
        <w:t>elementu reprezentującego pojedynczą wizytę.</w:t>
      </w:r>
      <w:r w:rsidR="00C76823">
        <w:t xml:space="preserve"> Taka operacja oczywiści</w:t>
      </w:r>
      <w:r w:rsidR="00965B69">
        <w:t>e będzie wymagała potwierdzenia w wyskakującym okienku.</w:t>
      </w:r>
    </w:p>
    <w:p w14:paraId="01EC98EC" w14:textId="77777777" w:rsidR="00C13087" w:rsidRDefault="00EF6C86" w:rsidP="00C1308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CCB7C8" wp14:editId="221B5B5E">
            <wp:extent cx="5760085" cy="2810231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B41" w14:textId="4F228529" w:rsidR="00EF6C86" w:rsidRDefault="00C13087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19</w:t>
        </w:r>
      </w:fldSimple>
      <w:r>
        <w:t>. Sekcja „aktualne wizyty” zalogowanego pacjenta</w:t>
      </w:r>
    </w:p>
    <w:p w14:paraId="0A103568" w14:textId="59555BBC" w:rsidR="00264EE6" w:rsidRDefault="000B05E1" w:rsidP="00264EE6">
      <w:r>
        <w:t>Kolejną dostępna dla pacjenta funkcjonalnością pełni sekcja „historia wizyt”</w:t>
      </w:r>
      <w:r w:rsidR="00803CFC">
        <w:t>. Przechowywane są w niej wizyty zarchiwizowane, czyli takie, które zostały przeprowadzone w klinice.</w:t>
      </w:r>
      <w:r w:rsidR="00154D38">
        <w:t xml:space="preserve"> </w:t>
      </w:r>
      <w:r w:rsidR="00023AEF">
        <w:t>Taki status może wizycie nadać tylko lekarz lub administrator</w:t>
      </w:r>
      <w:r w:rsidR="00965D3E">
        <w:t>.</w:t>
      </w:r>
    </w:p>
    <w:p w14:paraId="037FA630" w14:textId="77777777" w:rsidR="005F51BD" w:rsidRDefault="005F51BD" w:rsidP="005F51BD">
      <w:pPr>
        <w:ind w:firstLine="0"/>
      </w:pPr>
    </w:p>
    <w:p w14:paraId="0F64D95A" w14:textId="77777777" w:rsidR="00E60C98" w:rsidRDefault="005F51BD" w:rsidP="00E60C9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F864570" wp14:editId="374CFA4D">
            <wp:extent cx="5760085" cy="2794921"/>
            <wp:effectExtent l="0" t="0" r="0" b="571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21F" w14:textId="56D08E68" w:rsidR="005F51BD" w:rsidRPr="00264EE6" w:rsidRDefault="00E60C98" w:rsidP="001009F7">
      <w:pPr>
        <w:pStyle w:val="Legenda"/>
      </w:pPr>
      <w:bookmarkStart w:id="115" w:name="_Ref95664747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20</w:t>
        </w:r>
      </w:fldSimple>
      <w:bookmarkEnd w:id="115"/>
      <w:r>
        <w:t xml:space="preserve">. Sekcja „historia </w:t>
      </w:r>
      <w:r w:rsidR="005A14FE">
        <w:t>wizyt</w:t>
      </w:r>
      <w:r>
        <w:t>”</w:t>
      </w:r>
      <w:r w:rsidR="009B32B6">
        <w:t xml:space="preserve"> zalogowanego pacjenta</w:t>
      </w:r>
    </w:p>
    <w:p w14:paraId="64D4A318" w14:textId="43D12589" w:rsidR="006129A1" w:rsidRDefault="006129A1" w:rsidP="006129A1">
      <w:pPr>
        <w:pStyle w:val="Nagwek3"/>
      </w:pPr>
      <w:bookmarkStart w:id="116" w:name="_Ref95997129"/>
      <w:bookmarkStart w:id="117" w:name="_Toc96004241"/>
      <w:r>
        <w:t xml:space="preserve">Panel </w:t>
      </w:r>
      <w:r w:rsidR="004A3C18">
        <w:t>lekarza</w:t>
      </w:r>
      <w:bookmarkEnd w:id="116"/>
      <w:bookmarkEnd w:id="117"/>
    </w:p>
    <w:p w14:paraId="3C41101F" w14:textId="458153D4" w:rsidR="00030BCF" w:rsidRDefault="007D49E6" w:rsidP="00030BCF">
      <w:r>
        <w:t>Stomatolodzy</w:t>
      </w:r>
      <w:r w:rsidR="00DD7326">
        <w:t xml:space="preserve"> oraz </w:t>
      </w:r>
      <w:r>
        <w:t>pozostali</w:t>
      </w:r>
      <w:r w:rsidR="00DD7326">
        <w:t xml:space="preserve"> specjaliści zatrudnieni w przychodni będą mieli dostęp do swoich k</w:t>
      </w:r>
      <w:r w:rsidR="009B12A2">
        <w:t xml:space="preserve">ont, w których </w:t>
      </w:r>
      <w:r w:rsidR="0093680E">
        <w:t>korzystać oni moją z następujących</w:t>
      </w:r>
      <w:r w:rsidR="009B12A2">
        <w:t xml:space="preserve"> funkcjonalności:</w:t>
      </w:r>
    </w:p>
    <w:p w14:paraId="6956A752" w14:textId="30CD7335" w:rsidR="009B12A2" w:rsidRDefault="00D211E4" w:rsidP="00E56AFD">
      <w:pPr>
        <w:pStyle w:val="Akapitzlist"/>
        <w:numPr>
          <w:ilvl w:val="0"/>
          <w:numId w:val="41"/>
        </w:numPr>
      </w:pPr>
      <w:r>
        <w:t>e</w:t>
      </w:r>
      <w:r w:rsidR="009B12A2">
        <w:t>dycja swoich danych, lub usunięcia konta</w:t>
      </w:r>
      <w:r w:rsidR="00E56AFD">
        <w:t>,</w:t>
      </w:r>
    </w:p>
    <w:p w14:paraId="693B6437" w14:textId="54C98222" w:rsidR="0073246C" w:rsidRDefault="0093680E" w:rsidP="00E56AFD">
      <w:pPr>
        <w:pStyle w:val="Akapitzlist"/>
        <w:numPr>
          <w:ilvl w:val="0"/>
          <w:numId w:val="41"/>
        </w:numPr>
      </w:pPr>
      <w:r>
        <w:lastRenderedPageBreak/>
        <w:t>z</w:t>
      </w:r>
      <w:r w:rsidR="0073246C">
        <w:t>miana statusu wizyty z aktualnej na zarchiwizowaną</w:t>
      </w:r>
      <w:r w:rsidR="00E56AFD">
        <w:t>,</w:t>
      </w:r>
    </w:p>
    <w:p w14:paraId="2C1BC8DC" w14:textId="51922FF0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swojego grafiku</w:t>
      </w:r>
      <w:r w:rsidR="00E56AFD">
        <w:t>,</w:t>
      </w:r>
    </w:p>
    <w:p w14:paraId="553407E1" w14:textId="7045DF01" w:rsidR="009B12A2" w:rsidRDefault="00D211E4" w:rsidP="00E56AFD">
      <w:pPr>
        <w:pStyle w:val="Akapitzlist"/>
        <w:numPr>
          <w:ilvl w:val="0"/>
          <w:numId w:val="41"/>
        </w:numPr>
      </w:pPr>
      <w:r>
        <w:t>p</w:t>
      </w:r>
      <w:r w:rsidR="009B12A2">
        <w:t>rzeglądanie zarchiwizowanych wizyt</w:t>
      </w:r>
      <w:r w:rsidR="00E56AFD">
        <w:t>.</w:t>
      </w:r>
    </w:p>
    <w:p w14:paraId="787AABFC" w14:textId="6E484F2D" w:rsidR="00EC7937" w:rsidRDefault="00953E76" w:rsidP="00EC7937">
      <w:r>
        <w:t xml:space="preserve">Od razu po zalogowaniu się na konto, </w:t>
      </w:r>
      <w:r w:rsidR="00D76F1B">
        <w:t>lekarz dostaje dostęp do panelu zarządzania swoim kontem, z którego również może przenieść się do najbliższej wizyty lub ostatniego wykonanego zabiegu</w:t>
      </w:r>
      <w:r w:rsidR="00F24915">
        <w:t xml:space="preserve"> (</w:t>
      </w:r>
      <w:r w:rsidR="00E10AC8">
        <w:fldChar w:fldCharType="begin"/>
      </w:r>
      <w:r w:rsidR="00E10AC8">
        <w:instrText xml:space="preserve"> REF _Ref95663734 \h </w:instrText>
      </w:r>
      <w:r w:rsidR="00E10AC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21</w:t>
      </w:r>
      <w:r w:rsidR="00E10AC8">
        <w:fldChar w:fldCharType="end"/>
      </w:r>
      <w:r w:rsidR="00E10AC8">
        <w:t>.</w:t>
      </w:r>
      <w:r w:rsidR="00F24915">
        <w:t>)</w:t>
      </w:r>
      <w:r w:rsidR="00D76F1B">
        <w:t>.</w:t>
      </w:r>
    </w:p>
    <w:p w14:paraId="14326E98" w14:textId="77777777" w:rsidR="00134DFC" w:rsidRDefault="00030BCF" w:rsidP="00134DF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B6A7EBF" wp14:editId="2B086CAB">
            <wp:extent cx="5760085" cy="28010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D32" w14:textId="6A9D199A" w:rsidR="00030BCF" w:rsidRDefault="00134DFC" w:rsidP="001009F7">
      <w:pPr>
        <w:pStyle w:val="Legenda"/>
      </w:pPr>
      <w:bookmarkStart w:id="118" w:name="_Ref9566373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21</w:t>
        </w:r>
      </w:fldSimple>
      <w:bookmarkEnd w:id="118"/>
      <w:r>
        <w:t>. Panel lekarza</w:t>
      </w:r>
    </w:p>
    <w:p w14:paraId="541792E4" w14:textId="71356985" w:rsidR="00A063FB" w:rsidRDefault="00132379" w:rsidP="00A063FB">
      <w:r>
        <w:t>Kolejną sekcją dostępną dla specjalisty jest jego grafik</w:t>
      </w:r>
      <w:r w:rsidR="009048CA">
        <w:t>. Po wybraniu konkretnej daty w </w:t>
      </w:r>
      <w:r>
        <w:t>kalendarzu lekarzowi zostanie wyświetlona lista wizyt zaplanowanych na dany dzień</w:t>
      </w:r>
      <w:r w:rsidR="0032168A">
        <w:t xml:space="preserve"> (</w:t>
      </w:r>
      <w:r w:rsidR="002B0B52">
        <w:fldChar w:fldCharType="begin"/>
      </w:r>
      <w:r w:rsidR="002B0B52">
        <w:instrText xml:space="preserve"> REF _Ref95664082 \h </w:instrText>
      </w:r>
      <w:r w:rsidR="002B0B52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22</w:t>
      </w:r>
      <w:r w:rsidR="002B0B52">
        <w:fldChar w:fldCharType="end"/>
      </w:r>
      <w:r w:rsidR="002B0B52">
        <w:t>.</w:t>
      </w:r>
      <w:r w:rsidR="0032168A">
        <w:t>)</w:t>
      </w:r>
      <w:r>
        <w:t>.</w:t>
      </w:r>
    </w:p>
    <w:p w14:paraId="2EA777EB" w14:textId="77777777" w:rsidR="00196952" w:rsidRDefault="00897134" w:rsidP="0019695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CAC7C5" wp14:editId="3FD748F5">
            <wp:extent cx="5760085" cy="2807169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C74" w14:textId="1187D479" w:rsidR="00137DFD" w:rsidRDefault="00196952" w:rsidP="001009F7">
      <w:pPr>
        <w:pStyle w:val="Legenda"/>
      </w:pPr>
      <w:bookmarkStart w:id="119" w:name="_Ref95664082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22</w:t>
        </w:r>
      </w:fldSimple>
      <w:bookmarkEnd w:id="119"/>
      <w:r>
        <w:t>. Sekcja „grafik” zalogowanego lekarza</w:t>
      </w:r>
    </w:p>
    <w:p w14:paraId="276B1B55" w14:textId="77777777" w:rsidR="00A063FB" w:rsidRDefault="00A063FB" w:rsidP="00A063FB"/>
    <w:p w14:paraId="04BEFA95" w14:textId="373C9CF4" w:rsidR="00B61F46" w:rsidRDefault="00B61F46" w:rsidP="00A063FB">
      <w:r>
        <w:lastRenderedPageBreak/>
        <w:t>Lekarz klikając w konkretną wizytę ma możliwość przeniesienia jej do archiwum</w:t>
      </w:r>
      <w:r w:rsidR="00FA6613">
        <w:t xml:space="preserve"> (co jednoznacznie oznacza, że wizyta się odbyła)</w:t>
      </w:r>
      <w:r>
        <w:t>, lub usunię</w:t>
      </w:r>
      <w:r w:rsidR="00FA6613">
        <w:t>cia jej z grafiku</w:t>
      </w:r>
      <w:r w:rsidR="009F2418">
        <w:t xml:space="preserve"> (</w:t>
      </w:r>
      <w:r w:rsidR="00396291">
        <w:fldChar w:fldCharType="begin"/>
      </w:r>
      <w:r w:rsidR="00396291">
        <w:instrText xml:space="preserve"> REF _Ref95664574 \h </w:instrText>
      </w:r>
      <w:r w:rsidR="0039629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23</w:t>
      </w:r>
      <w:r w:rsidR="00396291">
        <w:fldChar w:fldCharType="end"/>
      </w:r>
      <w:r w:rsidR="00396291">
        <w:t>.</w:t>
      </w:r>
      <w:r w:rsidR="009F2418">
        <w:t>)</w:t>
      </w:r>
      <w:r w:rsidR="00FA6613">
        <w:t>.</w:t>
      </w:r>
    </w:p>
    <w:p w14:paraId="61FB91F2" w14:textId="77777777" w:rsidR="006E7F0C" w:rsidRDefault="00AB06D9" w:rsidP="006E7F0C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6F3D026" wp14:editId="2CC75F5C">
            <wp:extent cx="5760085" cy="2796146"/>
            <wp:effectExtent l="0" t="0" r="0" b="444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EDA" w14:textId="3173E904" w:rsidR="00D21697" w:rsidRDefault="006E7F0C" w:rsidP="001009F7">
      <w:pPr>
        <w:pStyle w:val="Legenda"/>
      </w:pPr>
      <w:bookmarkStart w:id="120" w:name="_Ref9566457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23</w:t>
        </w:r>
      </w:fldSimple>
      <w:bookmarkEnd w:id="120"/>
      <w:r>
        <w:t>. Szczegóły rezerwacji wizyty</w:t>
      </w:r>
      <w:r w:rsidR="007A3987">
        <w:t xml:space="preserve"> – panel </w:t>
      </w:r>
      <w:r w:rsidR="00824C5E">
        <w:t>dostępny dla</w:t>
      </w:r>
      <w:r w:rsidR="007A3987">
        <w:t xml:space="preserve"> lekarza</w:t>
      </w:r>
    </w:p>
    <w:p w14:paraId="429E17D6" w14:textId="30BF4DA6" w:rsidR="00C9067B" w:rsidRPr="00C9067B" w:rsidRDefault="00631B4C" w:rsidP="00C9067B">
      <w:r>
        <w:t xml:space="preserve">Ostatnią sekcją dostępną dla lekarza będzie </w:t>
      </w:r>
      <w:r w:rsidR="006F3745">
        <w:t>historia</w:t>
      </w:r>
      <w:r>
        <w:t xml:space="preserve"> wizyt. </w:t>
      </w:r>
      <w:r w:rsidR="001709A4">
        <w:t xml:space="preserve">Panel ten ma wygląd zbliżony do przedstawionego na </w:t>
      </w:r>
      <w:r w:rsidR="001709A4">
        <w:fldChar w:fldCharType="begin"/>
      </w:r>
      <w:r w:rsidR="001709A4">
        <w:instrText xml:space="preserve"> REF _Ref95664747 \h </w:instrText>
      </w:r>
      <w:r w:rsidR="001709A4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20</w:t>
      </w:r>
      <w:r w:rsidR="001709A4">
        <w:fldChar w:fldCharType="end"/>
      </w:r>
      <w:r w:rsidR="001709A4">
        <w:t>.</w:t>
      </w:r>
      <w:r w:rsidR="007B707B">
        <w:t xml:space="preserve"> Stomatolog ma </w:t>
      </w:r>
      <w:r w:rsidR="00F95387">
        <w:t xml:space="preserve">możliwość </w:t>
      </w:r>
      <w:r w:rsidR="004368E0">
        <w:t>zmiany statusu wizyty</w:t>
      </w:r>
      <w:r w:rsidR="00CF651E">
        <w:t xml:space="preserve"> (na aktualną)</w:t>
      </w:r>
      <w:r w:rsidR="004368E0">
        <w:t xml:space="preserve"> </w:t>
      </w:r>
      <w:r w:rsidR="00C049CB">
        <w:t xml:space="preserve">lub jej </w:t>
      </w:r>
      <w:r w:rsidR="002E196C">
        <w:t>usunięcia</w:t>
      </w:r>
      <w:r w:rsidR="00C049CB">
        <w:t>.</w:t>
      </w:r>
    </w:p>
    <w:p w14:paraId="3C68984F" w14:textId="5B7ED0E5" w:rsidR="006129A1" w:rsidRDefault="006129A1" w:rsidP="006129A1">
      <w:pPr>
        <w:pStyle w:val="Nagwek3"/>
      </w:pPr>
      <w:bookmarkStart w:id="121" w:name="_Ref95997133"/>
      <w:bookmarkStart w:id="122" w:name="_Toc96004242"/>
      <w:r>
        <w:t>Panel administratora</w:t>
      </w:r>
      <w:bookmarkEnd w:id="121"/>
      <w:bookmarkEnd w:id="122"/>
    </w:p>
    <w:p w14:paraId="4D331DA3" w14:textId="5D770B5A" w:rsidR="00D61016" w:rsidRDefault="007E1D85" w:rsidP="007E1D85">
      <w:r>
        <w:t>W poniższym podrozdziale przedstawiona zostanie funkcjonalność dostępna dla administratora systemu rezerwacji wizyt. Taką rolę w systemie będzie prawdopodobnie miała osoba pracująca na recepcji.</w:t>
      </w:r>
    </w:p>
    <w:p w14:paraId="03650AE1" w14:textId="6C1EEB80" w:rsidR="000E3247" w:rsidRDefault="000E3247" w:rsidP="007E1D85">
      <w:r>
        <w:t xml:space="preserve">Od razu po zalogowaniu do panelu administratora </w:t>
      </w:r>
      <w:r w:rsidR="00EB4C9A">
        <w:t>użytkownik dostaje okno z </w:t>
      </w:r>
      <w:r w:rsidR="002D38E0">
        <w:t>możliwością zmiany swoich danych lub usunięcia konta</w:t>
      </w:r>
      <w:r w:rsidR="0027399B">
        <w:t xml:space="preserve"> (</w:t>
      </w:r>
      <w:r w:rsidR="00F534F5">
        <w:fldChar w:fldCharType="begin"/>
      </w:r>
      <w:r w:rsidR="00F534F5">
        <w:instrText xml:space="preserve"> REF _Ref95678592 \h </w:instrText>
      </w:r>
      <w:r w:rsidR="00F534F5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24</w:t>
      </w:r>
      <w:r w:rsidR="00F534F5">
        <w:fldChar w:fldCharType="end"/>
      </w:r>
      <w:r w:rsidR="00F534F5">
        <w:t>.</w:t>
      </w:r>
      <w:r w:rsidR="0027399B">
        <w:t>)</w:t>
      </w:r>
      <w:r w:rsidR="002D38E0">
        <w:t>.</w:t>
      </w:r>
    </w:p>
    <w:p w14:paraId="6AB31A81" w14:textId="77777777" w:rsidR="0095717B" w:rsidRDefault="00D61016" w:rsidP="0095717B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5DF2FC6" wp14:editId="0DD405D6">
            <wp:extent cx="5760085" cy="28010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C77" w14:textId="6902A0D6" w:rsidR="00250262" w:rsidRDefault="0095717B" w:rsidP="001009F7">
      <w:pPr>
        <w:pStyle w:val="Legenda"/>
      </w:pPr>
      <w:bookmarkStart w:id="123" w:name="_Ref95678592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24</w:t>
        </w:r>
      </w:fldSimple>
      <w:bookmarkEnd w:id="123"/>
      <w:r>
        <w:t>. Panel administratora</w:t>
      </w:r>
    </w:p>
    <w:p w14:paraId="6A054060" w14:textId="77777777" w:rsidR="0095717B" w:rsidRPr="0095717B" w:rsidRDefault="0095717B" w:rsidP="0095717B"/>
    <w:p w14:paraId="0161CE27" w14:textId="306AAA4C" w:rsidR="00250262" w:rsidRDefault="007928C8" w:rsidP="007928C8">
      <w:r>
        <w:t xml:space="preserve">W znajdującej się na najwyższej pozycji menu nawigacyjnego (po lewej stronie witryny internetowej) sekcji „grafik” </w:t>
      </w:r>
      <w:r w:rsidR="00D5739A">
        <w:t>administrator zaraz po wyborze konkretnego lekarza</w:t>
      </w:r>
      <w:r w:rsidR="009B3BEC">
        <w:t xml:space="preserve"> </w:t>
      </w:r>
      <w:r w:rsidR="0063773F">
        <w:t xml:space="preserve">z listy rozwijanej </w:t>
      </w:r>
      <w:r w:rsidR="009B3BEC">
        <w:t>oraz daty z kalendarza</w:t>
      </w:r>
      <w:r w:rsidR="00E80CC5">
        <w:t xml:space="preserve"> </w:t>
      </w:r>
      <w:r w:rsidR="00D5739A">
        <w:t>ma możliwość</w:t>
      </w:r>
      <w:r w:rsidR="00D414BC">
        <w:t xml:space="preserve"> rezerwowania wizyty na dowolny dostępny termin</w:t>
      </w:r>
      <w:r w:rsidR="00222E91">
        <w:t xml:space="preserve"> (</w:t>
      </w:r>
      <w:r w:rsidR="008D778D">
        <w:fldChar w:fldCharType="begin"/>
      </w:r>
      <w:r w:rsidR="008D778D">
        <w:instrText xml:space="preserve"> REF _Ref95678604 \h </w:instrText>
      </w:r>
      <w:r w:rsidR="008D778D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25</w:t>
      </w:r>
      <w:r w:rsidR="008D778D">
        <w:fldChar w:fldCharType="end"/>
      </w:r>
      <w:r w:rsidR="008D778D">
        <w:t>.</w:t>
      </w:r>
      <w:r w:rsidR="00222E91">
        <w:t>)</w:t>
      </w:r>
      <w:r w:rsidR="00D414BC">
        <w:t>.</w:t>
      </w:r>
      <w:r w:rsidR="00E2054B">
        <w:t xml:space="preserve"> Ta funkcjonalność przewidziana jest</w:t>
      </w:r>
      <w:r w:rsidR="008E212F">
        <w:t xml:space="preserve"> głównie</w:t>
      </w:r>
      <w:r w:rsidR="002E5A79">
        <w:t xml:space="preserve"> dla sytuacji, w której pacjent chce umówić się na wizytę telefonicznie, ponieważ nie chce lub nie potrafi założyć konta w systemie.</w:t>
      </w:r>
    </w:p>
    <w:p w14:paraId="09A720F4" w14:textId="77777777" w:rsidR="002B2C99" w:rsidRDefault="00B2001E" w:rsidP="002B2C9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67347F7" wp14:editId="6B1C3046">
            <wp:extent cx="5760085" cy="2816355"/>
            <wp:effectExtent l="0" t="0" r="0" b="317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544F" w14:textId="61111DD4" w:rsidR="00250262" w:rsidRDefault="002B2C99" w:rsidP="001009F7">
      <w:pPr>
        <w:pStyle w:val="Legenda"/>
      </w:pPr>
      <w:bookmarkStart w:id="124" w:name="_Ref9567860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25</w:t>
        </w:r>
      </w:fldSimple>
      <w:bookmarkEnd w:id="124"/>
      <w:r>
        <w:t xml:space="preserve">.Sekcja </w:t>
      </w:r>
      <w:r w:rsidR="003032AB">
        <w:t>„</w:t>
      </w:r>
      <w:r>
        <w:t>grafik</w:t>
      </w:r>
      <w:r w:rsidR="003032AB">
        <w:t>”</w:t>
      </w:r>
      <w:r>
        <w:t xml:space="preserve"> zalogowanego administratora</w:t>
      </w:r>
    </w:p>
    <w:p w14:paraId="380EC8DB" w14:textId="244C5BC5" w:rsidR="00874405" w:rsidRDefault="007729D0" w:rsidP="008354DF">
      <w:r>
        <w:t>Kolejnym panelem dostępnym dla administratora jest zestawienie wszystkich aktualnych wizyt w sekcji</w:t>
      </w:r>
      <w:r w:rsidR="003C13A4">
        <w:t xml:space="preserve"> o nazwie</w:t>
      </w:r>
      <w:r>
        <w:t xml:space="preserve"> „aktualne </w:t>
      </w:r>
      <w:r w:rsidR="00C614CE">
        <w:t>wizyty</w:t>
      </w:r>
      <w:r>
        <w:t>”</w:t>
      </w:r>
      <w:r w:rsidR="00592A1F">
        <w:t xml:space="preserve"> (</w:t>
      </w:r>
      <w:r w:rsidR="001F2F66">
        <w:fldChar w:fldCharType="begin"/>
      </w:r>
      <w:r w:rsidR="001F2F66">
        <w:instrText xml:space="preserve"> REF _Ref95679243 \h </w:instrText>
      </w:r>
      <w:r w:rsidR="001F2F66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26</w:t>
      </w:r>
      <w:r w:rsidR="001F2F66">
        <w:fldChar w:fldCharType="end"/>
      </w:r>
      <w:r w:rsidR="001F2F66">
        <w:t>.</w:t>
      </w:r>
      <w:r w:rsidR="00592A1F">
        <w:t>)</w:t>
      </w:r>
      <w:r>
        <w:t>.</w:t>
      </w:r>
      <w:r w:rsidR="003A22D3">
        <w:t xml:space="preserve"> </w:t>
      </w:r>
      <w:r w:rsidR="007B72D2">
        <w:t xml:space="preserve">Uprawnienia administratora </w:t>
      </w:r>
      <w:r w:rsidR="007B72D2">
        <w:lastRenderedPageBreak/>
        <w:t>w</w:t>
      </w:r>
      <w:r w:rsidR="00047D1E">
        <w:t> </w:t>
      </w:r>
      <w:r w:rsidR="007B72D2">
        <w:t xml:space="preserve">zakresie aktualnych wizyt są tożsame z </w:t>
      </w:r>
      <w:r w:rsidR="00A21951">
        <w:t>uprawnieniami lekarza. Innymi słowy</w:t>
      </w:r>
      <w:r w:rsidR="007B72D2">
        <w:t xml:space="preserve"> może on usuwać wizyty lub zmieniać ich status na zarchiwizowane.</w:t>
      </w:r>
    </w:p>
    <w:p w14:paraId="7F0E8B7F" w14:textId="77777777" w:rsidR="00443B67" w:rsidRDefault="00874405" w:rsidP="00443B67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1013EB3" wp14:editId="2A0BA651">
            <wp:extent cx="5760085" cy="2816355"/>
            <wp:effectExtent l="0" t="0" r="0" b="317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D37" w14:textId="51935EE8" w:rsidR="00874405" w:rsidRDefault="00443B67" w:rsidP="001009F7">
      <w:pPr>
        <w:pStyle w:val="Legenda"/>
      </w:pPr>
      <w:bookmarkStart w:id="125" w:name="_Ref95679243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26</w:t>
        </w:r>
      </w:fldSimple>
      <w:bookmarkEnd w:id="125"/>
      <w:r>
        <w:t>. Sekcja „aktualne wizyty” zalogowanego administratora</w:t>
      </w:r>
    </w:p>
    <w:p w14:paraId="6674795A" w14:textId="7403FEB0" w:rsidR="00DE2520" w:rsidRDefault="007C26D6" w:rsidP="00DE2520">
      <w:r>
        <w:t>Nastę</w:t>
      </w:r>
      <w:r w:rsidR="00B31654">
        <w:t>pn</w:t>
      </w:r>
      <w:r w:rsidR="0002203C">
        <w:t>ym panelem, z którego może skorzystać</w:t>
      </w:r>
      <w:r w:rsidR="002266B9">
        <w:t xml:space="preserve"> osoba posiadająca uprawnienia administratora jest archiwum wizyt</w:t>
      </w:r>
      <w:r w:rsidR="006C71B2">
        <w:t xml:space="preserve"> (</w:t>
      </w:r>
      <w:r w:rsidR="00F86FCC">
        <w:fldChar w:fldCharType="begin"/>
      </w:r>
      <w:r w:rsidR="00F86FCC">
        <w:instrText xml:space="preserve"> REF _Ref95679658 \h </w:instrText>
      </w:r>
      <w:r w:rsidR="00F86FCC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27</w:t>
      </w:r>
      <w:r w:rsidR="00F86FCC">
        <w:fldChar w:fldCharType="end"/>
      </w:r>
      <w:r w:rsidR="00F86FCC">
        <w:t>.</w:t>
      </w:r>
      <w:r w:rsidR="006C71B2">
        <w:t>)</w:t>
      </w:r>
      <w:r w:rsidR="002266B9">
        <w:t>.</w:t>
      </w:r>
      <w:r w:rsidR="00375B1B">
        <w:t xml:space="preserve"> W tej sekcji także uprawnienia administratora pokrywają się z uprawnieniami lekarza. Jedyna różnica jest taka, że administrator ma dostęp do </w:t>
      </w:r>
      <w:r w:rsidR="00E43574">
        <w:t>każdej</w:t>
      </w:r>
      <w:r w:rsidR="00375B1B">
        <w:t xml:space="preserve"> wizyt</w:t>
      </w:r>
      <w:r w:rsidR="00E43574">
        <w:t>y</w:t>
      </w:r>
      <w:r w:rsidR="00375B1B">
        <w:t xml:space="preserve"> w systemie, któr</w:t>
      </w:r>
      <w:r w:rsidR="00E43574">
        <w:t>a posiad status zarchiwizowanej</w:t>
      </w:r>
      <w:r w:rsidR="00375B1B">
        <w:t>.</w:t>
      </w:r>
    </w:p>
    <w:p w14:paraId="1C644984" w14:textId="77777777" w:rsidR="005B405E" w:rsidRDefault="00DE2520" w:rsidP="005B405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F1CD5A" wp14:editId="1AE9BD94">
            <wp:extent cx="5760085" cy="280900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ABF" w14:textId="7CA44039" w:rsidR="00DE2520" w:rsidRDefault="005B405E" w:rsidP="001009F7">
      <w:pPr>
        <w:pStyle w:val="Legenda"/>
      </w:pPr>
      <w:bookmarkStart w:id="126" w:name="_Ref95679658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27</w:t>
        </w:r>
      </w:fldSimple>
      <w:bookmarkEnd w:id="126"/>
      <w:r>
        <w:t>. Sekcja „archiwum wizyt” zalogowanego administratora</w:t>
      </w:r>
    </w:p>
    <w:p w14:paraId="73968CBD" w14:textId="1E7ED8C9" w:rsidR="00962AC0" w:rsidRDefault="0032745D" w:rsidP="00962AC0">
      <w:r>
        <w:t>Najważniejszym i zarazem najbardziej obszernym elementem wchodzącym w skład panelu administratora jest sekcja o nazwie „panel zarządzania”</w:t>
      </w:r>
      <w:r w:rsidR="00473223">
        <w:t xml:space="preserve"> (</w:t>
      </w:r>
      <w:r w:rsidR="00A370E4">
        <w:fldChar w:fldCharType="begin"/>
      </w:r>
      <w:r w:rsidR="00A370E4">
        <w:instrText xml:space="preserve"> REF _Ref95683103 \h </w:instrText>
      </w:r>
      <w:r w:rsidR="00A370E4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28</w:t>
      </w:r>
      <w:r w:rsidR="00A370E4">
        <w:fldChar w:fldCharType="end"/>
      </w:r>
      <w:r w:rsidR="00A370E4">
        <w:t>.</w:t>
      </w:r>
      <w:r w:rsidR="00473223">
        <w:t>)</w:t>
      </w:r>
      <w:r w:rsidR="0058456B">
        <w:t>.</w:t>
      </w:r>
      <w:r w:rsidR="00892446">
        <w:t xml:space="preserve"> W kolejnych akapitach zostaną omówione poszczególne funkcjonalności dostępne z poziomu tej sekcji.</w:t>
      </w:r>
    </w:p>
    <w:p w14:paraId="76FB75B6" w14:textId="77777777" w:rsidR="00964875" w:rsidRDefault="00962AC0" w:rsidP="0096487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D84BE1C" wp14:editId="29D1E04C">
            <wp:extent cx="5760085" cy="280716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558" w14:textId="1AB3974D" w:rsidR="00962AC0" w:rsidRDefault="00964875" w:rsidP="001009F7">
      <w:pPr>
        <w:pStyle w:val="Legenda"/>
      </w:pPr>
      <w:bookmarkStart w:id="127" w:name="_Ref95683103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28</w:t>
        </w:r>
      </w:fldSimple>
      <w:bookmarkEnd w:id="127"/>
      <w:r>
        <w:t>. Sekcja „panel zarządzania”</w:t>
      </w:r>
    </w:p>
    <w:p w14:paraId="39925807" w14:textId="4E732809" w:rsidR="00C77F7D" w:rsidRDefault="00C77F7D" w:rsidP="00C77F7D">
      <w:r>
        <w:t xml:space="preserve">Przedstawiony na powyższym zdjęciu panel </w:t>
      </w:r>
      <w:r w:rsidR="00F45C44">
        <w:t>zarządzania podzielić można na dwie główne części. Pierwsza z nich odpowiada za zarządzanie uż</w:t>
      </w:r>
      <w:r w:rsidR="00CF1C4D">
        <w:t>ytkownikami i zapewnia ona następujące funkcjonalności:</w:t>
      </w:r>
    </w:p>
    <w:p w14:paraId="32D3BEB5" w14:textId="0F4804BC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danych osobowych i kontaktowych dowolnego użytkownika systemu</w:t>
      </w:r>
      <w:r w:rsidR="008A7517">
        <w:t xml:space="preserve"> (</w:t>
      </w:r>
      <w:r w:rsidR="00286FD0">
        <w:fldChar w:fldCharType="begin"/>
      </w:r>
      <w:r w:rsidR="00286FD0">
        <w:instrText xml:space="preserve"> REF _Ref95683333 \h </w:instrText>
      </w:r>
      <w:r w:rsidR="00286FD0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29</w:t>
      </w:r>
      <w:r w:rsidR="00286FD0">
        <w:fldChar w:fldCharType="end"/>
      </w:r>
      <w:r w:rsidR="00286FD0">
        <w:t>.</w:t>
      </w:r>
      <w:r w:rsidR="008A7517">
        <w:t>)</w:t>
      </w:r>
      <w:r w:rsidR="00575A1D">
        <w:t>,</w:t>
      </w:r>
    </w:p>
    <w:p w14:paraId="4B68BCAE" w14:textId="1F1F7C57" w:rsidR="00CF1C4D" w:rsidRDefault="00C9252D" w:rsidP="00BA0BE1">
      <w:pPr>
        <w:pStyle w:val="Akapitzlist"/>
        <w:numPr>
          <w:ilvl w:val="0"/>
          <w:numId w:val="43"/>
        </w:numPr>
      </w:pPr>
      <w:r>
        <w:t>m</w:t>
      </w:r>
      <w:r w:rsidR="00CF1C4D">
        <w:t>odyfikacja uprawnień danego użytkownika</w:t>
      </w:r>
      <w:r w:rsidR="0049262B">
        <w:t xml:space="preserve"> – do wyboru są 3 rodzaje uprawnień tzn. pacjent, lekarz, administrator</w:t>
      </w:r>
      <w:r w:rsidR="00601C48">
        <w:t xml:space="preserve"> (</w:t>
      </w:r>
      <w:r w:rsidR="00C72B8D">
        <w:fldChar w:fldCharType="begin"/>
      </w:r>
      <w:r w:rsidR="00C72B8D">
        <w:instrText xml:space="preserve"> REF _Ref95683344 \h </w:instrText>
      </w:r>
      <w:r w:rsidR="00C72B8D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30</w:t>
      </w:r>
      <w:r w:rsidR="00C72B8D">
        <w:fldChar w:fldCharType="end"/>
      </w:r>
      <w:r w:rsidR="00C72B8D">
        <w:t>.</w:t>
      </w:r>
      <w:r w:rsidR="00601C48">
        <w:t>)</w:t>
      </w:r>
      <w:r w:rsidR="00575A1D">
        <w:t>,</w:t>
      </w:r>
    </w:p>
    <w:p w14:paraId="00D61925" w14:textId="7D112368" w:rsidR="00645E04" w:rsidRDefault="00645E04" w:rsidP="00BA0BE1">
      <w:pPr>
        <w:pStyle w:val="Akapitzlist"/>
        <w:numPr>
          <w:ilvl w:val="0"/>
          <w:numId w:val="43"/>
        </w:numPr>
      </w:pPr>
      <w:r>
        <w:t>usuwanie użytkownika z systemu</w:t>
      </w:r>
      <w:r w:rsidR="00F27DA1">
        <w:t xml:space="preserve"> (</w:t>
      </w:r>
      <w:r w:rsidR="003A5799">
        <w:fldChar w:fldCharType="begin"/>
      </w:r>
      <w:r w:rsidR="003A5799">
        <w:instrText xml:space="preserve"> REF _Ref95683631 \h </w:instrText>
      </w:r>
      <w:r w:rsidR="003A5799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32</w:t>
      </w:r>
      <w:r w:rsidR="003A5799">
        <w:fldChar w:fldCharType="end"/>
      </w:r>
      <w:r w:rsidR="003A5799">
        <w:t>.</w:t>
      </w:r>
      <w:r w:rsidR="00F27DA1">
        <w:t>)</w:t>
      </w:r>
      <w:r w:rsidR="00575A1D">
        <w:t>.</w:t>
      </w:r>
    </w:p>
    <w:p w14:paraId="1B9C35FD" w14:textId="77777777" w:rsidR="00A81977" w:rsidRDefault="00961CDD" w:rsidP="00A8197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7DEBBAA" wp14:editId="572E6848">
            <wp:extent cx="2880000" cy="6130800"/>
            <wp:effectExtent l="0" t="0" r="0" b="381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BF9B" w14:textId="6148498A" w:rsidR="00961CDD" w:rsidRDefault="00A81977" w:rsidP="001009F7">
      <w:pPr>
        <w:pStyle w:val="Legenda"/>
      </w:pPr>
      <w:bookmarkStart w:id="128" w:name="_Ref95683333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29</w:t>
        </w:r>
      </w:fldSimple>
      <w:bookmarkEnd w:id="128"/>
      <w:r>
        <w:t>. Formularz zmiany danych uż</w:t>
      </w:r>
      <w:r w:rsidR="00535E8A">
        <w:t>ytkownika</w:t>
      </w:r>
      <w:r w:rsidR="000F62AE">
        <w:t xml:space="preserve"> przez zalogowanego administratora</w:t>
      </w:r>
    </w:p>
    <w:p w14:paraId="5943A747" w14:textId="2457B4D8" w:rsidR="005C6458" w:rsidRPr="005C6458" w:rsidRDefault="005C6458" w:rsidP="005C6458">
      <w:r>
        <w:t xml:space="preserve">Przedstawiona na </w:t>
      </w:r>
      <w:r>
        <w:fldChar w:fldCharType="begin"/>
      </w:r>
      <w:r>
        <w:instrText xml:space="preserve"> REF _Ref95683344 \h </w:instrText>
      </w:r>
      <w:r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30</w:t>
      </w:r>
      <w:r>
        <w:fldChar w:fldCharType="end"/>
      </w:r>
      <w:r>
        <w:t xml:space="preserve">. możliwość zmiany roli użytkownika w systemie służy także do definiowania konta lekarza. Po wybraniu z listy uprawnień elementu „spec” administratorowi ukazuje się </w:t>
      </w:r>
      <w:r w:rsidR="00716608">
        <w:t>dodatkowy formularz do zdefiniowania specjalizacji lekarza oraz godzin, w których przeprowadza on zabiegi w przychodni</w:t>
      </w:r>
      <w:r w:rsidR="00D76798">
        <w:t xml:space="preserve"> (</w:t>
      </w:r>
      <w:r w:rsidR="00A13907">
        <w:fldChar w:fldCharType="begin"/>
      </w:r>
      <w:r w:rsidR="00A13907">
        <w:instrText xml:space="preserve"> REF _Ref95683593 \h </w:instrText>
      </w:r>
      <w:r w:rsidR="00A13907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31</w:t>
      </w:r>
      <w:r w:rsidR="00A13907">
        <w:fldChar w:fldCharType="end"/>
      </w:r>
      <w:r w:rsidR="00A13907">
        <w:t>.</w:t>
      </w:r>
      <w:r w:rsidR="00D76798">
        <w:t>)</w:t>
      </w:r>
      <w:r w:rsidR="00716608">
        <w:t>.</w:t>
      </w:r>
    </w:p>
    <w:p w14:paraId="13F5461E" w14:textId="77777777" w:rsidR="00C94137" w:rsidRDefault="00B7769F" w:rsidP="00C94137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D12C67" wp14:editId="7D8A1697">
            <wp:extent cx="2880000" cy="318400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601" w14:textId="3269AE0D" w:rsidR="00B7769F" w:rsidRDefault="00C94137" w:rsidP="001009F7">
      <w:pPr>
        <w:pStyle w:val="Legenda"/>
      </w:pPr>
      <w:bookmarkStart w:id="129" w:name="_Ref95683344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30</w:t>
        </w:r>
      </w:fldSimple>
      <w:bookmarkEnd w:id="129"/>
      <w:r>
        <w:t xml:space="preserve">. </w:t>
      </w:r>
      <w:r w:rsidR="00D3480A">
        <w:t>Formularz zmiany uprawień uż</w:t>
      </w:r>
      <w:r w:rsidR="009B0DA8">
        <w:t>ytkownika</w:t>
      </w:r>
    </w:p>
    <w:p w14:paraId="6FFC0A31" w14:textId="77777777" w:rsidR="00203A5B" w:rsidRDefault="00AF4D77" w:rsidP="00203A5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3F95E35" wp14:editId="609FCDE0">
            <wp:extent cx="3116580" cy="3756660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CB0" w14:textId="1EBFCB30" w:rsidR="00AF4D77" w:rsidRPr="00AF4D77" w:rsidRDefault="00203A5B" w:rsidP="001009F7">
      <w:pPr>
        <w:pStyle w:val="Legenda"/>
      </w:pPr>
      <w:bookmarkStart w:id="130" w:name="_Ref95683593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31</w:t>
        </w:r>
      </w:fldSimple>
      <w:bookmarkEnd w:id="130"/>
      <w:r>
        <w:t>. Definiowanie konta lekarza oraz</w:t>
      </w:r>
      <w:r w:rsidR="00F73DDA">
        <w:t xml:space="preserve"> ustawienie</w:t>
      </w:r>
      <w:r>
        <w:t xml:space="preserve"> jego dyspozycyjności w klinice</w:t>
      </w:r>
    </w:p>
    <w:p w14:paraId="2395A6C6" w14:textId="3896A51E" w:rsidR="00C8336A" w:rsidRDefault="00C8336A" w:rsidP="00874405">
      <w:pPr>
        <w:ind w:firstLine="0"/>
        <w:jc w:val="center"/>
      </w:pPr>
    </w:p>
    <w:p w14:paraId="7C70CE6F" w14:textId="77777777" w:rsidR="00251E32" w:rsidRDefault="00DD7919" w:rsidP="00251E32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89A51F" wp14:editId="2A636FD1">
            <wp:extent cx="2880000" cy="4082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34" w14:textId="2F874F21" w:rsidR="00DD7919" w:rsidRDefault="00251E32" w:rsidP="001009F7">
      <w:pPr>
        <w:pStyle w:val="Legenda"/>
      </w:pPr>
      <w:bookmarkStart w:id="131" w:name="_Ref95683631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32</w:t>
        </w:r>
      </w:fldSimple>
      <w:bookmarkEnd w:id="131"/>
      <w:r>
        <w:t xml:space="preserve">. </w:t>
      </w:r>
      <w:r w:rsidR="00D87962">
        <w:t>Formularz usuwania konta uż</w:t>
      </w:r>
      <w:r w:rsidR="000E1B43">
        <w:t>ytkownika</w:t>
      </w:r>
      <w:r w:rsidR="00DB54AC">
        <w:t xml:space="preserve"> z systemu</w:t>
      </w:r>
    </w:p>
    <w:p w14:paraId="27088095" w14:textId="22C20517" w:rsidR="007D5F19" w:rsidRDefault="002356AF" w:rsidP="007D5F19">
      <w:r>
        <w:t>Druga część panelu zarządzania pozwala administratorowi zarządzać specjalizacjami wpisanymi w działalność przychodni oraz usługami (zabiegami) wykonywanymi w ramach tych specjalizacji.</w:t>
      </w:r>
      <w:r w:rsidR="009125DD">
        <w:t xml:space="preserve"> Jeżeli klinika zechce poszerzyć zakres świadczonych przez siebie usług, administrator jest w stanie dodać konkretną specjalizację i od razu przypisać do niej zabiegi określając im nazwę oraz należność</w:t>
      </w:r>
      <w:r w:rsidR="007942F6">
        <w:t xml:space="preserve"> (</w:t>
      </w:r>
      <w:r w:rsidR="007C6029">
        <w:fldChar w:fldCharType="begin"/>
      </w:r>
      <w:r w:rsidR="007C6029">
        <w:instrText xml:space="preserve"> REF _Ref95683991 \h </w:instrText>
      </w:r>
      <w:r w:rsidR="007C6029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33</w:t>
      </w:r>
      <w:r w:rsidR="007C6029">
        <w:fldChar w:fldCharType="end"/>
      </w:r>
      <w:r w:rsidR="007C6029">
        <w:t>.</w:t>
      </w:r>
      <w:r w:rsidR="007942F6">
        <w:t>)</w:t>
      </w:r>
      <w:r w:rsidR="009125DD">
        <w:t>.</w:t>
      </w:r>
    </w:p>
    <w:p w14:paraId="7024126A" w14:textId="4DB94DF9" w:rsidR="005D571B" w:rsidRDefault="005D571B" w:rsidP="007D5F19">
      <w:r>
        <w:t xml:space="preserve">Oczywiście może też zaistnieć scenariusz, w którym wystarczy dodać konkretną usługę do istniejącej już specjalizacji i taka </w:t>
      </w:r>
      <w:r w:rsidR="00124207">
        <w:t>funkcjonalność</w:t>
      </w:r>
      <w:r>
        <w:t xml:space="preserve"> także </w:t>
      </w:r>
      <w:r w:rsidR="00124207">
        <w:t>została</w:t>
      </w:r>
      <w:r w:rsidR="00FB510B">
        <w:t xml:space="preserve"> zaimplementowana w </w:t>
      </w:r>
      <w:r>
        <w:t>przedstawionym panelu zarządzania</w:t>
      </w:r>
      <w:r w:rsidR="0025380E">
        <w:t xml:space="preserve"> (</w:t>
      </w:r>
      <w:r w:rsidR="00E02378">
        <w:fldChar w:fldCharType="begin"/>
      </w:r>
      <w:r w:rsidR="00E02378">
        <w:instrText xml:space="preserve"> REF _Ref95684087 \h </w:instrText>
      </w:r>
      <w:r w:rsidR="00E02378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34</w:t>
      </w:r>
      <w:r w:rsidR="00E02378">
        <w:fldChar w:fldCharType="end"/>
      </w:r>
      <w:r w:rsidR="00E02378">
        <w:t>.</w:t>
      </w:r>
      <w:r w:rsidR="0025380E">
        <w:t>)</w:t>
      </w:r>
      <w:r>
        <w:t>.</w:t>
      </w:r>
    </w:p>
    <w:p w14:paraId="746D9B75" w14:textId="39383EFB" w:rsidR="0006386A" w:rsidRPr="007D5F19" w:rsidRDefault="0006386A" w:rsidP="007D5F19">
      <w:r>
        <w:t>Analogicznie, jeżeli w przypadku zakończenia ws</w:t>
      </w:r>
      <w:r w:rsidR="00FB510B">
        <w:t>półpracy lekarza działającego w </w:t>
      </w:r>
      <w:r>
        <w:t>obszarze danej specjalizacji</w:t>
      </w:r>
      <w:r w:rsidR="003F2EDF">
        <w:t xml:space="preserve"> i wykonującego określone zabiegi, przewidziano także możliwość usuwania poszczególnych usług</w:t>
      </w:r>
      <w:r w:rsidR="00D10916">
        <w:t xml:space="preserve"> (</w:t>
      </w:r>
      <w:r w:rsidR="003D6B41">
        <w:fldChar w:fldCharType="begin"/>
      </w:r>
      <w:r w:rsidR="003D6B41">
        <w:instrText xml:space="preserve"> REF _Ref95684250 \h </w:instrText>
      </w:r>
      <w:r w:rsidR="003D6B41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35</w:t>
      </w:r>
      <w:r w:rsidR="003D6B41">
        <w:fldChar w:fldCharType="end"/>
      </w:r>
      <w:r w:rsidR="003D6B41">
        <w:t>.</w:t>
      </w:r>
      <w:r w:rsidR="00D10916">
        <w:t>)</w:t>
      </w:r>
      <w:r w:rsidR="003F2EDF">
        <w:t xml:space="preserve"> oraz specjalizacji</w:t>
      </w:r>
      <w:r w:rsidR="00256AE5">
        <w:t xml:space="preserve"> (</w:t>
      </w:r>
      <w:r w:rsidR="0001684A">
        <w:fldChar w:fldCharType="begin"/>
      </w:r>
      <w:r w:rsidR="0001684A">
        <w:instrText xml:space="preserve"> REF _Ref95684261 \h </w:instrText>
      </w:r>
      <w:r w:rsidR="0001684A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36</w:t>
      </w:r>
      <w:r w:rsidR="0001684A">
        <w:fldChar w:fldCharType="end"/>
      </w:r>
      <w:r w:rsidR="00EC00C1">
        <w:t>.</w:t>
      </w:r>
      <w:r w:rsidR="00256AE5">
        <w:t>)</w:t>
      </w:r>
      <w:r w:rsidR="003F2EDF">
        <w:t>.</w:t>
      </w:r>
    </w:p>
    <w:p w14:paraId="783D5B83" w14:textId="77777777" w:rsidR="00B4215E" w:rsidRDefault="009164CE" w:rsidP="00B4215E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CCCD7D2" wp14:editId="43C580B7">
            <wp:extent cx="2880000" cy="3693600"/>
            <wp:effectExtent l="0" t="0" r="0" b="254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F08" w14:textId="2C89D976" w:rsidR="00DD7919" w:rsidRDefault="00B4215E" w:rsidP="001009F7">
      <w:pPr>
        <w:pStyle w:val="Legenda"/>
      </w:pPr>
      <w:bookmarkStart w:id="132" w:name="_Ref95683991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33</w:t>
        </w:r>
      </w:fldSimple>
      <w:bookmarkEnd w:id="132"/>
      <w:r>
        <w:t>. Fo</w:t>
      </w:r>
      <w:r w:rsidR="002B53B8">
        <w:t>rmularz dodawania specjalizacji</w:t>
      </w:r>
    </w:p>
    <w:p w14:paraId="060B9F7A" w14:textId="77777777" w:rsidR="009164CE" w:rsidRDefault="009164CE" w:rsidP="00874405">
      <w:pPr>
        <w:ind w:firstLine="0"/>
        <w:jc w:val="center"/>
      </w:pPr>
    </w:p>
    <w:p w14:paraId="5CA4734E" w14:textId="77777777" w:rsidR="00AC5833" w:rsidRDefault="000A4C60" w:rsidP="00AC5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C9EFAF0" wp14:editId="529C7481">
            <wp:extent cx="3025140" cy="372280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7D8" w14:textId="14F264F8" w:rsidR="00E449D4" w:rsidRDefault="00AC5833" w:rsidP="001009F7">
      <w:pPr>
        <w:pStyle w:val="Legenda"/>
      </w:pPr>
      <w:bookmarkStart w:id="133" w:name="_Ref95684087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34</w:t>
        </w:r>
      </w:fldSimple>
      <w:bookmarkEnd w:id="133"/>
      <w:r>
        <w:t>. For</w:t>
      </w:r>
      <w:r w:rsidR="009F1B89">
        <w:t xml:space="preserve">mularz dodawania </w:t>
      </w:r>
      <w:r>
        <w:t xml:space="preserve">usługi do </w:t>
      </w:r>
      <w:r w:rsidR="003658F6">
        <w:t>wybranej</w:t>
      </w:r>
      <w:r>
        <w:t xml:space="preserve"> specjalizacji</w:t>
      </w:r>
    </w:p>
    <w:p w14:paraId="42992C43" w14:textId="77777777" w:rsidR="00FA1A0B" w:rsidRDefault="00FA1A0B" w:rsidP="00874405">
      <w:pPr>
        <w:ind w:firstLine="0"/>
        <w:jc w:val="center"/>
      </w:pPr>
    </w:p>
    <w:p w14:paraId="0A7A76CC" w14:textId="77777777" w:rsidR="00324EB0" w:rsidRDefault="00C8336A" w:rsidP="00324EB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270BB50" wp14:editId="39CEA2D6">
            <wp:extent cx="2880000" cy="3354947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D61" w14:textId="11E82B9B" w:rsidR="00C8336A" w:rsidRDefault="00324EB0" w:rsidP="001009F7">
      <w:pPr>
        <w:pStyle w:val="Legenda"/>
      </w:pPr>
      <w:bookmarkStart w:id="134" w:name="_Ref95684250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35</w:t>
        </w:r>
      </w:fldSimple>
      <w:bookmarkEnd w:id="134"/>
      <w:r>
        <w:t>. Panel służący do usuwania usług danej specjalizacji</w:t>
      </w:r>
    </w:p>
    <w:p w14:paraId="1F08DBF0" w14:textId="77777777" w:rsidR="009F1B89" w:rsidRDefault="009F1B89" w:rsidP="00874405">
      <w:pPr>
        <w:ind w:firstLine="0"/>
        <w:jc w:val="center"/>
      </w:pPr>
    </w:p>
    <w:p w14:paraId="38969BDA" w14:textId="77777777" w:rsidR="00101069" w:rsidRDefault="00DC216E" w:rsidP="00101069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D757647" wp14:editId="353FF4EB">
            <wp:extent cx="2880000" cy="3197158"/>
            <wp:effectExtent l="0" t="0" r="0" b="381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4BF" w14:textId="49C269C3" w:rsidR="00DC216E" w:rsidRPr="00D61016" w:rsidRDefault="00101069" w:rsidP="001009F7">
      <w:pPr>
        <w:pStyle w:val="Legenda"/>
      </w:pPr>
      <w:bookmarkStart w:id="135" w:name="_Ref95684261"/>
      <w:r>
        <w:t xml:space="preserve">Rys. </w:t>
      </w:r>
      <w:fldSimple w:instr=" STYLEREF 1 \s ">
        <w:r w:rsidR="00C738A4">
          <w:rPr>
            <w:noProof/>
          </w:rPr>
          <w:t>6</w:t>
        </w:r>
      </w:fldSimple>
      <w:r w:rsidR="003E6644">
        <w:t>.</w:t>
      </w:r>
      <w:fldSimple w:instr=" SEQ Rys. \* ARABIC \s 1 ">
        <w:r w:rsidR="00C738A4">
          <w:rPr>
            <w:noProof/>
          </w:rPr>
          <w:t>36</w:t>
        </w:r>
      </w:fldSimple>
      <w:bookmarkEnd w:id="135"/>
      <w:r>
        <w:t>. Panel służący do usuwania specjalizacji</w:t>
      </w:r>
    </w:p>
    <w:p w14:paraId="34E7A1CA" w14:textId="56953FA0" w:rsidR="0032762E" w:rsidRDefault="0032762E" w:rsidP="00875899">
      <w:pPr>
        <w:pStyle w:val="Nagwek1"/>
      </w:pPr>
      <w:bookmarkStart w:id="136" w:name="_Toc96004243"/>
      <w:r>
        <w:lastRenderedPageBreak/>
        <w:t>Testowanie</w:t>
      </w:r>
      <w:bookmarkEnd w:id="136"/>
    </w:p>
    <w:p w14:paraId="395C2940" w14:textId="4EF17957" w:rsidR="00D60032" w:rsidRPr="00D60032" w:rsidRDefault="00B211FB" w:rsidP="00D60032">
      <w:r>
        <w:t>System informatyczny będący przedmiotem niniejszego opracowania został przetestowany manualnie przez autorów.</w:t>
      </w:r>
      <w:r w:rsidR="003A0C03">
        <w:t xml:space="preserve"> Z racji </w:t>
      </w:r>
      <w:r w:rsidR="00776ADE">
        <w:t>ob</w:t>
      </w:r>
      <w:r w:rsidR="000C15C8">
        <w:t>fitej funkcjonalności systemu w </w:t>
      </w:r>
      <w:r w:rsidR="00776ADE">
        <w:t>niniejszym rozdziale przedstawiono testy najbardziej znaczących procesów.</w:t>
      </w:r>
    </w:p>
    <w:p w14:paraId="6FC0A605" w14:textId="5498FFCA" w:rsidR="00832D44" w:rsidRDefault="00832D44" w:rsidP="00832D44">
      <w:pPr>
        <w:pStyle w:val="Nagwek2"/>
      </w:pPr>
      <w:bookmarkStart w:id="137" w:name="_Ref95997089"/>
      <w:bookmarkStart w:id="138" w:name="_Toc96004244"/>
      <w:r>
        <w:t>Testy zabezpieczeń</w:t>
      </w:r>
      <w:bookmarkEnd w:id="137"/>
      <w:bookmarkEnd w:id="138"/>
    </w:p>
    <w:p w14:paraId="5897594A" w14:textId="316A0BC0" w:rsidR="008E0318" w:rsidRDefault="00694193" w:rsidP="008E0318">
      <w:r>
        <w:t xml:space="preserve">Zabezpieczenie aplikacji internetowej ma na celu </w:t>
      </w:r>
      <w:r w:rsidR="00835768">
        <w:t xml:space="preserve">przede wszystkim </w:t>
      </w:r>
      <w:r>
        <w:t>ograniczenie dostępu osobom nieautoryzowanym do określonych danych oraz funkcjonalnoś</w:t>
      </w:r>
      <w:r w:rsidR="002D3917">
        <w:t>ci</w:t>
      </w:r>
      <w:r w:rsidR="00CE581F">
        <w:t>.</w:t>
      </w:r>
      <w:r w:rsidR="00AA14BB">
        <w:t xml:space="preserve"> Niezmiernie istotną kwestią jest także zaprojektowanie i zaimplementowanie </w:t>
      </w:r>
      <w:r w:rsidR="00911BE6">
        <w:t>metod</w:t>
      </w:r>
      <w:r w:rsidR="00AA14BB">
        <w:t xml:space="preserve"> </w:t>
      </w:r>
      <w:r w:rsidR="00CD3359">
        <w:t>weryfikujących</w:t>
      </w:r>
      <w:r w:rsidR="00A17718">
        <w:t xml:space="preserve"> </w:t>
      </w:r>
      <w:r w:rsidR="00C6031B">
        <w:t>poprawność danych wprowadzanych do formularzy</w:t>
      </w:r>
      <w:r w:rsidR="00AA14BB">
        <w:t>.</w:t>
      </w:r>
    </w:p>
    <w:p w14:paraId="1B520CC4" w14:textId="52098DE9" w:rsidR="00DF1739" w:rsidRDefault="006E5FB3" w:rsidP="008E0318">
      <w:r>
        <w:t xml:space="preserve">Każdy użytkownik systemu, aby uzyskać dostęp do swego panelu musi podać login (czyli adres e-mail podany podczas rejestracji konta) oraz hasło. </w:t>
      </w:r>
      <w:r w:rsidR="003727CB">
        <w:t xml:space="preserve">Dane te przechowywane są w bazie danych </w:t>
      </w:r>
      <w:proofErr w:type="spellStart"/>
      <w:r w:rsidR="003727CB">
        <w:t>Mongo</w:t>
      </w:r>
      <w:proofErr w:type="spellEnd"/>
      <w:r w:rsidR="003727CB">
        <w:t xml:space="preserve"> DB</w:t>
      </w:r>
      <w:r w:rsidR="00976973">
        <w:t>, przy czym hasła przechowywane są w formie niejawnej</w:t>
      </w:r>
      <w:r w:rsidR="00265217">
        <w:t xml:space="preserve"> (co </w:t>
      </w:r>
      <w:r w:rsidR="00747E4E">
        <w:t>przedstawione jest</w:t>
      </w:r>
      <w:r w:rsidR="00265217">
        <w:t xml:space="preserve"> na </w:t>
      </w:r>
      <w:r w:rsidR="00265217">
        <w:fldChar w:fldCharType="begin"/>
      </w:r>
      <w:r w:rsidR="00265217">
        <w:instrText xml:space="preserve"> REF _Ref95744737 \h </w:instrText>
      </w:r>
      <w:r w:rsidR="00265217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</w:t>
      </w:r>
      <w:r w:rsidR="00265217">
        <w:fldChar w:fldCharType="end"/>
      </w:r>
      <w:r w:rsidR="00265217">
        <w:t>.)</w:t>
      </w:r>
      <w:r w:rsidR="00976973">
        <w:t>. Oznacza to, że ciąg znaków reprezentujący hasło danego użytkownika to wartość bezpiecznej funkcji haszującej, któ</w:t>
      </w:r>
      <w:r w:rsidR="00F516B9">
        <w:t>ra</w:t>
      </w:r>
      <w:r w:rsidR="00976973">
        <w:t xml:space="preserve"> </w:t>
      </w:r>
      <w:r w:rsidR="005938A4">
        <w:t xml:space="preserve">tworzy wspomniany ciąg znaków na podstawie </w:t>
      </w:r>
      <w:r w:rsidR="00F516B9">
        <w:t>tegoż hasła.</w:t>
      </w:r>
      <w:r w:rsidR="00A40049">
        <w:t xml:space="preserve"> </w:t>
      </w:r>
      <w:r w:rsidR="00C400A8">
        <w:t>Dzięki zastosowaniu takiego mechanizmu, jedyną osobą która zna formę jawną hasła uż</w:t>
      </w:r>
      <w:r w:rsidR="00D207A3">
        <w:t>ytkownika jest on sam</w:t>
      </w:r>
      <w:r w:rsidR="008749E1">
        <w:t>.</w:t>
      </w:r>
    </w:p>
    <w:p w14:paraId="5510A54A" w14:textId="1CE1C576" w:rsidR="008300CA" w:rsidRDefault="00B22F1E" w:rsidP="008300C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C60FFEF" wp14:editId="504732EA">
            <wp:extent cx="4343400" cy="19431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F8" w14:textId="529C5A5C" w:rsidR="00DA1F48" w:rsidRDefault="008300CA" w:rsidP="001009F7">
      <w:pPr>
        <w:pStyle w:val="Legenda"/>
      </w:pPr>
      <w:bookmarkStart w:id="139" w:name="_Ref95744737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1</w:t>
        </w:r>
      </w:fldSimple>
      <w:bookmarkEnd w:id="139"/>
      <w:r>
        <w:t xml:space="preserve">. Dokument bazy danych </w:t>
      </w:r>
      <w:proofErr w:type="spellStart"/>
      <w:r>
        <w:t>Mongo</w:t>
      </w:r>
      <w:proofErr w:type="spellEnd"/>
      <w:r>
        <w:t xml:space="preserve"> DB reprezentujący przykładowego </w:t>
      </w:r>
      <w:r w:rsidR="00554A5C">
        <w:t>pacjenta</w:t>
      </w:r>
    </w:p>
    <w:p w14:paraId="63EF2191" w14:textId="2E1E42CB" w:rsidR="007135A6" w:rsidRDefault="00252F89" w:rsidP="007135A6">
      <w:r>
        <w:t>W celu zabezpieczenia dostępu do funkcjonalności projektowanej aplikacji</w:t>
      </w:r>
      <w:r w:rsidR="00986C5C">
        <w:t>,</w:t>
      </w:r>
      <w:r>
        <w:t xml:space="preserve"> dostępnych wyłącznie dla użytkowników o określonej roli w systemie, zastosowano standard JWT (ang. </w:t>
      </w:r>
      <w:r w:rsidRPr="00252F89">
        <w:rPr>
          <w:i/>
        </w:rPr>
        <w:t xml:space="preserve">JSON Web </w:t>
      </w:r>
      <w:proofErr w:type="spellStart"/>
      <w:r w:rsidRPr="00252F89">
        <w:rPr>
          <w:i/>
        </w:rPr>
        <w:t>Tokens</w:t>
      </w:r>
      <w:proofErr w:type="spellEnd"/>
      <w:r>
        <w:t>)</w:t>
      </w:r>
      <w:r w:rsidR="00986C5C">
        <w:t>. Podczas logowania</w:t>
      </w:r>
      <w:r w:rsidR="002502F7">
        <w:t xml:space="preserve"> się</w:t>
      </w:r>
      <w:r w:rsidR="00986C5C">
        <w:t xml:space="preserve"> do </w:t>
      </w:r>
      <w:r w:rsidR="0010759B">
        <w:t>systemu</w:t>
      </w:r>
      <w:r w:rsidR="00986C5C">
        <w:t>, tworzony jest pojedynczy obiekt</w:t>
      </w:r>
      <w:r w:rsidR="00125CF3">
        <w:t xml:space="preserve"> (tak zwany token)</w:t>
      </w:r>
      <w:r w:rsidR="00986C5C">
        <w:t xml:space="preserve"> </w:t>
      </w:r>
      <w:r w:rsidR="000434FE">
        <w:t>i zapisywany w pamięci przeglądarki razem z danymi logującego się użytkownika.</w:t>
      </w:r>
      <w:r w:rsidR="002C3C18">
        <w:t xml:space="preserve"> </w:t>
      </w:r>
      <w:r w:rsidR="00BB2C65">
        <w:t xml:space="preserve">Następnie, gdy użytkownik chce skorzystać z danej funkcjonalności </w:t>
      </w:r>
      <w:r w:rsidR="007713AE">
        <w:t>np.</w:t>
      </w:r>
      <w:r w:rsidR="00BB2C65">
        <w:t xml:space="preserve"> archiwizowani</w:t>
      </w:r>
      <w:r w:rsidR="00DB27A1">
        <w:t>a</w:t>
      </w:r>
      <w:r w:rsidR="00BB2C65">
        <w:t xml:space="preserve"> wizyty, serwer aplikacji </w:t>
      </w:r>
      <w:r w:rsidR="005D4DAD">
        <w:t>weryfikuje</w:t>
      </w:r>
      <w:r w:rsidR="00BB2C65">
        <w:t xml:space="preserve">, czy w pamięci przeglądarki zalogowanego użytkownika znajduje się </w:t>
      </w:r>
      <w:r w:rsidR="005D4DAD">
        <w:t>wspomniany token o</w:t>
      </w:r>
      <w:r w:rsidR="00677207">
        <w:t>raz sprawdza rolę użytkownika i </w:t>
      </w:r>
      <w:r w:rsidR="005D4DAD">
        <w:t>na tej podstawie wyświetlana zostaje</w:t>
      </w:r>
      <w:r w:rsidR="006E1C30">
        <w:t xml:space="preserve"> odpowiednia</w:t>
      </w:r>
      <w:r w:rsidR="005D4DAD">
        <w:t xml:space="preserve"> treść witryny internetowej.</w:t>
      </w:r>
    </w:p>
    <w:p w14:paraId="4B48A66C" w14:textId="45E26F8F" w:rsidR="00410E4D" w:rsidRDefault="00453CBB" w:rsidP="007135A6">
      <w:r>
        <w:lastRenderedPageBreak/>
        <w:t>W skład projektowanej aplikacji internetowej wchodzi wiele formularzy, spośród których wszystkie są weryfikowane poprzez odpowiednio zaimplementowane metody. Przykładem może być formularz tworzenia (rejestrowania) konta w systemie</w:t>
      </w:r>
      <w:r w:rsidR="00462BB6">
        <w:t xml:space="preserve"> przedstawiony na </w:t>
      </w:r>
      <w:r w:rsidR="00F1486B">
        <w:fldChar w:fldCharType="begin"/>
      </w:r>
      <w:r w:rsidR="00F1486B">
        <w:instrText xml:space="preserve"> REF _Ref95746607 \h </w:instrText>
      </w:r>
      <w:r w:rsidR="00F1486B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2</w:t>
      </w:r>
      <w:r w:rsidR="00F1486B">
        <w:fldChar w:fldCharType="end"/>
      </w:r>
      <w:r w:rsidR="00F1486B">
        <w:t>.</w:t>
      </w:r>
      <w:r w:rsidR="00A868A0">
        <w:t xml:space="preserve"> Na wspomnianym </w:t>
      </w:r>
      <w:r w:rsidR="00226214">
        <w:t>rysunku</w:t>
      </w:r>
      <w:r w:rsidR="009722C3">
        <w:t xml:space="preserve"> w sposób jednoznaczny przekazana została użytkownikowi informacja o niepoprawnie wypełnionych polach formularza. Co więcej, uwagi dotyczące błędnych zawartości pól zawierają często informację odnośnie </w:t>
      </w:r>
      <w:r w:rsidR="009965AE">
        <w:t>formatu</w:t>
      </w:r>
      <w:r w:rsidR="000727C7">
        <w:t>,</w:t>
      </w:r>
      <w:r w:rsidR="009965AE">
        <w:t xml:space="preserve"> </w:t>
      </w:r>
      <w:r w:rsidR="00FE3DB4">
        <w:t>według którego należy wprowadzić dane.</w:t>
      </w:r>
    </w:p>
    <w:p w14:paraId="05DB5775" w14:textId="77777777" w:rsidR="00FF4576" w:rsidRDefault="00FF4576" w:rsidP="00FF457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87184F0" wp14:editId="7605B0F1">
            <wp:extent cx="4411980" cy="6149340"/>
            <wp:effectExtent l="0" t="0" r="7620" b="381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C0F" w14:textId="3107E91E" w:rsidR="00FF4576" w:rsidRDefault="00FF4576" w:rsidP="001009F7">
      <w:pPr>
        <w:pStyle w:val="Legenda"/>
      </w:pPr>
      <w:bookmarkStart w:id="140" w:name="_Ref95746607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2</w:t>
        </w:r>
      </w:fldSimple>
      <w:bookmarkEnd w:id="140"/>
      <w:r>
        <w:t>. Przykład niepoprawnie wypełnionego formularza rejestracji</w:t>
      </w:r>
    </w:p>
    <w:p w14:paraId="67653006" w14:textId="0380FC23" w:rsidR="00744DB5" w:rsidRDefault="00744DB5" w:rsidP="00744DB5">
      <w:r>
        <w:t xml:space="preserve">Drugim formularzem, który wchodzi w skład jednej z głównych funkcjonalności projektowanej aplikacji jest panel rezerwacji wizyty przedstawiony na </w:t>
      </w:r>
      <w:r w:rsidR="00E37305">
        <w:fldChar w:fldCharType="begin"/>
      </w:r>
      <w:r w:rsidR="00E37305">
        <w:instrText xml:space="preserve"> REF _Ref95582935 \h </w:instrText>
      </w:r>
      <w:r w:rsidR="00E37305">
        <w:fldChar w:fldCharType="separate"/>
      </w:r>
      <w:r w:rsidR="00C738A4">
        <w:t xml:space="preserve">Rys. </w:t>
      </w:r>
      <w:r w:rsidR="00C738A4">
        <w:rPr>
          <w:noProof/>
        </w:rPr>
        <w:t>6</w:t>
      </w:r>
      <w:r w:rsidR="00C738A4">
        <w:t>.</w:t>
      </w:r>
      <w:r w:rsidR="00C738A4">
        <w:rPr>
          <w:noProof/>
        </w:rPr>
        <w:t>11</w:t>
      </w:r>
      <w:r w:rsidR="00E37305">
        <w:fldChar w:fldCharType="end"/>
      </w:r>
      <w:r w:rsidR="00E37305">
        <w:t xml:space="preserve">. </w:t>
      </w:r>
      <w:r w:rsidR="00F70C24">
        <w:t xml:space="preserve">Jak już wcześniej wspomniano, użytkownik jest zobligowany wybrać jedną z opcji listy rozwijanej, </w:t>
      </w:r>
      <w:r w:rsidR="00F70C24">
        <w:lastRenderedPageBreak/>
        <w:t>aby mógł wybrać element z listy kolejnej. Jednakże nawet w przypadku, gdy odznaczy on wybraną wcześniej wartość</w:t>
      </w:r>
      <w:r w:rsidR="006B78F2">
        <w:t xml:space="preserve">, zostanie </w:t>
      </w:r>
      <w:r w:rsidR="00570163">
        <w:t xml:space="preserve">dostarczony mu odpowiedni komunikat w postaci uwag </w:t>
      </w:r>
      <w:r w:rsidR="00D959EE">
        <w:t xml:space="preserve">(opisanych czcionką koloru czerwonego) </w:t>
      </w:r>
      <w:r w:rsidR="00570163">
        <w:t xml:space="preserve">widocznych na </w:t>
      </w:r>
      <w:r w:rsidR="00FF372B">
        <w:fldChar w:fldCharType="begin"/>
      </w:r>
      <w:r w:rsidR="00FF372B">
        <w:instrText xml:space="preserve"> REF _Ref95747262 \h </w:instrText>
      </w:r>
      <w:r w:rsidR="00FF372B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3</w:t>
      </w:r>
      <w:r w:rsidR="00FF372B">
        <w:fldChar w:fldCharType="end"/>
      </w:r>
      <w:r w:rsidR="00FF372B">
        <w:t>.</w:t>
      </w:r>
    </w:p>
    <w:p w14:paraId="1D0274EE" w14:textId="77777777" w:rsidR="001908C3" w:rsidRDefault="001908C3" w:rsidP="001908C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98EF679" wp14:editId="0C9252D5">
            <wp:extent cx="4488180" cy="4503420"/>
            <wp:effectExtent l="0" t="0" r="762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4DB" w14:textId="3AC24D64" w:rsidR="001908C3" w:rsidRPr="00744DB5" w:rsidRDefault="001908C3" w:rsidP="001009F7">
      <w:pPr>
        <w:pStyle w:val="Legenda"/>
      </w:pPr>
      <w:bookmarkStart w:id="141" w:name="_Ref95747262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3</w:t>
        </w:r>
      </w:fldSimple>
      <w:bookmarkEnd w:id="141"/>
      <w:r>
        <w:t>. Przykład niepoprawnie wypełnionego formularza rezerwacji wizyty</w:t>
      </w:r>
    </w:p>
    <w:p w14:paraId="4CAE106A" w14:textId="03CDBE96" w:rsidR="00832D44" w:rsidRDefault="00832D44" w:rsidP="00832D44">
      <w:pPr>
        <w:pStyle w:val="Nagwek2"/>
      </w:pPr>
      <w:bookmarkStart w:id="142" w:name="_Ref95997214"/>
      <w:bookmarkStart w:id="143" w:name="_Toc96004245"/>
      <w:r>
        <w:t>Testy funkcjonalne</w:t>
      </w:r>
      <w:bookmarkEnd w:id="142"/>
      <w:bookmarkEnd w:id="143"/>
    </w:p>
    <w:p w14:paraId="4027AB5D" w14:textId="7CE4AF0B" w:rsidR="00417679" w:rsidRDefault="00417679" w:rsidP="00417679">
      <w:r>
        <w:t>W niniejszym podrozdziale przedstawione zostaną wyniki testów następujących funkcjonalności:</w:t>
      </w:r>
    </w:p>
    <w:p w14:paraId="2FBE6522" w14:textId="34B887D7" w:rsidR="00166767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166767">
        <w:t>ejestracja konta w systemie</w:t>
      </w:r>
      <w:r w:rsidR="00EA0911">
        <w:t xml:space="preserve"> oraz logowanie użytkownika</w:t>
      </w:r>
      <w:r>
        <w:t>,</w:t>
      </w:r>
    </w:p>
    <w:p w14:paraId="6C1C2C29" w14:textId="3B1125B4" w:rsidR="00417679" w:rsidRDefault="002F7DF5" w:rsidP="0051398C">
      <w:pPr>
        <w:pStyle w:val="Akapitzlist"/>
        <w:numPr>
          <w:ilvl w:val="0"/>
          <w:numId w:val="45"/>
        </w:numPr>
      </w:pPr>
      <w:r>
        <w:t>r</w:t>
      </w:r>
      <w:r w:rsidR="00417679">
        <w:t xml:space="preserve">ezerwacja wizyty </w:t>
      </w:r>
      <w:r w:rsidR="00AB248E">
        <w:t>stomatologicznej</w:t>
      </w:r>
      <w:r w:rsidR="00417679">
        <w:t xml:space="preserve"> przez </w:t>
      </w:r>
      <w:r w:rsidR="005831C8">
        <w:t>zalogowanego</w:t>
      </w:r>
      <w:r w:rsidR="00417679">
        <w:t xml:space="preserve"> użytkownika</w:t>
      </w:r>
      <w:r>
        <w:t>,</w:t>
      </w:r>
    </w:p>
    <w:p w14:paraId="2B798DA1" w14:textId="0F7E8E43" w:rsidR="00417679" w:rsidRDefault="00685987" w:rsidP="0051398C">
      <w:pPr>
        <w:pStyle w:val="Akapitzlist"/>
        <w:numPr>
          <w:ilvl w:val="0"/>
          <w:numId w:val="45"/>
        </w:numPr>
      </w:pPr>
      <w:r>
        <w:t>tworzenie konta lekarza poprzez zmianę uprawnień przez administratora.</w:t>
      </w:r>
    </w:p>
    <w:p w14:paraId="22C56EF7" w14:textId="2AE0B505" w:rsidR="00656FDC" w:rsidRDefault="00A31A57" w:rsidP="00656FDC">
      <w:r>
        <w:t>Podczas rejestracji konta w systemie użytkownik zobowiązany jest podać swoje podstawowe dane osobowe, teleadresowe i oczywiście hasło dostępu do konta</w:t>
      </w:r>
      <w:r w:rsidR="009E25CD">
        <w:t xml:space="preserve"> (</w:t>
      </w:r>
      <w:r w:rsidR="00926861">
        <w:fldChar w:fldCharType="begin"/>
      </w:r>
      <w:r w:rsidR="00926861">
        <w:instrText xml:space="preserve"> REF _Ref95748404 \h </w:instrText>
      </w:r>
      <w:r w:rsidR="00926861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4</w:t>
      </w:r>
      <w:r w:rsidR="00926861">
        <w:fldChar w:fldCharType="end"/>
      </w:r>
      <w:r w:rsidR="00926861">
        <w:t>.</w:t>
      </w:r>
      <w:r w:rsidR="009E25CD">
        <w:t>)</w:t>
      </w:r>
      <w:r>
        <w:t>.</w:t>
      </w:r>
    </w:p>
    <w:p w14:paraId="2893B3A1" w14:textId="77777777" w:rsidR="009570E3" w:rsidRDefault="009570E3" w:rsidP="009570E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022F7DD" wp14:editId="634EB5E0">
            <wp:extent cx="2733865" cy="3733800"/>
            <wp:effectExtent l="0" t="0" r="952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82" cy="37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341" w14:textId="216F9AE9" w:rsidR="009570E3" w:rsidRDefault="009570E3" w:rsidP="001009F7">
      <w:pPr>
        <w:pStyle w:val="Legenda"/>
      </w:pPr>
      <w:bookmarkStart w:id="144" w:name="_Ref95748404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4</w:t>
        </w:r>
      </w:fldSimple>
      <w:bookmarkEnd w:id="144"/>
      <w:r>
        <w:t>. Prawidłowo wypełniony formularz rejestracji konta w systemie</w:t>
      </w:r>
    </w:p>
    <w:p w14:paraId="1397F3DC" w14:textId="53013DC2" w:rsidR="00AC2F1A" w:rsidRDefault="00AC2F1A" w:rsidP="00AC2F1A">
      <w:r>
        <w:t>Po poprawnym wypełnieniu formularza i zatwierdzeniu go, użytkownik otrzymuje odpowiednią informację zwrotną (</w:t>
      </w:r>
      <w:r w:rsidR="004C0076">
        <w:fldChar w:fldCharType="begin"/>
      </w:r>
      <w:r w:rsidR="004C0076">
        <w:instrText xml:space="preserve"> REF _Ref95748565 \h </w:instrText>
      </w:r>
      <w:r w:rsidR="004C0076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5</w:t>
      </w:r>
      <w:r w:rsidR="004C0076">
        <w:fldChar w:fldCharType="end"/>
      </w:r>
      <w:r w:rsidR="004C0076">
        <w:t>.</w:t>
      </w:r>
      <w:r>
        <w:t>)</w:t>
      </w:r>
      <w:r w:rsidR="00560460">
        <w:t xml:space="preserve"> oraz przycisk służący do przekierowania na stronę logowania</w:t>
      </w:r>
      <w:r>
        <w:t>.</w:t>
      </w:r>
    </w:p>
    <w:p w14:paraId="31DD6986" w14:textId="77777777" w:rsidR="00B36ED8" w:rsidRDefault="003F62FB" w:rsidP="00B36ED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7640891" wp14:editId="33A98C8D">
            <wp:extent cx="2118360" cy="7239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69C" w14:textId="6AE41E53" w:rsidR="003F62FB" w:rsidRPr="00AC2F1A" w:rsidRDefault="00B36ED8" w:rsidP="001009F7">
      <w:pPr>
        <w:pStyle w:val="Legenda"/>
      </w:pPr>
      <w:bookmarkStart w:id="145" w:name="_Ref95748565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5</w:t>
        </w:r>
      </w:fldSimple>
      <w:bookmarkEnd w:id="145"/>
      <w:r>
        <w:t xml:space="preserve">. Komunikat wyświetlany po pomyślnym </w:t>
      </w:r>
      <w:r w:rsidR="00406350">
        <w:t>utworzeniu</w:t>
      </w:r>
      <w:r>
        <w:t xml:space="preserve"> konta w systemie</w:t>
      </w:r>
    </w:p>
    <w:p w14:paraId="7609512B" w14:textId="595CC795" w:rsidR="009E25CD" w:rsidRDefault="004D5905" w:rsidP="004D5905">
      <w:r>
        <w:t xml:space="preserve">Oczywiście wszystkie dane przekazane przez użytkownika powinny znaleźć się teraz </w:t>
      </w:r>
      <w:r w:rsidR="009A1B39">
        <w:t>w </w:t>
      </w:r>
      <w:r w:rsidR="00B3140B">
        <w:t xml:space="preserve">formie dokumentu </w:t>
      </w:r>
      <w:r>
        <w:t>w odpowiedniej kolekcji w obiektowej bazie danych</w:t>
      </w:r>
      <w:r w:rsidR="00A64988">
        <w:t xml:space="preserve"> (</w:t>
      </w:r>
      <w:r w:rsidR="000F7349">
        <w:fldChar w:fldCharType="begin"/>
      </w:r>
      <w:r w:rsidR="000F7349">
        <w:instrText xml:space="preserve"> REF _Ref95748735 \h </w:instrText>
      </w:r>
      <w:r w:rsidR="000F7349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6</w:t>
      </w:r>
      <w:r w:rsidR="000F7349">
        <w:fldChar w:fldCharType="end"/>
      </w:r>
      <w:r w:rsidR="000F7349">
        <w:t>.</w:t>
      </w:r>
      <w:r w:rsidR="00A64988">
        <w:t>)</w:t>
      </w:r>
      <w:r>
        <w:t>.</w:t>
      </w:r>
    </w:p>
    <w:p w14:paraId="6302747F" w14:textId="77777777" w:rsidR="007B7833" w:rsidRDefault="007A6311" w:rsidP="007B783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0305CD" wp14:editId="48CE507E">
            <wp:extent cx="4351020" cy="1870043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18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A9A" w14:textId="70DFDA2F" w:rsidR="00C516B9" w:rsidRDefault="007B7833" w:rsidP="001009F7">
      <w:pPr>
        <w:pStyle w:val="Legenda"/>
      </w:pPr>
      <w:bookmarkStart w:id="146" w:name="_Ref95748735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6</w:t>
        </w:r>
      </w:fldSimple>
      <w:bookmarkEnd w:id="146"/>
      <w:r>
        <w:t>.</w:t>
      </w:r>
      <w:r w:rsidR="00BA27F7">
        <w:t xml:space="preserve"> Dokument </w:t>
      </w:r>
      <w:r w:rsidR="0061675A">
        <w:t>przechowywany w bazie</w:t>
      </w:r>
      <w:r w:rsidR="00D65424">
        <w:t xml:space="preserve"> danych </w:t>
      </w:r>
      <w:r w:rsidR="00BA27F7">
        <w:t>w zbiorze „</w:t>
      </w:r>
      <w:proofErr w:type="spellStart"/>
      <w:r w:rsidR="00BA27F7">
        <w:t>users</w:t>
      </w:r>
      <w:proofErr w:type="spellEnd"/>
      <w:r w:rsidR="00BA27F7">
        <w:t>”</w:t>
      </w:r>
    </w:p>
    <w:p w14:paraId="2A924506" w14:textId="77777777" w:rsidR="00E920A6" w:rsidRPr="00E920A6" w:rsidRDefault="00E920A6" w:rsidP="00E920A6"/>
    <w:p w14:paraId="3C9BD477" w14:textId="6F1A5563" w:rsidR="00E920A6" w:rsidRDefault="00E920A6" w:rsidP="00E920A6">
      <w:r>
        <w:lastRenderedPageBreak/>
        <w:t>Następnie, użytkownik ma prawo do zalogowania się</w:t>
      </w:r>
      <w:r w:rsidR="001F2062">
        <w:t xml:space="preserve"> (wpisując poprawny login oraz hasło zdefiniowane na etapie rejestracji)</w:t>
      </w:r>
      <w:r>
        <w:t xml:space="preserve"> i korzystania z określonych funkcjonalności systemu, co przedstawione zostało na </w:t>
      </w:r>
      <w:r w:rsidR="005F7A6C">
        <w:fldChar w:fldCharType="begin"/>
      </w:r>
      <w:r w:rsidR="005F7A6C">
        <w:instrText xml:space="preserve"> REF _Ref95749137 \h </w:instrText>
      </w:r>
      <w:r w:rsidR="005F7A6C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7</w:t>
      </w:r>
      <w:r w:rsidR="005F7A6C">
        <w:fldChar w:fldCharType="end"/>
      </w:r>
      <w:r w:rsidR="005F7A6C">
        <w:t>.</w:t>
      </w:r>
    </w:p>
    <w:p w14:paraId="579A8077" w14:textId="77777777" w:rsidR="005F3408" w:rsidRDefault="005F3408" w:rsidP="005F3408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3534935" wp14:editId="07CBF5DB">
            <wp:extent cx="5760085" cy="2922909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4BC" w14:textId="334E7BC5" w:rsidR="005F3408" w:rsidRPr="00E920A6" w:rsidRDefault="005F3408" w:rsidP="001009F7">
      <w:pPr>
        <w:pStyle w:val="Legenda"/>
      </w:pPr>
      <w:bookmarkStart w:id="147" w:name="_Ref95749137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7</w:t>
        </w:r>
      </w:fldSimple>
      <w:bookmarkEnd w:id="147"/>
      <w:r>
        <w:t>. Panel pacjenta widoczny bezpośrednio po zalogowaniu użytkownika</w:t>
      </w:r>
    </w:p>
    <w:p w14:paraId="7CFA22B9" w14:textId="6ADD8EB2" w:rsidR="004C4A34" w:rsidRDefault="00684326" w:rsidP="004C4A34">
      <w:r>
        <w:t>Najważniejszą funkcjonalnością, jaką otrzymuje zalogowany pacjent jest oczywiście możliwość rezerwacji wizyty bez konieczności powtórnego wpisywa</w:t>
      </w:r>
      <w:r w:rsidR="003C0556">
        <w:t>nia swoich danych do formularza.</w:t>
      </w:r>
      <w:r w:rsidR="00013DBE">
        <w:t xml:space="preserve"> Wypełniony poprawnie formularz rezerwacji wizyty został ukazany na </w:t>
      </w:r>
      <w:r w:rsidR="008510B3">
        <w:fldChar w:fldCharType="begin"/>
      </w:r>
      <w:r w:rsidR="008510B3">
        <w:instrText xml:space="preserve"> REF _Ref95749835 \h </w:instrText>
      </w:r>
      <w:r w:rsidR="008510B3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8</w:t>
      </w:r>
      <w:r w:rsidR="008510B3">
        <w:fldChar w:fldCharType="end"/>
      </w:r>
      <w:r w:rsidR="008510B3">
        <w:t>.</w:t>
      </w:r>
    </w:p>
    <w:p w14:paraId="660D9736" w14:textId="77777777" w:rsidR="007128E2" w:rsidRDefault="00013DBE" w:rsidP="007128E2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2B333F2" wp14:editId="562372CB">
            <wp:extent cx="5760085" cy="293760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AC" w14:textId="0BAF24B3" w:rsidR="00013DBE" w:rsidRDefault="007128E2" w:rsidP="001009F7">
      <w:pPr>
        <w:pStyle w:val="Legenda"/>
      </w:pPr>
      <w:bookmarkStart w:id="148" w:name="_Ref95749835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8</w:t>
        </w:r>
      </w:fldSimple>
      <w:bookmarkEnd w:id="148"/>
      <w:r>
        <w:t>. Prawidłowo wypełniony formularz rezerwacji wizyty przez zalogowanego użytkownika</w:t>
      </w:r>
    </w:p>
    <w:p w14:paraId="455CE472" w14:textId="2C65F8F3" w:rsidR="006204BF" w:rsidRDefault="0005129B" w:rsidP="006204BF">
      <w:r>
        <w:t xml:space="preserve">W momencie </w:t>
      </w:r>
      <w:r w:rsidR="004750BD">
        <w:t>kliknięcia przycisku „podsumowanie”</w:t>
      </w:r>
      <w:r>
        <w:t xml:space="preserve"> </w:t>
      </w:r>
      <w:r w:rsidR="004750BD">
        <w:t xml:space="preserve">widocznego w dolnej części </w:t>
      </w:r>
      <w:r>
        <w:t xml:space="preserve">formularza, użytkownikowi pojawia się okno przedstawiające podsumowanie tworzonej wizyty. </w:t>
      </w:r>
      <w:r w:rsidR="004750BD">
        <w:t>Pacjent może wtedy potwierdzić lub anulować rezerwację.</w:t>
      </w:r>
    </w:p>
    <w:p w14:paraId="383F8042" w14:textId="77777777" w:rsidR="00C910D0" w:rsidRDefault="006D51AF" w:rsidP="00C910D0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425F109" wp14:editId="3332A5F7">
            <wp:extent cx="5760085" cy="291678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348" w14:textId="3721B30A" w:rsidR="006D51AF" w:rsidRDefault="00C910D0" w:rsidP="001009F7">
      <w:pPr>
        <w:pStyle w:val="Legenda"/>
      </w:pPr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9</w:t>
        </w:r>
      </w:fldSimple>
      <w:r>
        <w:t>. Podsumowanie rezerwowanej wizyty</w:t>
      </w:r>
    </w:p>
    <w:p w14:paraId="5B254246" w14:textId="153E9AB5" w:rsidR="001D5879" w:rsidRDefault="001D5879" w:rsidP="001D5879">
      <w:r>
        <w:t>Po zatwierdzeniu rezerwacji, użytkownik zostaje przekierowany do panelu zawierającego aktualne wizyty</w:t>
      </w:r>
      <w:r w:rsidR="001B2AF9">
        <w:t xml:space="preserve"> (</w:t>
      </w:r>
      <w:r w:rsidR="00872506">
        <w:fldChar w:fldCharType="begin"/>
      </w:r>
      <w:r w:rsidR="00872506">
        <w:instrText xml:space="preserve"> REF _Ref95750566 \h </w:instrText>
      </w:r>
      <w:r w:rsidR="00872506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10</w:t>
      </w:r>
      <w:r w:rsidR="00872506">
        <w:fldChar w:fldCharType="end"/>
      </w:r>
      <w:r w:rsidR="00872506">
        <w:t>.</w:t>
      </w:r>
      <w:r w:rsidR="001B2AF9">
        <w:t>)</w:t>
      </w:r>
      <w:r>
        <w:t>.</w:t>
      </w:r>
    </w:p>
    <w:p w14:paraId="20AA6206" w14:textId="77777777" w:rsidR="00760E7B" w:rsidRDefault="001D5879" w:rsidP="00760E7B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761373F" wp14:editId="017D50A3">
            <wp:extent cx="5760085" cy="2897802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5F4" w14:textId="1B997376" w:rsidR="001D5879" w:rsidRDefault="00760E7B" w:rsidP="001009F7">
      <w:pPr>
        <w:pStyle w:val="Legenda"/>
      </w:pPr>
      <w:bookmarkStart w:id="149" w:name="_Ref95750566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10</w:t>
        </w:r>
      </w:fldSimple>
      <w:bookmarkEnd w:id="149"/>
      <w:r>
        <w:t xml:space="preserve"> Panel „aktualne wizyty” zalogowanego użytkownika</w:t>
      </w:r>
    </w:p>
    <w:p w14:paraId="0DEC50F0" w14:textId="0A7F6957" w:rsidR="00F0769F" w:rsidRDefault="00F0769F" w:rsidP="00F0769F">
      <w:r>
        <w:t xml:space="preserve">Kolejną funkcjonalnością przetestowaną w niniejszym podrozdziale będzie tworzenie konta lekarza. Uprawnienia do tej czynności posiada jedynie administrator, czyli osoba zatrudniona bezpośrednio w placówce medycznej na stanowisku </w:t>
      </w:r>
      <w:r w:rsidR="00E80289">
        <w:t>rejestratora</w:t>
      </w:r>
      <w:r>
        <w:t>/rejestratorki.</w:t>
      </w:r>
    </w:p>
    <w:p w14:paraId="65169236" w14:textId="52F182AD" w:rsidR="00E80289" w:rsidRDefault="00E80289" w:rsidP="00F0769F">
      <w:r>
        <w:t>W celu utworzenia konta lekarza, należy na</w:t>
      </w:r>
      <w:r w:rsidR="000B28AE">
        <w:t>jpierw utworzyć zwykłe konto (o </w:t>
      </w:r>
      <w:r>
        <w:t>uprawnieniach pacjenta), a następnie zmienić</w:t>
      </w:r>
      <w:r w:rsidR="00B92A8C">
        <w:t xml:space="preserve"> rolę jaką pełni ono w systemie</w:t>
      </w:r>
      <w:r>
        <w:t>.</w:t>
      </w:r>
      <w:r w:rsidR="00432DF1">
        <w:t xml:space="preserve"> Poniżej przedstawiony został</w:t>
      </w:r>
      <w:r w:rsidR="00787606">
        <w:t xml:space="preserve"> rysunek </w:t>
      </w:r>
      <w:r w:rsidR="004A368B">
        <w:t>(</w:t>
      </w:r>
      <w:r w:rsidR="00787606">
        <w:fldChar w:fldCharType="begin"/>
      </w:r>
      <w:r w:rsidR="00787606">
        <w:instrText xml:space="preserve"> REF _Ref95751006 \h </w:instrText>
      </w:r>
      <w:r w:rsidR="00787606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11</w:t>
      </w:r>
      <w:r w:rsidR="00787606">
        <w:fldChar w:fldCharType="end"/>
      </w:r>
      <w:r w:rsidR="004A368B">
        <w:t>.)</w:t>
      </w:r>
      <w:r w:rsidR="008D1A74">
        <w:t>,</w:t>
      </w:r>
      <w:r w:rsidR="00787606">
        <w:t xml:space="preserve"> na którym zaobserwować</w:t>
      </w:r>
      <w:r w:rsidR="00606A37">
        <w:t xml:space="preserve"> można zdefiniowanie konta lekarza o specjalizacji „Estetyczna”, który będzie wykonywał</w:t>
      </w:r>
      <w:r w:rsidR="00555BD5">
        <w:t xml:space="preserve"> zabiegi </w:t>
      </w:r>
      <w:r w:rsidR="00606A37">
        <w:t>w godzinach od 10 do 14.</w:t>
      </w:r>
    </w:p>
    <w:p w14:paraId="0002B1B2" w14:textId="77777777" w:rsidR="00EB394F" w:rsidRDefault="00EB394F" w:rsidP="00EB394F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7AADC" wp14:editId="2E1278B7">
            <wp:extent cx="3398520" cy="629412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0D3" w14:textId="20399543" w:rsidR="00EB394F" w:rsidRDefault="00EB394F" w:rsidP="001009F7">
      <w:pPr>
        <w:pStyle w:val="Legenda"/>
      </w:pPr>
      <w:bookmarkStart w:id="150" w:name="_Ref95751006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11</w:t>
        </w:r>
      </w:fldSimple>
      <w:bookmarkEnd w:id="150"/>
      <w:r>
        <w:t xml:space="preserve">. Formularz </w:t>
      </w:r>
      <w:r w:rsidR="00F7148E">
        <w:t>służący do utworzenia konta lekarza</w:t>
      </w:r>
    </w:p>
    <w:p w14:paraId="18A187ED" w14:textId="11ABC9C4" w:rsidR="00247382" w:rsidRDefault="00247382" w:rsidP="00247382">
      <w:r>
        <w:t>Po prawidłowym wypełnieniu formularza i zatwierdzeniu go, administratorowi ukazuje się komunikat o pomyślnym przeprowadzeniu operacji (</w:t>
      </w:r>
      <w:r w:rsidR="00BC69ED">
        <w:fldChar w:fldCharType="begin"/>
      </w:r>
      <w:r w:rsidR="00BC69ED">
        <w:instrText xml:space="preserve"> REF _Ref95751310 \h </w:instrText>
      </w:r>
      <w:r w:rsidR="00BC69ED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12</w:t>
      </w:r>
      <w:r w:rsidR="00BC69ED">
        <w:fldChar w:fldCharType="end"/>
      </w:r>
      <w:r w:rsidR="00BC69ED">
        <w:t>.</w:t>
      </w:r>
      <w:r>
        <w:t>).</w:t>
      </w:r>
    </w:p>
    <w:p w14:paraId="60F331B2" w14:textId="77777777" w:rsidR="00D72B33" w:rsidRDefault="00D72B33" w:rsidP="00D72B3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B4D9B6C" wp14:editId="4B506E1A">
            <wp:extent cx="3383280" cy="3383280"/>
            <wp:effectExtent l="0" t="0" r="7620" b="762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DFF" w14:textId="73AD1AD8" w:rsidR="00D72B33" w:rsidRPr="00247382" w:rsidRDefault="00D72B33" w:rsidP="001009F7">
      <w:pPr>
        <w:pStyle w:val="Legenda"/>
      </w:pPr>
      <w:bookmarkStart w:id="151" w:name="_Ref95751310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 w:rsidR="003E6644">
        <w:t>.</w:t>
      </w:r>
      <w:fldSimple w:instr=" SEQ Rys. \* ARABIC \s 1 ">
        <w:r w:rsidR="00C738A4">
          <w:rPr>
            <w:noProof/>
          </w:rPr>
          <w:t>12</w:t>
        </w:r>
      </w:fldSimple>
      <w:bookmarkEnd w:id="151"/>
      <w:r>
        <w:t>. Komunikat o pomyślnym wprowadzeniu zmian</w:t>
      </w:r>
    </w:p>
    <w:p w14:paraId="4CB8A36D" w14:textId="54BF3406" w:rsidR="00832D44" w:rsidRDefault="00832D44" w:rsidP="00832D44">
      <w:pPr>
        <w:pStyle w:val="Nagwek2"/>
      </w:pPr>
      <w:bookmarkStart w:id="152" w:name="_Ref95997140"/>
      <w:bookmarkStart w:id="153" w:name="_Toc96004246"/>
      <w:r>
        <w:t>Testy niefunkcjonalne</w:t>
      </w:r>
      <w:bookmarkEnd w:id="152"/>
      <w:bookmarkEnd w:id="153"/>
    </w:p>
    <w:p w14:paraId="15BC43E9" w14:textId="427E03B8" w:rsidR="002C1CB2" w:rsidRDefault="002C1CB2" w:rsidP="002C1CB2">
      <w:r>
        <w:t xml:space="preserve">W ramach testowania niefunkcjonalnych cech stworzonego systemu, autorzy skupili się głównie na sprawdzeniu </w:t>
      </w:r>
      <w:r w:rsidR="00E56485">
        <w:t>responsywności poszczególnych paneli.</w:t>
      </w:r>
      <w:r w:rsidR="008901D2">
        <w:t xml:space="preserve"> </w:t>
      </w:r>
      <w:r w:rsidR="00581430">
        <w:t>Jak już wspomniano w </w:t>
      </w:r>
      <w:r w:rsidR="00060D75">
        <w:t xml:space="preserve">niniejszym opracowaniu, </w:t>
      </w:r>
      <w:r w:rsidR="00907047">
        <w:t>termin „</w:t>
      </w:r>
      <w:r w:rsidR="00060D75">
        <w:t>responsywność</w:t>
      </w:r>
      <w:r w:rsidR="00907047">
        <w:t>”</w:t>
      </w:r>
      <w:r w:rsidR="00060D75">
        <w:t xml:space="preserve"> oznacza technikę projektowania strony w</w:t>
      </w:r>
      <w:r w:rsidR="00581430">
        <w:t> </w:t>
      </w:r>
      <w:r w:rsidR="00060D75">
        <w:t>taki sposób, aby jej wygląd automatycznie dostosowywał się</w:t>
      </w:r>
      <w:r w:rsidR="00B345CC">
        <w:t xml:space="preserve"> do rozmiaru okna przeglądarki.</w:t>
      </w:r>
    </w:p>
    <w:p w14:paraId="2DA2006F" w14:textId="20BE5CAB" w:rsidR="00C51030" w:rsidRDefault="0039247E" w:rsidP="002C1CB2">
      <w:r>
        <w:t xml:space="preserve">W dzisiejszych czasach standardem jest korzystanie z internetu za pomocą telefonu komórkowego lub innych urządzeń przenośnych typu tablet. </w:t>
      </w:r>
      <w:r w:rsidR="00925CF1">
        <w:t>Wobec tego</w:t>
      </w:r>
      <w:r w:rsidR="00FC471B">
        <w:t xml:space="preserve"> autorzy systemu dołożyli wszelkich starań</w:t>
      </w:r>
      <w:r w:rsidR="00925CF1">
        <w:t>, aby strona internetowa wyglądała na profesjonalną i aby jej interfejs był</w:t>
      </w:r>
      <w:r w:rsidR="00FC471B">
        <w:t xml:space="preserve"> ergonomiczny na ekranach o dużym jak i małym rozmiarze.</w:t>
      </w:r>
    </w:p>
    <w:p w14:paraId="3C124A67" w14:textId="0858F7CD" w:rsidR="008E3B1E" w:rsidRDefault="00D0289E" w:rsidP="002C1CB2">
      <w:r>
        <w:t>Głównym elementem świadczącym o dobrze zaprojektowanym interfejsie graficznym jest menu nawigacyjne w postaci listy rozwijanej za pomocą prz</w:t>
      </w:r>
      <w:r w:rsidR="00D83E02">
        <w:t>ycisku w przypadku przystania z </w:t>
      </w:r>
      <w:r>
        <w:t>urządzenia mobilnego</w:t>
      </w:r>
      <w:r w:rsidR="009C4575">
        <w:t xml:space="preserve"> (</w:t>
      </w:r>
      <w:r w:rsidR="003E44E9">
        <w:fldChar w:fldCharType="begin"/>
      </w:r>
      <w:r w:rsidR="003E44E9">
        <w:instrText xml:space="preserve"> REF _Ref95752562 \h </w:instrText>
      </w:r>
      <w:r w:rsidR="003E44E9">
        <w:fldChar w:fldCharType="separate"/>
      </w:r>
      <w:r w:rsidR="00C738A4">
        <w:t xml:space="preserve">Rys. </w:t>
      </w:r>
      <w:r w:rsidR="00C738A4">
        <w:rPr>
          <w:noProof/>
        </w:rPr>
        <w:t>7</w:t>
      </w:r>
      <w:r w:rsidR="00C738A4">
        <w:t>.</w:t>
      </w:r>
      <w:r w:rsidR="00C738A4">
        <w:rPr>
          <w:noProof/>
        </w:rPr>
        <w:t>13</w:t>
      </w:r>
      <w:r w:rsidR="003E44E9">
        <w:fldChar w:fldCharType="end"/>
      </w:r>
      <w:r w:rsidR="003E44E9">
        <w:t>.</w:t>
      </w:r>
      <w:r w:rsidR="009C4575">
        <w:t>)</w:t>
      </w:r>
      <w:r>
        <w:t>.</w:t>
      </w:r>
    </w:p>
    <w:p w14:paraId="6914CBBC" w14:textId="2695C1D8" w:rsidR="003E6644" w:rsidRDefault="000E2F65" w:rsidP="003E664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E2CE8D2" wp14:editId="1665957E">
            <wp:extent cx="2880000" cy="7242466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A2">
        <w:rPr>
          <w:noProof/>
          <w:lang w:eastAsia="pl-PL"/>
        </w:rPr>
        <w:drawing>
          <wp:inline distT="0" distB="0" distL="0" distR="0" wp14:anchorId="5D331C8A" wp14:editId="0FAE2388">
            <wp:extent cx="2880000" cy="726120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C8" w14:textId="0C77652D" w:rsidR="009C4575" w:rsidRPr="002C1CB2" w:rsidRDefault="003E6644" w:rsidP="001009F7">
      <w:pPr>
        <w:pStyle w:val="Legenda"/>
      </w:pPr>
      <w:bookmarkStart w:id="154" w:name="_Ref95752562"/>
      <w:r>
        <w:t xml:space="preserve">Rys. </w:t>
      </w:r>
      <w:fldSimple w:instr=" STYLEREF 1 \s ">
        <w:r w:rsidR="00C738A4">
          <w:rPr>
            <w:noProof/>
          </w:rPr>
          <w:t>7</w:t>
        </w:r>
      </w:fldSimple>
      <w:r>
        <w:t>.</w:t>
      </w:r>
      <w:fldSimple w:instr=" SEQ Rys. \* ARABIC \s 1 ">
        <w:r w:rsidR="00C738A4">
          <w:rPr>
            <w:noProof/>
          </w:rPr>
          <w:t>13</w:t>
        </w:r>
      </w:fldSimple>
      <w:bookmarkEnd w:id="154"/>
      <w:r>
        <w:t>. Strona główna wyświetlona na urządzeniu mobilnym, po lewej menu nawigacyjne nieaktywne, po prawej aktywne</w:t>
      </w:r>
    </w:p>
    <w:p w14:paraId="544783B9" w14:textId="3078C0C4" w:rsidR="0032762E" w:rsidRDefault="0032762E" w:rsidP="00875899">
      <w:pPr>
        <w:pStyle w:val="Nagwek1"/>
      </w:pPr>
      <w:bookmarkStart w:id="155" w:name="_Ref95997147"/>
      <w:bookmarkStart w:id="156" w:name="_Toc96004247"/>
      <w:r>
        <w:lastRenderedPageBreak/>
        <w:t>Podsumowanie</w:t>
      </w:r>
      <w:bookmarkEnd w:id="155"/>
      <w:bookmarkEnd w:id="156"/>
    </w:p>
    <w:p w14:paraId="7360034E" w14:textId="3117D44A" w:rsidR="005E7FA7" w:rsidRDefault="00A525F8" w:rsidP="005E7FA7">
      <w:r>
        <w:t>W dobie nieustannie rozwijających się technologii internetowych oraz wszechobecnego dostę</w:t>
      </w:r>
      <w:r w:rsidR="006F5F3D">
        <w:t>pu do sieci</w:t>
      </w:r>
      <w:r w:rsidR="007A1E0B">
        <w:t xml:space="preserve"> coraz więcej usługodawców decyduje się udostępniać swój grafik w </w:t>
      </w:r>
      <w:r w:rsidR="004F163E">
        <w:t>Internecie</w:t>
      </w:r>
      <w:r w:rsidR="007A1E0B">
        <w:t xml:space="preserve"> w formie systemu rezerwacji wizyt lub usług.</w:t>
      </w:r>
      <w:r w:rsidR="00DC6CEF">
        <w:t xml:space="preserve"> Takie podejście do zarządzania firmą podyktowane jest także poprzez potrzeby klientów korzystających z usług </w:t>
      </w:r>
      <w:r w:rsidR="007351E3">
        <w:t>danego zakładu</w:t>
      </w:r>
      <w:r w:rsidR="00DC6CEF">
        <w:t>.</w:t>
      </w:r>
      <w:r w:rsidR="00497FA8">
        <w:t xml:space="preserve"> </w:t>
      </w:r>
      <w:r w:rsidR="00B711BE">
        <w:t xml:space="preserve">Zastosowanie wyżej opisanej innowacji przyczynia się do lepszej </w:t>
      </w:r>
      <w:r w:rsidR="00395746">
        <w:t>organizacji pracy</w:t>
      </w:r>
      <w:r w:rsidR="007343A7">
        <w:t xml:space="preserve"> i </w:t>
      </w:r>
      <w:r w:rsidR="00CB359A">
        <w:t>zwiększenia produktywności zespołu</w:t>
      </w:r>
      <w:r w:rsidR="007351E3">
        <w:t xml:space="preserve"> </w:t>
      </w:r>
      <w:r w:rsidR="00713D2D">
        <w:t>np. w klinice stomatologicznej</w:t>
      </w:r>
      <w:r w:rsidR="00E46D6E">
        <w:t>.</w:t>
      </w:r>
    </w:p>
    <w:p w14:paraId="405DF101" w14:textId="625C49B5" w:rsidR="0040258A" w:rsidRDefault="00B34206" w:rsidP="005E7FA7">
      <w:r>
        <w:t>Wobec powyższego, autorzy niniejszej pracy inżynierskiej postanowili opracować własną wersję</w:t>
      </w:r>
      <w:r w:rsidR="00E200D9">
        <w:t xml:space="preserve"> systemu, który zapewni funkcjonalności pomagające zarządzać placówką medyczną</w:t>
      </w:r>
      <w:r w:rsidR="00D24F2C">
        <w:t xml:space="preserve">. </w:t>
      </w:r>
      <w:r w:rsidR="0040258A">
        <w:t>Przed rozpoczęciem procesu projektowania przeprowadzona został</w:t>
      </w:r>
      <w:r w:rsidR="00D5283F">
        <w:t xml:space="preserve">a kompleksowa analiza rynku. Wśród </w:t>
      </w:r>
      <w:r w:rsidR="007B47F4">
        <w:t>analizowanych systemów autorzy dostrzegli pewne ograniczenia</w:t>
      </w:r>
      <w:r w:rsidR="002739FF">
        <w:t xml:space="preserve">, </w:t>
      </w:r>
      <w:r w:rsidR="00F665FA">
        <w:t xml:space="preserve">dzięki czemu byli w stanie </w:t>
      </w:r>
      <w:r w:rsidR="004F7CE9">
        <w:t xml:space="preserve">zaprojektować własny system, który będzie wolny od znalezionych </w:t>
      </w:r>
      <w:r w:rsidR="000A0B2B">
        <w:t>niedoskonałości</w:t>
      </w:r>
      <w:r w:rsidR="004F7CE9">
        <w:t>.</w:t>
      </w:r>
    </w:p>
    <w:p w14:paraId="05BC81A5" w14:textId="2D3FF586" w:rsidR="00A07648" w:rsidRDefault="00D24F2C" w:rsidP="005E7FA7">
      <w:r>
        <w:t xml:space="preserve">Tak oto zaprojektowana została aplikacja internetowa, </w:t>
      </w:r>
      <w:r w:rsidR="00DB3917">
        <w:t>którą</w:t>
      </w:r>
      <w:r w:rsidR="00DB5D57">
        <w:t xml:space="preserve"> </w:t>
      </w:r>
      <w:r>
        <w:t xml:space="preserve">następnie autorzy zaimplementowali w oparciu o </w:t>
      </w:r>
      <w:r w:rsidR="00F60D3E">
        <w:t>wybrane technologie</w:t>
      </w:r>
      <w:r>
        <w:t>.</w:t>
      </w:r>
      <w:r w:rsidR="00AE6939">
        <w:t xml:space="preserve"> </w:t>
      </w:r>
      <w:r w:rsidR="00A373D2">
        <w:t>Stos technologiczny wybrany w ramach projektowania systemu zawiera jedne z najnowszych rozwiązań dotyczą</w:t>
      </w:r>
      <w:r w:rsidR="00D35D23">
        <w:t>cych tworzenia</w:t>
      </w:r>
      <w:r w:rsidR="00A373D2">
        <w:t xml:space="preserve"> aplikacji internetowych.</w:t>
      </w:r>
    </w:p>
    <w:p w14:paraId="2C562303" w14:textId="18187A8C" w:rsidR="00EE797B" w:rsidRDefault="008624F8" w:rsidP="00023CE0">
      <w:r>
        <w:t>Sporządzony</w:t>
      </w:r>
      <w:r w:rsidR="0074466D">
        <w:t>, kompletny</w:t>
      </w:r>
      <w:r w:rsidR="00024C29">
        <w:t xml:space="preserve"> system informatyczny posiada </w:t>
      </w:r>
      <w:r w:rsidR="00301EB2">
        <w:t>typowe funkcjonalnoś</w:t>
      </w:r>
      <w:r w:rsidR="007B7A7A">
        <w:t xml:space="preserve">ci </w:t>
      </w:r>
      <w:r w:rsidR="000D29FB">
        <w:t xml:space="preserve">charakterystyczne dla </w:t>
      </w:r>
      <w:r w:rsidR="00AA16F6">
        <w:t>innych</w:t>
      </w:r>
      <w:r w:rsidR="006A0591">
        <w:t xml:space="preserve"> </w:t>
      </w:r>
      <w:r w:rsidR="00221B76">
        <w:t xml:space="preserve">z których korzystają </w:t>
      </w:r>
      <w:r w:rsidR="006A0591">
        <w:t>przychodni</w:t>
      </w:r>
      <w:r w:rsidR="00221B76">
        <w:t>e stomatologiczne</w:t>
      </w:r>
      <w:r w:rsidR="006A0591">
        <w:t>, przy czym</w:t>
      </w:r>
      <w:r w:rsidR="00CF6D89">
        <w:t xml:space="preserve"> (jak wspomniano)</w:t>
      </w:r>
      <w:r w:rsidR="006A0591">
        <w:t xml:space="preserve"> autorzy starali się udoskonalić </w:t>
      </w:r>
      <w:r w:rsidR="00BE451B">
        <w:t>istniejące w sieci</w:t>
      </w:r>
      <w:r w:rsidR="006A0591">
        <w:t xml:space="preserve"> rozwiązania.</w:t>
      </w:r>
      <w:r w:rsidR="008B6586">
        <w:t xml:space="preserve"> Wszystkie zaprojektowane i zaimplementowane procesy zostały wielokrotnie przetestowane pod kątem </w:t>
      </w:r>
      <w:r w:rsidR="00F53ADF">
        <w:t>bezpieczeństwa</w:t>
      </w:r>
      <w:r w:rsidR="008B6586">
        <w:t xml:space="preserve"> i funkcjonalności. </w:t>
      </w:r>
      <w:r w:rsidR="00E42D8C">
        <w:t xml:space="preserve">Dodatkowo autorzy postarali się także o </w:t>
      </w:r>
      <w:r w:rsidR="0004725D">
        <w:t>sprostanie wymaganiom niefunkcjonalnym takim jak np. odpowiednie dopasowanie układu interfejsu graficznego do wielkości ekranu urządzenia,</w:t>
      </w:r>
      <w:r w:rsidR="00023CE0">
        <w:t xml:space="preserve"> na którym stworzony system będzie użytkowany.</w:t>
      </w:r>
    </w:p>
    <w:p w14:paraId="2F88BEC5" w14:textId="26EB3DA5" w:rsidR="00DD5ED4" w:rsidRDefault="002054E0" w:rsidP="00023CE0">
      <w:r>
        <w:t xml:space="preserve">Opisywany system informatyczny </w:t>
      </w:r>
      <w:r w:rsidR="00AB6420">
        <w:t>może być w przyszłości zmieniany</w:t>
      </w:r>
      <w:r w:rsidR="00800B3C">
        <w:t xml:space="preserve"> i udoskonalany</w:t>
      </w:r>
      <w:r w:rsidR="00FA19C3">
        <w:t>, co świadczy o jego elastyczności</w:t>
      </w:r>
      <w:r w:rsidR="00800B3C">
        <w:t>.</w:t>
      </w:r>
      <w:r w:rsidR="00FA19C3">
        <w:t xml:space="preserve"> Niewykluczone, że autorzy będą chcieli poszerzyć zakres </w:t>
      </w:r>
      <w:r w:rsidR="006C5E9D">
        <w:t>funkcjonalności</w:t>
      </w:r>
      <w:r w:rsidR="00FA19C3">
        <w:t xml:space="preserve"> jaką oferuje sporzą</w:t>
      </w:r>
      <w:r w:rsidR="00313F5B">
        <w:t>dzona aplikacja internetowa oraz przygotować aplikację mobilną dla telefonów komórkowych.</w:t>
      </w:r>
    </w:p>
    <w:p w14:paraId="07D8A09C" w14:textId="4C811930" w:rsidR="00182873" w:rsidRPr="005E7FA7" w:rsidRDefault="00B2287D" w:rsidP="00BA49B6">
      <w:r>
        <w:t xml:space="preserve">Podczas realizacji pracy autorzy </w:t>
      </w:r>
      <w:r w:rsidR="00153D94">
        <w:t>dogłębnie poznali wszystkie użyte technologie</w:t>
      </w:r>
      <w:r w:rsidR="000A6694">
        <w:t>,</w:t>
      </w:r>
      <w:r w:rsidR="00182873">
        <w:t xml:space="preserve"> przede wszystkim bibliotekę React.JS.</w:t>
      </w:r>
      <w:r w:rsidR="008A4AF7">
        <w:t xml:space="preserve"> </w:t>
      </w:r>
      <w:r w:rsidR="00556E81">
        <w:t>Dodatkowo twórcy oprogramo</w:t>
      </w:r>
      <w:r w:rsidR="00ED3EA4">
        <w:t>wania pierwszy raz korzystali z </w:t>
      </w:r>
      <w:r w:rsidR="00556E81">
        <w:t>nierelacyjnej (w tym przypadku obiektowej)</w:t>
      </w:r>
      <w:r w:rsidR="008C29CF">
        <w:t xml:space="preserve"> bazy danyc</w:t>
      </w:r>
      <w:r w:rsidR="00115901">
        <w:t>h,</w:t>
      </w:r>
      <w:r w:rsidR="008D7378">
        <w:t xml:space="preserve"> co pozwoliło im poszerzyć swoją wiedzę </w:t>
      </w:r>
      <w:r w:rsidR="00232C6F">
        <w:t xml:space="preserve">o </w:t>
      </w:r>
      <w:r w:rsidR="00257573">
        <w:t>tej</w:t>
      </w:r>
      <w:r w:rsidR="00497F61">
        <w:t xml:space="preserve"> </w:t>
      </w:r>
      <w:r w:rsidR="00257573">
        <w:t>dziedzinie</w:t>
      </w:r>
      <w:r w:rsidR="00497F61">
        <w:t xml:space="preserve"> informatyki.</w:t>
      </w:r>
      <w:r w:rsidR="004259B7">
        <w:t xml:space="preserve"> </w:t>
      </w:r>
      <w:r w:rsidR="004401BA">
        <w:t xml:space="preserve">Natomiast sama </w:t>
      </w:r>
      <w:r w:rsidR="001968D5">
        <w:t>praca</w:t>
      </w:r>
      <w:r w:rsidR="006861A6" w:rsidRPr="006861A6">
        <w:t xml:space="preserve"> </w:t>
      </w:r>
      <w:r w:rsidR="006861A6">
        <w:t>zespołowa</w:t>
      </w:r>
      <w:r w:rsidR="001968D5">
        <w:t xml:space="preserve"> nad jednym projektem, była cennym doś</w:t>
      </w:r>
      <w:r w:rsidR="00CC40DF">
        <w:t xml:space="preserve">wiadczeniem, które z pewnością zaowocuje w </w:t>
      </w:r>
      <w:proofErr w:type="spellStart"/>
      <w:r w:rsidR="00CC40DF">
        <w:t>przyłości</w:t>
      </w:r>
      <w:proofErr w:type="spellEnd"/>
      <w:r w:rsidR="00CC40DF">
        <w:t>.</w:t>
      </w:r>
    </w:p>
    <w:p w14:paraId="709FC0A6" w14:textId="31D2751F" w:rsidR="0027448F" w:rsidRDefault="0027448F" w:rsidP="00875899">
      <w:pPr>
        <w:pStyle w:val="Nagwek1"/>
        <w:numPr>
          <w:ilvl w:val="0"/>
          <w:numId w:val="0"/>
        </w:numPr>
        <w:ind w:left="397"/>
      </w:pPr>
      <w:bookmarkStart w:id="157" w:name="_Toc96004248"/>
      <w:r>
        <w:lastRenderedPageBreak/>
        <w:t>Literatura</w:t>
      </w:r>
      <w:bookmarkEnd w:id="157"/>
    </w:p>
    <w:p w14:paraId="2868896B" w14:textId="72F887C6" w:rsidR="00DE0198" w:rsidRDefault="00C32A8C" w:rsidP="00C32A8C">
      <w:pPr>
        <w:pStyle w:val="Akapitzlist"/>
        <w:numPr>
          <w:ilvl w:val="0"/>
          <w:numId w:val="47"/>
        </w:numPr>
      </w:pPr>
      <w:r w:rsidRPr="00C32A8C">
        <w:t>Boduch A., React and React Native, Packt Publishing, 2017</w:t>
      </w:r>
    </w:p>
    <w:p w14:paraId="437DBA5B" w14:textId="17824CCE" w:rsidR="00C32A8C" w:rsidRDefault="00C32A8C" w:rsidP="00C32A8C">
      <w:pPr>
        <w:pStyle w:val="Akapitzlist"/>
        <w:numPr>
          <w:ilvl w:val="0"/>
          <w:numId w:val="47"/>
        </w:numPr>
      </w:pPr>
      <w:r w:rsidRPr="00C32A8C">
        <w:t>Brodic D., Amelio A., The CAPTCHA: Perspectives and Challenges, Springer Nature Switzerland AG, 2020</w:t>
      </w:r>
    </w:p>
    <w:p w14:paraId="7D51649D" w14:textId="71B990DA" w:rsidR="0093161D" w:rsidRDefault="0093161D" w:rsidP="0093161D">
      <w:pPr>
        <w:pStyle w:val="Akapitzlist"/>
        <w:numPr>
          <w:ilvl w:val="0"/>
          <w:numId w:val="47"/>
        </w:numPr>
      </w:pPr>
      <w:r w:rsidRPr="0093161D">
        <w:t>Dickey J., Nowoczesne aplikacje internetowe MongoDB, Express, AngularJS, Node.js, Helion, 2016</w:t>
      </w:r>
    </w:p>
    <w:p w14:paraId="73062BF9" w14:textId="295C3334" w:rsidR="00D2437A" w:rsidRDefault="00D2437A" w:rsidP="00D2437A">
      <w:pPr>
        <w:pStyle w:val="Akapitzlist"/>
        <w:numPr>
          <w:ilvl w:val="0"/>
          <w:numId w:val="47"/>
        </w:numPr>
      </w:pPr>
      <w:r w:rsidRPr="00D2437A">
        <w:t>Duckett J., HTML i CSS. Zaprojektuj i zbuduj witrynę WWW. Podręcznik Front-End Developera, Helion, 2017</w:t>
      </w:r>
    </w:p>
    <w:p w14:paraId="57765647" w14:textId="78545B4A" w:rsidR="00090751" w:rsidRDefault="00090751" w:rsidP="00090751">
      <w:pPr>
        <w:pStyle w:val="Akapitzlist"/>
        <w:numPr>
          <w:ilvl w:val="0"/>
          <w:numId w:val="47"/>
        </w:numPr>
      </w:pPr>
      <w:r w:rsidRPr="00090751">
        <w:t>Flanagan D., JavaScript: The Definitive Guide, O'Reilly Media, 2011</w:t>
      </w:r>
    </w:p>
    <w:p w14:paraId="448CA80D" w14:textId="77777777" w:rsidR="009F2C8A" w:rsidRDefault="009F2C8A" w:rsidP="009F2C8A">
      <w:pPr>
        <w:pStyle w:val="Akapitzlist"/>
        <w:numPr>
          <w:ilvl w:val="0"/>
          <w:numId w:val="47"/>
        </w:numPr>
      </w:pPr>
      <w:r>
        <w:t>Historia rozwoju i innowacji firmy Bolt:</w:t>
      </w:r>
    </w:p>
    <w:p w14:paraId="555CD361" w14:textId="77777777" w:rsidR="00583FA5" w:rsidRDefault="00D36301" w:rsidP="009F2C8A">
      <w:pPr>
        <w:pStyle w:val="Akapitzlist"/>
        <w:ind w:left="397" w:firstLine="0"/>
      </w:pPr>
      <w:hyperlink r:id="rId97" w:history="1">
        <w:r w:rsidR="009F2C8A" w:rsidRPr="00CA5E36">
          <w:rPr>
            <w:rStyle w:val="Hipercze"/>
          </w:rPr>
          <w:t>https://www.cnbc.com/2019/10/21/how-bolt-ceo-markus-villig-became-europes-youngest-unicorn-founder.html</w:t>
        </w:r>
      </w:hyperlink>
    </w:p>
    <w:p w14:paraId="46FE4772" w14:textId="652606A1" w:rsidR="007C51FB" w:rsidRDefault="009F2C8A" w:rsidP="009F2C8A">
      <w:pPr>
        <w:pStyle w:val="Akapitzlist"/>
        <w:ind w:left="397" w:firstLine="0"/>
      </w:pPr>
      <w:r>
        <w:t>(dostęp 17.02.2022)</w:t>
      </w:r>
    </w:p>
    <w:p w14:paraId="1C051662" w14:textId="3D4908A5" w:rsidR="000640A4" w:rsidRDefault="000C73B2" w:rsidP="000C73B2">
      <w:pPr>
        <w:pStyle w:val="Akapitzlist"/>
        <w:numPr>
          <w:ilvl w:val="0"/>
          <w:numId w:val="47"/>
        </w:numPr>
      </w:pPr>
      <w:r w:rsidRPr="000C73B2">
        <w:t>Zawartość dokumentacji medycznej oraz prawo dostępu do niej:</w:t>
      </w:r>
    </w:p>
    <w:p w14:paraId="3300030E" w14:textId="77777777" w:rsidR="00583FA5" w:rsidRDefault="00D36301" w:rsidP="000C73B2">
      <w:pPr>
        <w:pStyle w:val="Akapitzlist"/>
        <w:ind w:left="397" w:firstLine="0"/>
      </w:pPr>
      <w:hyperlink r:id="rId98" w:history="1">
        <w:r w:rsidR="000C73B2" w:rsidRPr="00CA5E36">
          <w:rPr>
            <w:rStyle w:val="Hipercze"/>
          </w:rPr>
          <w:t>http://prawo-medyczne.info/dokumentacja-medyczna-2</w:t>
        </w:r>
      </w:hyperlink>
    </w:p>
    <w:p w14:paraId="35DD7D21" w14:textId="2281ECDB" w:rsidR="000C73B2" w:rsidRDefault="000C73B2" w:rsidP="000C73B2">
      <w:pPr>
        <w:pStyle w:val="Akapitzlist"/>
        <w:ind w:left="397" w:firstLine="0"/>
      </w:pPr>
      <w:r w:rsidRPr="000C73B2">
        <w:t>(dostęp 17.02.2022)</w:t>
      </w:r>
    </w:p>
    <w:p w14:paraId="05ED25F1" w14:textId="552105D7" w:rsidR="00F600BA" w:rsidRDefault="003D65F3" w:rsidP="003D65F3">
      <w:pPr>
        <w:pStyle w:val="Akapitzlist"/>
        <w:numPr>
          <w:ilvl w:val="0"/>
          <w:numId w:val="47"/>
        </w:numPr>
      </w:pPr>
      <w:r w:rsidRPr="003D65F3">
        <w:t>Przykład strony internetowej służącej do rezerwacji wizyt lekarskich:</w:t>
      </w:r>
    </w:p>
    <w:p w14:paraId="6E6D37BB" w14:textId="4EFFC57C" w:rsidR="00583FA5" w:rsidRDefault="00D36301" w:rsidP="003D65F3">
      <w:pPr>
        <w:pStyle w:val="Akapitzlist"/>
        <w:ind w:left="397" w:firstLine="0"/>
      </w:pPr>
      <w:hyperlink r:id="rId99" w:history="1">
        <w:r w:rsidR="009451B7" w:rsidRPr="00CA5E36">
          <w:rPr>
            <w:rStyle w:val="Hipercze"/>
          </w:rPr>
          <w:t>https://www.znanylekarz.pl/</w:t>
        </w:r>
      </w:hyperlink>
    </w:p>
    <w:p w14:paraId="6EE9F9B8" w14:textId="6F0004BB" w:rsidR="003D65F3" w:rsidRDefault="003D65F3" w:rsidP="003D65F3">
      <w:pPr>
        <w:pStyle w:val="Akapitzlist"/>
        <w:ind w:left="397" w:firstLine="0"/>
      </w:pPr>
      <w:r w:rsidRPr="003D65F3">
        <w:t>(dostęp 17.02.2022)</w:t>
      </w:r>
    </w:p>
    <w:p w14:paraId="587D1334" w14:textId="6EA74B7B" w:rsidR="009451B7" w:rsidRDefault="0088200E" w:rsidP="0088200E">
      <w:pPr>
        <w:pStyle w:val="Akapitzlist"/>
        <w:numPr>
          <w:ilvl w:val="0"/>
          <w:numId w:val="47"/>
        </w:numPr>
      </w:pPr>
      <w:r w:rsidRPr="0088200E">
        <w:t>Przykładowy formularz internetowy służący do rezerwacji wizyt:</w:t>
      </w:r>
    </w:p>
    <w:p w14:paraId="6DF9606A" w14:textId="454808A7" w:rsidR="00583FA5" w:rsidRDefault="00D36301" w:rsidP="0088200E">
      <w:pPr>
        <w:pStyle w:val="Akapitzlist"/>
        <w:ind w:left="397" w:firstLine="0"/>
      </w:pPr>
      <w:hyperlink r:id="rId100" w:history="1">
        <w:r w:rsidR="0088200E" w:rsidRPr="00CA5E36">
          <w:rPr>
            <w:rStyle w:val="Hipercze"/>
          </w:rPr>
          <w:t>https://arie-stomatologia.pl/uslugi/rezerwuj-wizyte/</w:t>
        </w:r>
      </w:hyperlink>
    </w:p>
    <w:p w14:paraId="2307ACB0" w14:textId="12F4BEBF" w:rsidR="0088200E" w:rsidRDefault="0088200E" w:rsidP="0088200E">
      <w:pPr>
        <w:pStyle w:val="Akapitzlist"/>
        <w:ind w:left="397" w:firstLine="0"/>
      </w:pPr>
      <w:r w:rsidRPr="0088200E">
        <w:t>(dostęp 17.02.2022)</w:t>
      </w:r>
    </w:p>
    <w:p w14:paraId="2A133F39" w14:textId="3FAF0384" w:rsidR="0088200E" w:rsidRDefault="00EA1007" w:rsidP="003D3B66">
      <w:pPr>
        <w:pStyle w:val="Akapitzlist"/>
        <w:numPr>
          <w:ilvl w:val="0"/>
          <w:numId w:val="47"/>
        </w:numPr>
      </w:pPr>
      <w:r w:rsidRPr="00EA1007">
        <w:t>Przykład zastosowania zewnętrznego formularza rezerwacji wizyt:</w:t>
      </w:r>
    </w:p>
    <w:p w14:paraId="3826BE30" w14:textId="7A0A8CDF" w:rsidR="00EA1007" w:rsidRDefault="00D36301" w:rsidP="00EA1007">
      <w:pPr>
        <w:pStyle w:val="Akapitzlist"/>
        <w:ind w:left="397" w:firstLine="0"/>
      </w:pPr>
      <w:hyperlink r:id="rId101" w:history="1">
        <w:r w:rsidR="00583FA5" w:rsidRPr="00CA5E36">
          <w:rPr>
            <w:rStyle w:val="Hipercze"/>
          </w:rPr>
          <w:t>https://dentilab.eu/rezerwacja-wizyty-stomatolog/</w:t>
        </w:r>
      </w:hyperlink>
    </w:p>
    <w:p w14:paraId="1C233D79" w14:textId="486F6C81" w:rsidR="00583FA5" w:rsidRDefault="00D07063" w:rsidP="00D07063">
      <w:pPr>
        <w:pStyle w:val="Akapitzlist"/>
        <w:numPr>
          <w:ilvl w:val="0"/>
          <w:numId w:val="47"/>
        </w:numPr>
      </w:pPr>
      <w:r w:rsidRPr="00D07063">
        <w:t>Opis edytora kodu Visual Studio Code:</w:t>
      </w:r>
    </w:p>
    <w:p w14:paraId="75A2739E" w14:textId="28C89D44" w:rsidR="00D07063" w:rsidRDefault="00D36301" w:rsidP="00D07063">
      <w:pPr>
        <w:pStyle w:val="Akapitzlist"/>
        <w:ind w:left="397" w:firstLine="0"/>
      </w:pPr>
      <w:hyperlink r:id="rId102" w:history="1">
        <w:r w:rsidR="00D07063" w:rsidRPr="00CA5E36">
          <w:rPr>
            <w:rStyle w:val="Hipercze"/>
          </w:rPr>
          <w:t>https://pl.wikipedia.org/wiki/Visual_Studio_Code</w:t>
        </w:r>
      </w:hyperlink>
    </w:p>
    <w:p w14:paraId="5E8BA18D" w14:textId="68E8DD9E" w:rsidR="00D07063" w:rsidRDefault="00D07063" w:rsidP="00D07063">
      <w:pPr>
        <w:pStyle w:val="Akapitzlist"/>
        <w:ind w:left="397" w:firstLine="0"/>
      </w:pPr>
      <w:r w:rsidRPr="00D07063">
        <w:t>(dostęp 17.02.2022)</w:t>
      </w:r>
    </w:p>
    <w:p w14:paraId="488ADEA0" w14:textId="1B0DABF7" w:rsidR="00D07063" w:rsidRDefault="00AA17A7" w:rsidP="00AA17A7">
      <w:pPr>
        <w:pStyle w:val="Akapitzlist"/>
        <w:numPr>
          <w:ilvl w:val="0"/>
          <w:numId w:val="47"/>
        </w:numPr>
      </w:pPr>
      <w:r w:rsidRPr="00AA17A7">
        <w:t>Opis stosu technologicznego MERN:</w:t>
      </w:r>
    </w:p>
    <w:p w14:paraId="768AD993" w14:textId="5D64BC2A" w:rsidR="00AA17A7" w:rsidRDefault="00D36301" w:rsidP="00AA17A7">
      <w:pPr>
        <w:pStyle w:val="Akapitzlist"/>
        <w:ind w:left="397" w:firstLine="0"/>
      </w:pPr>
      <w:hyperlink r:id="rId103" w:history="1">
        <w:r w:rsidR="00AA17A7" w:rsidRPr="00CA5E36">
          <w:rPr>
            <w:rStyle w:val="Hipercze"/>
          </w:rPr>
          <w:t>https://www.mongodb.com/mern-stack</w:t>
        </w:r>
      </w:hyperlink>
    </w:p>
    <w:p w14:paraId="3588C877" w14:textId="0DD98D79" w:rsidR="00AA17A7" w:rsidRDefault="00AA17A7" w:rsidP="00AA17A7">
      <w:pPr>
        <w:pStyle w:val="Akapitzlist"/>
        <w:ind w:left="397" w:firstLine="0"/>
      </w:pPr>
      <w:r w:rsidRPr="00AA17A7">
        <w:t>(dostęp 17.02.2022)</w:t>
      </w:r>
    </w:p>
    <w:p w14:paraId="3AC84A9E" w14:textId="77777777" w:rsidR="006E614E" w:rsidRDefault="006E614E" w:rsidP="006E614E">
      <w:pPr>
        <w:pStyle w:val="Akapitzlist"/>
        <w:numPr>
          <w:ilvl w:val="0"/>
          <w:numId w:val="47"/>
        </w:numPr>
      </w:pPr>
      <w:r>
        <w:t>Opis języka programowania JavaScript:</w:t>
      </w:r>
    </w:p>
    <w:p w14:paraId="786DBB7A" w14:textId="088344A4" w:rsidR="006E614E" w:rsidRDefault="00D36301" w:rsidP="006E614E">
      <w:pPr>
        <w:pStyle w:val="Akapitzlist"/>
        <w:ind w:left="397" w:firstLine="0"/>
      </w:pPr>
      <w:hyperlink r:id="rId104" w:history="1">
        <w:r w:rsidR="006E614E" w:rsidRPr="00CA5E36">
          <w:rPr>
            <w:rStyle w:val="Hipercze"/>
          </w:rPr>
          <w:t>https://developer.mozilla.org/pl/docs/Web/JavaScript</w:t>
        </w:r>
      </w:hyperlink>
    </w:p>
    <w:p w14:paraId="47EC0207" w14:textId="24BE23F8" w:rsidR="006E614E" w:rsidRDefault="006E614E" w:rsidP="006E614E">
      <w:pPr>
        <w:pStyle w:val="Akapitzlist"/>
        <w:ind w:left="397" w:firstLine="0"/>
      </w:pPr>
      <w:r>
        <w:t>(dostęp 17.02.2022)</w:t>
      </w:r>
    </w:p>
    <w:p w14:paraId="1A9C6BDC" w14:textId="1E6EA853" w:rsidR="00686781" w:rsidRDefault="00686781" w:rsidP="00686781">
      <w:pPr>
        <w:pStyle w:val="Akapitzlist"/>
        <w:numPr>
          <w:ilvl w:val="0"/>
          <w:numId w:val="47"/>
        </w:numPr>
      </w:pPr>
      <w:r>
        <w:t>Opis śr</w:t>
      </w:r>
      <w:r w:rsidR="00374EA4">
        <w:t>o</w:t>
      </w:r>
      <w:r>
        <w:t>dowiska Node.js oraz szkieletu programistycznego Express:</w:t>
      </w:r>
    </w:p>
    <w:p w14:paraId="58C9437B" w14:textId="66F4202D" w:rsidR="005070B0" w:rsidRDefault="00D36301" w:rsidP="00686781">
      <w:pPr>
        <w:pStyle w:val="Akapitzlist"/>
        <w:ind w:left="397" w:firstLine="0"/>
      </w:pPr>
      <w:hyperlink r:id="rId105" w:history="1">
        <w:r w:rsidR="005070B0" w:rsidRPr="00CA5E36">
          <w:rPr>
            <w:rStyle w:val="Hipercze"/>
          </w:rPr>
          <w:t>https://developer.mozilla.org/pl/docs/Learn/Server-side/Express_Nodejs/Introduction</w:t>
        </w:r>
      </w:hyperlink>
    </w:p>
    <w:p w14:paraId="5B123DDA" w14:textId="3C2E9C9A" w:rsidR="00151ED7" w:rsidRDefault="00686781" w:rsidP="00686781">
      <w:pPr>
        <w:pStyle w:val="Akapitzlist"/>
        <w:ind w:left="397" w:firstLine="0"/>
      </w:pPr>
      <w:r>
        <w:t>(dostęp 17.02.2022)</w:t>
      </w:r>
    </w:p>
    <w:p w14:paraId="0049947F" w14:textId="77777777" w:rsidR="00B451ED" w:rsidRDefault="00B451ED" w:rsidP="00B451ED">
      <w:pPr>
        <w:pStyle w:val="Akapitzlist"/>
        <w:numPr>
          <w:ilvl w:val="0"/>
          <w:numId w:val="47"/>
        </w:numPr>
      </w:pPr>
      <w:r>
        <w:t>Podstawowe informacje o języku znaczników HTML:</w:t>
      </w:r>
    </w:p>
    <w:p w14:paraId="637B8ACC" w14:textId="06EA012D" w:rsidR="00B451ED" w:rsidRDefault="00D36301" w:rsidP="00B451ED">
      <w:pPr>
        <w:pStyle w:val="Akapitzlist"/>
        <w:ind w:left="397" w:firstLine="0"/>
      </w:pPr>
      <w:hyperlink r:id="rId106" w:history="1">
        <w:r w:rsidR="00B451ED" w:rsidRPr="00CA5E36">
          <w:rPr>
            <w:rStyle w:val="Hipercze"/>
          </w:rPr>
          <w:t>https://developer.mozilla.org/pl/docs/Glossary/HTML</w:t>
        </w:r>
      </w:hyperlink>
    </w:p>
    <w:p w14:paraId="3D59ADC9" w14:textId="1588AE05" w:rsidR="00B451ED" w:rsidRDefault="00B451ED" w:rsidP="00B451ED">
      <w:pPr>
        <w:pStyle w:val="Akapitzlist"/>
        <w:ind w:left="397" w:firstLine="0"/>
      </w:pPr>
      <w:r>
        <w:t>(dostęp 17.02.2022)</w:t>
      </w:r>
    </w:p>
    <w:p w14:paraId="1608B42F" w14:textId="77777777" w:rsidR="00AB5454" w:rsidRDefault="00AB5454" w:rsidP="00AB5454">
      <w:pPr>
        <w:pStyle w:val="Akapitzlist"/>
        <w:numPr>
          <w:ilvl w:val="0"/>
          <w:numId w:val="47"/>
        </w:numPr>
      </w:pPr>
      <w:r>
        <w:t>Definicja pojęcia kaskadowości w arkuszach stylów CSS:</w:t>
      </w:r>
    </w:p>
    <w:p w14:paraId="2857829D" w14:textId="5E82DD74" w:rsidR="00AB5454" w:rsidRDefault="00D36301" w:rsidP="00AB5454">
      <w:pPr>
        <w:pStyle w:val="Akapitzlist"/>
        <w:ind w:left="397" w:firstLine="0"/>
      </w:pPr>
      <w:hyperlink r:id="rId107" w:anchor="cascade" w:history="1">
        <w:r w:rsidR="00AB5454" w:rsidRPr="00CA5E36">
          <w:rPr>
            <w:rStyle w:val="Hipercze"/>
          </w:rPr>
          <w:t>https://drafts.csswg.org/css-cascade/#cascade</w:t>
        </w:r>
      </w:hyperlink>
    </w:p>
    <w:p w14:paraId="5ED0BD17" w14:textId="403A87C5" w:rsidR="00AB5454" w:rsidRDefault="00AB5454" w:rsidP="00AB5454">
      <w:pPr>
        <w:pStyle w:val="Akapitzlist"/>
        <w:ind w:left="397" w:firstLine="0"/>
      </w:pPr>
      <w:r>
        <w:t>(dostęp 17.02.2022)</w:t>
      </w:r>
    </w:p>
    <w:p w14:paraId="195B3A8D" w14:textId="61834CE8" w:rsidR="005640E4" w:rsidRDefault="00A27AE7" w:rsidP="005640E4">
      <w:pPr>
        <w:pStyle w:val="Akapitzlist"/>
        <w:numPr>
          <w:ilvl w:val="0"/>
          <w:numId w:val="47"/>
        </w:numPr>
      </w:pPr>
      <w:r>
        <w:t>Przykład dobrze zabezpieczonego systemu rezerwacji wizyt lekarskich:</w:t>
      </w:r>
    </w:p>
    <w:p w14:paraId="052A4729" w14:textId="4FA84E52" w:rsidR="00A27AE7" w:rsidRDefault="00D36301" w:rsidP="00A27AE7">
      <w:pPr>
        <w:pStyle w:val="Akapitzlist"/>
        <w:ind w:left="397" w:firstLine="0"/>
      </w:pPr>
      <w:hyperlink r:id="rId108" w:history="1">
        <w:r w:rsidR="003B72A7" w:rsidRPr="00CA5E36">
          <w:rPr>
            <w:rStyle w:val="Hipercze"/>
          </w:rPr>
          <w:t>https://aldent.lublin.pl/</w:t>
        </w:r>
      </w:hyperlink>
    </w:p>
    <w:p w14:paraId="5D145E8C" w14:textId="07ACF253" w:rsidR="003B72A7" w:rsidRDefault="003B72A7" w:rsidP="003B72A7">
      <w:pPr>
        <w:pStyle w:val="Akapitzlist"/>
        <w:ind w:left="397" w:firstLine="0"/>
      </w:pPr>
      <w:r>
        <w:t>(dostęp 17.02.2022)</w:t>
      </w:r>
    </w:p>
    <w:p w14:paraId="30CB3762" w14:textId="4A89FF7F" w:rsidR="000A7BC7" w:rsidRDefault="000A7BC7" w:rsidP="000A7BC7">
      <w:pPr>
        <w:pStyle w:val="Akapitzlist"/>
        <w:numPr>
          <w:ilvl w:val="0"/>
          <w:numId w:val="47"/>
        </w:numPr>
      </w:pPr>
      <w:r>
        <w:t>Struktura drzewiasta dokumentu HTML:</w:t>
      </w:r>
    </w:p>
    <w:p w14:paraId="63F35326" w14:textId="2F10155C" w:rsidR="000A7BC7" w:rsidRDefault="00D36301" w:rsidP="000A7BC7">
      <w:pPr>
        <w:pStyle w:val="Akapitzlist"/>
        <w:ind w:left="397" w:firstLine="0"/>
      </w:pPr>
      <w:hyperlink r:id="rId109" w:history="1">
        <w:r w:rsidR="00180C21" w:rsidRPr="00CA5E36">
          <w:rPr>
            <w:rStyle w:val="Hipercze"/>
          </w:rPr>
          <w:t>https://www.medianauka.pl/document-object-model-DOM</w:t>
        </w:r>
      </w:hyperlink>
    </w:p>
    <w:p w14:paraId="540FF660" w14:textId="71D09BA8" w:rsidR="00180C21" w:rsidRPr="001A6819" w:rsidRDefault="00180C21" w:rsidP="00180C21">
      <w:pPr>
        <w:pStyle w:val="Akapitzlist"/>
        <w:ind w:left="397" w:firstLine="0"/>
      </w:pPr>
      <w:r>
        <w:t>(dostęp 17.02.2022)</w:t>
      </w:r>
    </w:p>
    <w:sectPr w:rsidR="00180C21" w:rsidRPr="001A6819" w:rsidSect="00BD3581">
      <w:footerReference w:type="default" r:id="rId110"/>
      <w:footerReference w:type="first" r:id="rId111"/>
      <w:pgSz w:w="11906" w:h="16838"/>
      <w:pgMar w:top="1134" w:right="1134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2549C5" w14:textId="77777777" w:rsidR="00D36301" w:rsidRDefault="00D36301" w:rsidP="008F10D5">
      <w:pPr>
        <w:spacing w:line="240" w:lineRule="auto"/>
      </w:pPr>
      <w:r>
        <w:separator/>
      </w:r>
    </w:p>
  </w:endnote>
  <w:endnote w:type="continuationSeparator" w:id="0">
    <w:p w14:paraId="103F788E" w14:textId="77777777" w:rsidR="00D36301" w:rsidRDefault="00D36301" w:rsidP="008F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78F32A" w14:textId="77777777" w:rsidR="004A386B" w:rsidRPr="00177F87" w:rsidRDefault="004A386B" w:rsidP="00177F87">
    <w:pPr>
      <w:pStyle w:val="Stopka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46915204"/>
      <w:docPartObj>
        <w:docPartGallery w:val="Page Numbers (Bottom of Page)"/>
        <w:docPartUnique/>
      </w:docPartObj>
    </w:sdtPr>
    <w:sdtEndPr/>
    <w:sdtContent>
      <w:p w14:paraId="58173CCD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3004">
          <w:rPr>
            <w:noProof/>
          </w:rPr>
          <w:t>4</w:t>
        </w:r>
        <w:r>
          <w:fldChar w:fldCharType="end"/>
        </w:r>
      </w:p>
    </w:sdtContent>
  </w:sdt>
  <w:p w14:paraId="0E845BEB" w14:textId="77777777" w:rsidR="00AB364A" w:rsidRDefault="00AB364A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925206"/>
      <w:docPartObj>
        <w:docPartGallery w:val="Page Numbers (Bottom of Page)"/>
        <w:docPartUnique/>
      </w:docPartObj>
    </w:sdtPr>
    <w:sdtEndPr/>
    <w:sdtContent>
      <w:p w14:paraId="0059391F" w14:textId="77777777" w:rsidR="00AB364A" w:rsidRDefault="00AB364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1E9C">
          <w:rPr>
            <w:noProof/>
          </w:rPr>
          <w:t>2</w:t>
        </w:r>
        <w:r>
          <w:fldChar w:fldCharType="end"/>
        </w:r>
      </w:p>
    </w:sdtContent>
  </w:sdt>
  <w:p w14:paraId="79F0FC6D" w14:textId="77777777" w:rsidR="00AB364A" w:rsidRPr="00177F87" w:rsidRDefault="00AB364A" w:rsidP="00177F87">
    <w:pPr>
      <w:pStyle w:val="Stopka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927E1A" w14:textId="77777777" w:rsidR="00D36301" w:rsidRDefault="00D36301" w:rsidP="008F10D5">
      <w:pPr>
        <w:spacing w:line="240" w:lineRule="auto"/>
      </w:pPr>
      <w:r>
        <w:separator/>
      </w:r>
    </w:p>
  </w:footnote>
  <w:footnote w:type="continuationSeparator" w:id="0">
    <w:p w14:paraId="6955B5E8" w14:textId="77777777" w:rsidR="00D36301" w:rsidRDefault="00D36301" w:rsidP="008F10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D327A"/>
    <w:multiLevelType w:val="hybridMultilevel"/>
    <w:tmpl w:val="BDFCE42C"/>
    <w:lvl w:ilvl="0" w:tplc="63D2C3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>
    <w:nsid w:val="08F97B25"/>
    <w:multiLevelType w:val="hybridMultilevel"/>
    <w:tmpl w:val="3EEC3730"/>
    <w:lvl w:ilvl="0" w:tplc="365003E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>
    <w:nsid w:val="0D3442F8"/>
    <w:multiLevelType w:val="hybridMultilevel"/>
    <w:tmpl w:val="CA1C2498"/>
    <w:lvl w:ilvl="0" w:tplc="BB785C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0E9D5508"/>
    <w:multiLevelType w:val="multilevel"/>
    <w:tmpl w:val="76D68A26"/>
    <w:lvl w:ilvl="0">
      <w:start w:val="1"/>
      <w:numFmt w:val="decimal"/>
      <w:pStyle w:val="Nagwek1"/>
      <w:suff w:val="space"/>
      <w:lvlText w:val="%1."/>
      <w:lvlJc w:val="left"/>
      <w:pPr>
        <w:ind w:left="0" w:firstLine="397"/>
      </w:pPr>
      <w:rPr>
        <w:rFonts w:ascii="Times New Roman" w:eastAsiaTheme="majorEastAsia" w:hAnsi="Times New Roman" w:cstheme="majorBidi" w:hint="default"/>
      </w:rPr>
    </w:lvl>
    <w:lvl w:ilvl="1">
      <w:start w:val="1"/>
      <w:numFmt w:val="decimal"/>
      <w:pStyle w:val="Nagwek2"/>
      <w:isLgl/>
      <w:suff w:val="space"/>
      <w:lvlText w:val="%1.%2."/>
      <w:lvlJc w:val="left"/>
      <w:pPr>
        <w:ind w:left="0" w:firstLine="397"/>
      </w:pPr>
      <w:rPr>
        <w:rFonts w:hint="default"/>
      </w:rPr>
    </w:lvl>
    <w:lvl w:ilvl="2">
      <w:start w:val="1"/>
      <w:numFmt w:val="decimal"/>
      <w:pStyle w:val="Nagwek3"/>
      <w:isLgl/>
      <w:suff w:val="space"/>
      <w:lvlText w:val="%1.%2.%3."/>
      <w:lvlJc w:val="left"/>
      <w:pPr>
        <w:ind w:left="0" w:firstLine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397"/>
      </w:pPr>
      <w:rPr>
        <w:rFonts w:hint="default"/>
      </w:rPr>
    </w:lvl>
  </w:abstractNum>
  <w:abstractNum w:abstractNumId="4">
    <w:nsid w:val="0F4E6009"/>
    <w:multiLevelType w:val="hybridMultilevel"/>
    <w:tmpl w:val="E88CF1E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>
    <w:nsid w:val="0F7E777B"/>
    <w:multiLevelType w:val="hybridMultilevel"/>
    <w:tmpl w:val="175EE810"/>
    <w:lvl w:ilvl="0" w:tplc="29C4995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>
    <w:nsid w:val="12016AD0"/>
    <w:multiLevelType w:val="hybridMultilevel"/>
    <w:tmpl w:val="D0F4C878"/>
    <w:lvl w:ilvl="0" w:tplc="5F2EC41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668CD"/>
    <w:multiLevelType w:val="hybridMultilevel"/>
    <w:tmpl w:val="8EC807A6"/>
    <w:lvl w:ilvl="0" w:tplc="7C80A6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>
    <w:nsid w:val="165A2614"/>
    <w:multiLevelType w:val="hybridMultilevel"/>
    <w:tmpl w:val="2AA0B1AA"/>
    <w:lvl w:ilvl="0" w:tplc="F170155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75E2E7C"/>
    <w:multiLevelType w:val="hybridMultilevel"/>
    <w:tmpl w:val="ACE43388"/>
    <w:lvl w:ilvl="0" w:tplc="175A602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>
    <w:nsid w:val="1CED7844"/>
    <w:multiLevelType w:val="hybridMultilevel"/>
    <w:tmpl w:val="55D40592"/>
    <w:lvl w:ilvl="0" w:tplc="89CCD37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>
    <w:nsid w:val="1FF06B14"/>
    <w:multiLevelType w:val="hybridMultilevel"/>
    <w:tmpl w:val="622CB01C"/>
    <w:lvl w:ilvl="0" w:tplc="29C499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>
    <w:nsid w:val="22CF1A49"/>
    <w:multiLevelType w:val="hybridMultilevel"/>
    <w:tmpl w:val="4D5E79AE"/>
    <w:lvl w:ilvl="0" w:tplc="DB6A207A">
      <w:start w:val="1"/>
      <w:numFmt w:val="decimal"/>
      <w:lvlText w:val="[%1]"/>
      <w:lvlJc w:val="left"/>
      <w:pPr>
        <w:ind w:left="567" w:hanging="567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37" w:hanging="360"/>
      </w:pPr>
    </w:lvl>
    <w:lvl w:ilvl="2" w:tplc="0415001B" w:tentative="1">
      <w:start w:val="1"/>
      <w:numFmt w:val="lowerRoman"/>
      <w:lvlText w:val="%3."/>
      <w:lvlJc w:val="right"/>
      <w:pPr>
        <w:ind w:left="2557" w:hanging="180"/>
      </w:pPr>
    </w:lvl>
    <w:lvl w:ilvl="3" w:tplc="0415000F" w:tentative="1">
      <w:start w:val="1"/>
      <w:numFmt w:val="decimal"/>
      <w:lvlText w:val="%4."/>
      <w:lvlJc w:val="left"/>
      <w:pPr>
        <w:ind w:left="3277" w:hanging="360"/>
      </w:pPr>
    </w:lvl>
    <w:lvl w:ilvl="4" w:tplc="04150019" w:tentative="1">
      <w:start w:val="1"/>
      <w:numFmt w:val="lowerLetter"/>
      <w:lvlText w:val="%5."/>
      <w:lvlJc w:val="left"/>
      <w:pPr>
        <w:ind w:left="3997" w:hanging="360"/>
      </w:pPr>
    </w:lvl>
    <w:lvl w:ilvl="5" w:tplc="0415001B" w:tentative="1">
      <w:start w:val="1"/>
      <w:numFmt w:val="lowerRoman"/>
      <w:lvlText w:val="%6."/>
      <w:lvlJc w:val="right"/>
      <w:pPr>
        <w:ind w:left="4717" w:hanging="180"/>
      </w:pPr>
    </w:lvl>
    <w:lvl w:ilvl="6" w:tplc="0415000F" w:tentative="1">
      <w:start w:val="1"/>
      <w:numFmt w:val="decimal"/>
      <w:lvlText w:val="%7."/>
      <w:lvlJc w:val="left"/>
      <w:pPr>
        <w:ind w:left="5437" w:hanging="360"/>
      </w:pPr>
    </w:lvl>
    <w:lvl w:ilvl="7" w:tplc="04150019" w:tentative="1">
      <w:start w:val="1"/>
      <w:numFmt w:val="lowerLetter"/>
      <w:lvlText w:val="%8."/>
      <w:lvlJc w:val="left"/>
      <w:pPr>
        <w:ind w:left="6157" w:hanging="360"/>
      </w:pPr>
    </w:lvl>
    <w:lvl w:ilvl="8" w:tplc="0415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>
    <w:nsid w:val="263E5F61"/>
    <w:multiLevelType w:val="hybridMultilevel"/>
    <w:tmpl w:val="779075A8"/>
    <w:lvl w:ilvl="0" w:tplc="5106ECA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>
    <w:nsid w:val="27504EF3"/>
    <w:multiLevelType w:val="multilevel"/>
    <w:tmpl w:val="C3DEC48C"/>
    <w:styleLink w:val="Styl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1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7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97" w:hanging="1800"/>
      </w:pPr>
      <w:rPr>
        <w:rFonts w:hint="default"/>
      </w:rPr>
    </w:lvl>
  </w:abstractNum>
  <w:abstractNum w:abstractNumId="15">
    <w:nsid w:val="28796E6B"/>
    <w:multiLevelType w:val="hybridMultilevel"/>
    <w:tmpl w:val="CDF480CE"/>
    <w:lvl w:ilvl="0" w:tplc="FEEADF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>
    <w:nsid w:val="29D87ECA"/>
    <w:multiLevelType w:val="hybridMultilevel"/>
    <w:tmpl w:val="BEB82D4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>
    <w:nsid w:val="32F04D35"/>
    <w:multiLevelType w:val="hybridMultilevel"/>
    <w:tmpl w:val="12324D22"/>
    <w:lvl w:ilvl="0" w:tplc="B3D8F3F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>
    <w:nsid w:val="34601731"/>
    <w:multiLevelType w:val="hybridMultilevel"/>
    <w:tmpl w:val="1F08E94E"/>
    <w:lvl w:ilvl="0" w:tplc="9D3EDA7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>
    <w:nsid w:val="3B5E5021"/>
    <w:multiLevelType w:val="hybridMultilevel"/>
    <w:tmpl w:val="98EAD6B4"/>
    <w:lvl w:ilvl="0" w:tplc="E6B429C2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3EC00F9E"/>
    <w:multiLevelType w:val="hybridMultilevel"/>
    <w:tmpl w:val="52B4411E"/>
    <w:lvl w:ilvl="0" w:tplc="DA92D41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>
    <w:nsid w:val="40776471"/>
    <w:multiLevelType w:val="hybridMultilevel"/>
    <w:tmpl w:val="CA5845E4"/>
    <w:lvl w:ilvl="0" w:tplc="1D14CD3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>
    <w:nsid w:val="45AF087A"/>
    <w:multiLevelType w:val="hybridMultilevel"/>
    <w:tmpl w:val="9F6808AE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4A625589"/>
    <w:multiLevelType w:val="hybridMultilevel"/>
    <w:tmpl w:val="754C8480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>
    <w:nsid w:val="4B90131C"/>
    <w:multiLevelType w:val="hybridMultilevel"/>
    <w:tmpl w:val="7136A356"/>
    <w:lvl w:ilvl="0" w:tplc="E0E4376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>
    <w:nsid w:val="4F152AF4"/>
    <w:multiLevelType w:val="hybridMultilevel"/>
    <w:tmpl w:val="325EC882"/>
    <w:lvl w:ilvl="0" w:tplc="AD8AFB2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>
    <w:nsid w:val="55E62142"/>
    <w:multiLevelType w:val="hybridMultilevel"/>
    <w:tmpl w:val="A2900764"/>
    <w:lvl w:ilvl="0" w:tplc="AD14536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>
    <w:nsid w:val="5864414B"/>
    <w:multiLevelType w:val="hybridMultilevel"/>
    <w:tmpl w:val="1960EAC0"/>
    <w:lvl w:ilvl="0" w:tplc="6B24D69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>
    <w:nsid w:val="58F03876"/>
    <w:multiLevelType w:val="hybridMultilevel"/>
    <w:tmpl w:val="207ED910"/>
    <w:lvl w:ilvl="0" w:tplc="4864B75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>
    <w:nsid w:val="5E95438E"/>
    <w:multiLevelType w:val="hybridMultilevel"/>
    <w:tmpl w:val="9C9ED5C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>
    <w:nsid w:val="603E7124"/>
    <w:multiLevelType w:val="hybridMultilevel"/>
    <w:tmpl w:val="5C86D36C"/>
    <w:lvl w:ilvl="0" w:tplc="C784ACE4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>
    <w:nsid w:val="638E1297"/>
    <w:multiLevelType w:val="hybridMultilevel"/>
    <w:tmpl w:val="9CFA995C"/>
    <w:lvl w:ilvl="0" w:tplc="BB785C30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>
    <w:nsid w:val="63C66E78"/>
    <w:multiLevelType w:val="hybridMultilevel"/>
    <w:tmpl w:val="550E70CA"/>
    <w:lvl w:ilvl="0" w:tplc="7F1E0C1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>
    <w:nsid w:val="64A73870"/>
    <w:multiLevelType w:val="hybridMultilevel"/>
    <w:tmpl w:val="3564AF90"/>
    <w:lvl w:ilvl="0" w:tplc="9C9EE45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>
    <w:nsid w:val="64EA31AA"/>
    <w:multiLevelType w:val="hybridMultilevel"/>
    <w:tmpl w:val="7BB44916"/>
    <w:lvl w:ilvl="0" w:tplc="8E9C57C4">
      <w:start w:val="1"/>
      <w:numFmt w:val="bullet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5">
    <w:nsid w:val="6A3300B3"/>
    <w:multiLevelType w:val="hybridMultilevel"/>
    <w:tmpl w:val="01160932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>
    <w:nsid w:val="6BBE25DF"/>
    <w:multiLevelType w:val="hybridMultilevel"/>
    <w:tmpl w:val="D978800A"/>
    <w:lvl w:ilvl="0" w:tplc="7DEE7FF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>
    <w:nsid w:val="6E9B018B"/>
    <w:multiLevelType w:val="hybridMultilevel"/>
    <w:tmpl w:val="196EF166"/>
    <w:lvl w:ilvl="0" w:tplc="CEA4EC2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>
    <w:nsid w:val="6F0D0E1B"/>
    <w:multiLevelType w:val="hybridMultilevel"/>
    <w:tmpl w:val="88D6173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>
    <w:nsid w:val="708D204F"/>
    <w:multiLevelType w:val="hybridMultilevel"/>
    <w:tmpl w:val="7960F376"/>
    <w:lvl w:ilvl="0" w:tplc="FC7CCC9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>
    <w:nsid w:val="73BC312F"/>
    <w:multiLevelType w:val="hybridMultilevel"/>
    <w:tmpl w:val="CE9477CE"/>
    <w:lvl w:ilvl="0" w:tplc="3C24800C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>
    <w:nsid w:val="750E5ED6"/>
    <w:multiLevelType w:val="hybridMultilevel"/>
    <w:tmpl w:val="29D41AB2"/>
    <w:lvl w:ilvl="0" w:tplc="B70A7A3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>
    <w:nsid w:val="7827363D"/>
    <w:multiLevelType w:val="hybridMultilevel"/>
    <w:tmpl w:val="1F463F8A"/>
    <w:lvl w:ilvl="0" w:tplc="57A82C68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>
    <w:nsid w:val="7C1461FB"/>
    <w:multiLevelType w:val="hybridMultilevel"/>
    <w:tmpl w:val="BAFC0AF2"/>
    <w:lvl w:ilvl="0" w:tplc="7CA43AB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7C1C023E"/>
    <w:multiLevelType w:val="hybridMultilevel"/>
    <w:tmpl w:val="421EDE86"/>
    <w:lvl w:ilvl="0" w:tplc="A6FA6194">
      <w:start w:val="1"/>
      <w:numFmt w:val="decimal"/>
      <w:lvlText w:val="[%1]"/>
      <w:lvlJc w:val="left"/>
      <w:pPr>
        <w:ind w:left="11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9C21D5"/>
    <w:multiLevelType w:val="hybridMultilevel"/>
    <w:tmpl w:val="01CAE46E"/>
    <w:lvl w:ilvl="0" w:tplc="EAEE5CEA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40201F"/>
    <w:multiLevelType w:val="hybridMultilevel"/>
    <w:tmpl w:val="68062F94"/>
    <w:lvl w:ilvl="0" w:tplc="F7867566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>
    <w:nsid w:val="7F540EB3"/>
    <w:multiLevelType w:val="hybridMultilevel"/>
    <w:tmpl w:val="0E2CFF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34"/>
  </w:num>
  <w:num w:numId="4">
    <w:abstractNumId w:val="42"/>
  </w:num>
  <w:num w:numId="5">
    <w:abstractNumId w:val="13"/>
  </w:num>
  <w:num w:numId="6">
    <w:abstractNumId w:val="33"/>
  </w:num>
  <w:num w:numId="7">
    <w:abstractNumId w:val="20"/>
  </w:num>
  <w:num w:numId="8">
    <w:abstractNumId w:val="45"/>
  </w:num>
  <w:num w:numId="9">
    <w:abstractNumId w:val="43"/>
  </w:num>
  <w:num w:numId="10">
    <w:abstractNumId w:val="37"/>
  </w:num>
  <w:num w:numId="11">
    <w:abstractNumId w:val="0"/>
  </w:num>
  <w:num w:numId="12">
    <w:abstractNumId w:val="41"/>
  </w:num>
  <w:num w:numId="13">
    <w:abstractNumId w:val="6"/>
  </w:num>
  <w:num w:numId="14">
    <w:abstractNumId w:val="15"/>
  </w:num>
  <w:num w:numId="15">
    <w:abstractNumId w:val="36"/>
  </w:num>
  <w:num w:numId="16">
    <w:abstractNumId w:val="46"/>
  </w:num>
  <w:num w:numId="17">
    <w:abstractNumId w:val="1"/>
  </w:num>
  <w:num w:numId="18">
    <w:abstractNumId w:val="17"/>
  </w:num>
  <w:num w:numId="19">
    <w:abstractNumId w:val="9"/>
  </w:num>
  <w:num w:numId="20">
    <w:abstractNumId w:val="28"/>
  </w:num>
  <w:num w:numId="21">
    <w:abstractNumId w:val="24"/>
  </w:num>
  <w:num w:numId="22">
    <w:abstractNumId w:val="18"/>
  </w:num>
  <w:num w:numId="23">
    <w:abstractNumId w:val="23"/>
  </w:num>
  <w:num w:numId="24">
    <w:abstractNumId w:val="11"/>
  </w:num>
  <w:num w:numId="25">
    <w:abstractNumId w:val="5"/>
  </w:num>
  <w:num w:numId="26">
    <w:abstractNumId w:val="27"/>
  </w:num>
  <w:num w:numId="27">
    <w:abstractNumId w:val="4"/>
  </w:num>
  <w:num w:numId="28">
    <w:abstractNumId w:val="8"/>
  </w:num>
  <w:num w:numId="29">
    <w:abstractNumId w:val="26"/>
  </w:num>
  <w:num w:numId="30">
    <w:abstractNumId w:val="32"/>
  </w:num>
  <w:num w:numId="31">
    <w:abstractNumId w:val="40"/>
  </w:num>
  <w:num w:numId="32">
    <w:abstractNumId w:val="21"/>
  </w:num>
  <w:num w:numId="33">
    <w:abstractNumId w:val="30"/>
  </w:num>
  <w:num w:numId="34">
    <w:abstractNumId w:val="38"/>
  </w:num>
  <w:num w:numId="35">
    <w:abstractNumId w:val="25"/>
  </w:num>
  <w:num w:numId="36">
    <w:abstractNumId w:val="16"/>
  </w:num>
  <w:num w:numId="37">
    <w:abstractNumId w:val="39"/>
  </w:num>
  <w:num w:numId="38">
    <w:abstractNumId w:val="35"/>
  </w:num>
  <w:num w:numId="39">
    <w:abstractNumId w:val="10"/>
  </w:num>
  <w:num w:numId="40">
    <w:abstractNumId w:val="22"/>
  </w:num>
  <w:num w:numId="41">
    <w:abstractNumId w:val="2"/>
  </w:num>
  <w:num w:numId="42">
    <w:abstractNumId w:val="31"/>
  </w:num>
  <w:num w:numId="43">
    <w:abstractNumId w:val="7"/>
  </w:num>
  <w:num w:numId="44">
    <w:abstractNumId w:val="29"/>
  </w:num>
  <w:num w:numId="45">
    <w:abstractNumId w:val="19"/>
  </w:num>
  <w:num w:numId="46">
    <w:abstractNumId w:val="44"/>
  </w:num>
  <w:num w:numId="47">
    <w:abstractNumId w:val="12"/>
  </w:num>
  <w:num w:numId="48">
    <w:abstractNumId w:val="4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714"/>
    <w:rsid w:val="0000036E"/>
    <w:rsid w:val="0000077B"/>
    <w:rsid w:val="00000957"/>
    <w:rsid w:val="00000DB3"/>
    <w:rsid w:val="00000FE2"/>
    <w:rsid w:val="000011AE"/>
    <w:rsid w:val="0000145F"/>
    <w:rsid w:val="00001689"/>
    <w:rsid w:val="000018A8"/>
    <w:rsid w:val="00001C54"/>
    <w:rsid w:val="000020C4"/>
    <w:rsid w:val="000032AC"/>
    <w:rsid w:val="000033DB"/>
    <w:rsid w:val="0000340E"/>
    <w:rsid w:val="000036B0"/>
    <w:rsid w:val="00003798"/>
    <w:rsid w:val="000038BB"/>
    <w:rsid w:val="00003935"/>
    <w:rsid w:val="00003B0E"/>
    <w:rsid w:val="000045A4"/>
    <w:rsid w:val="000048A5"/>
    <w:rsid w:val="000048DB"/>
    <w:rsid w:val="000049DE"/>
    <w:rsid w:val="00004DE1"/>
    <w:rsid w:val="00005007"/>
    <w:rsid w:val="000052AC"/>
    <w:rsid w:val="000052DE"/>
    <w:rsid w:val="00005668"/>
    <w:rsid w:val="000058B6"/>
    <w:rsid w:val="00005CF6"/>
    <w:rsid w:val="00005DD5"/>
    <w:rsid w:val="0000632D"/>
    <w:rsid w:val="00006507"/>
    <w:rsid w:val="00006901"/>
    <w:rsid w:val="00007A42"/>
    <w:rsid w:val="00007CDB"/>
    <w:rsid w:val="00007D76"/>
    <w:rsid w:val="0001002D"/>
    <w:rsid w:val="00010667"/>
    <w:rsid w:val="000107F6"/>
    <w:rsid w:val="00011291"/>
    <w:rsid w:val="00011E6A"/>
    <w:rsid w:val="00011FCD"/>
    <w:rsid w:val="00012E15"/>
    <w:rsid w:val="000130A5"/>
    <w:rsid w:val="000136A5"/>
    <w:rsid w:val="00013DBE"/>
    <w:rsid w:val="000145DD"/>
    <w:rsid w:val="00014661"/>
    <w:rsid w:val="000152C5"/>
    <w:rsid w:val="0001535E"/>
    <w:rsid w:val="00015706"/>
    <w:rsid w:val="000162D9"/>
    <w:rsid w:val="00016406"/>
    <w:rsid w:val="00016587"/>
    <w:rsid w:val="000165EB"/>
    <w:rsid w:val="000167E1"/>
    <w:rsid w:val="0001684A"/>
    <w:rsid w:val="00016B51"/>
    <w:rsid w:val="00016BAA"/>
    <w:rsid w:val="00016DFB"/>
    <w:rsid w:val="000177DC"/>
    <w:rsid w:val="00017FB7"/>
    <w:rsid w:val="000207D9"/>
    <w:rsid w:val="00021216"/>
    <w:rsid w:val="00021332"/>
    <w:rsid w:val="00021407"/>
    <w:rsid w:val="00021BD2"/>
    <w:rsid w:val="00021F1A"/>
    <w:rsid w:val="0002203C"/>
    <w:rsid w:val="00022A4A"/>
    <w:rsid w:val="00023AEF"/>
    <w:rsid w:val="00023B0F"/>
    <w:rsid w:val="00023CE0"/>
    <w:rsid w:val="00023D2C"/>
    <w:rsid w:val="00023DE0"/>
    <w:rsid w:val="00024377"/>
    <w:rsid w:val="00024713"/>
    <w:rsid w:val="00024C29"/>
    <w:rsid w:val="00024EBA"/>
    <w:rsid w:val="0002551F"/>
    <w:rsid w:val="00026052"/>
    <w:rsid w:val="0002708B"/>
    <w:rsid w:val="000270EB"/>
    <w:rsid w:val="000271E4"/>
    <w:rsid w:val="00030261"/>
    <w:rsid w:val="000309BB"/>
    <w:rsid w:val="00030BCF"/>
    <w:rsid w:val="00030E9A"/>
    <w:rsid w:val="00030FDA"/>
    <w:rsid w:val="000318C1"/>
    <w:rsid w:val="000320B4"/>
    <w:rsid w:val="00032A6B"/>
    <w:rsid w:val="00032DA9"/>
    <w:rsid w:val="00033103"/>
    <w:rsid w:val="000334FE"/>
    <w:rsid w:val="00033707"/>
    <w:rsid w:val="00034069"/>
    <w:rsid w:val="0003416F"/>
    <w:rsid w:val="000341EB"/>
    <w:rsid w:val="0003573C"/>
    <w:rsid w:val="00035A6A"/>
    <w:rsid w:val="00036364"/>
    <w:rsid w:val="00036B8A"/>
    <w:rsid w:val="00036D96"/>
    <w:rsid w:val="000374B6"/>
    <w:rsid w:val="00037A9F"/>
    <w:rsid w:val="00037BC6"/>
    <w:rsid w:val="00040556"/>
    <w:rsid w:val="0004065C"/>
    <w:rsid w:val="00040718"/>
    <w:rsid w:val="00040969"/>
    <w:rsid w:val="00040A0C"/>
    <w:rsid w:val="000411A6"/>
    <w:rsid w:val="00041475"/>
    <w:rsid w:val="000415C1"/>
    <w:rsid w:val="000419B2"/>
    <w:rsid w:val="00041FFF"/>
    <w:rsid w:val="000421B6"/>
    <w:rsid w:val="0004249F"/>
    <w:rsid w:val="00042939"/>
    <w:rsid w:val="00042B8E"/>
    <w:rsid w:val="00042F00"/>
    <w:rsid w:val="00043129"/>
    <w:rsid w:val="000432BB"/>
    <w:rsid w:val="000434FE"/>
    <w:rsid w:val="000441CB"/>
    <w:rsid w:val="000441D0"/>
    <w:rsid w:val="00044966"/>
    <w:rsid w:val="00045372"/>
    <w:rsid w:val="0004648D"/>
    <w:rsid w:val="0004673B"/>
    <w:rsid w:val="0004725D"/>
    <w:rsid w:val="000476B9"/>
    <w:rsid w:val="000479AF"/>
    <w:rsid w:val="00047D1E"/>
    <w:rsid w:val="00047E13"/>
    <w:rsid w:val="00050280"/>
    <w:rsid w:val="00050674"/>
    <w:rsid w:val="00050C05"/>
    <w:rsid w:val="00050DA5"/>
    <w:rsid w:val="00050F5D"/>
    <w:rsid w:val="0005129B"/>
    <w:rsid w:val="0005143D"/>
    <w:rsid w:val="0005168F"/>
    <w:rsid w:val="00051981"/>
    <w:rsid w:val="00051A35"/>
    <w:rsid w:val="000526CA"/>
    <w:rsid w:val="000527DA"/>
    <w:rsid w:val="00052C62"/>
    <w:rsid w:val="000530DF"/>
    <w:rsid w:val="000535EB"/>
    <w:rsid w:val="00053CCD"/>
    <w:rsid w:val="0005476F"/>
    <w:rsid w:val="000547B1"/>
    <w:rsid w:val="00054831"/>
    <w:rsid w:val="0005486E"/>
    <w:rsid w:val="00054A97"/>
    <w:rsid w:val="00054B5C"/>
    <w:rsid w:val="00054E9C"/>
    <w:rsid w:val="000550E2"/>
    <w:rsid w:val="00055310"/>
    <w:rsid w:val="000553B2"/>
    <w:rsid w:val="000555AE"/>
    <w:rsid w:val="00055AEF"/>
    <w:rsid w:val="000560A1"/>
    <w:rsid w:val="0005651C"/>
    <w:rsid w:val="000568BC"/>
    <w:rsid w:val="0005692E"/>
    <w:rsid w:val="00056F02"/>
    <w:rsid w:val="000572FF"/>
    <w:rsid w:val="0005732B"/>
    <w:rsid w:val="00057624"/>
    <w:rsid w:val="00057723"/>
    <w:rsid w:val="00057820"/>
    <w:rsid w:val="00057F7B"/>
    <w:rsid w:val="00060252"/>
    <w:rsid w:val="00060506"/>
    <w:rsid w:val="00060893"/>
    <w:rsid w:val="00060D75"/>
    <w:rsid w:val="00061370"/>
    <w:rsid w:val="0006184F"/>
    <w:rsid w:val="00061A01"/>
    <w:rsid w:val="000626D3"/>
    <w:rsid w:val="000627AD"/>
    <w:rsid w:val="00062BA6"/>
    <w:rsid w:val="000633A4"/>
    <w:rsid w:val="0006375E"/>
    <w:rsid w:val="0006386A"/>
    <w:rsid w:val="00063A36"/>
    <w:rsid w:val="00063ACC"/>
    <w:rsid w:val="00063B64"/>
    <w:rsid w:val="00063BC6"/>
    <w:rsid w:val="00063CBF"/>
    <w:rsid w:val="000640A4"/>
    <w:rsid w:val="00064510"/>
    <w:rsid w:val="00064919"/>
    <w:rsid w:val="00064A64"/>
    <w:rsid w:val="0006529F"/>
    <w:rsid w:val="0006546F"/>
    <w:rsid w:val="000659F8"/>
    <w:rsid w:val="00066546"/>
    <w:rsid w:val="00066E5A"/>
    <w:rsid w:val="00066F7C"/>
    <w:rsid w:val="000708C8"/>
    <w:rsid w:val="00071D2A"/>
    <w:rsid w:val="00071DD7"/>
    <w:rsid w:val="0007212F"/>
    <w:rsid w:val="00072144"/>
    <w:rsid w:val="00072528"/>
    <w:rsid w:val="000727C7"/>
    <w:rsid w:val="000729FD"/>
    <w:rsid w:val="00072CC0"/>
    <w:rsid w:val="000732CC"/>
    <w:rsid w:val="00073FCE"/>
    <w:rsid w:val="00073FE5"/>
    <w:rsid w:val="00074022"/>
    <w:rsid w:val="00074318"/>
    <w:rsid w:val="00074B3C"/>
    <w:rsid w:val="00075AF7"/>
    <w:rsid w:val="00075B09"/>
    <w:rsid w:val="000768B8"/>
    <w:rsid w:val="00077306"/>
    <w:rsid w:val="0007777C"/>
    <w:rsid w:val="00077791"/>
    <w:rsid w:val="00077BA6"/>
    <w:rsid w:val="00077E8A"/>
    <w:rsid w:val="0008039C"/>
    <w:rsid w:val="00080BEF"/>
    <w:rsid w:val="00080DA2"/>
    <w:rsid w:val="00081402"/>
    <w:rsid w:val="000817D2"/>
    <w:rsid w:val="00081EBC"/>
    <w:rsid w:val="000820A3"/>
    <w:rsid w:val="0008238C"/>
    <w:rsid w:val="00082C8B"/>
    <w:rsid w:val="00083590"/>
    <w:rsid w:val="0008372A"/>
    <w:rsid w:val="000837D2"/>
    <w:rsid w:val="00083A94"/>
    <w:rsid w:val="00084AB8"/>
    <w:rsid w:val="00084E54"/>
    <w:rsid w:val="00084F99"/>
    <w:rsid w:val="0008640F"/>
    <w:rsid w:val="00086888"/>
    <w:rsid w:val="000868F1"/>
    <w:rsid w:val="00086C49"/>
    <w:rsid w:val="00086EB9"/>
    <w:rsid w:val="00086FFD"/>
    <w:rsid w:val="00087737"/>
    <w:rsid w:val="00090751"/>
    <w:rsid w:val="00090F6E"/>
    <w:rsid w:val="000910A6"/>
    <w:rsid w:val="0009118F"/>
    <w:rsid w:val="0009194F"/>
    <w:rsid w:val="00091AE5"/>
    <w:rsid w:val="000922CB"/>
    <w:rsid w:val="0009251C"/>
    <w:rsid w:val="00092585"/>
    <w:rsid w:val="000925D0"/>
    <w:rsid w:val="00093019"/>
    <w:rsid w:val="00093A60"/>
    <w:rsid w:val="00093DC6"/>
    <w:rsid w:val="000945C5"/>
    <w:rsid w:val="0009478A"/>
    <w:rsid w:val="00094827"/>
    <w:rsid w:val="00094A5A"/>
    <w:rsid w:val="00094DD5"/>
    <w:rsid w:val="00094DF8"/>
    <w:rsid w:val="00094E7F"/>
    <w:rsid w:val="000954A8"/>
    <w:rsid w:val="00095944"/>
    <w:rsid w:val="00095B29"/>
    <w:rsid w:val="00095E11"/>
    <w:rsid w:val="000960FA"/>
    <w:rsid w:val="00096106"/>
    <w:rsid w:val="000961C7"/>
    <w:rsid w:val="00096EA5"/>
    <w:rsid w:val="00097233"/>
    <w:rsid w:val="00097763"/>
    <w:rsid w:val="00097F01"/>
    <w:rsid w:val="000A049D"/>
    <w:rsid w:val="000A05D8"/>
    <w:rsid w:val="000A07A4"/>
    <w:rsid w:val="000A0B2B"/>
    <w:rsid w:val="000A0FC6"/>
    <w:rsid w:val="000A10AB"/>
    <w:rsid w:val="000A111B"/>
    <w:rsid w:val="000A13D0"/>
    <w:rsid w:val="000A1666"/>
    <w:rsid w:val="000A18B7"/>
    <w:rsid w:val="000A2558"/>
    <w:rsid w:val="000A25A1"/>
    <w:rsid w:val="000A2806"/>
    <w:rsid w:val="000A29E8"/>
    <w:rsid w:val="000A302A"/>
    <w:rsid w:val="000A314C"/>
    <w:rsid w:val="000A31C0"/>
    <w:rsid w:val="000A32E3"/>
    <w:rsid w:val="000A3ACB"/>
    <w:rsid w:val="000A3C78"/>
    <w:rsid w:val="000A3DD9"/>
    <w:rsid w:val="000A45DA"/>
    <w:rsid w:val="000A4AFE"/>
    <w:rsid w:val="000A4C60"/>
    <w:rsid w:val="000A52DC"/>
    <w:rsid w:val="000A52F3"/>
    <w:rsid w:val="000A550F"/>
    <w:rsid w:val="000A5573"/>
    <w:rsid w:val="000A5C7B"/>
    <w:rsid w:val="000A5DA3"/>
    <w:rsid w:val="000A645E"/>
    <w:rsid w:val="000A6581"/>
    <w:rsid w:val="000A6694"/>
    <w:rsid w:val="000A6E5F"/>
    <w:rsid w:val="000A717E"/>
    <w:rsid w:val="000A7269"/>
    <w:rsid w:val="000A7A98"/>
    <w:rsid w:val="000A7BC7"/>
    <w:rsid w:val="000A7CF6"/>
    <w:rsid w:val="000B0022"/>
    <w:rsid w:val="000B05E1"/>
    <w:rsid w:val="000B1456"/>
    <w:rsid w:val="000B1855"/>
    <w:rsid w:val="000B2340"/>
    <w:rsid w:val="000B255F"/>
    <w:rsid w:val="000B26DD"/>
    <w:rsid w:val="000B28AE"/>
    <w:rsid w:val="000B2AD9"/>
    <w:rsid w:val="000B2C53"/>
    <w:rsid w:val="000B2DE4"/>
    <w:rsid w:val="000B3906"/>
    <w:rsid w:val="000B3AB4"/>
    <w:rsid w:val="000B4356"/>
    <w:rsid w:val="000B44B0"/>
    <w:rsid w:val="000B4725"/>
    <w:rsid w:val="000B4A27"/>
    <w:rsid w:val="000B4E71"/>
    <w:rsid w:val="000B57C2"/>
    <w:rsid w:val="000B6796"/>
    <w:rsid w:val="000B6B66"/>
    <w:rsid w:val="000B6C1D"/>
    <w:rsid w:val="000B6C4A"/>
    <w:rsid w:val="000B6D04"/>
    <w:rsid w:val="000B74B2"/>
    <w:rsid w:val="000B78A8"/>
    <w:rsid w:val="000B7AD8"/>
    <w:rsid w:val="000B7D52"/>
    <w:rsid w:val="000B7DAF"/>
    <w:rsid w:val="000B7E47"/>
    <w:rsid w:val="000C00C5"/>
    <w:rsid w:val="000C01AD"/>
    <w:rsid w:val="000C05BA"/>
    <w:rsid w:val="000C06A0"/>
    <w:rsid w:val="000C0975"/>
    <w:rsid w:val="000C15C8"/>
    <w:rsid w:val="000C1ABD"/>
    <w:rsid w:val="000C1ECA"/>
    <w:rsid w:val="000C22AD"/>
    <w:rsid w:val="000C2524"/>
    <w:rsid w:val="000C2C99"/>
    <w:rsid w:val="000C2D2D"/>
    <w:rsid w:val="000C30F6"/>
    <w:rsid w:val="000C4245"/>
    <w:rsid w:val="000C4275"/>
    <w:rsid w:val="000C45F8"/>
    <w:rsid w:val="000C4EB7"/>
    <w:rsid w:val="000C5346"/>
    <w:rsid w:val="000C55C6"/>
    <w:rsid w:val="000C57FF"/>
    <w:rsid w:val="000C5F9A"/>
    <w:rsid w:val="000C6233"/>
    <w:rsid w:val="000C678B"/>
    <w:rsid w:val="000C6A39"/>
    <w:rsid w:val="000C73B2"/>
    <w:rsid w:val="000C7677"/>
    <w:rsid w:val="000C7E66"/>
    <w:rsid w:val="000C7FF2"/>
    <w:rsid w:val="000D0003"/>
    <w:rsid w:val="000D086C"/>
    <w:rsid w:val="000D0987"/>
    <w:rsid w:val="000D09A3"/>
    <w:rsid w:val="000D10B7"/>
    <w:rsid w:val="000D11D0"/>
    <w:rsid w:val="000D1608"/>
    <w:rsid w:val="000D1B4C"/>
    <w:rsid w:val="000D20B2"/>
    <w:rsid w:val="000D26EB"/>
    <w:rsid w:val="000D2804"/>
    <w:rsid w:val="000D29FB"/>
    <w:rsid w:val="000D2F40"/>
    <w:rsid w:val="000D31D3"/>
    <w:rsid w:val="000D3285"/>
    <w:rsid w:val="000D36E1"/>
    <w:rsid w:val="000D3998"/>
    <w:rsid w:val="000D40BC"/>
    <w:rsid w:val="000D45F1"/>
    <w:rsid w:val="000D4C74"/>
    <w:rsid w:val="000D4DA4"/>
    <w:rsid w:val="000D4EFD"/>
    <w:rsid w:val="000D5702"/>
    <w:rsid w:val="000D5A02"/>
    <w:rsid w:val="000D5DBB"/>
    <w:rsid w:val="000D5E0B"/>
    <w:rsid w:val="000D6429"/>
    <w:rsid w:val="000D6E59"/>
    <w:rsid w:val="000E006F"/>
    <w:rsid w:val="000E040D"/>
    <w:rsid w:val="000E09D8"/>
    <w:rsid w:val="000E09F6"/>
    <w:rsid w:val="000E0D9F"/>
    <w:rsid w:val="000E0EE0"/>
    <w:rsid w:val="000E1258"/>
    <w:rsid w:val="000E12F2"/>
    <w:rsid w:val="000E1394"/>
    <w:rsid w:val="000E14FB"/>
    <w:rsid w:val="000E1607"/>
    <w:rsid w:val="000E186F"/>
    <w:rsid w:val="000E194D"/>
    <w:rsid w:val="000E1B43"/>
    <w:rsid w:val="000E1FF1"/>
    <w:rsid w:val="000E2015"/>
    <w:rsid w:val="000E236F"/>
    <w:rsid w:val="000E26F8"/>
    <w:rsid w:val="000E2A17"/>
    <w:rsid w:val="000E2F65"/>
    <w:rsid w:val="000E3234"/>
    <w:rsid w:val="000E3247"/>
    <w:rsid w:val="000E35C8"/>
    <w:rsid w:val="000E37D8"/>
    <w:rsid w:val="000E41E6"/>
    <w:rsid w:val="000E4736"/>
    <w:rsid w:val="000E4889"/>
    <w:rsid w:val="000E4D6F"/>
    <w:rsid w:val="000E51AB"/>
    <w:rsid w:val="000E5631"/>
    <w:rsid w:val="000E5B03"/>
    <w:rsid w:val="000E6E35"/>
    <w:rsid w:val="000E7330"/>
    <w:rsid w:val="000F03A3"/>
    <w:rsid w:val="000F06ED"/>
    <w:rsid w:val="000F08C0"/>
    <w:rsid w:val="000F0B55"/>
    <w:rsid w:val="000F0E46"/>
    <w:rsid w:val="000F181E"/>
    <w:rsid w:val="000F1FBB"/>
    <w:rsid w:val="000F2376"/>
    <w:rsid w:val="000F2527"/>
    <w:rsid w:val="000F29AC"/>
    <w:rsid w:val="000F36B6"/>
    <w:rsid w:val="000F384A"/>
    <w:rsid w:val="000F3972"/>
    <w:rsid w:val="000F3DF8"/>
    <w:rsid w:val="000F3F05"/>
    <w:rsid w:val="000F4086"/>
    <w:rsid w:val="000F484C"/>
    <w:rsid w:val="000F4C52"/>
    <w:rsid w:val="000F4D21"/>
    <w:rsid w:val="000F4EA3"/>
    <w:rsid w:val="000F5278"/>
    <w:rsid w:val="000F53A8"/>
    <w:rsid w:val="000F5950"/>
    <w:rsid w:val="000F5FD2"/>
    <w:rsid w:val="000F62AE"/>
    <w:rsid w:val="000F6ADF"/>
    <w:rsid w:val="000F6B91"/>
    <w:rsid w:val="000F6C18"/>
    <w:rsid w:val="000F7349"/>
    <w:rsid w:val="000F7517"/>
    <w:rsid w:val="000F7AD5"/>
    <w:rsid w:val="000F7BD4"/>
    <w:rsid w:val="000F7F5A"/>
    <w:rsid w:val="00100075"/>
    <w:rsid w:val="00100777"/>
    <w:rsid w:val="001009F7"/>
    <w:rsid w:val="00100DFC"/>
    <w:rsid w:val="00100EC9"/>
    <w:rsid w:val="00101069"/>
    <w:rsid w:val="001011B7"/>
    <w:rsid w:val="00101ECB"/>
    <w:rsid w:val="00101FAB"/>
    <w:rsid w:val="00102613"/>
    <w:rsid w:val="001032DB"/>
    <w:rsid w:val="001050B7"/>
    <w:rsid w:val="001059D6"/>
    <w:rsid w:val="00106C7D"/>
    <w:rsid w:val="00106D48"/>
    <w:rsid w:val="001073A2"/>
    <w:rsid w:val="00107548"/>
    <w:rsid w:val="0010759B"/>
    <w:rsid w:val="00107A89"/>
    <w:rsid w:val="00107CE8"/>
    <w:rsid w:val="00107D0A"/>
    <w:rsid w:val="001105D8"/>
    <w:rsid w:val="001106F7"/>
    <w:rsid w:val="00110E72"/>
    <w:rsid w:val="00111453"/>
    <w:rsid w:val="00111936"/>
    <w:rsid w:val="00111B08"/>
    <w:rsid w:val="00111B80"/>
    <w:rsid w:val="00111F15"/>
    <w:rsid w:val="00112BEE"/>
    <w:rsid w:val="00112C13"/>
    <w:rsid w:val="00113426"/>
    <w:rsid w:val="00113627"/>
    <w:rsid w:val="00113752"/>
    <w:rsid w:val="00114103"/>
    <w:rsid w:val="0011428A"/>
    <w:rsid w:val="001144E1"/>
    <w:rsid w:val="001146E8"/>
    <w:rsid w:val="001146F5"/>
    <w:rsid w:val="00115292"/>
    <w:rsid w:val="00115338"/>
    <w:rsid w:val="00115670"/>
    <w:rsid w:val="001156E6"/>
    <w:rsid w:val="00115901"/>
    <w:rsid w:val="00115A49"/>
    <w:rsid w:val="00115D1E"/>
    <w:rsid w:val="00115F31"/>
    <w:rsid w:val="00116066"/>
    <w:rsid w:val="001168FD"/>
    <w:rsid w:val="00117940"/>
    <w:rsid w:val="00120769"/>
    <w:rsid w:val="00120E06"/>
    <w:rsid w:val="00121551"/>
    <w:rsid w:val="0012167C"/>
    <w:rsid w:val="001221A8"/>
    <w:rsid w:val="001227A4"/>
    <w:rsid w:val="00122894"/>
    <w:rsid w:val="0012289E"/>
    <w:rsid w:val="0012306B"/>
    <w:rsid w:val="00123F59"/>
    <w:rsid w:val="00123F94"/>
    <w:rsid w:val="00124092"/>
    <w:rsid w:val="00124207"/>
    <w:rsid w:val="001244C8"/>
    <w:rsid w:val="00124588"/>
    <w:rsid w:val="00124903"/>
    <w:rsid w:val="00124C3D"/>
    <w:rsid w:val="00125079"/>
    <w:rsid w:val="0012559B"/>
    <w:rsid w:val="001255DD"/>
    <w:rsid w:val="00125CF3"/>
    <w:rsid w:val="00125D47"/>
    <w:rsid w:val="0012606F"/>
    <w:rsid w:val="0012682E"/>
    <w:rsid w:val="00126A78"/>
    <w:rsid w:val="00126C29"/>
    <w:rsid w:val="00126D60"/>
    <w:rsid w:val="00127105"/>
    <w:rsid w:val="001275F6"/>
    <w:rsid w:val="001278B3"/>
    <w:rsid w:val="001305D4"/>
    <w:rsid w:val="00130659"/>
    <w:rsid w:val="00130A09"/>
    <w:rsid w:val="00130A6A"/>
    <w:rsid w:val="00130B3D"/>
    <w:rsid w:val="00130D65"/>
    <w:rsid w:val="00131756"/>
    <w:rsid w:val="0013192E"/>
    <w:rsid w:val="00131AAC"/>
    <w:rsid w:val="00131CC9"/>
    <w:rsid w:val="001321FB"/>
    <w:rsid w:val="00132379"/>
    <w:rsid w:val="00132D08"/>
    <w:rsid w:val="0013301C"/>
    <w:rsid w:val="001332E0"/>
    <w:rsid w:val="00133902"/>
    <w:rsid w:val="00133BFF"/>
    <w:rsid w:val="00133D94"/>
    <w:rsid w:val="0013415E"/>
    <w:rsid w:val="00134365"/>
    <w:rsid w:val="00134DFC"/>
    <w:rsid w:val="0013566B"/>
    <w:rsid w:val="00135DB0"/>
    <w:rsid w:val="001366BA"/>
    <w:rsid w:val="00136830"/>
    <w:rsid w:val="00136BCF"/>
    <w:rsid w:val="0013731F"/>
    <w:rsid w:val="00137DFD"/>
    <w:rsid w:val="001408E7"/>
    <w:rsid w:val="00140965"/>
    <w:rsid w:val="001409A5"/>
    <w:rsid w:val="00141363"/>
    <w:rsid w:val="00141E96"/>
    <w:rsid w:val="00142A05"/>
    <w:rsid w:val="00142C61"/>
    <w:rsid w:val="00142CFE"/>
    <w:rsid w:val="00143355"/>
    <w:rsid w:val="001433EC"/>
    <w:rsid w:val="00143540"/>
    <w:rsid w:val="001436A8"/>
    <w:rsid w:val="00143C6E"/>
    <w:rsid w:val="00143F12"/>
    <w:rsid w:val="001444CA"/>
    <w:rsid w:val="001445C6"/>
    <w:rsid w:val="00144686"/>
    <w:rsid w:val="0014479E"/>
    <w:rsid w:val="001447DE"/>
    <w:rsid w:val="00144B3F"/>
    <w:rsid w:val="0014513C"/>
    <w:rsid w:val="00145146"/>
    <w:rsid w:val="00145B26"/>
    <w:rsid w:val="00145C60"/>
    <w:rsid w:val="00145D52"/>
    <w:rsid w:val="00145F43"/>
    <w:rsid w:val="00146419"/>
    <w:rsid w:val="00146949"/>
    <w:rsid w:val="00146A19"/>
    <w:rsid w:val="00146FB9"/>
    <w:rsid w:val="00147216"/>
    <w:rsid w:val="00147706"/>
    <w:rsid w:val="00150003"/>
    <w:rsid w:val="001504B9"/>
    <w:rsid w:val="001509C2"/>
    <w:rsid w:val="00150B69"/>
    <w:rsid w:val="001511BA"/>
    <w:rsid w:val="001516B4"/>
    <w:rsid w:val="00151992"/>
    <w:rsid w:val="00151ED7"/>
    <w:rsid w:val="001523D6"/>
    <w:rsid w:val="00152424"/>
    <w:rsid w:val="00153100"/>
    <w:rsid w:val="00153158"/>
    <w:rsid w:val="001538C1"/>
    <w:rsid w:val="00153A44"/>
    <w:rsid w:val="00153AFE"/>
    <w:rsid w:val="00153D94"/>
    <w:rsid w:val="00154725"/>
    <w:rsid w:val="001547B8"/>
    <w:rsid w:val="001547D9"/>
    <w:rsid w:val="001547F0"/>
    <w:rsid w:val="00154D38"/>
    <w:rsid w:val="00155FC9"/>
    <w:rsid w:val="001565DA"/>
    <w:rsid w:val="00156F25"/>
    <w:rsid w:val="00157535"/>
    <w:rsid w:val="001575AD"/>
    <w:rsid w:val="0016023D"/>
    <w:rsid w:val="001605EE"/>
    <w:rsid w:val="001605F5"/>
    <w:rsid w:val="00160887"/>
    <w:rsid w:val="00160A58"/>
    <w:rsid w:val="00160E4E"/>
    <w:rsid w:val="001610B1"/>
    <w:rsid w:val="0016166B"/>
    <w:rsid w:val="00161C41"/>
    <w:rsid w:val="001626F6"/>
    <w:rsid w:val="00162EFA"/>
    <w:rsid w:val="0016340E"/>
    <w:rsid w:val="00163D8B"/>
    <w:rsid w:val="00164155"/>
    <w:rsid w:val="00164388"/>
    <w:rsid w:val="0016441E"/>
    <w:rsid w:val="00164652"/>
    <w:rsid w:val="001646E8"/>
    <w:rsid w:val="00164AA3"/>
    <w:rsid w:val="00164C1B"/>
    <w:rsid w:val="00165A71"/>
    <w:rsid w:val="00165F07"/>
    <w:rsid w:val="0016615F"/>
    <w:rsid w:val="00166292"/>
    <w:rsid w:val="00166629"/>
    <w:rsid w:val="00166767"/>
    <w:rsid w:val="00166965"/>
    <w:rsid w:val="00167267"/>
    <w:rsid w:val="0016747A"/>
    <w:rsid w:val="00167A63"/>
    <w:rsid w:val="00167E0A"/>
    <w:rsid w:val="001700B6"/>
    <w:rsid w:val="00170565"/>
    <w:rsid w:val="0017068A"/>
    <w:rsid w:val="00170902"/>
    <w:rsid w:val="001709A4"/>
    <w:rsid w:val="00170CB3"/>
    <w:rsid w:val="001710C8"/>
    <w:rsid w:val="0017145E"/>
    <w:rsid w:val="001716F6"/>
    <w:rsid w:val="00171DC3"/>
    <w:rsid w:val="00172265"/>
    <w:rsid w:val="001722DB"/>
    <w:rsid w:val="0017235A"/>
    <w:rsid w:val="001725F9"/>
    <w:rsid w:val="00172661"/>
    <w:rsid w:val="001726BA"/>
    <w:rsid w:val="00172BAE"/>
    <w:rsid w:val="00173545"/>
    <w:rsid w:val="00173DED"/>
    <w:rsid w:val="00173ED7"/>
    <w:rsid w:val="001742CE"/>
    <w:rsid w:val="001743FB"/>
    <w:rsid w:val="00174F28"/>
    <w:rsid w:val="001753AE"/>
    <w:rsid w:val="00176174"/>
    <w:rsid w:val="0017643F"/>
    <w:rsid w:val="00176851"/>
    <w:rsid w:val="00176A6B"/>
    <w:rsid w:val="00176C0E"/>
    <w:rsid w:val="00176CA0"/>
    <w:rsid w:val="00176ECA"/>
    <w:rsid w:val="001770EA"/>
    <w:rsid w:val="001773DF"/>
    <w:rsid w:val="00177AFE"/>
    <w:rsid w:val="00177F87"/>
    <w:rsid w:val="0018079D"/>
    <w:rsid w:val="001809F2"/>
    <w:rsid w:val="00180C21"/>
    <w:rsid w:val="001810D3"/>
    <w:rsid w:val="0018122D"/>
    <w:rsid w:val="0018129D"/>
    <w:rsid w:val="001812D8"/>
    <w:rsid w:val="001816B9"/>
    <w:rsid w:val="00182457"/>
    <w:rsid w:val="00182873"/>
    <w:rsid w:val="001830B7"/>
    <w:rsid w:val="001838BE"/>
    <w:rsid w:val="00184995"/>
    <w:rsid w:val="00184DB3"/>
    <w:rsid w:val="00185D45"/>
    <w:rsid w:val="001862B6"/>
    <w:rsid w:val="00186B46"/>
    <w:rsid w:val="00186F81"/>
    <w:rsid w:val="00187892"/>
    <w:rsid w:val="00187957"/>
    <w:rsid w:val="00187FB3"/>
    <w:rsid w:val="00190253"/>
    <w:rsid w:val="0019040D"/>
    <w:rsid w:val="0019041C"/>
    <w:rsid w:val="00190464"/>
    <w:rsid w:val="001908C3"/>
    <w:rsid w:val="00190C7A"/>
    <w:rsid w:val="00190D47"/>
    <w:rsid w:val="001911FF"/>
    <w:rsid w:val="00191A54"/>
    <w:rsid w:val="001921D2"/>
    <w:rsid w:val="001922B6"/>
    <w:rsid w:val="0019258F"/>
    <w:rsid w:val="001927B3"/>
    <w:rsid w:val="001928AF"/>
    <w:rsid w:val="00192DE8"/>
    <w:rsid w:val="00192E4D"/>
    <w:rsid w:val="00192F53"/>
    <w:rsid w:val="001931A1"/>
    <w:rsid w:val="00193316"/>
    <w:rsid w:val="00193954"/>
    <w:rsid w:val="00193D94"/>
    <w:rsid w:val="001940DE"/>
    <w:rsid w:val="00194696"/>
    <w:rsid w:val="00194772"/>
    <w:rsid w:val="001954E4"/>
    <w:rsid w:val="00195608"/>
    <w:rsid w:val="00195E48"/>
    <w:rsid w:val="0019608E"/>
    <w:rsid w:val="0019613B"/>
    <w:rsid w:val="00196606"/>
    <w:rsid w:val="001968D5"/>
    <w:rsid w:val="00196952"/>
    <w:rsid w:val="00196FC3"/>
    <w:rsid w:val="0019720C"/>
    <w:rsid w:val="001975FA"/>
    <w:rsid w:val="00197B9C"/>
    <w:rsid w:val="001A0372"/>
    <w:rsid w:val="001A17F5"/>
    <w:rsid w:val="001A1A69"/>
    <w:rsid w:val="001A1B33"/>
    <w:rsid w:val="001A1C46"/>
    <w:rsid w:val="001A1C8C"/>
    <w:rsid w:val="001A23EE"/>
    <w:rsid w:val="001A2542"/>
    <w:rsid w:val="001A324D"/>
    <w:rsid w:val="001A3AA7"/>
    <w:rsid w:val="001A3ADB"/>
    <w:rsid w:val="001A3B06"/>
    <w:rsid w:val="001A3BF9"/>
    <w:rsid w:val="001A4836"/>
    <w:rsid w:val="001A4985"/>
    <w:rsid w:val="001A4AFA"/>
    <w:rsid w:val="001A4CA7"/>
    <w:rsid w:val="001A53A8"/>
    <w:rsid w:val="001A59D0"/>
    <w:rsid w:val="001A62FE"/>
    <w:rsid w:val="001A6671"/>
    <w:rsid w:val="001A6754"/>
    <w:rsid w:val="001A675F"/>
    <w:rsid w:val="001A6819"/>
    <w:rsid w:val="001A775F"/>
    <w:rsid w:val="001A7A46"/>
    <w:rsid w:val="001A7AFA"/>
    <w:rsid w:val="001B07F6"/>
    <w:rsid w:val="001B1356"/>
    <w:rsid w:val="001B13EE"/>
    <w:rsid w:val="001B1868"/>
    <w:rsid w:val="001B239D"/>
    <w:rsid w:val="001B2603"/>
    <w:rsid w:val="001B2AF9"/>
    <w:rsid w:val="001B2C8B"/>
    <w:rsid w:val="001B2ED9"/>
    <w:rsid w:val="001B3048"/>
    <w:rsid w:val="001B30FD"/>
    <w:rsid w:val="001B388D"/>
    <w:rsid w:val="001B3B21"/>
    <w:rsid w:val="001B41FE"/>
    <w:rsid w:val="001B46F4"/>
    <w:rsid w:val="001B5141"/>
    <w:rsid w:val="001B5417"/>
    <w:rsid w:val="001B5CB7"/>
    <w:rsid w:val="001B5D40"/>
    <w:rsid w:val="001B5D77"/>
    <w:rsid w:val="001B608F"/>
    <w:rsid w:val="001B60AC"/>
    <w:rsid w:val="001B6715"/>
    <w:rsid w:val="001B68B5"/>
    <w:rsid w:val="001B68E6"/>
    <w:rsid w:val="001B6E28"/>
    <w:rsid w:val="001B7C24"/>
    <w:rsid w:val="001C088C"/>
    <w:rsid w:val="001C0955"/>
    <w:rsid w:val="001C161D"/>
    <w:rsid w:val="001C1A28"/>
    <w:rsid w:val="001C1F43"/>
    <w:rsid w:val="001C2897"/>
    <w:rsid w:val="001C3021"/>
    <w:rsid w:val="001C30EF"/>
    <w:rsid w:val="001C352A"/>
    <w:rsid w:val="001C446F"/>
    <w:rsid w:val="001C44AD"/>
    <w:rsid w:val="001C4B51"/>
    <w:rsid w:val="001C522E"/>
    <w:rsid w:val="001C53A5"/>
    <w:rsid w:val="001C5479"/>
    <w:rsid w:val="001C568A"/>
    <w:rsid w:val="001C687B"/>
    <w:rsid w:val="001C71AC"/>
    <w:rsid w:val="001C7679"/>
    <w:rsid w:val="001C7731"/>
    <w:rsid w:val="001C77F1"/>
    <w:rsid w:val="001C7982"/>
    <w:rsid w:val="001C7D7B"/>
    <w:rsid w:val="001D0744"/>
    <w:rsid w:val="001D1885"/>
    <w:rsid w:val="001D1B1A"/>
    <w:rsid w:val="001D2160"/>
    <w:rsid w:val="001D2388"/>
    <w:rsid w:val="001D32A2"/>
    <w:rsid w:val="001D3524"/>
    <w:rsid w:val="001D352B"/>
    <w:rsid w:val="001D36AA"/>
    <w:rsid w:val="001D3791"/>
    <w:rsid w:val="001D3867"/>
    <w:rsid w:val="001D3CF8"/>
    <w:rsid w:val="001D442D"/>
    <w:rsid w:val="001D47CD"/>
    <w:rsid w:val="001D495E"/>
    <w:rsid w:val="001D49EE"/>
    <w:rsid w:val="001D5825"/>
    <w:rsid w:val="001D5879"/>
    <w:rsid w:val="001D5FDA"/>
    <w:rsid w:val="001D61E2"/>
    <w:rsid w:val="001D625C"/>
    <w:rsid w:val="001D69F0"/>
    <w:rsid w:val="001D6DFC"/>
    <w:rsid w:val="001D71D0"/>
    <w:rsid w:val="001D7291"/>
    <w:rsid w:val="001D7C57"/>
    <w:rsid w:val="001E006C"/>
    <w:rsid w:val="001E05EB"/>
    <w:rsid w:val="001E0F4E"/>
    <w:rsid w:val="001E142E"/>
    <w:rsid w:val="001E151B"/>
    <w:rsid w:val="001E1561"/>
    <w:rsid w:val="001E200F"/>
    <w:rsid w:val="001E296C"/>
    <w:rsid w:val="001E2DEB"/>
    <w:rsid w:val="001E322C"/>
    <w:rsid w:val="001E3254"/>
    <w:rsid w:val="001E39CF"/>
    <w:rsid w:val="001E3D5E"/>
    <w:rsid w:val="001E3E7B"/>
    <w:rsid w:val="001E3FA8"/>
    <w:rsid w:val="001E4CC5"/>
    <w:rsid w:val="001E53BC"/>
    <w:rsid w:val="001E55E4"/>
    <w:rsid w:val="001E5867"/>
    <w:rsid w:val="001E58DA"/>
    <w:rsid w:val="001E5A18"/>
    <w:rsid w:val="001E5BBE"/>
    <w:rsid w:val="001E6561"/>
    <w:rsid w:val="001E6604"/>
    <w:rsid w:val="001E68BB"/>
    <w:rsid w:val="001E6976"/>
    <w:rsid w:val="001E71B2"/>
    <w:rsid w:val="001E7433"/>
    <w:rsid w:val="001E7955"/>
    <w:rsid w:val="001E7E60"/>
    <w:rsid w:val="001F0340"/>
    <w:rsid w:val="001F0359"/>
    <w:rsid w:val="001F0520"/>
    <w:rsid w:val="001F08B9"/>
    <w:rsid w:val="001F0B9A"/>
    <w:rsid w:val="001F0BEF"/>
    <w:rsid w:val="001F0D45"/>
    <w:rsid w:val="001F100F"/>
    <w:rsid w:val="001F1184"/>
    <w:rsid w:val="001F1521"/>
    <w:rsid w:val="001F1679"/>
    <w:rsid w:val="001F1D21"/>
    <w:rsid w:val="001F1F32"/>
    <w:rsid w:val="001F1FCB"/>
    <w:rsid w:val="001F2062"/>
    <w:rsid w:val="001F20C3"/>
    <w:rsid w:val="001F2206"/>
    <w:rsid w:val="001F258D"/>
    <w:rsid w:val="001F25B9"/>
    <w:rsid w:val="001F2E59"/>
    <w:rsid w:val="001F2F66"/>
    <w:rsid w:val="001F3689"/>
    <w:rsid w:val="001F4435"/>
    <w:rsid w:val="001F55A1"/>
    <w:rsid w:val="001F6091"/>
    <w:rsid w:val="001F60EC"/>
    <w:rsid w:val="001F62FD"/>
    <w:rsid w:val="001F668B"/>
    <w:rsid w:val="001F68ED"/>
    <w:rsid w:val="001F69D1"/>
    <w:rsid w:val="001F6FE8"/>
    <w:rsid w:val="001F748B"/>
    <w:rsid w:val="001F7739"/>
    <w:rsid w:val="001F7A5A"/>
    <w:rsid w:val="00200083"/>
    <w:rsid w:val="002004FA"/>
    <w:rsid w:val="00200858"/>
    <w:rsid w:val="00200AB9"/>
    <w:rsid w:val="00200B0A"/>
    <w:rsid w:val="00200BAC"/>
    <w:rsid w:val="00200CF0"/>
    <w:rsid w:val="002018D6"/>
    <w:rsid w:val="00201A32"/>
    <w:rsid w:val="00201A6A"/>
    <w:rsid w:val="00201CFA"/>
    <w:rsid w:val="002020BC"/>
    <w:rsid w:val="0020309A"/>
    <w:rsid w:val="00203141"/>
    <w:rsid w:val="00203A5B"/>
    <w:rsid w:val="00203AF7"/>
    <w:rsid w:val="002041AC"/>
    <w:rsid w:val="002053BC"/>
    <w:rsid w:val="002053F8"/>
    <w:rsid w:val="002054E0"/>
    <w:rsid w:val="002055C4"/>
    <w:rsid w:val="00205760"/>
    <w:rsid w:val="0020579D"/>
    <w:rsid w:val="00205B1A"/>
    <w:rsid w:val="00205B5F"/>
    <w:rsid w:val="00205C6F"/>
    <w:rsid w:val="00206187"/>
    <w:rsid w:val="002064E0"/>
    <w:rsid w:val="00206B83"/>
    <w:rsid w:val="002076E4"/>
    <w:rsid w:val="002079AE"/>
    <w:rsid w:val="00207D77"/>
    <w:rsid w:val="0021025A"/>
    <w:rsid w:val="00210331"/>
    <w:rsid w:val="00210473"/>
    <w:rsid w:val="00210EC5"/>
    <w:rsid w:val="00211059"/>
    <w:rsid w:val="00211186"/>
    <w:rsid w:val="002114D2"/>
    <w:rsid w:val="00212212"/>
    <w:rsid w:val="0021258A"/>
    <w:rsid w:val="00212697"/>
    <w:rsid w:val="00212E7F"/>
    <w:rsid w:val="0021307C"/>
    <w:rsid w:val="0021393B"/>
    <w:rsid w:val="00214158"/>
    <w:rsid w:val="002159D8"/>
    <w:rsid w:val="00215B83"/>
    <w:rsid w:val="002160A3"/>
    <w:rsid w:val="0021618E"/>
    <w:rsid w:val="0021680A"/>
    <w:rsid w:val="00216835"/>
    <w:rsid w:val="00216D42"/>
    <w:rsid w:val="00216F70"/>
    <w:rsid w:val="002170C8"/>
    <w:rsid w:val="00217484"/>
    <w:rsid w:val="00217805"/>
    <w:rsid w:val="00217A25"/>
    <w:rsid w:val="0022055F"/>
    <w:rsid w:val="00221528"/>
    <w:rsid w:val="00221B76"/>
    <w:rsid w:val="00222E91"/>
    <w:rsid w:val="002235EF"/>
    <w:rsid w:val="002237AB"/>
    <w:rsid w:val="00223C0D"/>
    <w:rsid w:val="0022413C"/>
    <w:rsid w:val="002242AD"/>
    <w:rsid w:val="0022442E"/>
    <w:rsid w:val="00224539"/>
    <w:rsid w:val="00224C93"/>
    <w:rsid w:val="00224DB3"/>
    <w:rsid w:val="00225241"/>
    <w:rsid w:val="002253CB"/>
    <w:rsid w:val="00225811"/>
    <w:rsid w:val="002258AF"/>
    <w:rsid w:val="00225ACF"/>
    <w:rsid w:val="00226214"/>
    <w:rsid w:val="00226585"/>
    <w:rsid w:val="002266B9"/>
    <w:rsid w:val="00226809"/>
    <w:rsid w:val="00226ABC"/>
    <w:rsid w:val="00226BF7"/>
    <w:rsid w:val="0022704B"/>
    <w:rsid w:val="0022706B"/>
    <w:rsid w:val="002270BB"/>
    <w:rsid w:val="002273F4"/>
    <w:rsid w:val="00227413"/>
    <w:rsid w:val="002275F2"/>
    <w:rsid w:val="00227A64"/>
    <w:rsid w:val="00227B0E"/>
    <w:rsid w:val="00227E03"/>
    <w:rsid w:val="00227EDC"/>
    <w:rsid w:val="0023008E"/>
    <w:rsid w:val="002301A0"/>
    <w:rsid w:val="002302C6"/>
    <w:rsid w:val="00230C5A"/>
    <w:rsid w:val="00231004"/>
    <w:rsid w:val="00231459"/>
    <w:rsid w:val="002316A0"/>
    <w:rsid w:val="00231C05"/>
    <w:rsid w:val="002328D2"/>
    <w:rsid w:val="00232944"/>
    <w:rsid w:val="00232C6F"/>
    <w:rsid w:val="00232EA2"/>
    <w:rsid w:val="00232EE6"/>
    <w:rsid w:val="002330E4"/>
    <w:rsid w:val="00233606"/>
    <w:rsid w:val="00233D60"/>
    <w:rsid w:val="00233D7A"/>
    <w:rsid w:val="0023409B"/>
    <w:rsid w:val="002340C9"/>
    <w:rsid w:val="002347B1"/>
    <w:rsid w:val="00234C0D"/>
    <w:rsid w:val="00234E51"/>
    <w:rsid w:val="002356AF"/>
    <w:rsid w:val="00235879"/>
    <w:rsid w:val="00236425"/>
    <w:rsid w:val="00236808"/>
    <w:rsid w:val="00236A85"/>
    <w:rsid w:val="00236DF1"/>
    <w:rsid w:val="00237314"/>
    <w:rsid w:val="0023750B"/>
    <w:rsid w:val="00237523"/>
    <w:rsid w:val="00240B92"/>
    <w:rsid w:val="00240F06"/>
    <w:rsid w:val="002410DD"/>
    <w:rsid w:val="002419AA"/>
    <w:rsid w:val="002420A9"/>
    <w:rsid w:val="0024234B"/>
    <w:rsid w:val="00242483"/>
    <w:rsid w:val="00242525"/>
    <w:rsid w:val="00242599"/>
    <w:rsid w:val="002426C5"/>
    <w:rsid w:val="00242B69"/>
    <w:rsid w:val="00242C5C"/>
    <w:rsid w:val="00242E35"/>
    <w:rsid w:val="00243427"/>
    <w:rsid w:val="002436E7"/>
    <w:rsid w:val="00243867"/>
    <w:rsid w:val="00243E1B"/>
    <w:rsid w:val="002443E6"/>
    <w:rsid w:val="00244484"/>
    <w:rsid w:val="00244898"/>
    <w:rsid w:val="00244AAA"/>
    <w:rsid w:val="00244FFA"/>
    <w:rsid w:val="002452A3"/>
    <w:rsid w:val="0024544A"/>
    <w:rsid w:val="00245633"/>
    <w:rsid w:val="002459E2"/>
    <w:rsid w:val="00245BBE"/>
    <w:rsid w:val="00245CA1"/>
    <w:rsid w:val="00245F24"/>
    <w:rsid w:val="002466D9"/>
    <w:rsid w:val="00246AB6"/>
    <w:rsid w:val="00246B57"/>
    <w:rsid w:val="002471A7"/>
    <w:rsid w:val="00247382"/>
    <w:rsid w:val="002473DC"/>
    <w:rsid w:val="002477AC"/>
    <w:rsid w:val="002477B8"/>
    <w:rsid w:val="0024784A"/>
    <w:rsid w:val="00247EB4"/>
    <w:rsid w:val="00247F11"/>
    <w:rsid w:val="0025005B"/>
    <w:rsid w:val="00250262"/>
    <w:rsid w:val="002502F7"/>
    <w:rsid w:val="002507C8"/>
    <w:rsid w:val="00250B53"/>
    <w:rsid w:val="00250BC9"/>
    <w:rsid w:val="00250BF7"/>
    <w:rsid w:val="00250CA7"/>
    <w:rsid w:val="00251366"/>
    <w:rsid w:val="002518B5"/>
    <w:rsid w:val="00251936"/>
    <w:rsid w:val="00251E32"/>
    <w:rsid w:val="00252630"/>
    <w:rsid w:val="0025289E"/>
    <w:rsid w:val="00252948"/>
    <w:rsid w:val="00252991"/>
    <w:rsid w:val="00252C90"/>
    <w:rsid w:val="00252F89"/>
    <w:rsid w:val="002535CD"/>
    <w:rsid w:val="00253777"/>
    <w:rsid w:val="0025380E"/>
    <w:rsid w:val="00253B0D"/>
    <w:rsid w:val="00253C3D"/>
    <w:rsid w:val="002541EC"/>
    <w:rsid w:val="002548B6"/>
    <w:rsid w:val="00254B02"/>
    <w:rsid w:val="00254B1A"/>
    <w:rsid w:val="0025503B"/>
    <w:rsid w:val="0025517D"/>
    <w:rsid w:val="00255189"/>
    <w:rsid w:val="00255398"/>
    <w:rsid w:val="00255E9D"/>
    <w:rsid w:val="00255FD7"/>
    <w:rsid w:val="00256125"/>
    <w:rsid w:val="002562A8"/>
    <w:rsid w:val="00256373"/>
    <w:rsid w:val="00256764"/>
    <w:rsid w:val="002567E0"/>
    <w:rsid w:val="00256AE5"/>
    <w:rsid w:val="00256CFE"/>
    <w:rsid w:val="00256E93"/>
    <w:rsid w:val="00256E97"/>
    <w:rsid w:val="00257573"/>
    <w:rsid w:val="00260151"/>
    <w:rsid w:val="002602FE"/>
    <w:rsid w:val="00260438"/>
    <w:rsid w:val="00260693"/>
    <w:rsid w:val="00260B99"/>
    <w:rsid w:val="00260E16"/>
    <w:rsid w:val="0026158D"/>
    <w:rsid w:val="002615AE"/>
    <w:rsid w:val="002615E9"/>
    <w:rsid w:val="002617FC"/>
    <w:rsid w:val="00261ECB"/>
    <w:rsid w:val="0026250E"/>
    <w:rsid w:val="00262B21"/>
    <w:rsid w:val="00263D45"/>
    <w:rsid w:val="00263F9B"/>
    <w:rsid w:val="0026469C"/>
    <w:rsid w:val="00264A38"/>
    <w:rsid w:val="00264EE6"/>
    <w:rsid w:val="00265217"/>
    <w:rsid w:val="00265513"/>
    <w:rsid w:val="00265A8D"/>
    <w:rsid w:val="00265C8A"/>
    <w:rsid w:val="0026615A"/>
    <w:rsid w:val="002664AE"/>
    <w:rsid w:val="00266A2E"/>
    <w:rsid w:val="002676B0"/>
    <w:rsid w:val="00267B87"/>
    <w:rsid w:val="00267D8F"/>
    <w:rsid w:val="00267EBF"/>
    <w:rsid w:val="00270337"/>
    <w:rsid w:val="00270717"/>
    <w:rsid w:val="002709F7"/>
    <w:rsid w:val="00270B86"/>
    <w:rsid w:val="00270BD8"/>
    <w:rsid w:val="00271A69"/>
    <w:rsid w:val="00271FD4"/>
    <w:rsid w:val="00272137"/>
    <w:rsid w:val="002725F5"/>
    <w:rsid w:val="00272669"/>
    <w:rsid w:val="00272FB8"/>
    <w:rsid w:val="00273075"/>
    <w:rsid w:val="0027355F"/>
    <w:rsid w:val="00273840"/>
    <w:rsid w:val="0027399B"/>
    <w:rsid w:val="002739FF"/>
    <w:rsid w:val="00273C76"/>
    <w:rsid w:val="00273C95"/>
    <w:rsid w:val="00274065"/>
    <w:rsid w:val="002740AD"/>
    <w:rsid w:val="002742DF"/>
    <w:rsid w:val="002743A1"/>
    <w:rsid w:val="0027448F"/>
    <w:rsid w:val="0027512F"/>
    <w:rsid w:val="002752EE"/>
    <w:rsid w:val="00275B2B"/>
    <w:rsid w:val="00275BFD"/>
    <w:rsid w:val="002762A6"/>
    <w:rsid w:val="002762FB"/>
    <w:rsid w:val="0027691E"/>
    <w:rsid w:val="002776D4"/>
    <w:rsid w:val="0027782F"/>
    <w:rsid w:val="00277879"/>
    <w:rsid w:val="00280695"/>
    <w:rsid w:val="00280A7A"/>
    <w:rsid w:val="00280DB3"/>
    <w:rsid w:val="00280E04"/>
    <w:rsid w:val="00281CE8"/>
    <w:rsid w:val="00281DEE"/>
    <w:rsid w:val="00281EEF"/>
    <w:rsid w:val="00282A2D"/>
    <w:rsid w:val="00282DF4"/>
    <w:rsid w:val="0028327C"/>
    <w:rsid w:val="00283320"/>
    <w:rsid w:val="00283706"/>
    <w:rsid w:val="00283E39"/>
    <w:rsid w:val="00283F25"/>
    <w:rsid w:val="00283FDC"/>
    <w:rsid w:val="00284601"/>
    <w:rsid w:val="00284CC1"/>
    <w:rsid w:val="002854BD"/>
    <w:rsid w:val="002855A6"/>
    <w:rsid w:val="00285A62"/>
    <w:rsid w:val="00285B4F"/>
    <w:rsid w:val="00286268"/>
    <w:rsid w:val="00286457"/>
    <w:rsid w:val="002865F5"/>
    <w:rsid w:val="00286730"/>
    <w:rsid w:val="002867AB"/>
    <w:rsid w:val="002867B7"/>
    <w:rsid w:val="00286FD0"/>
    <w:rsid w:val="0028729E"/>
    <w:rsid w:val="00287536"/>
    <w:rsid w:val="002878D2"/>
    <w:rsid w:val="00287BEE"/>
    <w:rsid w:val="00290596"/>
    <w:rsid w:val="002906FF"/>
    <w:rsid w:val="00290865"/>
    <w:rsid w:val="00290997"/>
    <w:rsid w:val="00291960"/>
    <w:rsid w:val="00291966"/>
    <w:rsid w:val="00291ADD"/>
    <w:rsid w:val="00292821"/>
    <w:rsid w:val="00292A2D"/>
    <w:rsid w:val="00292CDC"/>
    <w:rsid w:val="00293279"/>
    <w:rsid w:val="002932F2"/>
    <w:rsid w:val="00293574"/>
    <w:rsid w:val="002937DC"/>
    <w:rsid w:val="00293834"/>
    <w:rsid w:val="00293848"/>
    <w:rsid w:val="00294372"/>
    <w:rsid w:val="002943A4"/>
    <w:rsid w:val="002949EA"/>
    <w:rsid w:val="00294C51"/>
    <w:rsid w:val="0029578A"/>
    <w:rsid w:val="00295F70"/>
    <w:rsid w:val="00296D86"/>
    <w:rsid w:val="002972D4"/>
    <w:rsid w:val="002974B3"/>
    <w:rsid w:val="0029754E"/>
    <w:rsid w:val="002A005D"/>
    <w:rsid w:val="002A0063"/>
    <w:rsid w:val="002A08AA"/>
    <w:rsid w:val="002A0C2D"/>
    <w:rsid w:val="002A0D77"/>
    <w:rsid w:val="002A0D98"/>
    <w:rsid w:val="002A1DB0"/>
    <w:rsid w:val="002A228F"/>
    <w:rsid w:val="002A2572"/>
    <w:rsid w:val="002A28F9"/>
    <w:rsid w:val="002A29B8"/>
    <w:rsid w:val="002A2E24"/>
    <w:rsid w:val="002A3243"/>
    <w:rsid w:val="002A329C"/>
    <w:rsid w:val="002A3537"/>
    <w:rsid w:val="002A3860"/>
    <w:rsid w:val="002A413A"/>
    <w:rsid w:val="002A4259"/>
    <w:rsid w:val="002A46D3"/>
    <w:rsid w:val="002A4EC6"/>
    <w:rsid w:val="002A5439"/>
    <w:rsid w:val="002A5958"/>
    <w:rsid w:val="002A6755"/>
    <w:rsid w:val="002A67BD"/>
    <w:rsid w:val="002A67C9"/>
    <w:rsid w:val="002A719B"/>
    <w:rsid w:val="002A76A0"/>
    <w:rsid w:val="002B0643"/>
    <w:rsid w:val="002B0B52"/>
    <w:rsid w:val="002B1297"/>
    <w:rsid w:val="002B1A44"/>
    <w:rsid w:val="002B1B06"/>
    <w:rsid w:val="002B217B"/>
    <w:rsid w:val="002B21FD"/>
    <w:rsid w:val="002B2612"/>
    <w:rsid w:val="002B2C99"/>
    <w:rsid w:val="002B31EC"/>
    <w:rsid w:val="002B4180"/>
    <w:rsid w:val="002B4685"/>
    <w:rsid w:val="002B4800"/>
    <w:rsid w:val="002B4801"/>
    <w:rsid w:val="002B484F"/>
    <w:rsid w:val="002B491E"/>
    <w:rsid w:val="002B4E7C"/>
    <w:rsid w:val="002B5184"/>
    <w:rsid w:val="002B51DF"/>
    <w:rsid w:val="002B53B8"/>
    <w:rsid w:val="002B6C73"/>
    <w:rsid w:val="002B74BF"/>
    <w:rsid w:val="002B75A3"/>
    <w:rsid w:val="002C0159"/>
    <w:rsid w:val="002C016F"/>
    <w:rsid w:val="002C0C0F"/>
    <w:rsid w:val="002C0FE9"/>
    <w:rsid w:val="002C11C7"/>
    <w:rsid w:val="002C16C5"/>
    <w:rsid w:val="002C19D6"/>
    <w:rsid w:val="002C1CB2"/>
    <w:rsid w:val="002C1FB5"/>
    <w:rsid w:val="002C1FF7"/>
    <w:rsid w:val="002C26F2"/>
    <w:rsid w:val="002C38DC"/>
    <w:rsid w:val="002C3AC2"/>
    <w:rsid w:val="002C3C18"/>
    <w:rsid w:val="002C3D15"/>
    <w:rsid w:val="002C3F29"/>
    <w:rsid w:val="002C411C"/>
    <w:rsid w:val="002C41BD"/>
    <w:rsid w:val="002C48DB"/>
    <w:rsid w:val="002C5047"/>
    <w:rsid w:val="002C52FD"/>
    <w:rsid w:val="002C5449"/>
    <w:rsid w:val="002C620B"/>
    <w:rsid w:val="002C6557"/>
    <w:rsid w:val="002C661C"/>
    <w:rsid w:val="002C6CD9"/>
    <w:rsid w:val="002C6D2C"/>
    <w:rsid w:val="002C7952"/>
    <w:rsid w:val="002C7E1E"/>
    <w:rsid w:val="002D0034"/>
    <w:rsid w:val="002D04FD"/>
    <w:rsid w:val="002D0762"/>
    <w:rsid w:val="002D08DF"/>
    <w:rsid w:val="002D0AF1"/>
    <w:rsid w:val="002D1388"/>
    <w:rsid w:val="002D1509"/>
    <w:rsid w:val="002D15C3"/>
    <w:rsid w:val="002D1C27"/>
    <w:rsid w:val="002D1FD9"/>
    <w:rsid w:val="002D2045"/>
    <w:rsid w:val="002D2212"/>
    <w:rsid w:val="002D2D1C"/>
    <w:rsid w:val="002D3833"/>
    <w:rsid w:val="002D38E0"/>
    <w:rsid w:val="002D3917"/>
    <w:rsid w:val="002D3DD1"/>
    <w:rsid w:val="002D4E2F"/>
    <w:rsid w:val="002D507E"/>
    <w:rsid w:val="002D53B6"/>
    <w:rsid w:val="002D564D"/>
    <w:rsid w:val="002D5918"/>
    <w:rsid w:val="002D5A5E"/>
    <w:rsid w:val="002D657A"/>
    <w:rsid w:val="002D6717"/>
    <w:rsid w:val="002D6743"/>
    <w:rsid w:val="002D68CA"/>
    <w:rsid w:val="002D7280"/>
    <w:rsid w:val="002D7B06"/>
    <w:rsid w:val="002D7BD2"/>
    <w:rsid w:val="002D7BDF"/>
    <w:rsid w:val="002E00CF"/>
    <w:rsid w:val="002E02A6"/>
    <w:rsid w:val="002E05EE"/>
    <w:rsid w:val="002E09B4"/>
    <w:rsid w:val="002E0B53"/>
    <w:rsid w:val="002E102D"/>
    <w:rsid w:val="002E1590"/>
    <w:rsid w:val="002E196C"/>
    <w:rsid w:val="002E1E24"/>
    <w:rsid w:val="002E252F"/>
    <w:rsid w:val="002E2539"/>
    <w:rsid w:val="002E29D3"/>
    <w:rsid w:val="002E2B14"/>
    <w:rsid w:val="002E2B70"/>
    <w:rsid w:val="002E2ED6"/>
    <w:rsid w:val="002E3B19"/>
    <w:rsid w:val="002E4467"/>
    <w:rsid w:val="002E44C9"/>
    <w:rsid w:val="002E46A7"/>
    <w:rsid w:val="002E46B9"/>
    <w:rsid w:val="002E4874"/>
    <w:rsid w:val="002E4F09"/>
    <w:rsid w:val="002E5234"/>
    <w:rsid w:val="002E551A"/>
    <w:rsid w:val="002E5A79"/>
    <w:rsid w:val="002E5D53"/>
    <w:rsid w:val="002E69FC"/>
    <w:rsid w:val="002E6DE4"/>
    <w:rsid w:val="002E727B"/>
    <w:rsid w:val="002E7678"/>
    <w:rsid w:val="002E76FE"/>
    <w:rsid w:val="002F01CA"/>
    <w:rsid w:val="002F0391"/>
    <w:rsid w:val="002F0BB0"/>
    <w:rsid w:val="002F0E1C"/>
    <w:rsid w:val="002F13AA"/>
    <w:rsid w:val="002F203C"/>
    <w:rsid w:val="002F225C"/>
    <w:rsid w:val="002F2B1B"/>
    <w:rsid w:val="002F30A0"/>
    <w:rsid w:val="002F357E"/>
    <w:rsid w:val="002F35CB"/>
    <w:rsid w:val="002F3A1C"/>
    <w:rsid w:val="002F3BC9"/>
    <w:rsid w:val="002F3C87"/>
    <w:rsid w:val="002F3D69"/>
    <w:rsid w:val="002F4183"/>
    <w:rsid w:val="002F49A6"/>
    <w:rsid w:val="002F5208"/>
    <w:rsid w:val="002F52DF"/>
    <w:rsid w:val="002F536A"/>
    <w:rsid w:val="002F5396"/>
    <w:rsid w:val="002F58F2"/>
    <w:rsid w:val="002F59DF"/>
    <w:rsid w:val="002F5BDE"/>
    <w:rsid w:val="002F5DF3"/>
    <w:rsid w:val="002F6ED7"/>
    <w:rsid w:val="002F72D5"/>
    <w:rsid w:val="002F7531"/>
    <w:rsid w:val="002F78EE"/>
    <w:rsid w:val="002F7DF5"/>
    <w:rsid w:val="003000E2"/>
    <w:rsid w:val="003001A4"/>
    <w:rsid w:val="00300539"/>
    <w:rsid w:val="00300670"/>
    <w:rsid w:val="003007EF"/>
    <w:rsid w:val="0030086F"/>
    <w:rsid w:val="00300990"/>
    <w:rsid w:val="003009F3"/>
    <w:rsid w:val="00301165"/>
    <w:rsid w:val="00301A96"/>
    <w:rsid w:val="00301CCB"/>
    <w:rsid w:val="00301EB2"/>
    <w:rsid w:val="00302CA8"/>
    <w:rsid w:val="003032AB"/>
    <w:rsid w:val="0030349A"/>
    <w:rsid w:val="003034C1"/>
    <w:rsid w:val="00303C43"/>
    <w:rsid w:val="00303EF7"/>
    <w:rsid w:val="00304894"/>
    <w:rsid w:val="00304A02"/>
    <w:rsid w:val="00304AB8"/>
    <w:rsid w:val="00304B30"/>
    <w:rsid w:val="00304EE9"/>
    <w:rsid w:val="00304FFC"/>
    <w:rsid w:val="0030555A"/>
    <w:rsid w:val="00305715"/>
    <w:rsid w:val="00305A22"/>
    <w:rsid w:val="00305D07"/>
    <w:rsid w:val="00305D6C"/>
    <w:rsid w:val="00306014"/>
    <w:rsid w:val="0030716A"/>
    <w:rsid w:val="003074D6"/>
    <w:rsid w:val="00310393"/>
    <w:rsid w:val="003108DA"/>
    <w:rsid w:val="00310A84"/>
    <w:rsid w:val="003117B4"/>
    <w:rsid w:val="00311CB9"/>
    <w:rsid w:val="003123CA"/>
    <w:rsid w:val="003126DE"/>
    <w:rsid w:val="00312EDB"/>
    <w:rsid w:val="003138FE"/>
    <w:rsid w:val="00313B32"/>
    <w:rsid w:val="00313D1E"/>
    <w:rsid w:val="00313F5B"/>
    <w:rsid w:val="003144C5"/>
    <w:rsid w:val="003144D2"/>
    <w:rsid w:val="00314C29"/>
    <w:rsid w:val="00315674"/>
    <w:rsid w:val="00317D34"/>
    <w:rsid w:val="00317D83"/>
    <w:rsid w:val="00317DD7"/>
    <w:rsid w:val="003201E2"/>
    <w:rsid w:val="00320296"/>
    <w:rsid w:val="003203C7"/>
    <w:rsid w:val="00320461"/>
    <w:rsid w:val="0032168A"/>
    <w:rsid w:val="003216DD"/>
    <w:rsid w:val="00321C2C"/>
    <w:rsid w:val="003220E7"/>
    <w:rsid w:val="00322B09"/>
    <w:rsid w:val="00322D6C"/>
    <w:rsid w:val="0032346D"/>
    <w:rsid w:val="003237C9"/>
    <w:rsid w:val="00323B80"/>
    <w:rsid w:val="00324014"/>
    <w:rsid w:val="00324757"/>
    <w:rsid w:val="00324EB0"/>
    <w:rsid w:val="003258A5"/>
    <w:rsid w:val="00325999"/>
    <w:rsid w:val="00325A64"/>
    <w:rsid w:val="00325B68"/>
    <w:rsid w:val="00325C72"/>
    <w:rsid w:val="00325F86"/>
    <w:rsid w:val="00326B07"/>
    <w:rsid w:val="0032745D"/>
    <w:rsid w:val="0032762E"/>
    <w:rsid w:val="00327723"/>
    <w:rsid w:val="00327CB5"/>
    <w:rsid w:val="00327EBA"/>
    <w:rsid w:val="00330DB7"/>
    <w:rsid w:val="00330EEB"/>
    <w:rsid w:val="003310AD"/>
    <w:rsid w:val="003313A5"/>
    <w:rsid w:val="00331F96"/>
    <w:rsid w:val="0033235A"/>
    <w:rsid w:val="003329D4"/>
    <w:rsid w:val="00332D69"/>
    <w:rsid w:val="00332FC0"/>
    <w:rsid w:val="00333008"/>
    <w:rsid w:val="0033301D"/>
    <w:rsid w:val="003330BD"/>
    <w:rsid w:val="0033322C"/>
    <w:rsid w:val="00333A5E"/>
    <w:rsid w:val="00333ABF"/>
    <w:rsid w:val="003344CC"/>
    <w:rsid w:val="003346A5"/>
    <w:rsid w:val="0033573E"/>
    <w:rsid w:val="00335D6C"/>
    <w:rsid w:val="003361EE"/>
    <w:rsid w:val="003362E0"/>
    <w:rsid w:val="0033667D"/>
    <w:rsid w:val="00336901"/>
    <w:rsid w:val="00336B5C"/>
    <w:rsid w:val="00336D36"/>
    <w:rsid w:val="00336E68"/>
    <w:rsid w:val="003372C1"/>
    <w:rsid w:val="00337743"/>
    <w:rsid w:val="00337758"/>
    <w:rsid w:val="00340AD7"/>
    <w:rsid w:val="00340D81"/>
    <w:rsid w:val="00340E0B"/>
    <w:rsid w:val="00340FFB"/>
    <w:rsid w:val="00341707"/>
    <w:rsid w:val="00341885"/>
    <w:rsid w:val="00341DCF"/>
    <w:rsid w:val="00341EBD"/>
    <w:rsid w:val="00341F8F"/>
    <w:rsid w:val="0034323D"/>
    <w:rsid w:val="00343C43"/>
    <w:rsid w:val="00343DE8"/>
    <w:rsid w:val="00343E8B"/>
    <w:rsid w:val="00343EB4"/>
    <w:rsid w:val="003442C4"/>
    <w:rsid w:val="00345487"/>
    <w:rsid w:val="0034572D"/>
    <w:rsid w:val="00345990"/>
    <w:rsid w:val="00345E52"/>
    <w:rsid w:val="00345F47"/>
    <w:rsid w:val="00347D45"/>
    <w:rsid w:val="00350359"/>
    <w:rsid w:val="00350DD5"/>
    <w:rsid w:val="0035107E"/>
    <w:rsid w:val="00351253"/>
    <w:rsid w:val="00351389"/>
    <w:rsid w:val="00351D33"/>
    <w:rsid w:val="00351DA4"/>
    <w:rsid w:val="00352141"/>
    <w:rsid w:val="00352493"/>
    <w:rsid w:val="003524CE"/>
    <w:rsid w:val="003524D1"/>
    <w:rsid w:val="0035292E"/>
    <w:rsid w:val="00352946"/>
    <w:rsid w:val="00352A6E"/>
    <w:rsid w:val="003535BB"/>
    <w:rsid w:val="0035375A"/>
    <w:rsid w:val="00353C8F"/>
    <w:rsid w:val="00353D48"/>
    <w:rsid w:val="00353FE1"/>
    <w:rsid w:val="00354837"/>
    <w:rsid w:val="0035529C"/>
    <w:rsid w:val="00355418"/>
    <w:rsid w:val="00355AC5"/>
    <w:rsid w:val="00356197"/>
    <w:rsid w:val="003562AC"/>
    <w:rsid w:val="00356EA7"/>
    <w:rsid w:val="00356F33"/>
    <w:rsid w:val="00356F5E"/>
    <w:rsid w:val="003571F0"/>
    <w:rsid w:val="003572FA"/>
    <w:rsid w:val="0035786D"/>
    <w:rsid w:val="00357A3F"/>
    <w:rsid w:val="00357A59"/>
    <w:rsid w:val="00361792"/>
    <w:rsid w:val="00362C41"/>
    <w:rsid w:val="00363137"/>
    <w:rsid w:val="0036334E"/>
    <w:rsid w:val="00363903"/>
    <w:rsid w:val="0036421A"/>
    <w:rsid w:val="00364DE2"/>
    <w:rsid w:val="003658F6"/>
    <w:rsid w:val="00365B0E"/>
    <w:rsid w:val="00365B97"/>
    <w:rsid w:val="00365F80"/>
    <w:rsid w:val="00367584"/>
    <w:rsid w:val="00370058"/>
    <w:rsid w:val="003706A8"/>
    <w:rsid w:val="00372064"/>
    <w:rsid w:val="003720F2"/>
    <w:rsid w:val="00372470"/>
    <w:rsid w:val="003727CB"/>
    <w:rsid w:val="0037294A"/>
    <w:rsid w:val="003730B6"/>
    <w:rsid w:val="003733C0"/>
    <w:rsid w:val="0037348C"/>
    <w:rsid w:val="003738CD"/>
    <w:rsid w:val="00373C86"/>
    <w:rsid w:val="00373F11"/>
    <w:rsid w:val="003742A4"/>
    <w:rsid w:val="00374EA4"/>
    <w:rsid w:val="003752FC"/>
    <w:rsid w:val="00375329"/>
    <w:rsid w:val="003756B1"/>
    <w:rsid w:val="00375B1B"/>
    <w:rsid w:val="00375BF6"/>
    <w:rsid w:val="00375D97"/>
    <w:rsid w:val="00376B34"/>
    <w:rsid w:val="00376F19"/>
    <w:rsid w:val="003772A0"/>
    <w:rsid w:val="003775EE"/>
    <w:rsid w:val="00377679"/>
    <w:rsid w:val="00377A1F"/>
    <w:rsid w:val="00377A54"/>
    <w:rsid w:val="00380006"/>
    <w:rsid w:val="003800CB"/>
    <w:rsid w:val="0038047C"/>
    <w:rsid w:val="00380B61"/>
    <w:rsid w:val="00380CB3"/>
    <w:rsid w:val="00381B2D"/>
    <w:rsid w:val="00381CAC"/>
    <w:rsid w:val="00382281"/>
    <w:rsid w:val="00382A33"/>
    <w:rsid w:val="00382B16"/>
    <w:rsid w:val="00382B6F"/>
    <w:rsid w:val="00383195"/>
    <w:rsid w:val="003834A6"/>
    <w:rsid w:val="003834D0"/>
    <w:rsid w:val="00383559"/>
    <w:rsid w:val="0038376B"/>
    <w:rsid w:val="003838AF"/>
    <w:rsid w:val="00383A22"/>
    <w:rsid w:val="00385314"/>
    <w:rsid w:val="00385366"/>
    <w:rsid w:val="0038553D"/>
    <w:rsid w:val="0038570F"/>
    <w:rsid w:val="00385A62"/>
    <w:rsid w:val="003860CE"/>
    <w:rsid w:val="003864A0"/>
    <w:rsid w:val="0038681C"/>
    <w:rsid w:val="00386DDB"/>
    <w:rsid w:val="00386F7E"/>
    <w:rsid w:val="0038743D"/>
    <w:rsid w:val="00387769"/>
    <w:rsid w:val="00387D72"/>
    <w:rsid w:val="00387D73"/>
    <w:rsid w:val="003900C2"/>
    <w:rsid w:val="003901E2"/>
    <w:rsid w:val="0039079E"/>
    <w:rsid w:val="00390A41"/>
    <w:rsid w:val="00390CDA"/>
    <w:rsid w:val="00390D37"/>
    <w:rsid w:val="00391742"/>
    <w:rsid w:val="00391E5A"/>
    <w:rsid w:val="00391E5D"/>
    <w:rsid w:val="0039247E"/>
    <w:rsid w:val="00393777"/>
    <w:rsid w:val="00393820"/>
    <w:rsid w:val="0039430A"/>
    <w:rsid w:val="003943C0"/>
    <w:rsid w:val="003943C5"/>
    <w:rsid w:val="003947CF"/>
    <w:rsid w:val="00394820"/>
    <w:rsid w:val="00394827"/>
    <w:rsid w:val="003949B5"/>
    <w:rsid w:val="00394F82"/>
    <w:rsid w:val="00395746"/>
    <w:rsid w:val="00395B44"/>
    <w:rsid w:val="00395D50"/>
    <w:rsid w:val="00396291"/>
    <w:rsid w:val="003963F9"/>
    <w:rsid w:val="0039652F"/>
    <w:rsid w:val="00396744"/>
    <w:rsid w:val="00396C4E"/>
    <w:rsid w:val="00396CFF"/>
    <w:rsid w:val="00397120"/>
    <w:rsid w:val="003977E1"/>
    <w:rsid w:val="0039784A"/>
    <w:rsid w:val="003A0223"/>
    <w:rsid w:val="003A0291"/>
    <w:rsid w:val="003A0728"/>
    <w:rsid w:val="003A0C03"/>
    <w:rsid w:val="003A0ECF"/>
    <w:rsid w:val="003A0FAE"/>
    <w:rsid w:val="003A11DF"/>
    <w:rsid w:val="003A1317"/>
    <w:rsid w:val="003A135F"/>
    <w:rsid w:val="003A1A0E"/>
    <w:rsid w:val="003A1A8C"/>
    <w:rsid w:val="003A22D3"/>
    <w:rsid w:val="003A2624"/>
    <w:rsid w:val="003A2822"/>
    <w:rsid w:val="003A28E7"/>
    <w:rsid w:val="003A2CD3"/>
    <w:rsid w:val="003A3118"/>
    <w:rsid w:val="003A337D"/>
    <w:rsid w:val="003A3B10"/>
    <w:rsid w:val="003A3B19"/>
    <w:rsid w:val="003A3E8B"/>
    <w:rsid w:val="003A3FFE"/>
    <w:rsid w:val="003A41E0"/>
    <w:rsid w:val="003A45BB"/>
    <w:rsid w:val="003A46E0"/>
    <w:rsid w:val="003A48B5"/>
    <w:rsid w:val="003A509E"/>
    <w:rsid w:val="003A54D7"/>
    <w:rsid w:val="003A5799"/>
    <w:rsid w:val="003A5F59"/>
    <w:rsid w:val="003A6D42"/>
    <w:rsid w:val="003A7157"/>
    <w:rsid w:val="003A7832"/>
    <w:rsid w:val="003A7AD5"/>
    <w:rsid w:val="003A7C2E"/>
    <w:rsid w:val="003B0164"/>
    <w:rsid w:val="003B027D"/>
    <w:rsid w:val="003B0B37"/>
    <w:rsid w:val="003B12F4"/>
    <w:rsid w:val="003B1777"/>
    <w:rsid w:val="003B1C2B"/>
    <w:rsid w:val="003B1CDC"/>
    <w:rsid w:val="003B27C1"/>
    <w:rsid w:val="003B2F98"/>
    <w:rsid w:val="003B3470"/>
    <w:rsid w:val="003B3575"/>
    <w:rsid w:val="003B35B8"/>
    <w:rsid w:val="003B3B39"/>
    <w:rsid w:val="003B3D02"/>
    <w:rsid w:val="003B589B"/>
    <w:rsid w:val="003B5A53"/>
    <w:rsid w:val="003B5B78"/>
    <w:rsid w:val="003B6194"/>
    <w:rsid w:val="003B6F46"/>
    <w:rsid w:val="003B70BE"/>
    <w:rsid w:val="003B7249"/>
    <w:rsid w:val="003B72A7"/>
    <w:rsid w:val="003B767D"/>
    <w:rsid w:val="003B7C47"/>
    <w:rsid w:val="003B7E28"/>
    <w:rsid w:val="003C00CE"/>
    <w:rsid w:val="003C020B"/>
    <w:rsid w:val="003C0322"/>
    <w:rsid w:val="003C0556"/>
    <w:rsid w:val="003C0761"/>
    <w:rsid w:val="003C0AFE"/>
    <w:rsid w:val="003C0CE5"/>
    <w:rsid w:val="003C0FB3"/>
    <w:rsid w:val="003C10A0"/>
    <w:rsid w:val="003C13A4"/>
    <w:rsid w:val="003C14E3"/>
    <w:rsid w:val="003C1518"/>
    <w:rsid w:val="003C1A88"/>
    <w:rsid w:val="003C2893"/>
    <w:rsid w:val="003C2A19"/>
    <w:rsid w:val="003C2F70"/>
    <w:rsid w:val="003C3363"/>
    <w:rsid w:val="003C360E"/>
    <w:rsid w:val="003C3916"/>
    <w:rsid w:val="003C4B89"/>
    <w:rsid w:val="003C53DD"/>
    <w:rsid w:val="003C5638"/>
    <w:rsid w:val="003C5EDE"/>
    <w:rsid w:val="003C63AF"/>
    <w:rsid w:val="003C654C"/>
    <w:rsid w:val="003C65AA"/>
    <w:rsid w:val="003C6D35"/>
    <w:rsid w:val="003C7726"/>
    <w:rsid w:val="003C7791"/>
    <w:rsid w:val="003C7848"/>
    <w:rsid w:val="003C7F62"/>
    <w:rsid w:val="003D00A5"/>
    <w:rsid w:val="003D0790"/>
    <w:rsid w:val="003D08C6"/>
    <w:rsid w:val="003D0B74"/>
    <w:rsid w:val="003D10D2"/>
    <w:rsid w:val="003D19AB"/>
    <w:rsid w:val="003D2512"/>
    <w:rsid w:val="003D2E20"/>
    <w:rsid w:val="003D2E4B"/>
    <w:rsid w:val="003D3550"/>
    <w:rsid w:val="003D35A7"/>
    <w:rsid w:val="003D3602"/>
    <w:rsid w:val="003D36AA"/>
    <w:rsid w:val="003D397C"/>
    <w:rsid w:val="003D3A2D"/>
    <w:rsid w:val="003D3B66"/>
    <w:rsid w:val="003D4399"/>
    <w:rsid w:val="003D442A"/>
    <w:rsid w:val="003D4A09"/>
    <w:rsid w:val="003D546D"/>
    <w:rsid w:val="003D5679"/>
    <w:rsid w:val="003D5876"/>
    <w:rsid w:val="003D5AB5"/>
    <w:rsid w:val="003D5B79"/>
    <w:rsid w:val="003D62A0"/>
    <w:rsid w:val="003D6561"/>
    <w:rsid w:val="003D65F3"/>
    <w:rsid w:val="003D6B41"/>
    <w:rsid w:val="003D6D27"/>
    <w:rsid w:val="003E001F"/>
    <w:rsid w:val="003E0148"/>
    <w:rsid w:val="003E03CC"/>
    <w:rsid w:val="003E0E00"/>
    <w:rsid w:val="003E0E22"/>
    <w:rsid w:val="003E288B"/>
    <w:rsid w:val="003E30B0"/>
    <w:rsid w:val="003E360E"/>
    <w:rsid w:val="003E4060"/>
    <w:rsid w:val="003E44E9"/>
    <w:rsid w:val="003E48E4"/>
    <w:rsid w:val="003E4FF2"/>
    <w:rsid w:val="003E5B62"/>
    <w:rsid w:val="003E5EA7"/>
    <w:rsid w:val="003E6644"/>
    <w:rsid w:val="003E681E"/>
    <w:rsid w:val="003E74D0"/>
    <w:rsid w:val="003F001F"/>
    <w:rsid w:val="003F0180"/>
    <w:rsid w:val="003F0DC1"/>
    <w:rsid w:val="003F25B3"/>
    <w:rsid w:val="003F25FF"/>
    <w:rsid w:val="003F2D09"/>
    <w:rsid w:val="003F2EDF"/>
    <w:rsid w:val="003F32C4"/>
    <w:rsid w:val="003F39FE"/>
    <w:rsid w:val="003F3C03"/>
    <w:rsid w:val="003F4B7C"/>
    <w:rsid w:val="003F4BE3"/>
    <w:rsid w:val="003F52C3"/>
    <w:rsid w:val="003F559F"/>
    <w:rsid w:val="003F5F5A"/>
    <w:rsid w:val="003F60C4"/>
    <w:rsid w:val="003F62FB"/>
    <w:rsid w:val="003F6710"/>
    <w:rsid w:val="003F6C59"/>
    <w:rsid w:val="003F70D9"/>
    <w:rsid w:val="003F74C7"/>
    <w:rsid w:val="003F7970"/>
    <w:rsid w:val="003F7DD6"/>
    <w:rsid w:val="00400695"/>
    <w:rsid w:val="004012E4"/>
    <w:rsid w:val="00401307"/>
    <w:rsid w:val="00401578"/>
    <w:rsid w:val="00401969"/>
    <w:rsid w:val="0040258A"/>
    <w:rsid w:val="0040285D"/>
    <w:rsid w:val="00402A66"/>
    <w:rsid w:val="00403039"/>
    <w:rsid w:val="004030D8"/>
    <w:rsid w:val="004030F4"/>
    <w:rsid w:val="004033F8"/>
    <w:rsid w:val="0040348F"/>
    <w:rsid w:val="004040EB"/>
    <w:rsid w:val="0040415D"/>
    <w:rsid w:val="00404206"/>
    <w:rsid w:val="0040474B"/>
    <w:rsid w:val="00404BEF"/>
    <w:rsid w:val="00404EA3"/>
    <w:rsid w:val="0040595D"/>
    <w:rsid w:val="00405EA6"/>
    <w:rsid w:val="00406350"/>
    <w:rsid w:val="00406779"/>
    <w:rsid w:val="004068C9"/>
    <w:rsid w:val="00407722"/>
    <w:rsid w:val="00407962"/>
    <w:rsid w:val="00407D03"/>
    <w:rsid w:val="00410069"/>
    <w:rsid w:val="004103DE"/>
    <w:rsid w:val="004105A0"/>
    <w:rsid w:val="004108EE"/>
    <w:rsid w:val="00410E4D"/>
    <w:rsid w:val="00411457"/>
    <w:rsid w:val="00411B41"/>
    <w:rsid w:val="00411D2F"/>
    <w:rsid w:val="00411ED4"/>
    <w:rsid w:val="004121DE"/>
    <w:rsid w:val="00412349"/>
    <w:rsid w:val="0041249D"/>
    <w:rsid w:val="0041255E"/>
    <w:rsid w:val="00412582"/>
    <w:rsid w:val="0041283E"/>
    <w:rsid w:val="004128F0"/>
    <w:rsid w:val="00412E63"/>
    <w:rsid w:val="004131C9"/>
    <w:rsid w:val="00413913"/>
    <w:rsid w:val="00413922"/>
    <w:rsid w:val="00413A99"/>
    <w:rsid w:val="00413B01"/>
    <w:rsid w:val="00413D52"/>
    <w:rsid w:val="00413E98"/>
    <w:rsid w:val="00414071"/>
    <w:rsid w:val="0041438D"/>
    <w:rsid w:val="00415012"/>
    <w:rsid w:val="0041568B"/>
    <w:rsid w:val="00415C3A"/>
    <w:rsid w:val="00415E9F"/>
    <w:rsid w:val="0041617C"/>
    <w:rsid w:val="00416287"/>
    <w:rsid w:val="004164EC"/>
    <w:rsid w:val="00416BFD"/>
    <w:rsid w:val="00416EFE"/>
    <w:rsid w:val="00417041"/>
    <w:rsid w:val="00417679"/>
    <w:rsid w:val="004176E8"/>
    <w:rsid w:val="00420667"/>
    <w:rsid w:val="00420ED6"/>
    <w:rsid w:val="004213BE"/>
    <w:rsid w:val="00422533"/>
    <w:rsid w:val="004228D1"/>
    <w:rsid w:val="004228D6"/>
    <w:rsid w:val="00422E32"/>
    <w:rsid w:val="00422E58"/>
    <w:rsid w:val="0042333B"/>
    <w:rsid w:val="00423779"/>
    <w:rsid w:val="004237FD"/>
    <w:rsid w:val="00423CEC"/>
    <w:rsid w:val="00423D4B"/>
    <w:rsid w:val="004248BC"/>
    <w:rsid w:val="00424B30"/>
    <w:rsid w:val="00424FC7"/>
    <w:rsid w:val="004251AC"/>
    <w:rsid w:val="004259B7"/>
    <w:rsid w:val="00426617"/>
    <w:rsid w:val="00426885"/>
    <w:rsid w:val="0042707E"/>
    <w:rsid w:val="004271B3"/>
    <w:rsid w:val="004272B0"/>
    <w:rsid w:val="004274F2"/>
    <w:rsid w:val="004279B3"/>
    <w:rsid w:val="00427A80"/>
    <w:rsid w:val="00427AF6"/>
    <w:rsid w:val="004305F2"/>
    <w:rsid w:val="00430D55"/>
    <w:rsid w:val="00430F03"/>
    <w:rsid w:val="004310B9"/>
    <w:rsid w:val="00431F2C"/>
    <w:rsid w:val="004328D1"/>
    <w:rsid w:val="00432DF1"/>
    <w:rsid w:val="004334CB"/>
    <w:rsid w:val="0043394E"/>
    <w:rsid w:val="004339AF"/>
    <w:rsid w:val="00433E0F"/>
    <w:rsid w:val="004342E6"/>
    <w:rsid w:val="004349A7"/>
    <w:rsid w:val="00434BB1"/>
    <w:rsid w:val="00435272"/>
    <w:rsid w:val="00435520"/>
    <w:rsid w:val="0043597A"/>
    <w:rsid w:val="00436624"/>
    <w:rsid w:val="004368E0"/>
    <w:rsid w:val="00436AD2"/>
    <w:rsid w:val="004373F1"/>
    <w:rsid w:val="004401BA"/>
    <w:rsid w:val="0044038B"/>
    <w:rsid w:val="0044040B"/>
    <w:rsid w:val="00440448"/>
    <w:rsid w:val="0044063D"/>
    <w:rsid w:val="00440D36"/>
    <w:rsid w:val="00440E7C"/>
    <w:rsid w:val="00441861"/>
    <w:rsid w:val="00441873"/>
    <w:rsid w:val="00441BA5"/>
    <w:rsid w:val="00441C65"/>
    <w:rsid w:val="00441CD9"/>
    <w:rsid w:val="00441FF4"/>
    <w:rsid w:val="004420F2"/>
    <w:rsid w:val="0044249A"/>
    <w:rsid w:val="00442C22"/>
    <w:rsid w:val="00442DFC"/>
    <w:rsid w:val="00442F45"/>
    <w:rsid w:val="00443086"/>
    <w:rsid w:val="00443A50"/>
    <w:rsid w:val="00443B20"/>
    <w:rsid w:val="00443B67"/>
    <w:rsid w:val="00443C87"/>
    <w:rsid w:val="00443D8E"/>
    <w:rsid w:val="00444623"/>
    <w:rsid w:val="00444800"/>
    <w:rsid w:val="00444EB7"/>
    <w:rsid w:val="0044517E"/>
    <w:rsid w:val="004456C1"/>
    <w:rsid w:val="00445880"/>
    <w:rsid w:val="00445BD3"/>
    <w:rsid w:val="00445E3F"/>
    <w:rsid w:val="00445F22"/>
    <w:rsid w:val="004462FF"/>
    <w:rsid w:val="00446D9E"/>
    <w:rsid w:val="00446F14"/>
    <w:rsid w:val="00447178"/>
    <w:rsid w:val="00447811"/>
    <w:rsid w:val="00450529"/>
    <w:rsid w:val="004505EA"/>
    <w:rsid w:val="00450AA3"/>
    <w:rsid w:val="00450DF3"/>
    <w:rsid w:val="0045179D"/>
    <w:rsid w:val="00451A6A"/>
    <w:rsid w:val="004520C9"/>
    <w:rsid w:val="004523C8"/>
    <w:rsid w:val="004524DD"/>
    <w:rsid w:val="00452AEB"/>
    <w:rsid w:val="00452C57"/>
    <w:rsid w:val="00453B00"/>
    <w:rsid w:val="00453B2E"/>
    <w:rsid w:val="00453CBB"/>
    <w:rsid w:val="004541A7"/>
    <w:rsid w:val="004543C9"/>
    <w:rsid w:val="0045443E"/>
    <w:rsid w:val="00454DF9"/>
    <w:rsid w:val="00455984"/>
    <w:rsid w:val="004559FA"/>
    <w:rsid w:val="004560DB"/>
    <w:rsid w:val="004564FC"/>
    <w:rsid w:val="004565BA"/>
    <w:rsid w:val="004567B8"/>
    <w:rsid w:val="00456B0D"/>
    <w:rsid w:val="00456C86"/>
    <w:rsid w:val="004571F4"/>
    <w:rsid w:val="0045768D"/>
    <w:rsid w:val="00457A9E"/>
    <w:rsid w:val="00457B7C"/>
    <w:rsid w:val="00460093"/>
    <w:rsid w:val="00460116"/>
    <w:rsid w:val="00460351"/>
    <w:rsid w:val="00460EA7"/>
    <w:rsid w:val="00461926"/>
    <w:rsid w:val="0046193A"/>
    <w:rsid w:val="00461CCF"/>
    <w:rsid w:val="00461D33"/>
    <w:rsid w:val="00461FF9"/>
    <w:rsid w:val="004624B7"/>
    <w:rsid w:val="004628F8"/>
    <w:rsid w:val="00462982"/>
    <w:rsid w:val="00462BB6"/>
    <w:rsid w:val="00462D01"/>
    <w:rsid w:val="00462E52"/>
    <w:rsid w:val="00462E5B"/>
    <w:rsid w:val="0046383B"/>
    <w:rsid w:val="00464698"/>
    <w:rsid w:val="0046496E"/>
    <w:rsid w:val="00464ACA"/>
    <w:rsid w:val="00465453"/>
    <w:rsid w:val="0046561B"/>
    <w:rsid w:val="004658D8"/>
    <w:rsid w:val="00465B85"/>
    <w:rsid w:val="00466326"/>
    <w:rsid w:val="004664B4"/>
    <w:rsid w:val="004666B2"/>
    <w:rsid w:val="00466850"/>
    <w:rsid w:val="00466924"/>
    <w:rsid w:val="00466BAD"/>
    <w:rsid w:val="00466D60"/>
    <w:rsid w:val="00467116"/>
    <w:rsid w:val="004677D3"/>
    <w:rsid w:val="004678EE"/>
    <w:rsid w:val="00467A87"/>
    <w:rsid w:val="0047001F"/>
    <w:rsid w:val="004706AA"/>
    <w:rsid w:val="00470C71"/>
    <w:rsid w:val="004716B6"/>
    <w:rsid w:val="0047172D"/>
    <w:rsid w:val="00471A01"/>
    <w:rsid w:val="004727A5"/>
    <w:rsid w:val="0047282E"/>
    <w:rsid w:val="00472A45"/>
    <w:rsid w:val="00473223"/>
    <w:rsid w:val="00473A17"/>
    <w:rsid w:val="00474C07"/>
    <w:rsid w:val="00474D68"/>
    <w:rsid w:val="00474DB1"/>
    <w:rsid w:val="00475003"/>
    <w:rsid w:val="004750BD"/>
    <w:rsid w:val="004752DC"/>
    <w:rsid w:val="00475603"/>
    <w:rsid w:val="0047576B"/>
    <w:rsid w:val="00476724"/>
    <w:rsid w:val="00476CA2"/>
    <w:rsid w:val="00477156"/>
    <w:rsid w:val="0047730D"/>
    <w:rsid w:val="0047741F"/>
    <w:rsid w:val="0047769C"/>
    <w:rsid w:val="00477A35"/>
    <w:rsid w:val="00477C74"/>
    <w:rsid w:val="00477F4E"/>
    <w:rsid w:val="00480512"/>
    <w:rsid w:val="00480FA6"/>
    <w:rsid w:val="00481310"/>
    <w:rsid w:val="0048169F"/>
    <w:rsid w:val="00481772"/>
    <w:rsid w:val="00481A3F"/>
    <w:rsid w:val="00481ECC"/>
    <w:rsid w:val="0048229F"/>
    <w:rsid w:val="0048231C"/>
    <w:rsid w:val="0048254A"/>
    <w:rsid w:val="004825D5"/>
    <w:rsid w:val="00482716"/>
    <w:rsid w:val="004832D9"/>
    <w:rsid w:val="00483615"/>
    <w:rsid w:val="0048383B"/>
    <w:rsid w:val="00485450"/>
    <w:rsid w:val="004854A4"/>
    <w:rsid w:val="0048570E"/>
    <w:rsid w:val="00485AEE"/>
    <w:rsid w:val="00485BF5"/>
    <w:rsid w:val="00485DD6"/>
    <w:rsid w:val="004863AD"/>
    <w:rsid w:val="004868F4"/>
    <w:rsid w:val="00486C2D"/>
    <w:rsid w:val="00486C34"/>
    <w:rsid w:val="00487168"/>
    <w:rsid w:val="004875AA"/>
    <w:rsid w:val="004875CA"/>
    <w:rsid w:val="0048773A"/>
    <w:rsid w:val="004877F3"/>
    <w:rsid w:val="00487B0D"/>
    <w:rsid w:val="00490610"/>
    <w:rsid w:val="0049078B"/>
    <w:rsid w:val="004909FF"/>
    <w:rsid w:val="00490DC8"/>
    <w:rsid w:val="004911A5"/>
    <w:rsid w:val="00491396"/>
    <w:rsid w:val="004917E5"/>
    <w:rsid w:val="0049212B"/>
    <w:rsid w:val="00492516"/>
    <w:rsid w:val="0049262B"/>
    <w:rsid w:val="004928BD"/>
    <w:rsid w:val="00493ADD"/>
    <w:rsid w:val="00493B14"/>
    <w:rsid w:val="0049402F"/>
    <w:rsid w:val="00494D2F"/>
    <w:rsid w:val="00494DCD"/>
    <w:rsid w:val="00495144"/>
    <w:rsid w:val="004955AF"/>
    <w:rsid w:val="0049568C"/>
    <w:rsid w:val="00495C96"/>
    <w:rsid w:val="00496A54"/>
    <w:rsid w:val="0049715F"/>
    <w:rsid w:val="00497A31"/>
    <w:rsid w:val="00497B6C"/>
    <w:rsid w:val="00497D01"/>
    <w:rsid w:val="00497F61"/>
    <w:rsid w:val="00497FA8"/>
    <w:rsid w:val="004A01BA"/>
    <w:rsid w:val="004A03F2"/>
    <w:rsid w:val="004A049C"/>
    <w:rsid w:val="004A0864"/>
    <w:rsid w:val="004A0DDE"/>
    <w:rsid w:val="004A0F5D"/>
    <w:rsid w:val="004A121F"/>
    <w:rsid w:val="004A19AE"/>
    <w:rsid w:val="004A1A11"/>
    <w:rsid w:val="004A1A9F"/>
    <w:rsid w:val="004A1BEC"/>
    <w:rsid w:val="004A1D00"/>
    <w:rsid w:val="004A26D2"/>
    <w:rsid w:val="004A32A9"/>
    <w:rsid w:val="004A337D"/>
    <w:rsid w:val="004A3392"/>
    <w:rsid w:val="004A368B"/>
    <w:rsid w:val="004A386B"/>
    <w:rsid w:val="004A3C18"/>
    <w:rsid w:val="004A4334"/>
    <w:rsid w:val="004A4658"/>
    <w:rsid w:val="004A4746"/>
    <w:rsid w:val="004A492F"/>
    <w:rsid w:val="004A4B19"/>
    <w:rsid w:val="004A4F61"/>
    <w:rsid w:val="004A5069"/>
    <w:rsid w:val="004A60A7"/>
    <w:rsid w:val="004A6175"/>
    <w:rsid w:val="004A63A0"/>
    <w:rsid w:val="004A63C2"/>
    <w:rsid w:val="004A65AE"/>
    <w:rsid w:val="004A6A42"/>
    <w:rsid w:val="004A6D69"/>
    <w:rsid w:val="004A7164"/>
    <w:rsid w:val="004A71FD"/>
    <w:rsid w:val="004A7599"/>
    <w:rsid w:val="004A75DB"/>
    <w:rsid w:val="004A760C"/>
    <w:rsid w:val="004A7E40"/>
    <w:rsid w:val="004A7F33"/>
    <w:rsid w:val="004B02CB"/>
    <w:rsid w:val="004B066A"/>
    <w:rsid w:val="004B0897"/>
    <w:rsid w:val="004B0B01"/>
    <w:rsid w:val="004B194E"/>
    <w:rsid w:val="004B1F99"/>
    <w:rsid w:val="004B2A24"/>
    <w:rsid w:val="004B2B11"/>
    <w:rsid w:val="004B31DA"/>
    <w:rsid w:val="004B378A"/>
    <w:rsid w:val="004B41B0"/>
    <w:rsid w:val="004B424E"/>
    <w:rsid w:val="004B466C"/>
    <w:rsid w:val="004B4D73"/>
    <w:rsid w:val="004B5A9A"/>
    <w:rsid w:val="004B5AC7"/>
    <w:rsid w:val="004B657B"/>
    <w:rsid w:val="004B6699"/>
    <w:rsid w:val="004B6782"/>
    <w:rsid w:val="004B6F26"/>
    <w:rsid w:val="004B7363"/>
    <w:rsid w:val="004B74BE"/>
    <w:rsid w:val="004B7555"/>
    <w:rsid w:val="004B758E"/>
    <w:rsid w:val="004C0076"/>
    <w:rsid w:val="004C0BE2"/>
    <w:rsid w:val="004C0F3E"/>
    <w:rsid w:val="004C1539"/>
    <w:rsid w:val="004C1A3E"/>
    <w:rsid w:val="004C1DF4"/>
    <w:rsid w:val="004C2B5F"/>
    <w:rsid w:val="004C2E16"/>
    <w:rsid w:val="004C2F0D"/>
    <w:rsid w:val="004C33B9"/>
    <w:rsid w:val="004C3491"/>
    <w:rsid w:val="004C3A4B"/>
    <w:rsid w:val="004C3E85"/>
    <w:rsid w:val="004C45F6"/>
    <w:rsid w:val="004C4643"/>
    <w:rsid w:val="004C4A34"/>
    <w:rsid w:val="004C528C"/>
    <w:rsid w:val="004C53B5"/>
    <w:rsid w:val="004C54E6"/>
    <w:rsid w:val="004C5571"/>
    <w:rsid w:val="004C5773"/>
    <w:rsid w:val="004C5887"/>
    <w:rsid w:val="004C5C08"/>
    <w:rsid w:val="004C6941"/>
    <w:rsid w:val="004C6974"/>
    <w:rsid w:val="004C7527"/>
    <w:rsid w:val="004C7C80"/>
    <w:rsid w:val="004D0252"/>
    <w:rsid w:val="004D0282"/>
    <w:rsid w:val="004D061A"/>
    <w:rsid w:val="004D1CAA"/>
    <w:rsid w:val="004D220F"/>
    <w:rsid w:val="004D27C3"/>
    <w:rsid w:val="004D27CE"/>
    <w:rsid w:val="004D2F17"/>
    <w:rsid w:val="004D2FA3"/>
    <w:rsid w:val="004D36B1"/>
    <w:rsid w:val="004D378A"/>
    <w:rsid w:val="004D381D"/>
    <w:rsid w:val="004D48AA"/>
    <w:rsid w:val="004D524C"/>
    <w:rsid w:val="004D56F0"/>
    <w:rsid w:val="004D570E"/>
    <w:rsid w:val="004D5905"/>
    <w:rsid w:val="004D5951"/>
    <w:rsid w:val="004D5A42"/>
    <w:rsid w:val="004D5C19"/>
    <w:rsid w:val="004D5E4A"/>
    <w:rsid w:val="004D61D2"/>
    <w:rsid w:val="004D6320"/>
    <w:rsid w:val="004D77E1"/>
    <w:rsid w:val="004D7BD6"/>
    <w:rsid w:val="004D7CCB"/>
    <w:rsid w:val="004E011B"/>
    <w:rsid w:val="004E05F9"/>
    <w:rsid w:val="004E08F0"/>
    <w:rsid w:val="004E0D48"/>
    <w:rsid w:val="004E1B54"/>
    <w:rsid w:val="004E1B9B"/>
    <w:rsid w:val="004E1F77"/>
    <w:rsid w:val="004E280B"/>
    <w:rsid w:val="004E28F0"/>
    <w:rsid w:val="004E2AF7"/>
    <w:rsid w:val="004E2B5D"/>
    <w:rsid w:val="004E2C0F"/>
    <w:rsid w:val="004E2D08"/>
    <w:rsid w:val="004E3194"/>
    <w:rsid w:val="004E321B"/>
    <w:rsid w:val="004E37E3"/>
    <w:rsid w:val="004E39DA"/>
    <w:rsid w:val="004E3A8A"/>
    <w:rsid w:val="004E3B29"/>
    <w:rsid w:val="004E412D"/>
    <w:rsid w:val="004E4AE1"/>
    <w:rsid w:val="004E4B33"/>
    <w:rsid w:val="004E4FF4"/>
    <w:rsid w:val="004E5687"/>
    <w:rsid w:val="004E5754"/>
    <w:rsid w:val="004E5DCD"/>
    <w:rsid w:val="004E5F14"/>
    <w:rsid w:val="004E6240"/>
    <w:rsid w:val="004E627F"/>
    <w:rsid w:val="004E724A"/>
    <w:rsid w:val="004E76A7"/>
    <w:rsid w:val="004E7E7D"/>
    <w:rsid w:val="004F0237"/>
    <w:rsid w:val="004F03EC"/>
    <w:rsid w:val="004F0A07"/>
    <w:rsid w:val="004F0B85"/>
    <w:rsid w:val="004F0B9B"/>
    <w:rsid w:val="004F0CB9"/>
    <w:rsid w:val="004F0D08"/>
    <w:rsid w:val="004F0D86"/>
    <w:rsid w:val="004F163E"/>
    <w:rsid w:val="004F17A1"/>
    <w:rsid w:val="004F1E1B"/>
    <w:rsid w:val="004F2117"/>
    <w:rsid w:val="004F2B53"/>
    <w:rsid w:val="004F2F70"/>
    <w:rsid w:val="004F3085"/>
    <w:rsid w:val="004F3D7A"/>
    <w:rsid w:val="004F3DB6"/>
    <w:rsid w:val="004F4284"/>
    <w:rsid w:val="004F441A"/>
    <w:rsid w:val="004F46E5"/>
    <w:rsid w:val="004F5342"/>
    <w:rsid w:val="004F53E1"/>
    <w:rsid w:val="004F5E6A"/>
    <w:rsid w:val="004F5E90"/>
    <w:rsid w:val="004F6D73"/>
    <w:rsid w:val="004F6DB6"/>
    <w:rsid w:val="004F6F2B"/>
    <w:rsid w:val="004F777D"/>
    <w:rsid w:val="004F7CE9"/>
    <w:rsid w:val="00500718"/>
    <w:rsid w:val="005008B4"/>
    <w:rsid w:val="005009F7"/>
    <w:rsid w:val="00500E5E"/>
    <w:rsid w:val="00500F25"/>
    <w:rsid w:val="00501098"/>
    <w:rsid w:val="00501D19"/>
    <w:rsid w:val="005021A9"/>
    <w:rsid w:val="005022F8"/>
    <w:rsid w:val="005025BF"/>
    <w:rsid w:val="00502C23"/>
    <w:rsid w:val="00502D46"/>
    <w:rsid w:val="005035F4"/>
    <w:rsid w:val="00503843"/>
    <w:rsid w:val="00504240"/>
    <w:rsid w:val="00504349"/>
    <w:rsid w:val="00504C4A"/>
    <w:rsid w:val="0050516A"/>
    <w:rsid w:val="005070B0"/>
    <w:rsid w:val="005077AA"/>
    <w:rsid w:val="00507CA8"/>
    <w:rsid w:val="00507F3A"/>
    <w:rsid w:val="005105A8"/>
    <w:rsid w:val="00510836"/>
    <w:rsid w:val="00510FA0"/>
    <w:rsid w:val="00511370"/>
    <w:rsid w:val="00511473"/>
    <w:rsid w:val="00511694"/>
    <w:rsid w:val="00511EBD"/>
    <w:rsid w:val="00512177"/>
    <w:rsid w:val="00512532"/>
    <w:rsid w:val="005129FD"/>
    <w:rsid w:val="00512D92"/>
    <w:rsid w:val="00513153"/>
    <w:rsid w:val="005138F2"/>
    <w:rsid w:val="0051398C"/>
    <w:rsid w:val="00513CF3"/>
    <w:rsid w:val="00513FA1"/>
    <w:rsid w:val="0051420B"/>
    <w:rsid w:val="00514797"/>
    <w:rsid w:val="00515311"/>
    <w:rsid w:val="005154C1"/>
    <w:rsid w:val="005156D6"/>
    <w:rsid w:val="005156F4"/>
    <w:rsid w:val="005157FF"/>
    <w:rsid w:val="0051586A"/>
    <w:rsid w:val="005158D9"/>
    <w:rsid w:val="00515C00"/>
    <w:rsid w:val="00515CC6"/>
    <w:rsid w:val="00515DD7"/>
    <w:rsid w:val="00515EF6"/>
    <w:rsid w:val="00516320"/>
    <w:rsid w:val="00516EEC"/>
    <w:rsid w:val="005171D6"/>
    <w:rsid w:val="005173B2"/>
    <w:rsid w:val="005177A2"/>
    <w:rsid w:val="005178EF"/>
    <w:rsid w:val="00517A54"/>
    <w:rsid w:val="00517BE5"/>
    <w:rsid w:val="00520085"/>
    <w:rsid w:val="005202AA"/>
    <w:rsid w:val="00521451"/>
    <w:rsid w:val="005216A4"/>
    <w:rsid w:val="00521F79"/>
    <w:rsid w:val="00522997"/>
    <w:rsid w:val="00522C90"/>
    <w:rsid w:val="00522C9C"/>
    <w:rsid w:val="00522F92"/>
    <w:rsid w:val="00523714"/>
    <w:rsid w:val="00523715"/>
    <w:rsid w:val="00523D14"/>
    <w:rsid w:val="00523E0D"/>
    <w:rsid w:val="00524A0A"/>
    <w:rsid w:val="00524BEB"/>
    <w:rsid w:val="00524EAD"/>
    <w:rsid w:val="0052507D"/>
    <w:rsid w:val="00525108"/>
    <w:rsid w:val="00525489"/>
    <w:rsid w:val="0052588E"/>
    <w:rsid w:val="00525EF6"/>
    <w:rsid w:val="00526601"/>
    <w:rsid w:val="00527F0D"/>
    <w:rsid w:val="00530ED0"/>
    <w:rsid w:val="00531847"/>
    <w:rsid w:val="00531DFF"/>
    <w:rsid w:val="005333F7"/>
    <w:rsid w:val="00533460"/>
    <w:rsid w:val="00533836"/>
    <w:rsid w:val="00533F16"/>
    <w:rsid w:val="00534007"/>
    <w:rsid w:val="00535664"/>
    <w:rsid w:val="00535E8A"/>
    <w:rsid w:val="0053601E"/>
    <w:rsid w:val="00536993"/>
    <w:rsid w:val="005369FF"/>
    <w:rsid w:val="00536B8F"/>
    <w:rsid w:val="00537049"/>
    <w:rsid w:val="00537584"/>
    <w:rsid w:val="00537758"/>
    <w:rsid w:val="0053788A"/>
    <w:rsid w:val="0053793A"/>
    <w:rsid w:val="00537946"/>
    <w:rsid w:val="00537979"/>
    <w:rsid w:val="005379DD"/>
    <w:rsid w:val="00537E60"/>
    <w:rsid w:val="00540417"/>
    <w:rsid w:val="00540696"/>
    <w:rsid w:val="00540906"/>
    <w:rsid w:val="00540B19"/>
    <w:rsid w:val="00540DF2"/>
    <w:rsid w:val="00541287"/>
    <w:rsid w:val="005415D8"/>
    <w:rsid w:val="0054167D"/>
    <w:rsid w:val="00541790"/>
    <w:rsid w:val="00541D72"/>
    <w:rsid w:val="00541D80"/>
    <w:rsid w:val="00541F1D"/>
    <w:rsid w:val="00542394"/>
    <w:rsid w:val="00542651"/>
    <w:rsid w:val="00542678"/>
    <w:rsid w:val="0054278C"/>
    <w:rsid w:val="00542E82"/>
    <w:rsid w:val="00543F7D"/>
    <w:rsid w:val="00544208"/>
    <w:rsid w:val="0054465F"/>
    <w:rsid w:val="00544877"/>
    <w:rsid w:val="00544B22"/>
    <w:rsid w:val="00544DEA"/>
    <w:rsid w:val="00544E88"/>
    <w:rsid w:val="00545035"/>
    <w:rsid w:val="00545207"/>
    <w:rsid w:val="005458AC"/>
    <w:rsid w:val="00545917"/>
    <w:rsid w:val="00545929"/>
    <w:rsid w:val="00545D0E"/>
    <w:rsid w:val="00546223"/>
    <w:rsid w:val="00546506"/>
    <w:rsid w:val="00546667"/>
    <w:rsid w:val="005466AB"/>
    <w:rsid w:val="00546CC0"/>
    <w:rsid w:val="00546EB9"/>
    <w:rsid w:val="00547137"/>
    <w:rsid w:val="0054714B"/>
    <w:rsid w:val="00550085"/>
    <w:rsid w:val="005500E1"/>
    <w:rsid w:val="00550B22"/>
    <w:rsid w:val="00550FDE"/>
    <w:rsid w:val="00551C86"/>
    <w:rsid w:val="00551E7C"/>
    <w:rsid w:val="00551F0A"/>
    <w:rsid w:val="005523C2"/>
    <w:rsid w:val="0055266A"/>
    <w:rsid w:val="005529A1"/>
    <w:rsid w:val="00552B19"/>
    <w:rsid w:val="00552EAD"/>
    <w:rsid w:val="00552ED7"/>
    <w:rsid w:val="00553004"/>
    <w:rsid w:val="00553A2B"/>
    <w:rsid w:val="00553B23"/>
    <w:rsid w:val="005540E6"/>
    <w:rsid w:val="00554152"/>
    <w:rsid w:val="0055471F"/>
    <w:rsid w:val="005548BD"/>
    <w:rsid w:val="00554A5C"/>
    <w:rsid w:val="0055510D"/>
    <w:rsid w:val="00555154"/>
    <w:rsid w:val="0055536A"/>
    <w:rsid w:val="00555492"/>
    <w:rsid w:val="0055556C"/>
    <w:rsid w:val="005558DF"/>
    <w:rsid w:val="005559F3"/>
    <w:rsid w:val="00555BD5"/>
    <w:rsid w:val="00555E20"/>
    <w:rsid w:val="00555E66"/>
    <w:rsid w:val="00556E81"/>
    <w:rsid w:val="00557839"/>
    <w:rsid w:val="00557BC8"/>
    <w:rsid w:val="005603BA"/>
    <w:rsid w:val="00560460"/>
    <w:rsid w:val="00560A47"/>
    <w:rsid w:val="00560D46"/>
    <w:rsid w:val="005612B2"/>
    <w:rsid w:val="005613B8"/>
    <w:rsid w:val="005618DD"/>
    <w:rsid w:val="00562180"/>
    <w:rsid w:val="005624A2"/>
    <w:rsid w:val="00563173"/>
    <w:rsid w:val="0056367E"/>
    <w:rsid w:val="0056383F"/>
    <w:rsid w:val="005638A2"/>
    <w:rsid w:val="00563C39"/>
    <w:rsid w:val="005640E4"/>
    <w:rsid w:val="0056411B"/>
    <w:rsid w:val="00565034"/>
    <w:rsid w:val="00565293"/>
    <w:rsid w:val="005653FD"/>
    <w:rsid w:val="00565D55"/>
    <w:rsid w:val="005663C0"/>
    <w:rsid w:val="0056699D"/>
    <w:rsid w:val="00566AA9"/>
    <w:rsid w:val="00566E12"/>
    <w:rsid w:val="0056714E"/>
    <w:rsid w:val="005672AD"/>
    <w:rsid w:val="00567C84"/>
    <w:rsid w:val="00570163"/>
    <w:rsid w:val="00570563"/>
    <w:rsid w:val="0057075E"/>
    <w:rsid w:val="00570C5A"/>
    <w:rsid w:val="00570DA9"/>
    <w:rsid w:val="005711F8"/>
    <w:rsid w:val="00571765"/>
    <w:rsid w:val="005717DB"/>
    <w:rsid w:val="00571853"/>
    <w:rsid w:val="00571D29"/>
    <w:rsid w:val="00571FD0"/>
    <w:rsid w:val="005728E4"/>
    <w:rsid w:val="00572BAF"/>
    <w:rsid w:val="00572CA6"/>
    <w:rsid w:val="00572D27"/>
    <w:rsid w:val="00573488"/>
    <w:rsid w:val="00573C82"/>
    <w:rsid w:val="00573E15"/>
    <w:rsid w:val="00574881"/>
    <w:rsid w:val="0057499B"/>
    <w:rsid w:val="00575A1D"/>
    <w:rsid w:val="00575AB3"/>
    <w:rsid w:val="00575B4F"/>
    <w:rsid w:val="00575B68"/>
    <w:rsid w:val="00575DED"/>
    <w:rsid w:val="00575DF2"/>
    <w:rsid w:val="00575F0E"/>
    <w:rsid w:val="00575FFB"/>
    <w:rsid w:val="00576617"/>
    <w:rsid w:val="0057696E"/>
    <w:rsid w:val="00576A91"/>
    <w:rsid w:val="00576E9E"/>
    <w:rsid w:val="005772B7"/>
    <w:rsid w:val="00577593"/>
    <w:rsid w:val="005776AD"/>
    <w:rsid w:val="0058046E"/>
    <w:rsid w:val="00580886"/>
    <w:rsid w:val="00581041"/>
    <w:rsid w:val="00581430"/>
    <w:rsid w:val="00581F82"/>
    <w:rsid w:val="00582D78"/>
    <w:rsid w:val="005831C8"/>
    <w:rsid w:val="00583589"/>
    <w:rsid w:val="005836E8"/>
    <w:rsid w:val="00583D7D"/>
    <w:rsid w:val="00583E35"/>
    <w:rsid w:val="00583FA5"/>
    <w:rsid w:val="005842C4"/>
    <w:rsid w:val="005842D0"/>
    <w:rsid w:val="0058456B"/>
    <w:rsid w:val="005848DE"/>
    <w:rsid w:val="005848E6"/>
    <w:rsid w:val="00585262"/>
    <w:rsid w:val="0058591D"/>
    <w:rsid w:val="00585989"/>
    <w:rsid w:val="00585A69"/>
    <w:rsid w:val="00586455"/>
    <w:rsid w:val="0058657E"/>
    <w:rsid w:val="005866CD"/>
    <w:rsid w:val="00586D46"/>
    <w:rsid w:val="005870F3"/>
    <w:rsid w:val="0058719E"/>
    <w:rsid w:val="0058744C"/>
    <w:rsid w:val="005875E8"/>
    <w:rsid w:val="00590979"/>
    <w:rsid w:val="00590F12"/>
    <w:rsid w:val="005911C5"/>
    <w:rsid w:val="0059123E"/>
    <w:rsid w:val="0059175C"/>
    <w:rsid w:val="005918EA"/>
    <w:rsid w:val="0059196C"/>
    <w:rsid w:val="005919C3"/>
    <w:rsid w:val="00591B4D"/>
    <w:rsid w:val="00592324"/>
    <w:rsid w:val="00592A1F"/>
    <w:rsid w:val="00593810"/>
    <w:rsid w:val="005938A4"/>
    <w:rsid w:val="00593C48"/>
    <w:rsid w:val="00593CF1"/>
    <w:rsid w:val="00593F51"/>
    <w:rsid w:val="00594B9C"/>
    <w:rsid w:val="00594DCE"/>
    <w:rsid w:val="00594F67"/>
    <w:rsid w:val="005950E1"/>
    <w:rsid w:val="00595DF3"/>
    <w:rsid w:val="00595E19"/>
    <w:rsid w:val="0059618E"/>
    <w:rsid w:val="0059672C"/>
    <w:rsid w:val="00597A6D"/>
    <w:rsid w:val="00597DA8"/>
    <w:rsid w:val="005A03A8"/>
    <w:rsid w:val="005A0E39"/>
    <w:rsid w:val="005A106E"/>
    <w:rsid w:val="005A1352"/>
    <w:rsid w:val="005A14A4"/>
    <w:rsid w:val="005A14FE"/>
    <w:rsid w:val="005A1613"/>
    <w:rsid w:val="005A195C"/>
    <w:rsid w:val="005A210B"/>
    <w:rsid w:val="005A23A2"/>
    <w:rsid w:val="005A2923"/>
    <w:rsid w:val="005A2C1E"/>
    <w:rsid w:val="005A3013"/>
    <w:rsid w:val="005A31EA"/>
    <w:rsid w:val="005A3295"/>
    <w:rsid w:val="005A32F4"/>
    <w:rsid w:val="005A3D07"/>
    <w:rsid w:val="005A4173"/>
    <w:rsid w:val="005A4218"/>
    <w:rsid w:val="005A440A"/>
    <w:rsid w:val="005A4968"/>
    <w:rsid w:val="005A4E2D"/>
    <w:rsid w:val="005A4F36"/>
    <w:rsid w:val="005A62C2"/>
    <w:rsid w:val="005A6B90"/>
    <w:rsid w:val="005A6C63"/>
    <w:rsid w:val="005A6EA2"/>
    <w:rsid w:val="005A7277"/>
    <w:rsid w:val="005A7437"/>
    <w:rsid w:val="005A746E"/>
    <w:rsid w:val="005A75D6"/>
    <w:rsid w:val="005A766A"/>
    <w:rsid w:val="005B0006"/>
    <w:rsid w:val="005B0091"/>
    <w:rsid w:val="005B0305"/>
    <w:rsid w:val="005B07FC"/>
    <w:rsid w:val="005B0BE1"/>
    <w:rsid w:val="005B0CDC"/>
    <w:rsid w:val="005B0ED2"/>
    <w:rsid w:val="005B0F8F"/>
    <w:rsid w:val="005B11A9"/>
    <w:rsid w:val="005B148B"/>
    <w:rsid w:val="005B238C"/>
    <w:rsid w:val="005B266A"/>
    <w:rsid w:val="005B2770"/>
    <w:rsid w:val="005B2C8E"/>
    <w:rsid w:val="005B2F42"/>
    <w:rsid w:val="005B31D1"/>
    <w:rsid w:val="005B37C1"/>
    <w:rsid w:val="005B3DDC"/>
    <w:rsid w:val="005B405E"/>
    <w:rsid w:val="005B4069"/>
    <w:rsid w:val="005B418D"/>
    <w:rsid w:val="005B4596"/>
    <w:rsid w:val="005B45D0"/>
    <w:rsid w:val="005B45E5"/>
    <w:rsid w:val="005B47D0"/>
    <w:rsid w:val="005B48EE"/>
    <w:rsid w:val="005B4958"/>
    <w:rsid w:val="005B554A"/>
    <w:rsid w:val="005B5702"/>
    <w:rsid w:val="005B589D"/>
    <w:rsid w:val="005B5D18"/>
    <w:rsid w:val="005B62F2"/>
    <w:rsid w:val="005B65BA"/>
    <w:rsid w:val="005B6627"/>
    <w:rsid w:val="005B6628"/>
    <w:rsid w:val="005B69E5"/>
    <w:rsid w:val="005B6BD2"/>
    <w:rsid w:val="005B714B"/>
    <w:rsid w:val="005B71AC"/>
    <w:rsid w:val="005B79A1"/>
    <w:rsid w:val="005B7C60"/>
    <w:rsid w:val="005B7DAC"/>
    <w:rsid w:val="005C004F"/>
    <w:rsid w:val="005C0F0D"/>
    <w:rsid w:val="005C1348"/>
    <w:rsid w:val="005C1566"/>
    <w:rsid w:val="005C21CD"/>
    <w:rsid w:val="005C2630"/>
    <w:rsid w:val="005C26F9"/>
    <w:rsid w:val="005C2C2C"/>
    <w:rsid w:val="005C2FC6"/>
    <w:rsid w:val="005C3419"/>
    <w:rsid w:val="005C3E1E"/>
    <w:rsid w:val="005C43C7"/>
    <w:rsid w:val="005C464A"/>
    <w:rsid w:val="005C4797"/>
    <w:rsid w:val="005C481B"/>
    <w:rsid w:val="005C4A24"/>
    <w:rsid w:val="005C4FE4"/>
    <w:rsid w:val="005C505D"/>
    <w:rsid w:val="005C54E4"/>
    <w:rsid w:val="005C5F81"/>
    <w:rsid w:val="005C6044"/>
    <w:rsid w:val="005C6458"/>
    <w:rsid w:val="005C6472"/>
    <w:rsid w:val="005C68E4"/>
    <w:rsid w:val="005C6A29"/>
    <w:rsid w:val="005C7983"/>
    <w:rsid w:val="005C7CFE"/>
    <w:rsid w:val="005C7F7B"/>
    <w:rsid w:val="005D04F0"/>
    <w:rsid w:val="005D0859"/>
    <w:rsid w:val="005D0BF8"/>
    <w:rsid w:val="005D0EAD"/>
    <w:rsid w:val="005D14B5"/>
    <w:rsid w:val="005D18D3"/>
    <w:rsid w:val="005D244B"/>
    <w:rsid w:val="005D295A"/>
    <w:rsid w:val="005D436A"/>
    <w:rsid w:val="005D4A2B"/>
    <w:rsid w:val="005D4C9C"/>
    <w:rsid w:val="005D4DAD"/>
    <w:rsid w:val="005D53FD"/>
    <w:rsid w:val="005D5438"/>
    <w:rsid w:val="005D571B"/>
    <w:rsid w:val="005D5C28"/>
    <w:rsid w:val="005E071F"/>
    <w:rsid w:val="005E09CD"/>
    <w:rsid w:val="005E15F2"/>
    <w:rsid w:val="005E211A"/>
    <w:rsid w:val="005E2C0F"/>
    <w:rsid w:val="005E328D"/>
    <w:rsid w:val="005E3832"/>
    <w:rsid w:val="005E3A39"/>
    <w:rsid w:val="005E3E1A"/>
    <w:rsid w:val="005E3F13"/>
    <w:rsid w:val="005E4C8E"/>
    <w:rsid w:val="005E4DCF"/>
    <w:rsid w:val="005E59C7"/>
    <w:rsid w:val="005E64AF"/>
    <w:rsid w:val="005E6531"/>
    <w:rsid w:val="005E68D3"/>
    <w:rsid w:val="005E6AE7"/>
    <w:rsid w:val="005E7D59"/>
    <w:rsid w:val="005E7FA7"/>
    <w:rsid w:val="005F047A"/>
    <w:rsid w:val="005F06E2"/>
    <w:rsid w:val="005F07A6"/>
    <w:rsid w:val="005F0E4E"/>
    <w:rsid w:val="005F0E7C"/>
    <w:rsid w:val="005F11A7"/>
    <w:rsid w:val="005F12BD"/>
    <w:rsid w:val="005F16E5"/>
    <w:rsid w:val="005F1D31"/>
    <w:rsid w:val="005F20B0"/>
    <w:rsid w:val="005F25F3"/>
    <w:rsid w:val="005F2764"/>
    <w:rsid w:val="005F2DF3"/>
    <w:rsid w:val="005F3060"/>
    <w:rsid w:val="005F32FD"/>
    <w:rsid w:val="005F3408"/>
    <w:rsid w:val="005F35A2"/>
    <w:rsid w:val="005F4662"/>
    <w:rsid w:val="005F48E2"/>
    <w:rsid w:val="005F4D76"/>
    <w:rsid w:val="005F51BD"/>
    <w:rsid w:val="005F527F"/>
    <w:rsid w:val="005F5424"/>
    <w:rsid w:val="005F5778"/>
    <w:rsid w:val="005F5FA3"/>
    <w:rsid w:val="005F6AA7"/>
    <w:rsid w:val="005F72C0"/>
    <w:rsid w:val="005F7386"/>
    <w:rsid w:val="005F7A6C"/>
    <w:rsid w:val="006008E1"/>
    <w:rsid w:val="00600E6F"/>
    <w:rsid w:val="00600FAE"/>
    <w:rsid w:val="00601249"/>
    <w:rsid w:val="00601765"/>
    <w:rsid w:val="00601850"/>
    <w:rsid w:val="00601C48"/>
    <w:rsid w:val="00602484"/>
    <w:rsid w:val="0060298E"/>
    <w:rsid w:val="00602CBC"/>
    <w:rsid w:val="006035E2"/>
    <w:rsid w:val="0060364D"/>
    <w:rsid w:val="006037C1"/>
    <w:rsid w:val="006045A0"/>
    <w:rsid w:val="00604911"/>
    <w:rsid w:val="006051FC"/>
    <w:rsid w:val="00605211"/>
    <w:rsid w:val="00605888"/>
    <w:rsid w:val="0060623A"/>
    <w:rsid w:val="00606A37"/>
    <w:rsid w:val="00606C0E"/>
    <w:rsid w:val="00606EEB"/>
    <w:rsid w:val="0060713C"/>
    <w:rsid w:val="006073DD"/>
    <w:rsid w:val="006077A0"/>
    <w:rsid w:val="00610F6D"/>
    <w:rsid w:val="006110FB"/>
    <w:rsid w:val="006111AE"/>
    <w:rsid w:val="00611579"/>
    <w:rsid w:val="006117ED"/>
    <w:rsid w:val="00612046"/>
    <w:rsid w:val="006122F2"/>
    <w:rsid w:val="006129A1"/>
    <w:rsid w:val="006136D9"/>
    <w:rsid w:val="00614D80"/>
    <w:rsid w:val="006154C4"/>
    <w:rsid w:val="00615B06"/>
    <w:rsid w:val="00615CF6"/>
    <w:rsid w:val="00616292"/>
    <w:rsid w:val="006164A2"/>
    <w:rsid w:val="00616606"/>
    <w:rsid w:val="0061675A"/>
    <w:rsid w:val="00616B71"/>
    <w:rsid w:val="00616C25"/>
    <w:rsid w:val="00617641"/>
    <w:rsid w:val="0061792D"/>
    <w:rsid w:val="00617DB1"/>
    <w:rsid w:val="00617F2C"/>
    <w:rsid w:val="006204BF"/>
    <w:rsid w:val="006213CD"/>
    <w:rsid w:val="00621EC3"/>
    <w:rsid w:val="00622478"/>
    <w:rsid w:val="006224CE"/>
    <w:rsid w:val="00622E1A"/>
    <w:rsid w:val="00622E52"/>
    <w:rsid w:val="00623386"/>
    <w:rsid w:val="0062341B"/>
    <w:rsid w:val="0062341D"/>
    <w:rsid w:val="006235F1"/>
    <w:rsid w:val="006237D6"/>
    <w:rsid w:val="00624167"/>
    <w:rsid w:val="00624C58"/>
    <w:rsid w:val="00624DAF"/>
    <w:rsid w:val="006250A4"/>
    <w:rsid w:val="0062513D"/>
    <w:rsid w:val="006254B4"/>
    <w:rsid w:val="006255FF"/>
    <w:rsid w:val="00626BF9"/>
    <w:rsid w:val="00626D02"/>
    <w:rsid w:val="00627792"/>
    <w:rsid w:val="0062784E"/>
    <w:rsid w:val="00627A57"/>
    <w:rsid w:val="00627EFC"/>
    <w:rsid w:val="00627F89"/>
    <w:rsid w:val="0063022D"/>
    <w:rsid w:val="006308F3"/>
    <w:rsid w:val="00630E59"/>
    <w:rsid w:val="00631613"/>
    <w:rsid w:val="00631709"/>
    <w:rsid w:val="00631B4C"/>
    <w:rsid w:val="00633164"/>
    <w:rsid w:val="0063366C"/>
    <w:rsid w:val="006336B5"/>
    <w:rsid w:val="0063398D"/>
    <w:rsid w:val="00633D00"/>
    <w:rsid w:val="0063464B"/>
    <w:rsid w:val="00634C09"/>
    <w:rsid w:val="00634CCF"/>
    <w:rsid w:val="00635242"/>
    <w:rsid w:val="00635B40"/>
    <w:rsid w:val="00636CA6"/>
    <w:rsid w:val="0063744B"/>
    <w:rsid w:val="0063751B"/>
    <w:rsid w:val="0063773F"/>
    <w:rsid w:val="0064091C"/>
    <w:rsid w:val="00640987"/>
    <w:rsid w:val="006414D4"/>
    <w:rsid w:val="00641A18"/>
    <w:rsid w:val="00642170"/>
    <w:rsid w:val="006422EC"/>
    <w:rsid w:val="006426E6"/>
    <w:rsid w:val="00642CB6"/>
    <w:rsid w:val="00643089"/>
    <w:rsid w:val="0064359E"/>
    <w:rsid w:val="006448C2"/>
    <w:rsid w:val="00645732"/>
    <w:rsid w:val="00645784"/>
    <w:rsid w:val="0064586D"/>
    <w:rsid w:val="00645E04"/>
    <w:rsid w:val="006460AB"/>
    <w:rsid w:val="006463D2"/>
    <w:rsid w:val="0064695C"/>
    <w:rsid w:val="00646C93"/>
    <w:rsid w:val="006473F9"/>
    <w:rsid w:val="00647414"/>
    <w:rsid w:val="00647503"/>
    <w:rsid w:val="006476F0"/>
    <w:rsid w:val="00650EAE"/>
    <w:rsid w:val="00651482"/>
    <w:rsid w:val="00651EEF"/>
    <w:rsid w:val="006523B3"/>
    <w:rsid w:val="006526FC"/>
    <w:rsid w:val="00652740"/>
    <w:rsid w:val="006527DE"/>
    <w:rsid w:val="006527F1"/>
    <w:rsid w:val="00652AF7"/>
    <w:rsid w:val="00652B48"/>
    <w:rsid w:val="00652EDF"/>
    <w:rsid w:val="00653582"/>
    <w:rsid w:val="00653827"/>
    <w:rsid w:val="00653DBC"/>
    <w:rsid w:val="00653E2E"/>
    <w:rsid w:val="00654049"/>
    <w:rsid w:val="0065461D"/>
    <w:rsid w:val="00654926"/>
    <w:rsid w:val="00654EA7"/>
    <w:rsid w:val="00655023"/>
    <w:rsid w:val="00655054"/>
    <w:rsid w:val="006550B7"/>
    <w:rsid w:val="00655DB8"/>
    <w:rsid w:val="00655EB2"/>
    <w:rsid w:val="006564BD"/>
    <w:rsid w:val="00656EC5"/>
    <w:rsid w:val="00656FDC"/>
    <w:rsid w:val="006577DC"/>
    <w:rsid w:val="00657833"/>
    <w:rsid w:val="006600E8"/>
    <w:rsid w:val="00660243"/>
    <w:rsid w:val="006603C5"/>
    <w:rsid w:val="0066073A"/>
    <w:rsid w:val="006608F3"/>
    <w:rsid w:val="0066103F"/>
    <w:rsid w:val="0066119D"/>
    <w:rsid w:val="0066143D"/>
    <w:rsid w:val="0066152E"/>
    <w:rsid w:val="00661F3F"/>
    <w:rsid w:val="00662063"/>
    <w:rsid w:val="00662176"/>
    <w:rsid w:val="00662A27"/>
    <w:rsid w:val="00663B32"/>
    <w:rsid w:val="00663E64"/>
    <w:rsid w:val="006645DD"/>
    <w:rsid w:val="00664EB8"/>
    <w:rsid w:val="00664FED"/>
    <w:rsid w:val="006653A2"/>
    <w:rsid w:val="006653CC"/>
    <w:rsid w:val="006658B6"/>
    <w:rsid w:val="00665CBF"/>
    <w:rsid w:val="00666368"/>
    <w:rsid w:val="0066642C"/>
    <w:rsid w:val="006665C2"/>
    <w:rsid w:val="00666678"/>
    <w:rsid w:val="00666CD4"/>
    <w:rsid w:val="006670E6"/>
    <w:rsid w:val="006672DF"/>
    <w:rsid w:val="00667AEA"/>
    <w:rsid w:val="00667B7F"/>
    <w:rsid w:val="00670091"/>
    <w:rsid w:val="00670A84"/>
    <w:rsid w:val="00670BF4"/>
    <w:rsid w:val="00670D62"/>
    <w:rsid w:val="00670FC6"/>
    <w:rsid w:val="006717C2"/>
    <w:rsid w:val="006720B9"/>
    <w:rsid w:val="0067239F"/>
    <w:rsid w:val="00673438"/>
    <w:rsid w:val="00673551"/>
    <w:rsid w:val="006735AA"/>
    <w:rsid w:val="006736FF"/>
    <w:rsid w:val="00673A5F"/>
    <w:rsid w:val="00673AB0"/>
    <w:rsid w:val="0067477F"/>
    <w:rsid w:val="006749AA"/>
    <w:rsid w:val="00674B17"/>
    <w:rsid w:val="00674E0A"/>
    <w:rsid w:val="00675255"/>
    <w:rsid w:val="00675717"/>
    <w:rsid w:val="00675A7D"/>
    <w:rsid w:val="00675F44"/>
    <w:rsid w:val="0067627C"/>
    <w:rsid w:val="00676F1D"/>
    <w:rsid w:val="006771BE"/>
    <w:rsid w:val="00677207"/>
    <w:rsid w:val="00677427"/>
    <w:rsid w:val="0067747B"/>
    <w:rsid w:val="00677EC8"/>
    <w:rsid w:val="00680167"/>
    <w:rsid w:val="0068033E"/>
    <w:rsid w:val="00680355"/>
    <w:rsid w:val="006804E0"/>
    <w:rsid w:val="006808B6"/>
    <w:rsid w:val="00680A23"/>
    <w:rsid w:val="00680B7B"/>
    <w:rsid w:val="00680E12"/>
    <w:rsid w:val="00681125"/>
    <w:rsid w:val="00681164"/>
    <w:rsid w:val="00681B45"/>
    <w:rsid w:val="006825FB"/>
    <w:rsid w:val="00683287"/>
    <w:rsid w:val="006832B1"/>
    <w:rsid w:val="00683F8F"/>
    <w:rsid w:val="006841D7"/>
    <w:rsid w:val="00684326"/>
    <w:rsid w:val="0068442E"/>
    <w:rsid w:val="00684580"/>
    <w:rsid w:val="00684777"/>
    <w:rsid w:val="006849D5"/>
    <w:rsid w:val="00684C5B"/>
    <w:rsid w:val="006852C5"/>
    <w:rsid w:val="00685304"/>
    <w:rsid w:val="00685987"/>
    <w:rsid w:val="006861A6"/>
    <w:rsid w:val="0068648F"/>
    <w:rsid w:val="00686781"/>
    <w:rsid w:val="00686A65"/>
    <w:rsid w:val="006870CC"/>
    <w:rsid w:val="00687C8B"/>
    <w:rsid w:val="00687E7D"/>
    <w:rsid w:val="00690D4E"/>
    <w:rsid w:val="006914B0"/>
    <w:rsid w:val="0069192F"/>
    <w:rsid w:val="00692238"/>
    <w:rsid w:val="0069292A"/>
    <w:rsid w:val="00692971"/>
    <w:rsid w:val="00692E29"/>
    <w:rsid w:val="00692F67"/>
    <w:rsid w:val="00692FFC"/>
    <w:rsid w:val="0069316B"/>
    <w:rsid w:val="006933CA"/>
    <w:rsid w:val="00693666"/>
    <w:rsid w:val="006936CD"/>
    <w:rsid w:val="006936E9"/>
    <w:rsid w:val="00693EE2"/>
    <w:rsid w:val="006940B4"/>
    <w:rsid w:val="00694193"/>
    <w:rsid w:val="00694B16"/>
    <w:rsid w:val="00694CE4"/>
    <w:rsid w:val="00694D19"/>
    <w:rsid w:val="00695281"/>
    <w:rsid w:val="00695B61"/>
    <w:rsid w:val="0069609D"/>
    <w:rsid w:val="00696112"/>
    <w:rsid w:val="0069630A"/>
    <w:rsid w:val="0069651E"/>
    <w:rsid w:val="00697013"/>
    <w:rsid w:val="006976FF"/>
    <w:rsid w:val="00697D12"/>
    <w:rsid w:val="006A0591"/>
    <w:rsid w:val="006A09DF"/>
    <w:rsid w:val="006A0D22"/>
    <w:rsid w:val="006A1C9A"/>
    <w:rsid w:val="006A1EDE"/>
    <w:rsid w:val="006A1FC8"/>
    <w:rsid w:val="006A2659"/>
    <w:rsid w:val="006A27E9"/>
    <w:rsid w:val="006A2AC4"/>
    <w:rsid w:val="006A2AF7"/>
    <w:rsid w:val="006A2CA2"/>
    <w:rsid w:val="006A2D06"/>
    <w:rsid w:val="006A2E99"/>
    <w:rsid w:val="006A393C"/>
    <w:rsid w:val="006A3E62"/>
    <w:rsid w:val="006A4058"/>
    <w:rsid w:val="006A4665"/>
    <w:rsid w:val="006A50AC"/>
    <w:rsid w:val="006A5FB7"/>
    <w:rsid w:val="006A68E4"/>
    <w:rsid w:val="006A72C6"/>
    <w:rsid w:val="006A77AD"/>
    <w:rsid w:val="006A7BF0"/>
    <w:rsid w:val="006B0204"/>
    <w:rsid w:val="006B05D8"/>
    <w:rsid w:val="006B0B0B"/>
    <w:rsid w:val="006B11E4"/>
    <w:rsid w:val="006B13C0"/>
    <w:rsid w:val="006B144F"/>
    <w:rsid w:val="006B14F5"/>
    <w:rsid w:val="006B197C"/>
    <w:rsid w:val="006B3589"/>
    <w:rsid w:val="006B3675"/>
    <w:rsid w:val="006B36F5"/>
    <w:rsid w:val="006B3AD9"/>
    <w:rsid w:val="006B3F41"/>
    <w:rsid w:val="006B408D"/>
    <w:rsid w:val="006B4778"/>
    <w:rsid w:val="006B4BC2"/>
    <w:rsid w:val="006B52D5"/>
    <w:rsid w:val="006B551E"/>
    <w:rsid w:val="006B56BC"/>
    <w:rsid w:val="006B5ADE"/>
    <w:rsid w:val="006B5CF1"/>
    <w:rsid w:val="006B5E01"/>
    <w:rsid w:val="006B6092"/>
    <w:rsid w:val="006B6866"/>
    <w:rsid w:val="006B68B5"/>
    <w:rsid w:val="006B6E5A"/>
    <w:rsid w:val="006B7069"/>
    <w:rsid w:val="006B73CA"/>
    <w:rsid w:val="006B740A"/>
    <w:rsid w:val="006B7771"/>
    <w:rsid w:val="006B78F2"/>
    <w:rsid w:val="006C062D"/>
    <w:rsid w:val="006C1179"/>
    <w:rsid w:val="006C1263"/>
    <w:rsid w:val="006C14B7"/>
    <w:rsid w:val="006C15FC"/>
    <w:rsid w:val="006C1D7D"/>
    <w:rsid w:val="006C1E96"/>
    <w:rsid w:val="006C1ED9"/>
    <w:rsid w:val="006C2497"/>
    <w:rsid w:val="006C2A35"/>
    <w:rsid w:val="006C3046"/>
    <w:rsid w:val="006C307D"/>
    <w:rsid w:val="006C34DE"/>
    <w:rsid w:val="006C3B54"/>
    <w:rsid w:val="006C40B8"/>
    <w:rsid w:val="006C442C"/>
    <w:rsid w:val="006C4448"/>
    <w:rsid w:val="006C44FA"/>
    <w:rsid w:val="006C491E"/>
    <w:rsid w:val="006C4981"/>
    <w:rsid w:val="006C4A02"/>
    <w:rsid w:val="006C4B69"/>
    <w:rsid w:val="006C4E68"/>
    <w:rsid w:val="006C54E8"/>
    <w:rsid w:val="006C59E5"/>
    <w:rsid w:val="006C5C58"/>
    <w:rsid w:val="006C5D15"/>
    <w:rsid w:val="006C5D53"/>
    <w:rsid w:val="006C5E9D"/>
    <w:rsid w:val="006C66DA"/>
    <w:rsid w:val="006C6938"/>
    <w:rsid w:val="006C6C90"/>
    <w:rsid w:val="006C6E13"/>
    <w:rsid w:val="006C7166"/>
    <w:rsid w:val="006C71B2"/>
    <w:rsid w:val="006C73ED"/>
    <w:rsid w:val="006C7807"/>
    <w:rsid w:val="006C79E2"/>
    <w:rsid w:val="006D07F8"/>
    <w:rsid w:val="006D098D"/>
    <w:rsid w:val="006D0B45"/>
    <w:rsid w:val="006D0E0E"/>
    <w:rsid w:val="006D10BA"/>
    <w:rsid w:val="006D1AD8"/>
    <w:rsid w:val="006D2F36"/>
    <w:rsid w:val="006D3489"/>
    <w:rsid w:val="006D36B0"/>
    <w:rsid w:val="006D3807"/>
    <w:rsid w:val="006D386B"/>
    <w:rsid w:val="006D3BF8"/>
    <w:rsid w:val="006D3D51"/>
    <w:rsid w:val="006D4842"/>
    <w:rsid w:val="006D4917"/>
    <w:rsid w:val="006D4A38"/>
    <w:rsid w:val="006D51AF"/>
    <w:rsid w:val="006D584E"/>
    <w:rsid w:val="006D5953"/>
    <w:rsid w:val="006D5E2B"/>
    <w:rsid w:val="006D6383"/>
    <w:rsid w:val="006D658F"/>
    <w:rsid w:val="006D66DD"/>
    <w:rsid w:val="006D6859"/>
    <w:rsid w:val="006D6E29"/>
    <w:rsid w:val="006D74F5"/>
    <w:rsid w:val="006D7B64"/>
    <w:rsid w:val="006E009D"/>
    <w:rsid w:val="006E01D1"/>
    <w:rsid w:val="006E069A"/>
    <w:rsid w:val="006E06BF"/>
    <w:rsid w:val="006E0BBA"/>
    <w:rsid w:val="006E19B3"/>
    <w:rsid w:val="006E1C30"/>
    <w:rsid w:val="006E1EF0"/>
    <w:rsid w:val="006E2078"/>
    <w:rsid w:val="006E2FD4"/>
    <w:rsid w:val="006E33A9"/>
    <w:rsid w:val="006E3522"/>
    <w:rsid w:val="006E402E"/>
    <w:rsid w:val="006E40F3"/>
    <w:rsid w:val="006E416F"/>
    <w:rsid w:val="006E4716"/>
    <w:rsid w:val="006E4BF6"/>
    <w:rsid w:val="006E4C06"/>
    <w:rsid w:val="006E4CF3"/>
    <w:rsid w:val="006E5242"/>
    <w:rsid w:val="006E5341"/>
    <w:rsid w:val="006E5466"/>
    <w:rsid w:val="006E553F"/>
    <w:rsid w:val="006E5FB3"/>
    <w:rsid w:val="006E5FB8"/>
    <w:rsid w:val="006E614E"/>
    <w:rsid w:val="006E667E"/>
    <w:rsid w:val="006E6745"/>
    <w:rsid w:val="006E67D3"/>
    <w:rsid w:val="006E690F"/>
    <w:rsid w:val="006E6B7C"/>
    <w:rsid w:val="006E6F65"/>
    <w:rsid w:val="006E71AB"/>
    <w:rsid w:val="006E74BD"/>
    <w:rsid w:val="006E78BE"/>
    <w:rsid w:val="006E7E3B"/>
    <w:rsid w:val="006E7F0C"/>
    <w:rsid w:val="006F0B1B"/>
    <w:rsid w:val="006F1000"/>
    <w:rsid w:val="006F108C"/>
    <w:rsid w:val="006F148E"/>
    <w:rsid w:val="006F1E77"/>
    <w:rsid w:val="006F2499"/>
    <w:rsid w:val="006F269C"/>
    <w:rsid w:val="006F2AA3"/>
    <w:rsid w:val="006F2BC4"/>
    <w:rsid w:val="006F300A"/>
    <w:rsid w:val="006F31EF"/>
    <w:rsid w:val="006F3282"/>
    <w:rsid w:val="006F3494"/>
    <w:rsid w:val="006F3745"/>
    <w:rsid w:val="006F4721"/>
    <w:rsid w:val="006F47EB"/>
    <w:rsid w:val="006F4A9F"/>
    <w:rsid w:val="006F4AA3"/>
    <w:rsid w:val="006F4B3F"/>
    <w:rsid w:val="006F4BB0"/>
    <w:rsid w:val="006F550D"/>
    <w:rsid w:val="006F592F"/>
    <w:rsid w:val="006F5F3D"/>
    <w:rsid w:val="006F6182"/>
    <w:rsid w:val="006F684D"/>
    <w:rsid w:val="006F6AB4"/>
    <w:rsid w:val="006F75D5"/>
    <w:rsid w:val="007001B8"/>
    <w:rsid w:val="007003AF"/>
    <w:rsid w:val="007004E7"/>
    <w:rsid w:val="00700891"/>
    <w:rsid w:val="00700912"/>
    <w:rsid w:val="0070117B"/>
    <w:rsid w:val="00701215"/>
    <w:rsid w:val="0070221E"/>
    <w:rsid w:val="00702305"/>
    <w:rsid w:val="007029A6"/>
    <w:rsid w:val="007031F7"/>
    <w:rsid w:val="00703C2C"/>
    <w:rsid w:val="00704231"/>
    <w:rsid w:val="00704AF9"/>
    <w:rsid w:val="00704B46"/>
    <w:rsid w:val="00704FA1"/>
    <w:rsid w:val="00705233"/>
    <w:rsid w:val="00705455"/>
    <w:rsid w:val="0070546E"/>
    <w:rsid w:val="007057F7"/>
    <w:rsid w:val="00705A25"/>
    <w:rsid w:val="00705D27"/>
    <w:rsid w:val="00705DD4"/>
    <w:rsid w:val="00705E0F"/>
    <w:rsid w:val="00705FCE"/>
    <w:rsid w:val="0070606C"/>
    <w:rsid w:val="007060B3"/>
    <w:rsid w:val="00706C6E"/>
    <w:rsid w:val="00707711"/>
    <w:rsid w:val="0071007E"/>
    <w:rsid w:val="00710133"/>
    <w:rsid w:val="00710759"/>
    <w:rsid w:val="0071112A"/>
    <w:rsid w:val="00711199"/>
    <w:rsid w:val="0071141E"/>
    <w:rsid w:val="0071151B"/>
    <w:rsid w:val="00712598"/>
    <w:rsid w:val="00712762"/>
    <w:rsid w:val="007128E2"/>
    <w:rsid w:val="00712A5A"/>
    <w:rsid w:val="00712FD3"/>
    <w:rsid w:val="0071339D"/>
    <w:rsid w:val="007135A6"/>
    <w:rsid w:val="00713D2D"/>
    <w:rsid w:val="007141A9"/>
    <w:rsid w:val="00714555"/>
    <w:rsid w:val="00715057"/>
    <w:rsid w:val="0071590D"/>
    <w:rsid w:val="00715DDD"/>
    <w:rsid w:val="0071649A"/>
    <w:rsid w:val="00716608"/>
    <w:rsid w:val="00716FC7"/>
    <w:rsid w:val="0071792D"/>
    <w:rsid w:val="007179E2"/>
    <w:rsid w:val="00717B37"/>
    <w:rsid w:val="00717CF4"/>
    <w:rsid w:val="00717D17"/>
    <w:rsid w:val="00717D1D"/>
    <w:rsid w:val="00717EBA"/>
    <w:rsid w:val="00717FB8"/>
    <w:rsid w:val="00720C49"/>
    <w:rsid w:val="00720E9F"/>
    <w:rsid w:val="00720FBD"/>
    <w:rsid w:val="0072102A"/>
    <w:rsid w:val="00722701"/>
    <w:rsid w:val="00722978"/>
    <w:rsid w:val="0072310A"/>
    <w:rsid w:val="00724618"/>
    <w:rsid w:val="00724B99"/>
    <w:rsid w:val="007253F2"/>
    <w:rsid w:val="0072586F"/>
    <w:rsid w:val="0072596D"/>
    <w:rsid w:val="00726481"/>
    <w:rsid w:val="007268A3"/>
    <w:rsid w:val="00726A25"/>
    <w:rsid w:val="00726E14"/>
    <w:rsid w:val="00727106"/>
    <w:rsid w:val="007277AA"/>
    <w:rsid w:val="00727899"/>
    <w:rsid w:val="00727EBB"/>
    <w:rsid w:val="007302B4"/>
    <w:rsid w:val="00731381"/>
    <w:rsid w:val="00731413"/>
    <w:rsid w:val="0073246C"/>
    <w:rsid w:val="00732AA1"/>
    <w:rsid w:val="00732E49"/>
    <w:rsid w:val="00732E8A"/>
    <w:rsid w:val="0073365B"/>
    <w:rsid w:val="00733D11"/>
    <w:rsid w:val="0073432F"/>
    <w:rsid w:val="007343A7"/>
    <w:rsid w:val="00734B1E"/>
    <w:rsid w:val="007351E3"/>
    <w:rsid w:val="00735A1E"/>
    <w:rsid w:val="00735CC5"/>
    <w:rsid w:val="00735EFC"/>
    <w:rsid w:val="00736A59"/>
    <w:rsid w:val="00736C0C"/>
    <w:rsid w:val="00737643"/>
    <w:rsid w:val="00737A7B"/>
    <w:rsid w:val="00737CDB"/>
    <w:rsid w:val="00737E63"/>
    <w:rsid w:val="00740032"/>
    <w:rsid w:val="00741119"/>
    <w:rsid w:val="00742027"/>
    <w:rsid w:val="007423CB"/>
    <w:rsid w:val="007430BD"/>
    <w:rsid w:val="00743976"/>
    <w:rsid w:val="007440F2"/>
    <w:rsid w:val="0074466D"/>
    <w:rsid w:val="007446CC"/>
    <w:rsid w:val="0074474A"/>
    <w:rsid w:val="00744D7A"/>
    <w:rsid w:val="00744DB5"/>
    <w:rsid w:val="00744E5B"/>
    <w:rsid w:val="00745066"/>
    <w:rsid w:val="007451DE"/>
    <w:rsid w:val="00746813"/>
    <w:rsid w:val="00746948"/>
    <w:rsid w:val="007469CC"/>
    <w:rsid w:val="00747A64"/>
    <w:rsid w:val="00747CA3"/>
    <w:rsid w:val="00747E4E"/>
    <w:rsid w:val="007500FE"/>
    <w:rsid w:val="0075077A"/>
    <w:rsid w:val="00750D31"/>
    <w:rsid w:val="00751F25"/>
    <w:rsid w:val="00752074"/>
    <w:rsid w:val="007524F0"/>
    <w:rsid w:val="007527A7"/>
    <w:rsid w:val="00752E3B"/>
    <w:rsid w:val="007537C5"/>
    <w:rsid w:val="00753832"/>
    <w:rsid w:val="007539EF"/>
    <w:rsid w:val="00754796"/>
    <w:rsid w:val="007549B8"/>
    <w:rsid w:val="007554D0"/>
    <w:rsid w:val="00755905"/>
    <w:rsid w:val="007559C5"/>
    <w:rsid w:val="007559D0"/>
    <w:rsid w:val="00756331"/>
    <w:rsid w:val="00756722"/>
    <w:rsid w:val="00756AF4"/>
    <w:rsid w:val="00756B17"/>
    <w:rsid w:val="00756D21"/>
    <w:rsid w:val="00757785"/>
    <w:rsid w:val="007579F0"/>
    <w:rsid w:val="00757ADC"/>
    <w:rsid w:val="007606AA"/>
    <w:rsid w:val="00760784"/>
    <w:rsid w:val="00760843"/>
    <w:rsid w:val="00760D59"/>
    <w:rsid w:val="00760E7B"/>
    <w:rsid w:val="00761045"/>
    <w:rsid w:val="00761E29"/>
    <w:rsid w:val="007625B9"/>
    <w:rsid w:val="00763F25"/>
    <w:rsid w:val="007645C6"/>
    <w:rsid w:val="00764649"/>
    <w:rsid w:val="007647C8"/>
    <w:rsid w:val="00764A54"/>
    <w:rsid w:val="00764C0A"/>
    <w:rsid w:val="00764D40"/>
    <w:rsid w:val="007657DB"/>
    <w:rsid w:val="00765975"/>
    <w:rsid w:val="00765B0A"/>
    <w:rsid w:val="00765DF5"/>
    <w:rsid w:val="00765E88"/>
    <w:rsid w:val="0076649A"/>
    <w:rsid w:val="00766E5E"/>
    <w:rsid w:val="00766F13"/>
    <w:rsid w:val="00767092"/>
    <w:rsid w:val="00767154"/>
    <w:rsid w:val="00767265"/>
    <w:rsid w:val="007676E5"/>
    <w:rsid w:val="00767B10"/>
    <w:rsid w:val="00767FD9"/>
    <w:rsid w:val="00770454"/>
    <w:rsid w:val="007704F0"/>
    <w:rsid w:val="00770927"/>
    <w:rsid w:val="00770AEA"/>
    <w:rsid w:val="00770BF7"/>
    <w:rsid w:val="00770E01"/>
    <w:rsid w:val="007713AE"/>
    <w:rsid w:val="007716CC"/>
    <w:rsid w:val="00771720"/>
    <w:rsid w:val="00772248"/>
    <w:rsid w:val="0077296F"/>
    <w:rsid w:val="007729D0"/>
    <w:rsid w:val="00772B3F"/>
    <w:rsid w:val="007731E1"/>
    <w:rsid w:val="00773411"/>
    <w:rsid w:val="00773A61"/>
    <w:rsid w:val="00773C1E"/>
    <w:rsid w:val="00773EC6"/>
    <w:rsid w:val="00774427"/>
    <w:rsid w:val="00774BFF"/>
    <w:rsid w:val="00774CB7"/>
    <w:rsid w:val="00774D73"/>
    <w:rsid w:val="007750A5"/>
    <w:rsid w:val="00775381"/>
    <w:rsid w:val="00775708"/>
    <w:rsid w:val="00775890"/>
    <w:rsid w:val="00775910"/>
    <w:rsid w:val="00775DC1"/>
    <w:rsid w:val="007760F0"/>
    <w:rsid w:val="007766B4"/>
    <w:rsid w:val="0077678D"/>
    <w:rsid w:val="00776ADE"/>
    <w:rsid w:val="00776B5B"/>
    <w:rsid w:val="00776F47"/>
    <w:rsid w:val="00777496"/>
    <w:rsid w:val="00777A1A"/>
    <w:rsid w:val="00777C95"/>
    <w:rsid w:val="0078026F"/>
    <w:rsid w:val="007806BB"/>
    <w:rsid w:val="00780CFA"/>
    <w:rsid w:val="007811F2"/>
    <w:rsid w:val="00781CD9"/>
    <w:rsid w:val="00781F30"/>
    <w:rsid w:val="00781FB4"/>
    <w:rsid w:val="0078267D"/>
    <w:rsid w:val="007839D9"/>
    <w:rsid w:val="00783CA2"/>
    <w:rsid w:val="00783DCF"/>
    <w:rsid w:val="007843C9"/>
    <w:rsid w:val="00784899"/>
    <w:rsid w:val="007849EE"/>
    <w:rsid w:val="00784A50"/>
    <w:rsid w:val="00784B21"/>
    <w:rsid w:val="00784BCA"/>
    <w:rsid w:val="00785190"/>
    <w:rsid w:val="00785409"/>
    <w:rsid w:val="007857C9"/>
    <w:rsid w:val="00785807"/>
    <w:rsid w:val="00785811"/>
    <w:rsid w:val="00785A9B"/>
    <w:rsid w:val="00785CFD"/>
    <w:rsid w:val="00785DD5"/>
    <w:rsid w:val="00785ED0"/>
    <w:rsid w:val="00786795"/>
    <w:rsid w:val="00786BA1"/>
    <w:rsid w:val="00786DED"/>
    <w:rsid w:val="00787606"/>
    <w:rsid w:val="00787B13"/>
    <w:rsid w:val="00787D40"/>
    <w:rsid w:val="007901E7"/>
    <w:rsid w:val="00790ABE"/>
    <w:rsid w:val="00790B8C"/>
    <w:rsid w:val="0079167C"/>
    <w:rsid w:val="0079169F"/>
    <w:rsid w:val="00791FDE"/>
    <w:rsid w:val="007928C8"/>
    <w:rsid w:val="00792A22"/>
    <w:rsid w:val="007932B0"/>
    <w:rsid w:val="00793499"/>
    <w:rsid w:val="00793D73"/>
    <w:rsid w:val="007942F6"/>
    <w:rsid w:val="00794979"/>
    <w:rsid w:val="00794980"/>
    <w:rsid w:val="00795B1C"/>
    <w:rsid w:val="00795D21"/>
    <w:rsid w:val="007960E9"/>
    <w:rsid w:val="00796BB7"/>
    <w:rsid w:val="00797147"/>
    <w:rsid w:val="00797879"/>
    <w:rsid w:val="00797A0E"/>
    <w:rsid w:val="007A0149"/>
    <w:rsid w:val="007A0287"/>
    <w:rsid w:val="007A034F"/>
    <w:rsid w:val="007A0659"/>
    <w:rsid w:val="007A0B36"/>
    <w:rsid w:val="007A107B"/>
    <w:rsid w:val="007A17B6"/>
    <w:rsid w:val="007A181B"/>
    <w:rsid w:val="007A1E0B"/>
    <w:rsid w:val="007A1E74"/>
    <w:rsid w:val="007A2384"/>
    <w:rsid w:val="007A2596"/>
    <w:rsid w:val="007A25F8"/>
    <w:rsid w:val="007A3987"/>
    <w:rsid w:val="007A3BFF"/>
    <w:rsid w:val="007A3FF2"/>
    <w:rsid w:val="007A4959"/>
    <w:rsid w:val="007A4B77"/>
    <w:rsid w:val="007A4EDD"/>
    <w:rsid w:val="007A53F6"/>
    <w:rsid w:val="007A5474"/>
    <w:rsid w:val="007A554F"/>
    <w:rsid w:val="007A560E"/>
    <w:rsid w:val="007A625D"/>
    <w:rsid w:val="007A6311"/>
    <w:rsid w:val="007A6EEA"/>
    <w:rsid w:val="007A74BB"/>
    <w:rsid w:val="007A77C0"/>
    <w:rsid w:val="007A7FC0"/>
    <w:rsid w:val="007B00D6"/>
    <w:rsid w:val="007B050D"/>
    <w:rsid w:val="007B0783"/>
    <w:rsid w:val="007B0804"/>
    <w:rsid w:val="007B1430"/>
    <w:rsid w:val="007B1520"/>
    <w:rsid w:val="007B21C3"/>
    <w:rsid w:val="007B2DE9"/>
    <w:rsid w:val="007B3ADC"/>
    <w:rsid w:val="007B4048"/>
    <w:rsid w:val="007B47F4"/>
    <w:rsid w:val="007B4C02"/>
    <w:rsid w:val="007B5A0E"/>
    <w:rsid w:val="007B641E"/>
    <w:rsid w:val="007B66CD"/>
    <w:rsid w:val="007B66EE"/>
    <w:rsid w:val="007B6898"/>
    <w:rsid w:val="007B6950"/>
    <w:rsid w:val="007B6D04"/>
    <w:rsid w:val="007B6F15"/>
    <w:rsid w:val="007B707B"/>
    <w:rsid w:val="007B72D2"/>
    <w:rsid w:val="007B75C8"/>
    <w:rsid w:val="007B7797"/>
    <w:rsid w:val="007B7833"/>
    <w:rsid w:val="007B7A7A"/>
    <w:rsid w:val="007B7CE6"/>
    <w:rsid w:val="007C0478"/>
    <w:rsid w:val="007C0701"/>
    <w:rsid w:val="007C08A5"/>
    <w:rsid w:val="007C0F4C"/>
    <w:rsid w:val="007C143A"/>
    <w:rsid w:val="007C18E1"/>
    <w:rsid w:val="007C1C5A"/>
    <w:rsid w:val="007C26D6"/>
    <w:rsid w:val="007C2DD1"/>
    <w:rsid w:val="007C33B7"/>
    <w:rsid w:val="007C36D7"/>
    <w:rsid w:val="007C38FA"/>
    <w:rsid w:val="007C3C2C"/>
    <w:rsid w:val="007C3E64"/>
    <w:rsid w:val="007C4623"/>
    <w:rsid w:val="007C4AAD"/>
    <w:rsid w:val="007C4E4A"/>
    <w:rsid w:val="007C4EDA"/>
    <w:rsid w:val="007C4FF2"/>
    <w:rsid w:val="007C508A"/>
    <w:rsid w:val="007C51FB"/>
    <w:rsid w:val="007C5358"/>
    <w:rsid w:val="007C5431"/>
    <w:rsid w:val="007C5616"/>
    <w:rsid w:val="007C57A2"/>
    <w:rsid w:val="007C57BA"/>
    <w:rsid w:val="007C5926"/>
    <w:rsid w:val="007C5AA0"/>
    <w:rsid w:val="007C6029"/>
    <w:rsid w:val="007C623C"/>
    <w:rsid w:val="007C686E"/>
    <w:rsid w:val="007C68E4"/>
    <w:rsid w:val="007C6937"/>
    <w:rsid w:val="007C6A87"/>
    <w:rsid w:val="007C6D5F"/>
    <w:rsid w:val="007C774E"/>
    <w:rsid w:val="007C7A87"/>
    <w:rsid w:val="007C7F5E"/>
    <w:rsid w:val="007D01DE"/>
    <w:rsid w:val="007D02A6"/>
    <w:rsid w:val="007D050A"/>
    <w:rsid w:val="007D073C"/>
    <w:rsid w:val="007D0ADA"/>
    <w:rsid w:val="007D1075"/>
    <w:rsid w:val="007D205A"/>
    <w:rsid w:val="007D23CD"/>
    <w:rsid w:val="007D24D7"/>
    <w:rsid w:val="007D259D"/>
    <w:rsid w:val="007D31C4"/>
    <w:rsid w:val="007D39F8"/>
    <w:rsid w:val="007D3F77"/>
    <w:rsid w:val="007D3FB9"/>
    <w:rsid w:val="007D4387"/>
    <w:rsid w:val="007D447E"/>
    <w:rsid w:val="007D44A1"/>
    <w:rsid w:val="007D49E6"/>
    <w:rsid w:val="007D4D3E"/>
    <w:rsid w:val="007D544D"/>
    <w:rsid w:val="007D55F2"/>
    <w:rsid w:val="007D5B38"/>
    <w:rsid w:val="007D5C7A"/>
    <w:rsid w:val="007D5F19"/>
    <w:rsid w:val="007D62D7"/>
    <w:rsid w:val="007D73A5"/>
    <w:rsid w:val="007D7B8A"/>
    <w:rsid w:val="007E02A4"/>
    <w:rsid w:val="007E0490"/>
    <w:rsid w:val="007E07C7"/>
    <w:rsid w:val="007E097E"/>
    <w:rsid w:val="007E0A9A"/>
    <w:rsid w:val="007E1747"/>
    <w:rsid w:val="007E1802"/>
    <w:rsid w:val="007E1D85"/>
    <w:rsid w:val="007E267C"/>
    <w:rsid w:val="007E2867"/>
    <w:rsid w:val="007E28C2"/>
    <w:rsid w:val="007E2957"/>
    <w:rsid w:val="007E2BCA"/>
    <w:rsid w:val="007E31B7"/>
    <w:rsid w:val="007E3A56"/>
    <w:rsid w:val="007E3B59"/>
    <w:rsid w:val="007E4523"/>
    <w:rsid w:val="007E480C"/>
    <w:rsid w:val="007E4DA5"/>
    <w:rsid w:val="007E515C"/>
    <w:rsid w:val="007E53F8"/>
    <w:rsid w:val="007E5672"/>
    <w:rsid w:val="007E5813"/>
    <w:rsid w:val="007E5C93"/>
    <w:rsid w:val="007E5CC3"/>
    <w:rsid w:val="007E5FC6"/>
    <w:rsid w:val="007E6040"/>
    <w:rsid w:val="007E653C"/>
    <w:rsid w:val="007E67D2"/>
    <w:rsid w:val="007E6B9F"/>
    <w:rsid w:val="007E72A0"/>
    <w:rsid w:val="007E73EF"/>
    <w:rsid w:val="007E74EB"/>
    <w:rsid w:val="007E7BD4"/>
    <w:rsid w:val="007E7ED0"/>
    <w:rsid w:val="007E7F2F"/>
    <w:rsid w:val="007F0673"/>
    <w:rsid w:val="007F0A4E"/>
    <w:rsid w:val="007F11C4"/>
    <w:rsid w:val="007F1803"/>
    <w:rsid w:val="007F19E9"/>
    <w:rsid w:val="007F1A22"/>
    <w:rsid w:val="007F1D84"/>
    <w:rsid w:val="007F2204"/>
    <w:rsid w:val="007F234B"/>
    <w:rsid w:val="007F27BA"/>
    <w:rsid w:val="007F298F"/>
    <w:rsid w:val="007F31A1"/>
    <w:rsid w:val="007F33E9"/>
    <w:rsid w:val="007F34CC"/>
    <w:rsid w:val="007F3655"/>
    <w:rsid w:val="007F3B66"/>
    <w:rsid w:val="007F4E14"/>
    <w:rsid w:val="007F5370"/>
    <w:rsid w:val="007F54E5"/>
    <w:rsid w:val="007F5992"/>
    <w:rsid w:val="007F5CFE"/>
    <w:rsid w:val="007F6221"/>
    <w:rsid w:val="007F63B7"/>
    <w:rsid w:val="007F6786"/>
    <w:rsid w:val="007F6AB4"/>
    <w:rsid w:val="007F74EE"/>
    <w:rsid w:val="007F75D6"/>
    <w:rsid w:val="007F76D6"/>
    <w:rsid w:val="0080041D"/>
    <w:rsid w:val="00800B3C"/>
    <w:rsid w:val="00801A85"/>
    <w:rsid w:val="00802022"/>
    <w:rsid w:val="008020F5"/>
    <w:rsid w:val="0080250D"/>
    <w:rsid w:val="00802BF2"/>
    <w:rsid w:val="00802E3E"/>
    <w:rsid w:val="00803298"/>
    <w:rsid w:val="00803762"/>
    <w:rsid w:val="00803CA9"/>
    <w:rsid w:val="00803CFC"/>
    <w:rsid w:val="0080454E"/>
    <w:rsid w:val="008046CA"/>
    <w:rsid w:val="0080527B"/>
    <w:rsid w:val="0080550F"/>
    <w:rsid w:val="00805669"/>
    <w:rsid w:val="008057DF"/>
    <w:rsid w:val="00805EA6"/>
    <w:rsid w:val="00806058"/>
    <w:rsid w:val="00806590"/>
    <w:rsid w:val="00806B79"/>
    <w:rsid w:val="00806E26"/>
    <w:rsid w:val="00806F34"/>
    <w:rsid w:val="008074AF"/>
    <w:rsid w:val="00807EB4"/>
    <w:rsid w:val="00810AF7"/>
    <w:rsid w:val="00810CF4"/>
    <w:rsid w:val="00810DE3"/>
    <w:rsid w:val="00810DEE"/>
    <w:rsid w:val="0081130D"/>
    <w:rsid w:val="00811943"/>
    <w:rsid w:val="0081226C"/>
    <w:rsid w:val="00812783"/>
    <w:rsid w:val="008129D0"/>
    <w:rsid w:val="00812C8D"/>
    <w:rsid w:val="00813A86"/>
    <w:rsid w:val="00813DD7"/>
    <w:rsid w:val="00813E4F"/>
    <w:rsid w:val="00814132"/>
    <w:rsid w:val="00814454"/>
    <w:rsid w:val="00814456"/>
    <w:rsid w:val="008145D6"/>
    <w:rsid w:val="0081496A"/>
    <w:rsid w:val="00815198"/>
    <w:rsid w:val="0081534A"/>
    <w:rsid w:val="0081557C"/>
    <w:rsid w:val="008163C8"/>
    <w:rsid w:val="00816751"/>
    <w:rsid w:val="008167DB"/>
    <w:rsid w:val="00816910"/>
    <w:rsid w:val="00816D9E"/>
    <w:rsid w:val="0081718D"/>
    <w:rsid w:val="008173DB"/>
    <w:rsid w:val="00817A39"/>
    <w:rsid w:val="008203EF"/>
    <w:rsid w:val="00820CC4"/>
    <w:rsid w:val="0082156F"/>
    <w:rsid w:val="008217A0"/>
    <w:rsid w:val="008217EB"/>
    <w:rsid w:val="008219BB"/>
    <w:rsid w:val="00821A20"/>
    <w:rsid w:val="00821C44"/>
    <w:rsid w:val="00821E7D"/>
    <w:rsid w:val="0082241C"/>
    <w:rsid w:val="008227BB"/>
    <w:rsid w:val="00822821"/>
    <w:rsid w:val="008229AC"/>
    <w:rsid w:val="00822E1F"/>
    <w:rsid w:val="00823391"/>
    <w:rsid w:val="00823571"/>
    <w:rsid w:val="008236F6"/>
    <w:rsid w:val="008238E8"/>
    <w:rsid w:val="008245C2"/>
    <w:rsid w:val="00824C5E"/>
    <w:rsid w:val="0082567E"/>
    <w:rsid w:val="008257B6"/>
    <w:rsid w:val="00825D14"/>
    <w:rsid w:val="00825DE8"/>
    <w:rsid w:val="0082634D"/>
    <w:rsid w:val="0082662D"/>
    <w:rsid w:val="008268F7"/>
    <w:rsid w:val="00826C4C"/>
    <w:rsid w:val="00826D97"/>
    <w:rsid w:val="00826FAB"/>
    <w:rsid w:val="00827FFA"/>
    <w:rsid w:val="0083003A"/>
    <w:rsid w:val="008300CA"/>
    <w:rsid w:val="0083082E"/>
    <w:rsid w:val="00831370"/>
    <w:rsid w:val="0083170D"/>
    <w:rsid w:val="00831CE4"/>
    <w:rsid w:val="00832107"/>
    <w:rsid w:val="0083235B"/>
    <w:rsid w:val="00832BBE"/>
    <w:rsid w:val="00832CAE"/>
    <w:rsid w:val="00832D44"/>
    <w:rsid w:val="00833404"/>
    <w:rsid w:val="00833AF1"/>
    <w:rsid w:val="00834789"/>
    <w:rsid w:val="00834EEB"/>
    <w:rsid w:val="008351D4"/>
    <w:rsid w:val="008354DF"/>
    <w:rsid w:val="00835768"/>
    <w:rsid w:val="00836A36"/>
    <w:rsid w:val="00836B8A"/>
    <w:rsid w:val="00836CAA"/>
    <w:rsid w:val="00837008"/>
    <w:rsid w:val="00837289"/>
    <w:rsid w:val="00837A7E"/>
    <w:rsid w:val="00837C15"/>
    <w:rsid w:val="00837E75"/>
    <w:rsid w:val="00840001"/>
    <w:rsid w:val="00840559"/>
    <w:rsid w:val="008406C7"/>
    <w:rsid w:val="00841377"/>
    <w:rsid w:val="008418B7"/>
    <w:rsid w:val="00841A67"/>
    <w:rsid w:val="00841BCC"/>
    <w:rsid w:val="00841C63"/>
    <w:rsid w:val="00841FC1"/>
    <w:rsid w:val="008423D4"/>
    <w:rsid w:val="0084261B"/>
    <w:rsid w:val="00842E47"/>
    <w:rsid w:val="00842FE2"/>
    <w:rsid w:val="008437C1"/>
    <w:rsid w:val="00843CBD"/>
    <w:rsid w:val="00843D0A"/>
    <w:rsid w:val="008448DC"/>
    <w:rsid w:val="00844D27"/>
    <w:rsid w:val="0084500E"/>
    <w:rsid w:val="00845387"/>
    <w:rsid w:val="008456D3"/>
    <w:rsid w:val="0084580D"/>
    <w:rsid w:val="00845B3C"/>
    <w:rsid w:val="00846349"/>
    <w:rsid w:val="008467AF"/>
    <w:rsid w:val="008467C2"/>
    <w:rsid w:val="00846A92"/>
    <w:rsid w:val="008478F0"/>
    <w:rsid w:val="00850302"/>
    <w:rsid w:val="00850612"/>
    <w:rsid w:val="00850C7A"/>
    <w:rsid w:val="008510B3"/>
    <w:rsid w:val="0085178B"/>
    <w:rsid w:val="008517A6"/>
    <w:rsid w:val="008518FC"/>
    <w:rsid w:val="00851A36"/>
    <w:rsid w:val="00851C0A"/>
    <w:rsid w:val="00851EEF"/>
    <w:rsid w:val="00851FB3"/>
    <w:rsid w:val="008520B1"/>
    <w:rsid w:val="008520F8"/>
    <w:rsid w:val="0085254C"/>
    <w:rsid w:val="00852878"/>
    <w:rsid w:val="008528A1"/>
    <w:rsid w:val="00852A87"/>
    <w:rsid w:val="00852EDC"/>
    <w:rsid w:val="0085362D"/>
    <w:rsid w:val="00853E15"/>
    <w:rsid w:val="00854204"/>
    <w:rsid w:val="00854256"/>
    <w:rsid w:val="00854B0F"/>
    <w:rsid w:val="00854B8E"/>
    <w:rsid w:val="00854C4C"/>
    <w:rsid w:val="00855073"/>
    <w:rsid w:val="0085563A"/>
    <w:rsid w:val="00855641"/>
    <w:rsid w:val="008569D7"/>
    <w:rsid w:val="00856E18"/>
    <w:rsid w:val="0085714C"/>
    <w:rsid w:val="00857181"/>
    <w:rsid w:val="00857539"/>
    <w:rsid w:val="008578AC"/>
    <w:rsid w:val="00857CB5"/>
    <w:rsid w:val="00857D52"/>
    <w:rsid w:val="00861481"/>
    <w:rsid w:val="00861B29"/>
    <w:rsid w:val="00861CCA"/>
    <w:rsid w:val="008624E5"/>
    <w:rsid w:val="008624F8"/>
    <w:rsid w:val="00862642"/>
    <w:rsid w:val="00862BD4"/>
    <w:rsid w:val="00862C95"/>
    <w:rsid w:val="00862D7F"/>
    <w:rsid w:val="00862E79"/>
    <w:rsid w:val="0086365A"/>
    <w:rsid w:val="00863756"/>
    <w:rsid w:val="00863C4B"/>
    <w:rsid w:val="00864056"/>
    <w:rsid w:val="0086411B"/>
    <w:rsid w:val="00864AD4"/>
    <w:rsid w:val="00864BCB"/>
    <w:rsid w:val="00864BD2"/>
    <w:rsid w:val="00864F6D"/>
    <w:rsid w:val="008652EB"/>
    <w:rsid w:val="008673E9"/>
    <w:rsid w:val="008675C7"/>
    <w:rsid w:val="00867737"/>
    <w:rsid w:val="008677B7"/>
    <w:rsid w:val="00867BC5"/>
    <w:rsid w:val="0087003A"/>
    <w:rsid w:val="00870463"/>
    <w:rsid w:val="008706ED"/>
    <w:rsid w:val="00870768"/>
    <w:rsid w:val="00871005"/>
    <w:rsid w:val="00871855"/>
    <w:rsid w:val="00871E27"/>
    <w:rsid w:val="00871F61"/>
    <w:rsid w:val="00872506"/>
    <w:rsid w:val="00872666"/>
    <w:rsid w:val="00872983"/>
    <w:rsid w:val="00872A5F"/>
    <w:rsid w:val="0087312F"/>
    <w:rsid w:val="008733C6"/>
    <w:rsid w:val="0087359A"/>
    <w:rsid w:val="00873705"/>
    <w:rsid w:val="00874405"/>
    <w:rsid w:val="00874838"/>
    <w:rsid w:val="008749E1"/>
    <w:rsid w:val="0087506A"/>
    <w:rsid w:val="00875899"/>
    <w:rsid w:val="00876067"/>
    <w:rsid w:val="00876248"/>
    <w:rsid w:val="0087657E"/>
    <w:rsid w:val="008765B3"/>
    <w:rsid w:val="00876802"/>
    <w:rsid w:val="008770FF"/>
    <w:rsid w:val="0087751A"/>
    <w:rsid w:val="0087770D"/>
    <w:rsid w:val="00877B88"/>
    <w:rsid w:val="008800FB"/>
    <w:rsid w:val="008817B9"/>
    <w:rsid w:val="00881F21"/>
    <w:rsid w:val="0088200E"/>
    <w:rsid w:val="0088217A"/>
    <w:rsid w:val="008822D1"/>
    <w:rsid w:val="00882E9C"/>
    <w:rsid w:val="0088319F"/>
    <w:rsid w:val="0088321C"/>
    <w:rsid w:val="0088341C"/>
    <w:rsid w:val="0088348D"/>
    <w:rsid w:val="00883629"/>
    <w:rsid w:val="00884A96"/>
    <w:rsid w:val="00884C74"/>
    <w:rsid w:val="00885287"/>
    <w:rsid w:val="0088538D"/>
    <w:rsid w:val="008859F9"/>
    <w:rsid w:val="00885C18"/>
    <w:rsid w:val="00885DF3"/>
    <w:rsid w:val="00886AA6"/>
    <w:rsid w:val="00887029"/>
    <w:rsid w:val="00887FE2"/>
    <w:rsid w:val="008900ED"/>
    <w:rsid w:val="008901D2"/>
    <w:rsid w:val="008905FB"/>
    <w:rsid w:val="00890C69"/>
    <w:rsid w:val="00891569"/>
    <w:rsid w:val="0089185A"/>
    <w:rsid w:val="00891C45"/>
    <w:rsid w:val="00891F2B"/>
    <w:rsid w:val="00892446"/>
    <w:rsid w:val="0089289E"/>
    <w:rsid w:val="00892947"/>
    <w:rsid w:val="00893175"/>
    <w:rsid w:val="00893298"/>
    <w:rsid w:val="00893479"/>
    <w:rsid w:val="008938F9"/>
    <w:rsid w:val="00893DB2"/>
    <w:rsid w:val="00894131"/>
    <w:rsid w:val="0089460A"/>
    <w:rsid w:val="008946F9"/>
    <w:rsid w:val="00894736"/>
    <w:rsid w:val="0089475F"/>
    <w:rsid w:val="00895A70"/>
    <w:rsid w:val="00896626"/>
    <w:rsid w:val="00896F60"/>
    <w:rsid w:val="00897134"/>
    <w:rsid w:val="008977D7"/>
    <w:rsid w:val="00897818"/>
    <w:rsid w:val="008A099C"/>
    <w:rsid w:val="008A0C51"/>
    <w:rsid w:val="008A0D87"/>
    <w:rsid w:val="008A127A"/>
    <w:rsid w:val="008A1D71"/>
    <w:rsid w:val="008A1D72"/>
    <w:rsid w:val="008A1E59"/>
    <w:rsid w:val="008A1F4C"/>
    <w:rsid w:val="008A29B8"/>
    <w:rsid w:val="008A2D95"/>
    <w:rsid w:val="008A2F60"/>
    <w:rsid w:val="008A3110"/>
    <w:rsid w:val="008A3122"/>
    <w:rsid w:val="008A3333"/>
    <w:rsid w:val="008A33D1"/>
    <w:rsid w:val="008A35B8"/>
    <w:rsid w:val="008A372D"/>
    <w:rsid w:val="008A3A43"/>
    <w:rsid w:val="008A3EBC"/>
    <w:rsid w:val="008A4AF7"/>
    <w:rsid w:val="008A5166"/>
    <w:rsid w:val="008A544D"/>
    <w:rsid w:val="008A57DD"/>
    <w:rsid w:val="008A5B04"/>
    <w:rsid w:val="008A646E"/>
    <w:rsid w:val="008A6686"/>
    <w:rsid w:val="008A68E0"/>
    <w:rsid w:val="008A69E6"/>
    <w:rsid w:val="008A7220"/>
    <w:rsid w:val="008A7517"/>
    <w:rsid w:val="008B097C"/>
    <w:rsid w:val="008B0E93"/>
    <w:rsid w:val="008B1095"/>
    <w:rsid w:val="008B19B7"/>
    <w:rsid w:val="008B23AB"/>
    <w:rsid w:val="008B2E2D"/>
    <w:rsid w:val="008B37BE"/>
    <w:rsid w:val="008B4767"/>
    <w:rsid w:val="008B47DB"/>
    <w:rsid w:val="008B497F"/>
    <w:rsid w:val="008B49A1"/>
    <w:rsid w:val="008B4A3D"/>
    <w:rsid w:val="008B4DC5"/>
    <w:rsid w:val="008B4DDE"/>
    <w:rsid w:val="008B4FB1"/>
    <w:rsid w:val="008B5708"/>
    <w:rsid w:val="008B5869"/>
    <w:rsid w:val="008B59D2"/>
    <w:rsid w:val="008B6373"/>
    <w:rsid w:val="008B6390"/>
    <w:rsid w:val="008B6586"/>
    <w:rsid w:val="008B67A8"/>
    <w:rsid w:val="008B6952"/>
    <w:rsid w:val="008B6C25"/>
    <w:rsid w:val="008B6DC9"/>
    <w:rsid w:val="008B6F0E"/>
    <w:rsid w:val="008B6F6C"/>
    <w:rsid w:val="008B745D"/>
    <w:rsid w:val="008B76EB"/>
    <w:rsid w:val="008B7DAA"/>
    <w:rsid w:val="008C202D"/>
    <w:rsid w:val="008C2457"/>
    <w:rsid w:val="008C2702"/>
    <w:rsid w:val="008C2824"/>
    <w:rsid w:val="008C29CF"/>
    <w:rsid w:val="008C2DE6"/>
    <w:rsid w:val="008C34B0"/>
    <w:rsid w:val="008C3513"/>
    <w:rsid w:val="008C37EB"/>
    <w:rsid w:val="008C3D0B"/>
    <w:rsid w:val="008C3E71"/>
    <w:rsid w:val="008C44A9"/>
    <w:rsid w:val="008C4ACF"/>
    <w:rsid w:val="008C4BEF"/>
    <w:rsid w:val="008C4F05"/>
    <w:rsid w:val="008C5B99"/>
    <w:rsid w:val="008C6AB0"/>
    <w:rsid w:val="008C7279"/>
    <w:rsid w:val="008C7B05"/>
    <w:rsid w:val="008C7B53"/>
    <w:rsid w:val="008D0296"/>
    <w:rsid w:val="008D08D4"/>
    <w:rsid w:val="008D0E21"/>
    <w:rsid w:val="008D0E3D"/>
    <w:rsid w:val="008D0E44"/>
    <w:rsid w:val="008D14AE"/>
    <w:rsid w:val="008D1A74"/>
    <w:rsid w:val="008D3B99"/>
    <w:rsid w:val="008D4177"/>
    <w:rsid w:val="008D43E1"/>
    <w:rsid w:val="008D4DA6"/>
    <w:rsid w:val="008D5027"/>
    <w:rsid w:val="008D51A7"/>
    <w:rsid w:val="008D5759"/>
    <w:rsid w:val="008D6071"/>
    <w:rsid w:val="008D6751"/>
    <w:rsid w:val="008D6777"/>
    <w:rsid w:val="008D7044"/>
    <w:rsid w:val="008D7378"/>
    <w:rsid w:val="008D778D"/>
    <w:rsid w:val="008D7C8E"/>
    <w:rsid w:val="008E01CF"/>
    <w:rsid w:val="008E0318"/>
    <w:rsid w:val="008E0943"/>
    <w:rsid w:val="008E12DD"/>
    <w:rsid w:val="008E19E6"/>
    <w:rsid w:val="008E1EF2"/>
    <w:rsid w:val="008E212F"/>
    <w:rsid w:val="008E21F2"/>
    <w:rsid w:val="008E255A"/>
    <w:rsid w:val="008E34DE"/>
    <w:rsid w:val="008E3B1E"/>
    <w:rsid w:val="008E4946"/>
    <w:rsid w:val="008E4A0C"/>
    <w:rsid w:val="008E5873"/>
    <w:rsid w:val="008E58FC"/>
    <w:rsid w:val="008E5BA2"/>
    <w:rsid w:val="008E5CF2"/>
    <w:rsid w:val="008E606B"/>
    <w:rsid w:val="008E61F5"/>
    <w:rsid w:val="008E66FE"/>
    <w:rsid w:val="008E68BB"/>
    <w:rsid w:val="008E6C74"/>
    <w:rsid w:val="008E7403"/>
    <w:rsid w:val="008E7C42"/>
    <w:rsid w:val="008E7CD7"/>
    <w:rsid w:val="008F035E"/>
    <w:rsid w:val="008F077E"/>
    <w:rsid w:val="008F0799"/>
    <w:rsid w:val="008F0A7D"/>
    <w:rsid w:val="008F10D5"/>
    <w:rsid w:val="008F136D"/>
    <w:rsid w:val="008F2B47"/>
    <w:rsid w:val="008F2C95"/>
    <w:rsid w:val="008F3242"/>
    <w:rsid w:val="008F39B8"/>
    <w:rsid w:val="008F39DA"/>
    <w:rsid w:val="008F3A99"/>
    <w:rsid w:val="008F3EBF"/>
    <w:rsid w:val="008F461B"/>
    <w:rsid w:val="008F4BF2"/>
    <w:rsid w:val="008F5106"/>
    <w:rsid w:val="008F5B18"/>
    <w:rsid w:val="008F7801"/>
    <w:rsid w:val="008F7D40"/>
    <w:rsid w:val="008F7EC0"/>
    <w:rsid w:val="00900423"/>
    <w:rsid w:val="0090047D"/>
    <w:rsid w:val="009008A0"/>
    <w:rsid w:val="0090126B"/>
    <w:rsid w:val="00901D5C"/>
    <w:rsid w:val="00902605"/>
    <w:rsid w:val="0090294A"/>
    <w:rsid w:val="00902990"/>
    <w:rsid w:val="00902B00"/>
    <w:rsid w:val="00902BD8"/>
    <w:rsid w:val="00903D3A"/>
    <w:rsid w:val="00903ECF"/>
    <w:rsid w:val="00904500"/>
    <w:rsid w:val="009048CA"/>
    <w:rsid w:val="00904E81"/>
    <w:rsid w:val="00904FBF"/>
    <w:rsid w:val="00905450"/>
    <w:rsid w:val="00905E7D"/>
    <w:rsid w:val="00905EFF"/>
    <w:rsid w:val="00906106"/>
    <w:rsid w:val="00907047"/>
    <w:rsid w:val="009074A1"/>
    <w:rsid w:val="0091074C"/>
    <w:rsid w:val="00911650"/>
    <w:rsid w:val="00911BE6"/>
    <w:rsid w:val="00911C12"/>
    <w:rsid w:val="00911DE8"/>
    <w:rsid w:val="00912398"/>
    <w:rsid w:val="009123E4"/>
    <w:rsid w:val="009125DD"/>
    <w:rsid w:val="00912771"/>
    <w:rsid w:val="00912A44"/>
    <w:rsid w:val="00912AFE"/>
    <w:rsid w:val="00912B26"/>
    <w:rsid w:val="009130ED"/>
    <w:rsid w:val="00913A5F"/>
    <w:rsid w:val="00913ACF"/>
    <w:rsid w:val="00914235"/>
    <w:rsid w:val="009149BF"/>
    <w:rsid w:val="00914AF2"/>
    <w:rsid w:val="00915120"/>
    <w:rsid w:val="00915810"/>
    <w:rsid w:val="009159C7"/>
    <w:rsid w:val="00915A04"/>
    <w:rsid w:val="00915B0D"/>
    <w:rsid w:val="00915BDA"/>
    <w:rsid w:val="00915F02"/>
    <w:rsid w:val="009164CE"/>
    <w:rsid w:val="00916C6C"/>
    <w:rsid w:val="0091726C"/>
    <w:rsid w:val="009172E6"/>
    <w:rsid w:val="009177EE"/>
    <w:rsid w:val="00917D00"/>
    <w:rsid w:val="00920CEB"/>
    <w:rsid w:val="009213AA"/>
    <w:rsid w:val="00921579"/>
    <w:rsid w:val="009218A2"/>
    <w:rsid w:val="009220A3"/>
    <w:rsid w:val="009225B6"/>
    <w:rsid w:val="00922685"/>
    <w:rsid w:val="00922C7A"/>
    <w:rsid w:val="00923237"/>
    <w:rsid w:val="0092388C"/>
    <w:rsid w:val="00923C85"/>
    <w:rsid w:val="00923E51"/>
    <w:rsid w:val="009245C5"/>
    <w:rsid w:val="00924856"/>
    <w:rsid w:val="00924B26"/>
    <w:rsid w:val="00924D9D"/>
    <w:rsid w:val="009250C1"/>
    <w:rsid w:val="009252C4"/>
    <w:rsid w:val="00925809"/>
    <w:rsid w:val="00925CF1"/>
    <w:rsid w:val="00925F7D"/>
    <w:rsid w:val="00926861"/>
    <w:rsid w:val="00926FB3"/>
    <w:rsid w:val="00927C43"/>
    <w:rsid w:val="00927D66"/>
    <w:rsid w:val="009305A1"/>
    <w:rsid w:val="0093092E"/>
    <w:rsid w:val="00930CBC"/>
    <w:rsid w:val="0093161D"/>
    <w:rsid w:val="009323B0"/>
    <w:rsid w:val="009324DA"/>
    <w:rsid w:val="009325AC"/>
    <w:rsid w:val="00932D65"/>
    <w:rsid w:val="00933319"/>
    <w:rsid w:val="00933A28"/>
    <w:rsid w:val="00934780"/>
    <w:rsid w:val="00934BBA"/>
    <w:rsid w:val="00934D6C"/>
    <w:rsid w:val="00934EE6"/>
    <w:rsid w:val="009352B0"/>
    <w:rsid w:val="00935F6E"/>
    <w:rsid w:val="00936323"/>
    <w:rsid w:val="009365B8"/>
    <w:rsid w:val="0093680E"/>
    <w:rsid w:val="009373EF"/>
    <w:rsid w:val="009378D8"/>
    <w:rsid w:val="009378EF"/>
    <w:rsid w:val="00937A1C"/>
    <w:rsid w:val="009400F9"/>
    <w:rsid w:val="009407BB"/>
    <w:rsid w:val="00940AE2"/>
    <w:rsid w:val="00940D1C"/>
    <w:rsid w:val="00940FB4"/>
    <w:rsid w:val="00941464"/>
    <w:rsid w:val="00941E4C"/>
    <w:rsid w:val="00941F82"/>
    <w:rsid w:val="009431A4"/>
    <w:rsid w:val="0094323C"/>
    <w:rsid w:val="00943553"/>
    <w:rsid w:val="009437CE"/>
    <w:rsid w:val="00943FB3"/>
    <w:rsid w:val="009444FA"/>
    <w:rsid w:val="0094478A"/>
    <w:rsid w:val="00944FA8"/>
    <w:rsid w:val="009451B7"/>
    <w:rsid w:val="009454C0"/>
    <w:rsid w:val="009457A1"/>
    <w:rsid w:val="009457BE"/>
    <w:rsid w:val="009464DA"/>
    <w:rsid w:val="009465ED"/>
    <w:rsid w:val="00946921"/>
    <w:rsid w:val="00946C61"/>
    <w:rsid w:val="00946E15"/>
    <w:rsid w:val="00947AB3"/>
    <w:rsid w:val="00947E14"/>
    <w:rsid w:val="0095057B"/>
    <w:rsid w:val="009509CF"/>
    <w:rsid w:val="009513DB"/>
    <w:rsid w:val="009517B8"/>
    <w:rsid w:val="00952345"/>
    <w:rsid w:val="00952429"/>
    <w:rsid w:val="00952B20"/>
    <w:rsid w:val="00952D6C"/>
    <w:rsid w:val="009535B9"/>
    <w:rsid w:val="00953E76"/>
    <w:rsid w:val="009543D7"/>
    <w:rsid w:val="0095532F"/>
    <w:rsid w:val="0095559D"/>
    <w:rsid w:val="00955653"/>
    <w:rsid w:val="009559B6"/>
    <w:rsid w:val="00956A68"/>
    <w:rsid w:val="00956D55"/>
    <w:rsid w:val="009570E3"/>
    <w:rsid w:val="0095717B"/>
    <w:rsid w:val="00957489"/>
    <w:rsid w:val="0096022F"/>
    <w:rsid w:val="0096023C"/>
    <w:rsid w:val="009603AD"/>
    <w:rsid w:val="00960762"/>
    <w:rsid w:val="0096090C"/>
    <w:rsid w:val="00960B19"/>
    <w:rsid w:val="00960BA0"/>
    <w:rsid w:val="00960BED"/>
    <w:rsid w:val="00960F20"/>
    <w:rsid w:val="0096103D"/>
    <w:rsid w:val="0096111A"/>
    <w:rsid w:val="00961491"/>
    <w:rsid w:val="00961A87"/>
    <w:rsid w:val="00961CDD"/>
    <w:rsid w:val="009626DE"/>
    <w:rsid w:val="00962AC0"/>
    <w:rsid w:val="00962D18"/>
    <w:rsid w:val="00962E07"/>
    <w:rsid w:val="00962FC9"/>
    <w:rsid w:val="00963A64"/>
    <w:rsid w:val="00964148"/>
    <w:rsid w:val="00964310"/>
    <w:rsid w:val="0096432D"/>
    <w:rsid w:val="009645E8"/>
    <w:rsid w:val="009645FA"/>
    <w:rsid w:val="009646F4"/>
    <w:rsid w:val="00964875"/>
    <w:rsid w:val="009648DA"/>
    <w:rsid w:val="0096564E"/>
    <w:rsid w:val="00965B69"/>
    <w:rsid w:val="00965D3E"/>
    <w:rsid w:val="00965F8A"/>
    <w:rsid w:val="00966ABA"/>
    <w:rsid w:val="00966E34"/>
    <w:rsid w:val="00967116"/>
    <w:rsid w:val="00967D08"/>
    <w:rsid w:val="00970203"/>
    <w:rsid w:val="0097050A"/>
    <w:rsid w:val="00970641"/>
    <w:rsid w:val="009711C1"/>
    <w:rsid w:val="009711EB"/>
    <w:rsid w:val="00971542"/>
    <w:rsid w:val="00971607"/>
    <w:rsid w:val="009720C9"/>
    <w:rsid w:val="009722C3"/>
    <w:rsid w:val="0097234E"/>
    <w:rsid w:val="0097243C"/>
    <w:rsid w:val="00972849"/>
    <w:rsid w:val="0097294F"/>
    <w:rsid w:val="009732C0"/>
    <w:rsid w:val="00973396"/>
    <w:rsid w:val="00973737"/>
    <w:rsid w:val="00973B63"/>
    <w:rsid w:val="00973D86"/>
    <w:rsid w:val="00974119"/>
    <w:rsid w:val="00974340"/>
    <w:rsid w:val="009745CF"/>
    <w:rsid w:val="009750A7"/>
    <w:rsid w:val="0097536D"/>
    <w:rsid w:val="009754E0"/>
    <w:rsid w:val="00975CBA"/>
    <w:rsid w:val="00975E8A"/>
    <w:rsid w:val="0097607D"/>
    <w:rsid w:val="0097652F"/>
    <w:rsid w:val="009765D9"/>
    <w:rsid w:val="00976973"/>
    <w:rsid w:val="00976E7E"/>
    <w:rsid w:val="00976EB7"/>
    <w:rsid w:val="0097715F"/>
    <w:rsid w:val="00977454"/>
    <w:rsid w:val="009775A4"/>
    <w:rsid w:val="00977A17"/>
    <w:rsid w:val="00980183"/>
    <w:rsid w:val="00981857"/>
    <w:rsid w:val="00981BDD"/>
    <w:rsid w:val="00981C07"/>
    <w:rsid w:val="00981FDE"/>
    <w:rsid w:val="0098227B"/>
    <w:rsid w:val="0098288B"/>
    <w:rsid w:val="00982AEB"/>
    <w:rsid w:val="00982F7A"/>
    <w:rsid w:val="0098328B"/>
    <w:rsid w:val="00983585"/>
    <w:rsid w:val="00983870"/>
    <w:rsid w:val="0098387F"/>
    <w:rsid w:val="00983A75"/>
    <w:rsid w:val="0098439A"/>
    <w:rsid w:val="009844A6"/>
    <w:rsid w:val="00984B57"/>
    <w:rsid w:val="00984B80"/>
    <w:rsid w:val="00984B8D"/>
    <w:rsid w:val="00984C86"/>
    <w:rsid w:val="00984E01"/>
    <w:rsid w:val="009855CC"/>
    <w:rsid w:val="00986607"/>
    <w:rsid w:val="00986AB4"/>
    <w:rsid w:val="00986C5C"/>
    <w:rsid w:val="00986C75"/>
    <w:rsid w:val="00987042"/>
    <w:rsid w:val="009876D6"/>
    <w:rsid w:val="00987BCD"/>
    <w:rsid w:val="00987F14"/>
    <w:rsid w:val="00990121"/>
    <w:rsid w:val="00990299"/>
    <w:rsid w:val="009907F8"/>
    <w:rsid w:val="00991900"/>
    <w:rsid w:val="00991AC9"/>
    <w:rsid w:val="00992758"/>
    <w:rsid w:val="00992855"/>
    <w:rsid w:val="00992BCD"/>
    <w:rsid w:val="00993222"/>
    <w:rsid w:val="0099362C"/>
    <w:rsid w:val="0099387D"/>
    <w:rsid w:val="009938D0"/>
    <w:rsid w:val="00994193"/>
    <w:rsid w:val="009942AE"/>
    <w:rsid w:val="00994449"/>
    <w:rsid w:val="00994E69"/>
    <w:rsid w:val="00994ECD"/>
    <w:rsid w:val="0099512B"/>
    <w:rsid w:val="009956C5"/>
    <w:rsid w:val="00995857"/>
    <w:rsid w:val="009959A6"/>
    <w:rsid w:val="00995DEE"/>
    <w:rsid w:val="00996253"/>
    <w:rsid w:val="009965AE"/>
    <w:rsid w:val="00996924"/>
    <w:rsid w:val="00996BAD"/>
    <w:rsid w:val="0099773F"/>
    <w:rsid w:val="00997A31"/>
    <w:rsid w:val="00997BA0"/>
    <w:rsid w:val="00997BFF"/>
    <w:rsid w:val="009A04E8"/>
    <w:rsid w:val="009A0510"/>
    <w:rsid w:val="009A0767"/>
    <w:rsid w:val="009A09F2"/>
    <w:rsid w:val="009A0B05"/>
    <w:rsid w:val="009A13ED"/>
    <w:rsid w:val="009A171C"/>
    <w:rsid w:val="009A1B39"/>
    <w:rsid w:val="009A1CA6"/>
    <w:rsid w:val="009A28EF"/>
    <w:rsid w:val="009A2A36"/>
    <w:rsid w:val="009A2C96"/>
    <w:rsid w:val="009A2D85"/>
    <w:rsid w:val="009A2F9A"/>
    <w:rsid w:val="009A3A3E"/>
    <w:rsid w:val="009A500E"/>
    <w:rsid w:val="009A5E09"/>
    <w:rsid w:val="009A5FE1"/>
    <w:rsid w:val="009A6123"/>
    <w:rsid w:val="009A677A"/>
    <w:rsid w:val="009A678D"/>
    <w:rsid w:val="009A6CDA"/>
    <w:rsid w:val="009A6CE8"/>
    <w:rsid w:val="009A6D41"/>
    <w:rsid w:val="009A7280"/>
    <w:rsid w:val="009A7F57"/>
    <w:rsid w:val="009B001F"/>
    <w:rsid w:val="009B00F6"/>
    <w:rsid w:val="009B0126"/>
    <w:rsid w:val="009B04AA"/>
    <w:rsid w:val="009B056D"/>
    <w:rsid w:val="009B06BC"/>
    <w:rsid w:val="009B0D68"/>
    <w:rsid w:val="009B0D83"/>
    <w:rsid w:val="009B0DA8"/>
    <w:rsid w:val="009B0FDC"/>
    <w:rsid w:val="009B11AA"/>
    <w:rsid w:val="009B11EF"/>
    <w:rsid w:val="009B12A2"/>
    <w:rsid w:val="009B17D7"/>
    <w:rsid w:val="009B1F0A"/>
    <w:rsid w:val="009B2683"/>
    <w:rsid w:val="009B2898"/>
    <w:rsid w:val="009B293C"/>
    <w:rsid w:val="009B2B14"/>
    <w:rsid w:val="009B2D49"/>
    <w:rsid w:val="009B31C5"/>
    <w:rsid w:val="009B32B6"/>
    <w:rsid w:val="009B3AEB"/>
    <w:rsid w:val="009B3BEC"/>
    <w:rsid w:val="009B3EE7"/>
    <w:rsid w:val="009B4C4F"/>
    <w:rsid w:val="009B4F88"/>
    <w:rsid w:val="009B55D2"/>
    <w:rsid w:val="009B62F3"/>
    <w:rsid w:val="009B6701"/>
    <w:rsid w:val="009B6FF1"/>
    <w:rsid w:val="009B7B27"/>
    <w:rsid w:val="009B7C54"/>
    <w:rsid w:val="009C0332"/>
    <w:rsid w:val="009C0413"/>
    <w:rsid w:val="009C0740"/>
    <w:rsid w:val="009C07D2"/>
    <w:rsid w:val="009C0AE0"/>
    <w:rsid w:val="009C0CE4"/>
    <w:rsid w:val="009C13BF"/>
    <w:rsid w:val="009C152D"/>
    <w:rsid w:val="009C16E5"/>
    <w:rsid w:val="009C1708"/>
    <w:rsid w:val="009C1885"/>
    <w:rsid w:val="009C1CE4"/>
    <w:rsid w:val="009C1EF9"/>
    <w:rsid w:val="009C2208"/>
    <w:rsid w:val="009C24F7"/>
    <w:rsid w:val="009C281F"/>
    <w:rsid w:val="009C29E5"/>
    <w:rsid w:val="009C306F"/>
    <w:rsid w:val="009C35A1"/>
    <w:rsid w:val="009C3BE5"/>
    <w:rsid w:val="009C3FA9"/>
    <w:rsid w:val="009C3FB2"/>
    <w:rsid w:val="009C40A5"/>
    <w:rsid w:val="009C40C8"/>
    <w:rsid w:val="009C4575"/>
    <w:rsid w:val="009C4576"/>
    <w:rsid w:val="009C4B85"/>
    <w:rsid w:val="009C4C0B"/>
    <w:rsid w:val="009C4E95"/>
    <w:rsid w:val="009C56D0"/>
    <w:rsid w:val="009C6527"/>
    <w:rsid w:val="009C6C3B"/>
    <w:rsid w:val="009C6C68"/>
    <w:rsid w:val="009C6C6D"/>
    <w:rsid w:val="009C760A"/>
    <w:rsid w:val="009D022A"/>
    <w:rsid w:val="009D07F8"/>
    <w:rsid w:val="009D09A5"/>
    <w:rsid w:val="009D107A"/>
    <w:rsid w:val="009D1612"/>
    <w:rsid w:val="009D2CE0"/>
    <w:rsid w:val="009D3D8D"/>
    <w:rsid w:val="009D3ECA"/>
    <w:rsid w:val="009D4467"/>
    <w:rsid w:val="009D46A7"/>
    <w:rsid w:val="009D6BE8"/>
    <w:rsid w:val="009D6C31"/>
    <w:rsid w:val="009D6E4B"/>
    <w:rsid w:val="009D7CD4"/>
    <w:rsid w:val="009D7D19"/>
    <w:rsid w:val="009D7F1B"/>
    <w:rsid w:val="009E005A"/>
    <w:rsid w:val="009E0110"/>
    <w:rsid w:val="009E0F79"/>
    <w:rsid w:val="009E12DE"/>
    <w:rsid w:val="009E20FA"/>
    <w:rsid w:val="009E220D"/>
    <w:rsid w:val="009E229A"/>
    <w:rsid w:val="009E2356"/>
    <w:rsid w:val="009E25CD"/>
    <w:rsid w:val="009E34EF"/>
    <w:rsid w:val="009E358E"/>
    <w:rsid w:val="009E35DA"/>
    <w:rsid w:val="009E371C"/>
    <w:rsid w:val="009E39CB"/>
    <w:rsid w:val="009E437B"/>
    <w:rsid w:val="009E451A"/>
    <w:rsid w:val="009E452A"/>
    <w:rsid w:val="009E45EC"/>
    <w:rsid w:val="009E4639"/>
    <w:rsid w:val="009E5175"/>
    <w:rsid w:val="009E56AE"/>
    <w:rsid w:val="009E5845"/>
    <w:rsid w:val="009E589B"/>
    <w:rsid w:val="009E5CED"/>
    <w:rsid w:val="009E65B1"/>
    <w:rsid w:val="009E6A64"/>
    <w:rsid w:val="009E730C"/>
    <w:rsid w:val="009E7AED"/>
    <w:rsid w:val="009F02A0"/>
    <w:rsid w:val="009F0E41"/>
    <w:rsid w:val="009F11D1"/>
    <w:rsid w:val="009F159F"/>
    <w:rsid w:val="009F1844"/>
    <w:rsid w:val="009F1B89"/>
    <w:rsid w:val="009F1E3B"/>
    <w:rsid w:val="009F2418"/>
    <w:rsid w:val="009F2624"/>
    <w:rsid w:val="009F282F"/>
    <w:rsid w:val="009F2B33"/>
    <w:rsid w:val="009F2C8A"/>
    <w:rsid w:val="009F3463"/>
    <w:rsid w:val="009F3656"/>
    <w:rsid w:val="009F3AB3"/>
    <w:rsid w:val="009F3C47"/>
    <w:rsid w:val="009F3D38"/>
    <w:rsid w:val="009F3E98"/>
    <w:rsid w:val="009F459B"/>
    <w:rsid w:val="009F48B4"/>
    <w:rsid w:val="009F520C"/>
    <w:rsid w:val="009F5596"/>
    <w:rsid w:val="009F594C"/>
    <w:rsid w:val="009F5ED5"/>
    <w:rsid w:val="009F6700"/>
    <w:rsid w:val="009F68E8"/>
    <w:rsid w:val="009F69D2"/>
    <w:rsid w:val="009F719A"/>
    <w:rsid w:val="009F737A"/>
    <w:rsid w:val="009F746D"/>
    <w:rsid w:val="009F7E3C"/>
    <w:rsid w:val="00A00A56"/>
    <w:rsid w:val="00A00C1A"/>
    <w:rsid w:val="00A01BE4"/>
    <w:rsid w:val="00A0202D"/>
    <w:rsid w:val="00A0212F"/>
    <w:rsid w:val="00A030C2"/>
    <w:rsid w:val="00A030F6"/>
    <w:rsid w:val="00A034AB"/>
    <w:rsid w:val="00A03AC5"/>
    <w:rsid w:val="00A04211"/>
    <w:rsid w:val="00A04814"/>
    <w:rsid w:val="00A049BA"/>
    <w:rsid w:val="00A04D69"/>
    <w:rsid w:val="00A0631F"/>
    <w:rsid w:val="00A063FB"/>
    <w:rsid w:val="00A06CF6"/>
    <w:rsid w:val="00A07648"/>
    <w:rsid w:val="00A0767B"/>
    <w:rsid w:val="00A10797"/>
    <w:rsid w:val="00A1083F"/>
    <w:rsid w:val="00A10A6A"/>
    <w:rsid w:val="00A10A9B"/>
    <w:rsid w:val="00A111CE"/>
    <w:rsid w:val="00A117A7"/>
    <w:rsid w:val="00A11871"/>
    <w:rsid w:val="00A1215A"/>
    <w:rsid w:val="00A1287C"/>
    <w:rsid w:val="00A13907"/>
    <w:rsid w:val="00A13D4D"/>
    <w:rsid w:val="00A13D6B"/>
    <w:rsid w:val="00A142BA"/>
    <w:rsid w:val="00A1451D"/>
    <w:rsid w:val="00A153B2"/>
    <w:rsid w:val="00A15445"/>
    <w:rsid w:val="00A160D6"/>
    <w:rsid w:val="00A16E15"/>
    <w:rsid w:val="00A172DD"/>
    <w:rsid w:val="00A17718"/>
    <w:rsid w:val="00A201A8"/>
    <w:rsid w:val="00A2047E"/>
    <w:rsid w:val="00A204A5"/>
    <w:rsid w:val="00A204EB"/>
    <w:rsid w:val="00A205E8"/>
    <w:rsid w:val="00A20845"/>
    <w:rsid w:val="00A20991"/>
    <w:rsid w:val="00A20C54"/>
    <w:rsid w:val="00A20DB6"/>
    <w:rsid w:val="00A20DEF"/>
    <w:rsid w:val="00A21277"/>
    <w:rsid w:val="00A21951"/>
    <w:rsid w:val="00A2253F"/>
    <w:rsid w:val="00A2285C"/>
    <w:rsid w:val="00A229CB"/>
    <w:rsid w:val="00A22DE6"/>
    <w:rsid w:val="00A230E1"/>
    <w:rsid w:val="00A231CD"/>
    <w:rsid w:val="00A235CE"/>
    <w:rsid w:val="00A2370E"/>
    <w:rsid w:val="00A23C33"/>
    <w:rsid w:val="00A23C59"/>
    <w:rsid w:val="00A23E51"/>
    <w:rsid w:val="00A24174"/>
    <w:rsid w:val="00A24225"/>
    <w:rsid w:val="00A259F9"/>
    <w:rsid w:val="00A25DE4"/>
    <w:rsid w:val="00A26A4B"/>
    <w:rsid w:val="00A26DBE"/>
    <w:rsid w:val="00A26F34"/>
    <w:rsid w:val="00A279BA"/>
    <w:rsid w:val="00A27AE7"/>
    <w:rsid w:val="00A313CA"/>
    <w:rsid w:val="00A318C8"/>
    <w:rsid w:val="00A31A57"/>
    <w:rsid w:val="00A31B9F"/>
    <w:rsid w:val="00A31FF6"/>
    <w:rsid w:val="00A32222"/>
    <w:rsid w:val="00A32407"/>
    <w:rsid w:val="00A32414"/>
    <w:rsid w:val="00A327F1"/>
    <w:rsid w:val="00A32C67"/>
    <w:rsid w:val="00A3315B"/>
    <w:rsid w:val="00A336A9"/>
    <w:rsid w:val="00A33816"/>
    <w:rsid w:val="00A3381E"/>
    <w:rsid w:val="00A33889"/>
    <w:rsid w:val="00A33C5D"/>
    <w:rsid w:val="00A33F49"/>
    <w:rsid w:val="00A3406F"/>
    <w:rsid w:val="00A350F3"/>
    <w:rsid w:val="00A35571"/>
    <w:rsid w:val="00A35743"/>
    <w:rsid w:val="00A35776"/>
    <w:rsid w:val="00A35914"/>
    <w:rsid w:val="00A35B7D"/>
    <w:rsid w:val="00A35D9F"/>
    <w:rsid w:val="00A36051"/>
    <w:rsid w:val="00A360B7"/>
    <w:rsid w:val="00A36B94"/>
    <w:rsid w:val="00A370C3"/>
    <w:rsid w:val="00A370E4"/>
    <w:rsid w:val="00A373D2"/>
    <w:rsid w:val="00A378BB"/>
    <w:rsid w:val="00A37995"/>
    <w:rsid w:val="00A37B38"/>
    <w:rsid w:val="00A37B85"/>
    <w:rsid w:val="00A37B91"/>
    <w:rsid w:val="00A40049"/>
    <w:rsid w:val="00A402D3"/>
    <w:rsid w:val="00A4041F"/>
    <w:rsid w:val="00A40A40"/>
    <w:rsid w:val="00A40B54"/>
    <w:rsid w:val="00A40C7A"/>
    <w:rsid w:val="00A410F6"/>
    <w:rsid w:val="00A41379"/>
    <w:rsid w:val="00A41F5A"/>
    <w:rsid w:val="00A4227C"/>
    <w:rsid w:val="00A42DBC"/>
    <w:rsid w:val="00A42E65"/>
    <w:rsid w:val="00A431C1"/>
    <w:rsid w:val="00A436DA"/>
    <w:rsid w:val="00A436E6"/>
    <w:rsid w:val="00A437FA"/>
    <w:rsid w:val="00A43CB0"/>
    <w:rsid w:val="00A43CCC"/>
    <w:rsid w:val="00A43D55"/>
    <w:rsid w:val="00A43FF6"/>
    <w:rsid w:val="00A4411A"/>
    <w:rsid w:val="00A446A9"/>
    <w:rsid w:val="00A44871"/>
    <w:rsid w:val="00A4556A"/>
    <w:rsid w:val="00A45A3D"/>
    <w:rsid w:val="00A45A6E"/>
    <w:rsid w:val="00A45AD0"/>
    <w:rsid w:val="00A45BCD"/>
    <w:rsid w:val="00A45D32"/>
    <w:rsid w:val="00A45FA3"/>
    <w:rsid w:val="00A46011"/>
    <w:rsid w:val="00A46067"/>
    <w:rsid w:val="00A46112"/>
    <w:rsid w:val="00A464F4"/>
    <w:rsid w:val="00A46E0A"/>
    <w:rsid w:val="00A47021"/>
    <w:rsid w:val="00A47102"/>
    <w:rsid w:val="00A472DA"/>
    <w:rsid w:val="00A47AF3"/>
    <w:rsid w:val="00A47FB6"/>
    <w:rsid w:val="00A50041"/>
    <w:rsid w:val="00A506D8"/>
    <w:rsid w:val="00A50AF1"/>
    <w:rsid w:val="00A50AF9"/>
    <w:rsid w:val="00A50B5B"/>
    <w:rsid w:val="00A510D2"/>
    <w:rsid w:val="00A510E4"/>
    <w:rsid w:val="00A51FCF"/>
    <w:rsid w:val="00A525F8"/>
    <w:rsid w:val="00A535C9"/>
    <w:rsid w:val="00A53760"/>
    <w:rsid w:val="00A5400F"/>
    <w:rsid w:val="00A5436E"/>
    <w:rsid w:val="00A54542"/>
    <w:rsid w:val="00A54803"/>
    <w:rsid w:val="00A54883"/>
    <w:rsid w:val="00A5515C"/>
    <w:rsid w:val="00A55199"/>
    <w:rsid w:val="00A552AD"/>
    <w:rsid w:val="00A55801"/>
    <w:rsid w:val="00A56AC1"/>
    <w:rsid w:val="00A56ACD"/>
    <w:rsid w:val="00A56BAC"/>
    <w:rsid w:val="00A57146"/>
    <w:rsid w:val="00A572A2"/>
    <w:rsid w:val="00A57362"/>
    <w:rsid w:val="00A574ED"/>
    <w:rsid w:val="00A5753D"/>
    <w:rsid w:val="00A57D25"/>
    <w:rsid w:val="00A6029D"/>
    <w:rsid w:val="00A606CC"/>
    <w:rsid w:val="00A60D2F"/>
    <w:rsid w:val="00A60F6B"/>
    <w:rsid w:val="00A625C7"/>
    <w:rsid w:val="00A62830"/>
    <w:rsid w:val="00A6306F"/>
    <w:rsid w:val="00A63157"/>
    <w:rsid w:val="00A63641"/>
    <w:rsid w:val="00A6431D"/>
    <w:rsid w:val="00A6473B"/>
    <w:rsid w:val="00A64988"/>
    <w:rsid w:val="00A64EAD"/>
    <w:rsid w:val="00A6558A"/>
    <w:rsid w:val="00A65648"/>
    <w:rsid w:val="00A65D83"/>
    <w:rsid w:val="00A661B7"/>
    <w:rsid w:val="00A66271"/>
    <w:rsid w:val="00A662A4"/>
    <w:rsid w:val="00A662AD"/>
    <w:rsid w:val="00A666D6"/>
    <w:rsid w:val="00A66A5A"/>
    <w:rsid w:val="00A67259"/>
    <w:rsid w:val="00A67DDA"/>
    <w:rsid w:val="00A70449"/>
    <w:rsid w:val="00A7115C"/>
    <w:rsid w:val="00A718E6"/>
    <w:rsid w:val="00A7199B"/>
    <w:rsid w:val="00A71B52"/>
    <w:rsid w:val="00A72C06"/>
    <w:rsid w:val="00A73025"/>
    <w:rsid w:val="00A745BD"/>
    <w:rsid w:val="00A74A9F"/>
    <w:rsid w:val="00A74DFA"/>
    <w:rsid w:val="00A75004"/>
    <w:rsid w:val="00A75914"/>
    <w:rsid w:val="00A75B13"/>
    <w:rsid w:val="00A75EB4"/>
    <w:rsid w:val="00A770A0"/>
    <w:rsid w:val="00A771B9"/>
    <w:rsid w:val="00A77259"/>
    <w:rsid w:val="00A7752E"/>
    <w:rsid w:val="00A776DC"/>
    <w:rsid w:val="00A77CB7"/>
    <w:rsid w:val="00A812D5"/>
    <w:rsid w:val="00A8170F"/>
    <w:rsid w:val="00A81977"/>
    <w:rsid w:val="00A81B94"/>
    <w:rsid w:val="00A823FE"/>
    <w:rsid w:val="00A8303B"/>
    <w:rsid w:val="00A831DC"/>
    <w:rsid w:val="00A831FB"/>
    <w:rsid w:val="00A84B28"/>
    <w:rsid w:val="00A84C89"/>
    <w:rsid w:val="00A856B5"/>
    <w:rsid w:val="00A85D27"/>
    <w:rsid w:val="00A85EBA"/>
    <w:rsid w:val="00A868A0"/>
    <w:rsid w:val="00A86B64"/>
    <w:rsid w:val="00A86BB1"/>
    <w:rsid w:val="00A87551"/>
    <w:rsid w:val="00A87A9A"/>
    <w:rsid w:val="00A87DBD"/>
    <w:rsid w:val="00A9045B"/>
    <w:rsid w:val="00A90831"/>
    <w:rsid w:val="00A9100B"/>
    <w:rsid w:val="00A916E7"/>
    <w:rsid w:val="00A91F03"/>
    <w:rsid w:val="00A91F2F"/>
    <w:rsid w:val="00A92338"/>
    <w:rsid w:val="00A92450"/>
    <w:rsid w:val="00A9355F"/>
    <w:rsid w:val="00A94EA2"/>
    <w:rsid w:val="00A95011"/>
    <w:rsid w:val="00A968C4"/>
    <w:rsid w:val="00A97BBD"/>
    <w:rsid w:val="00AA05EB"/>
    <w:rsid w:val="00AA0671"/>
    <w:rsid w:val="00AA09BE"/>
    <w:rsid w:val="00AA1018"/>
    <w:rsid w:val="00AA13D2"/>
    <w:rsid w:val="00AA1427"/>
    <w:rsid w:val="00AA14BB"/>
    <w:rsid w:val="00AA159F"/>
    <w:rsid w:val="00AA16F6"/>
    <w:rsid w:val="00AA17A7"/>
    <w:rsid w:val="00AA1A7A"/>
    <w:rsid w:val="00AA1CE5"/>
    <w:rsid w:val="00AA2343"/>
    <w:rsid w:val="00AA24A4"/>
    <w:rsid w:val="00AA3004"/>
    <w:rsid w:val="00AA325C"/>
    <w:rsid w:val="00AA3309"/>
    <w:rsid w:val="00AA3680"/>
    <w:rsid w:val="00AA375C"/>
    <w:rsid w:val="00AA38C6"/>
    <w:rsid w:val="00AA3916"/>
    <w:rsid w:val="00AA3A09"/>
    <w:rsid w:val="00AA4248"/>
    <w:rsid w:val="00AA4388"/>
    <w:rsid w:val="00AA4408"/>
    <w:rsid w:val="00AA4636"/>
    <w:rsid w:val="00AA4A8C"/>
    <w:rsid w:val="00AA57CD"/>
    <w:rsid w:val="00AA619C"/>
    <w:rsid w:val="00AA63E3"/>
    <w:rsid w:val="00AA681F"/>
    <w:rsid w:val="00AA696C"/>
    <w:rsid w:val="00AA6D67"/>
    <w:rsid w:val="00AA752D"/>
    <w:rsid w:val="00AA7806"/>
    <w:rsid w:val="00AA7D06"/>
    <w:rsid w:val="00AA7DFA"/>
    <w:rsid w:val="00AB050A"/>
    <w:rsid w:val="00AB06D9"/>
    <w:rsid w:val="00AB0B4B"/>
    <w:rsid w:val="00AB15F0"/>
    <w:rsid w:val="00AB179B"/>
    <w:rsid w:val="00AB1F62"/>
    <w:rsid w:val="00AB21E7"/>
    <w:rsid w:val="00AB248E"/>
    <w:rsid w:val="00AB24D2"/>
    <w:rsid w:val="00AB2649"/>
    <w:rsid w:val="00AB27A5"/>
    <w:rsid w:val="00AB30CE"/>
    <w:rsid w:val="00AB320E"/>
    <w:rsid w:val="00AB329B"/>
    <w:rsid w:val="00AB364A"/>
    <w:rsid w:val="00AB398A"/>
    <w:rsid w:val="00AB45DB"/>
    <w:rsid w:val="00AB4641"/>
    <w:rsid w:val="00AB4793"/>
    <w:rsid w:val="00AB47B5"/>
    <w:rsid w:val="00AB47F0"/>
    <w:rsid w:val="00AB4DED"/>
    <w:rsid w:val="00AB5083"/>
    <w:rsid w:val="00AB5454"/>
    <w:rsid w:val="00AB5F3F"/>
    <w:rsid w:val="00AB6420"/>
    <w:rsid w:val="00AB6559"/>
    <w:rsid w:val="00AB662D"/>
    <w:rsid w:val="00AB68E4"/>
    <w:rsid w:val="00AB6BA2"/>
    <w:rsid w:val="00AB7078"/>
    <w:rsid w:val="00AB707B"/>
    <w:rsid w:val="00AB7405"/>
    <w:rsid w:val="00AB744B"/>
    <w:rsid w:val="00AB7562"/>
    <w:rsid w:val="00AB7B13"/>
    <w:rsid w:val="00AC0712"/>
    <w:rsid w:val="00AC0A82"/>
    <w:rsid w:val="00AC0D24"/>
    <w:rsid w:val="00AC10CC"/>
    <w:rsid w:val="00AC11BA"/>
    <w:rsid w:val="00AC1D26"/>
    <w:rsid w:val="00AC1EFA"/>
    <w:rsid w:val="00AC2005"/>
    <w:rsid w:val="00AC2185"/>
    <w:rsid w:val="00AC2579"/>
    <w:rsid w:val="00AC259F"/>
    <w:rsid w:val="00AC2F1A"/>
    <w:rsid w:val="00AC2F27"/>
    <w:rsid w:val="00AC3020"/>
    <w:rsid w:val="00AC3F90"/>
    <w:rsid w:val="00AC4192"/>
    <w:rsid w:val="00AC468A"/>
    <w:rsid w:val="00AC4772"/>
    <w:rsid w:val="00AC4CE8"/>
    <w:rsid w:val="00AC4F40"/>
    <w:rsid w:val="00AC5587"/>
    <w:rsid w:val="00AC5833"/>
    <w:rsid w:val="00AC59AE"/>
    <w:rsid w:val="00AC5D30"/>
    <w:rsid w:val="00AC5DD6"/>
    <w:rsid w:val="00AC5F53"/>
    <w:rsid w:val="00AC5FCD"/>
    <w:rsid w:val="00AC617A"/>
    <w:rsid w:val="00AC6ACF"/>
    <w:rsid w:val="00AC6AFE"/>
    <w:rsid w:val="00AC718C"/>
    <w:rsid w:val="00AC782C"/>
    <w:rsid w:val="00AC79CE"/>
    <w:rsid w:val="00AC7B13"/>
    <w:rsid w:val="00AC7E38"/>
    <w:rsid w:val="00AD0299"/>
    <w:rsid w:val="00AD12C5"/>
    <w:rsid w:val="00AD1415"/>
    <w:rsid w:val="00AD152D"/>
    <w:rsid w:val="00AD2131"/>
    <w:rsid w:val="00AD3378"/>
    <w:rsid w:val="00AD371B"/>
    <w:rsid w:val="00AD3865"/>
    <w:rsid w:val="00AD3B3D"/>
    <w:rsid w:val="00AD41F8"/>
    <w:rsid w:val="00AD43B0"/>
    <w:rsid w:val="00AD4B6C"/>
    <w:rsid w:val="00AD4DFB"/>
    <w:rsid w:val="00AD514B"/>
    <w:rsid w:val="00AD5261"/>
    <w:rsid w:val="00AD5C64"/>
    <w:rsid w:val="00AD5DBE"/>
    <w:rsid w:val="00AD5F81"/>
    <w:rsid w:val="00AD61FF"/>
    <w:rsid w:val="00AD66FB"/>
    <w:rsid w:val="00AD6852"/>
    <w:rsid w:val="00AD6FCE"/>
    <w:rsid w:val="00AD759A"/>
    <w:rsid w:val="00AD7A39"/>
    <w:rsid w:val="00AD7BA1"/>
    <w:rsid w:val="00AE02D9"/>
    <w:rsid w:val="00AE040A"/>
    <w:rsid w:val="00AE0483"/>
    <w:rsid w:val="00AE0B4B"/>
    <w:rsid w:val="00AE12CF"/>
    <w:rsid w:val="00AE132D"/>
    <w:rsid w:val="00AE18DD"/>
    <w:rsid w:val="00AE1C9D"/>
    <w:rsid w:val="00AE2800"/>
    <w:rsid w:val="00AE34CF"/>
    <w:rsid w:val="00AE397E"/>
    <w:rsid w:val="00AE3CF2"/>
    <w:rsid w:val="00AE4023"/>
    <w:rsid w:val="00AE412B"/>
    <w:rsid w:val="00AE45B0"/>
    <w:rsid w:val="00AE45F9"/>
    <w:rsid w:val="00AE46E1"/>
    <w:rsid w:val="00AE47FB"/>
    <w:rsid w:val="00AE4869"/>
    <w:rsid w:val="00AE4D06"/>
    <w:rsid w:val="00AE5B17"/>
    <w:rsid w:val="00AE5CFB"/>
    <w:rsid w:val="00AE5D31"/>
    <w:rsid w:val="00AE5F2C"/>
    <w:rsid w:val="00AE61AB"/>
    <w:rsid w:val="00AE6410"/>
    <w:rsid w:val="00AE6750"/>
    <w:rsid w:val="00AE685C"/>
    <w:rsid w:val="00AE6939"/>
    <w:rsid w:val="00AE6D68"/>
    <w:rsid w:val="00AE7053"/>
    <w:rsid w:val="00AE70C5"/>
    <w:rsid w:val="00AE7266"/>
    <w:rsid w:val="00AE7A0A"/>
    <w:rsid w:val="00AE7EDE"/>
    <w:rsid w:val="00AF0766"/>
    <w:rsid w:val="00AF11DD"/>
    <w:rsid w:val="00AF1239"/>
    <w:rsid w:val="00AF12FB"/>
    <w:rsid w:val="00AF151D"/>
    <w:rsid w:val="00AF1B66"/>
    <w:rsid w:val="00AF1EFA"/>
    <w:rsid w:val="00AF1FFB"/>
    <w:rsid w:val="00AF20E7"/>
    <w:rsid w:val="00AF26A4"/>
    <w:rsid w:val="00AF2722"/>
    <w:rsid w:val="00AF2B51"/>
    <w:rsid w:val="00AF2C28"/>
    <w:rsid w:val="00AF2CDE"/>
    <w:rsid w:val="00AF2DFA"/>
    <w:rsid w:val="00AF3547"/>
    <w:rsid w:val="00AF362E"/>
    <w:rsid w:val="00AF3A42"/>
    <w:rsid w:val="00AF3F1E"/>
    <w:rsid w:val="00AF3F24"/>
    <w:rsid w:val="00AF411F"/>
    <w:rsid w:val="00AF412F"/>
    <w:rsid w:val="00AF4AEC"/>
    <w:rsid w:val="00AF4B6F"/>
    <w:rsid w:val="00AF4D77"/>
    <w:rsid w:val="00AF54E5"/>
    <w:rsid w:val="00AF5D30"/>
    <w:rsid w:val="00AF5E5F"/>
    <w:rsid w:val="00AF72D2"/>
    <w:rsid w:val="00AF7536"/>
    <w:rsid w:val="00AF7A7B"/>
    <w:rsid w:val="00AF7F13"/>
    <w:rsid w:val="00B00138"/>
    <w:rsid w:val="00B002E7"/>
    <w:rsid w:val="00B00937"/>
    <w:rsid w:val="00B00D18"/>
    <w:rsid w:val="00B01434"/>
    <w:rsid w:val="00B01F23"/>
    <w:rsid w:val="00B022DC"/>
    <w:rsid w:val="00B02328"/>
    <w:rsid w:val="00B02AD7"/>
    <w:rsid w:val="00B02F55"/>
    <w:rsid w:val="00B03B6C"/>
    <w:rsid w:val="00B04E09"/>
    <w:rsid w:val="00B04E9E"/>
    <w:rsid w:val="00B05908"/>
    <w:rsid w:val="00B05EE7"/>
    <w:rsid w:val="00B065D8"/>
    <w:rsid w:val="00B06739"/>
    <w:rsid w:val="00B07F2D"/>
    <w:rsid w:val="00B1040E"/>
    <w:rsid w:val="00B1042D"/>
    <w:rsid w:val="00B1042E"/>
    <w:rsid w:val="00B106AA"/>
    <w:rsid w:val="00B11986"/>
    <w:rsid w:val="00B11D61"/>
    <w:rsid w:val="00B11E9C"/>
    <w:rsid w:val="00B11EB4"/>
    <w:rsid w:val="00B12147"/>
    <w:rsid w:val="00B126F7"/>
    <w:rsid w:val="00B12844"/>
    <w:rsid w:val="00B12AED"/>
    <w:rsid w:val="00B1319D"/>
    <w:rsid w:val="00B133A3"/>
    <w:rsid w:val="00B1344E"/>
    <w:rsid w:val="00B1368E"/>
    <w:rsid w:val="00B138A1"/>
    <w:rsid w:val="00B139E5"/>
    <w:rsid w:val="00B14041"/>
    <w:rsid w:val="00B14443"/>
    <w:rsid w:val="00B1462F"/>
    <w:rsid w:val="00B148E5"/>
    <w:rsid w:val="00B150AD"/>
    <w:rsid w:val="00B1564A"/>
    <w:rsid w:val="00B15C44"/>
    <w:rsid w:val="00B15CB5"/>
    <w:rsid w:val="00B15E40"/>
    <w:rsid w:val="00B15F72"/>
    <w:rsid w:val="00B15FEF"/>
    <w:rsid w:val="00B1655C"/>
    <w:rsid w:val="00B16A2C"/>
    <w:rsid w:val="00B16B5B"/>
    <w:rsid w:val="00B16C40"/>
    <w:rsid w:val="00B16CD8"/>
    <w:rsid w:val="00B17697"/>
    <w:rsid w:val="00B2001E"/>
    <w:rsid w:val="00B203A6"/>
    <w:rsid w:val="00B20588"/>
    <w:rsid w:val="00B2076C"/>
    <w:rsid w:val="00B20B11"/>
    <w:rsid w:val="00B211FB"/>
    <w:rsid w:val="00B2124F"/>
    <w:rsid w:val="00B215F7"/>
    <w:rsid w:val="00B216BC"/>
    <w:rsid w:val="00B21772"/>
    <w:rsid w:val="00B21845"/>
    <w:rsid w:val="00B2196D"/>
    <w:rsid w:val="00B2250F"/>
    <w:rsid w:val="00B2287D"/>
    <w:rsid w:val="00B22BC3"/>
    <w:rsid w:val="00B22F1E"/>
    <w:rsid w:val="00B2300D"/>
    <w:rsid w:val="00B2326C"/>
    <w:rsid w:val="00B23601"/>
    <w:rsid w:val="00B2388D"/>
    <w:rsid w:val="00B2454B"/>
    <w:rsid w:val="00B24EBE"/>
    <w:rsid w:val="00B25838"/>
    <w:rsid w:val="00B2590B"/>
    <w:rsid w:val="00B25A89"/>
    <w:rsid w:val="00B25E11"/>
    <w:rsid w:val="00B25FB9"/>
    <w:rsid w:val="00B25FE2"/>
    <w:rsid w:val="00B2630E"/>
    <w:rsid w:val="00B269A9"/>
    <w:rsid w:val="00B26B01"/>
    <w:rsid w:val="00B26C95"/>
    <w:rsid w:val="00B27037"/>
    <w:rsid w:val="00B27624"/>
    <w:rsid w:val="00B27AB9"/>
    <w:rsid w:val="00B27DA0"/>
    <w:rsid w:val="00B27EB5"/>
    <w:rsid w:val="00B303B9"/>
    <w:rsid w:val="00B304E8"/>
    <w:rsid w:val="00B30BB5"/>
    <w:rsid w:val="00B3140B"/>
    <w:rsid w:val="00B31654"/>
    <w:rsid w:val="00B31752"/>
    <w:rsid w:val="00B319B5"/>
    <w:rsid w:val="00B31D50"/>
    <w:rsid w:val="00B320C9"/>
    <w:rsid w:val="00B32362"/>
    <w:rsid w:val="00B3243B"/>
    <w:rsid w:val="00B32FFA"/>
    <w:rsid w:val="00B33041"/>
    <w:rsid w:val="00B3337E"/>
    <w:rsid w:val="00B33AC4"/>
    <w:rsid w:val="00B34182"/>
    <w:rsid w:val="00B34206"/>
    <w:rsid w:val="00B34296"/>
    <w:rsid w:val="00B345CC"/>
    <w:rsid w:val="00B34801"/>
    <w:rsid w:val="00B34EB4"/>
    <w:rsid w:val="00B34FFE"/>
    <w:rsid w:val="00B35228"/>
    <w:rsid w:val="00B35A6E"/>
    <w:rsid w:val="00B3630B"/>
    <w:rsid w:val="00B3636F"/>
    <w:rsid w:val="00B36ED8"/>
    <w:rsid w:val="00B37278"/>
    <w:rsid w:val="00B373AB"/>
    <w:rsid w:val="00B37B12"/>
    <w:rsid w:val="00B37BA7"/>
    <w:rsid w:val="00B37DEB"/>
    <w:rsid w:val="00B407FD"/>
    <w:rsid w:val="00B40840"/>
    <w:rsid w:val="00B40902"/>
    <w:rsid w:val="00B40C8E"/>
    <w:rsid w:val="00B417BE"/>
    <w:rsid w:val="00B41B2B"/>
    <w:rsid w:val="00B4215E"/>
    <w:rsid w:val="00B422B3"/>
    <w:rsid w:val="00B42A2A"/>
    <w:rsid w:val="00B42B18"/>
    <w:rsid w:val="00B42E5D"/>
    <w:rsid w:val="00B44394"/>
    <w:rsid w:val="00B44A01"/>
    <w:rsid w:val="00B44C7E"/>
    <w:rsid w:val="00B44CA1"/>
    <w:rsid w:val="00B451ED"/>
    <w:rsid w:val="00B45E5F"/>
    <w:rsid w:val="00B45EF7"/>
    <w:rsid w:val="00B463ED"/>
    <w:rsid w:val="00B469BD"/>
    <w:rsid w:val="00B469DA"/>
    <w:rsid w:val="00B46C7B"/>
    <w:rsid w:val="00B46D29"/>
    <w:rsid w:val="00B46DE5"/>
    <w:rsid w:val="00B50212"/>
    <w:rsid w:val="00B508DC"/>
    <w:rsid w:val="00B50A91"/>
    <w:rsid w:val="00B50F26"/>
    <w:rsid w:val="00B5128D"/>
    <w:rsid w:val="00B51639"/>
    <w:rsid w:val="00B51898"/>
    <w:rsid w:val="00B51BD8"/>
    <w:rsid w:val="00B51C95"/>
    <w:rsid w:val="00B520DD"/>
    <w:rsid w:val="00B52A0F"/>
    <w:rsid w:val="00B52F7C"/>
    <w:rsid w:val="00B53602"/>
    <w:rsid w:val="00B53A8D"/>
    <w:rsid w:val="00B53D86"/>
    <w:rsid w:val="00B541F6"/>
    <w:rsid w:val="00B543D5"/>
    <w:rsid w:val="00B54594"/>
    <w:rsid w:val="00B548A7"/>
    <w:rsid w:val="00B54941"/>
    <w:rsid w:val="00B54E50"/>
    <w:rsid w:val="00B55585"/>
    <w:rsid w:val="00B557FF"/>
    <w:rsid w:val="00B561B9"/>
    <w:rsid w:val="00B56884"/>
    <w:rsid w:val="00B56BB0"/>
    <w:rsid w:val="00B57C17"/>
    <w:rsid w:val="00B6028E"/>
    <w:rsid w:val="00B607D2"/>
    <w:rsid w:val="00B607E7"/>
    <w:rsid w:val="00B60E7F"/>
    <w:rsid w:val="00B613BF"/>
    <w:rsid w:val="00B61F04"/>
    <w:rsid w:val="00B61F46"/>
    <w:rsid w:val="00B6220E"/>
    <w:rsid w:val="00B62794"/>
    <w:rsid w:val="00B62980"/>
    <w:rsid w:val="00B63BF0"/>
    <w:rsid w:val="00B63CED"/>
    <w:rsid w:val="00B6452A"/>
    <w:rsid w:val="00B647C3"/>
    <w:rsid w:val="00B64A62"/>
    <w:rsid w:val="00B6538A"/>
    <w:rsid w:val="00B6587E"/>
    <w:rsid w:val="00B65F78"/>
    <w:rsid w:val="00B66692"/>
    <w:rsid w:val="00B66A23"/>
    <w:rsid w:val="00B66B65"/>
    <w:rsid w:val="00B66BCB"/>
    <w:rsid w:val="00B67024"/>
    <w:rsid w:val="00B6740C"/>
    <w:rsid w:val="00B6786A"/>
    <w:rsid w:val="00B7026A"/>
    <w:rsid w:val="00B708EE"/>
    <w:rsid w:val="00B711BE"/>
    <w:rsid w:val="00B71433"/>
    <w:rsid w:val="00B71612"/>
    <w:rsid w:val="00B721CC"/>
    <w:rsid w:val="00B72617"/>
    <w:rsid w:val="00B72A98"/>
    <w:rsid w:val="00B72B86"/>
    <w:rsid w:val="00B72E92"/>
    <w:rsid w:val="00B72FAB"/>
    <w:rsid w:val="00B7315E"/>
    <w:rsid w:val="00B73486"/>
    <w:rsid w:val="00B73822"/>
    <w:rsid w:val="00B73D79"/>
    <w:rsid w:val="00B73EC3"/>
    <w:rsid w:val="00B74A81"/>
    <w:rsid w:val="00B74BE7"/>
    <w:rsid w:val="00B7502B"/>
    <w:rsid w:val="00B7527C"/>
    <w:rsid w:val="00B75558"/>
    <w:rsid w:val="00B75BEF"/>
    <w:rsid w:val="00B7646F"/>
    <w:rsid w:val="00B7668C"/>
    <w:rsid w:val="00B76D37"/>
    <w:rsid w:val="00B77117"/>
    <w:rsid w:val="00B7769F"/>
    <w:rsid w:val="00B777B7"/>
    <w:rsid w:val="00B77B0B"/>
    <w:rsid w:val="00B77F6E"/>
    <w:rsid w:val="00B808FE"/>
    <w:rsid w:val="00B80ECE"/>
    <w:rsid w:val="00B813B3"/>
    <w:rsid w:val="00B81401"/>
    <w:rsid w:val="00B814EC"/>
    <w:rsid w:val="00B815A7"/>
    <w:rsid w:val="00B8176E"/>
    <w:rsid w:val="00B819DD"/>
    <w:rsid w:val="00B81BA9"/>
    <w:rsid w:val="00B81D68"/>
    <w:rsid w:val="00B821A3"/>
    <w:rsid w:val="00B8234A"/>
    <w:rsid w:val="00B82A43"/>
    <w:rsid w:val="00B82E5E"/>
    <w:rsid w:val="00B834B4"/>
    <w:rsid w:val="00B836BC"/>
    <w:rsid w:val="00B83BEF"/>
    <w:rsid w:val="00B8440E"/>
    <w:rsid w:val="00B8491B"/>
    <w:rsid w:val="00B84A9C"/>
    <w:rsid w:val="00B84AD0"/>
    <w:rsid w:val="00B84B31"/>
    <w:rsid w:val="00B84C88"/>
    <w:rsid w:val="00B851E1"/>
    <w:rsid w:val="00B855CC"/>
    <w:rsid w:val="00B85E76"/>
    <w:rsid w:val="00B86FD5"/>
    <w:rsid w:val="00B87404"/>
    <w:rsid w:val="00B8786D"/>
    <w:rsid w:val="00B87954"/>
    <w:rsid w:val="00B87BE4"/>
    <w:rsid w:val="00B90773"/>
    <w:rsid w:val="00B91044"/>
    <w:rsid w:val="00B91090"/>
    <w:rsid w:val="00B91D33"/>
    <w:rsid w:val="00B91EF8"/>
    <w:rsid w:val="00B921E7"/>
    <w:rsid w:val="00B9252C"/>
    <w:rsid w:val="00B929E8"/>
    <w:rsid w:val="00B92A8C"/>
    <w:rsid w:val="00B92BA3"/>
    <w:rsid w:val="00B93089"/>
    <w:rsid w:val="00B93990"/>
    <w:rsid w:val="00B9399A"/>
    <w:rsid w:val="00B93BE7"/>
    <w:rsid w:val="00B9430D"/>
    <w:rsid w:val="00B944A1"/>
    <w:rsid w:val="00B945C5"/>
    <w:rsid w:val="00B9494E"/>
    <w:rsid w:val="00B94A7C"/>
    <w:rsid w:val="00B94FC5"/>
    <w:rsid w:val="00B951A7"/>
    <w:rsid w:val="00B955D6"/>
    <w:rsid w:val="00B95CC6"/>
    <w:rsid w:val="00B96448"/>
    <w:rsid w:val="00B96A9E"/>
    <w:rsid w:val="00B96CED"/>
    <w:rsid w:val="00B96D11"/>
    <w:rsid w:val="00B96FEB"/>
    <w:rsid w:val="00B9716E"/>
    <w:rsid w:val="00B97176"/>
    <w:rsid w:val="00B97749"/>
    <w:rsid w:val="00B97813"/>
    <w:rsid w:val="00B97892"/>
    <w:rsid w:val="00BA06AF"/>
    <w:rsid w:val="00BA0BE1"/>
    <w:rsid w:val="00BA1596"/>
    <w:rsid w:val="00BA166A"/>
    <w:rsid w:val="00BA1D04"/>
    <w:rsid w:val="00BA230C"/>
    <w:rsid w:val="00BA27F7"/>
    <w:rsid w:val="00BA295C"/>
    <w:rsid w:val="00BA2A9A"/>
    <w:rsid w:val="00BA2F40"/>
    <w:rsid w:val="00BA36B3"/>
    <w:rsid w:val="00BA3B28"/>
    <w:rsid w:val="00BA40CB"/>
    <w:rsid w:val="00BA42DC"/>
    <w:rsid w:val="00BA4310"/>
    <w:rsid w:val="00BA43DB"/>
    <w:rsid w:val="00BA4786"/>
    <w:rsid w:val="00BA49B6"/>
    <w:rsid w:val="00BA4EA3"/>
    <w:rsid w:val="00BA6B12"/>
    <w:rsid w:val="00BA6F3A"/>
    <w:rsid w:val="00BA6F3F"/>
    <w:rsid w:val="00BA78E2"/>
    <w:rsid w:val="00BA7A6C"/>
    <w:rsid w:val="00BB0684"/>
    <w:rsid w:val="00BB0716"/>
    <w:rsid w:val="00BB0B8D"/>
    <w:rsid w:val="00BB0E95"/>
    <w:rsid w:val="00BB119B"/>
    <w:rsid w:val="00BB16DD"/>
    <w:rsid w:val="00BB18A3"/>
    <w:rsid w:val="00BB22A3"/>
    <w:rsid w:val="00BB22F1"/>
    <w:rsid w:val="00BB2962"/>
    <w:rsid w:val="00BB2C65"/>
    <w:rsid w:val="00BB2CC0"/>
    <w:rsid w:val="00BB2F59"/>
    <w:rsid w:val="00BB32BC"/>
    <w:rsid w:val="00BB3EA9"/>
    <w:rsid w:val="00BB3FB2"/>
    <w:rsid w:val="00BB40F1"/>
    <w:rsid w:val="00BB4222"/>
    <w:rsid w:val="00BB424A"/>
    <w:rsid w:val="00BB4760"/>
    <w:rsid w:val="00BB5805"/>
    <w:rsid w:val="00BB6184"/>
    <w:rsid w:val="00BB69DC"/>
    <w:rsid w:val="00BB7086"/>
    <w:rsid w:val="00BB7E79"/>
    <w:rsid w:val="00BC00B4"/>
    <w:rsid w:val="00BC07B8"/>
    <w:rsid w:val="00BC07F2"/>
    <w:rsid w:val="00BC080E"/>
    <w:rsid w:val="00BC0968"/>
    <w:rsid w:val="00BC0BBE"/>
    <w:rsid w:val="00BC0BD9"/>
    <w:rsid w:val="00BC16CB"/>
    <w:rsid w:val="00BC176F"/>
    <w:rsid w:val="00BC17DD"/>
    <w:rsid w:val="00BC17F0"/>
    <w:rsid w:val="00BC1C31"/>
    <w:rsid w:val="00BC2454"/>
    <w:rsid w:val="00BC247A"/>
    <w:rsid w:val="00BC2894"/>
    <w:rsid w:val="00BC2F5D"/>
    <w:rsid w:val="00BC35B4"/>
    <w:rsid w:val="00BC3656"/>
    <w:rsid w:val="00BC3D13"/>
    <w:rsid w:val="00BC3DDE"/>
    <w:rsid w:val="00BC493E"/>
    <w:rsid w:val="00BC4D8B"/>
    <w:rsid w:val="00BC564A"/>
    <w:rsid w:val="00BC5A81"/>
    <w:rsid w:val="00BC5F5B"/>
    <w:rsid w:val="00BC63EE"/>
    <w:rsid w:val="00BC65E4"/>
    <w:rsid w:val="00BC69ED"/>
    <w:rsid w:val="00BC6D60"/>
    <w:rsid w:val="00BC6EF9"/>
    <w:rsid w:val="00BC72AC"/>
    <w:rsid w:val="00BC76E6"/>
    <w:rsid w:val="00BC79EB"/>
    <w:rsid w:val="00BC7A46"/>
    <w:rsid w:val="00BC7C97"/>
    <w:rsid w:val="00BC7D0D"/>
    <w:rsid w:val="00BC7F5A"/>
    <w:rsid w:val="00BD096A"/>
    <w:rsid w:val="00BD0F89"/>
    <w:rsid w:val="00BD0FF7"/>
    <w:rsid w:val="00BD1046"/>
    <w:rsid w:val="00BD1094"/>
    <w:rsid w:val="00BD1165"/>
    <w:rsid w:val="00BD23F0"/>
    <w:rsid w:val="00BD25FC"/>
    <w:rsid w:val="00BD2AC7"/>
    <w:rsid w:val="00BD2D45"/>
    <w:rsid w:val="00BD2E83"/>
    <w:rsid w:val="00BD30C4"/>
    <w:rsid w:val="00BD3581"/>
    <w:rsid w:val="00BD3718"/>
    <w:rsid w:val="00BD3849"/>
    <w:rsid w:val="00BD3A28"/>
    <w:rsid w:val="00BD3F29"/>
    <w:rsid w:val="00BD4435"/>
    <w:rsid w:val="00BD4ACC"/>
    <w:rsid w:val="00BD56B4"/>
    <w:rsid w:val="00BD5FEC"/>
    <w:rsid w:val="00BD63FA"/>
    <w:rsid w:val="00BD7056"/>
    <w:rsid w:val="00BD73DE"/>
    <w:rsid w:val="00BD79CE"/>
    <w:rsid w:val="00BD7F9F"/>
    <w:rsid w:val="00BE04E0"/>
    <w:rsid w:val="00BE08D0"/>
    <w:rsid w:val="00BE16A6"/>
    <w:rsid w:val="00BE1B8B"/>
    <w:rsid w:val="00BE1F2A"/>
    <w:rsid w:val="00BE2248"/>
    <w:rsid w:val="00BE24B1"/>
    <w:rsid w:val="00BE2835"/>
    <w:rsid w:val="00BE2C28"/>
    <w:rsid w:val="00BE3005"/>
    <w:rsid w:val="00BE3100"/>
    <w:rsid w:val="00BE3849"/>
    <w:rsid w:val="00BE3C92"/>
    <w:rsid w:val="00BE40AC"/>
    <w:rsid w:val="00BE451B"/>
    <w:rsid w:val="00BE5E93"/>
    <w:rsid w:val="00BE5FBF"/>
    <w:rsid w:val="00BE60A2"/>
    <w:rsid w:val="00BE65C0"/>
    <w:rsid w:val="00BE6F56"/>
    <w:rsid w:val="00BE7A4D"/>
    <w:rsid w:val="00BE7AE8"/>
    <w:rsid w:val="00BE7E37"/>
    <w:rsid w:val="00BE7EC2"/>
    <w:rsid w:val="00BF00EE"/>
    <w:rsid w:val="00BF03B2"/>
    <w:rsid w:val="00BF090C"/>
    <w:rsid w:val="00BF0A94"/>
    <w:rsid w:val="00BF0E7C"/>
    <w:rsid w:val="00BF0EF0"/>
    <w:rsid w:val="00BF0F83"/>
    <w:rsid w:val="00BF1391"/>
    <w:rsid w:val="00BF1416"/>
    <w:rsid w:val="00BF1F61"/>
    <w:rsid w:val="00BF2074"/>
    <w:rsid w:val="00BF2128"/>
    <w:rsid w:val="00BF28D6"/>
    <w:rsid w:val="00BF2B41"/>
    <w:rsid w:val="00BF363A"/>
    <w:rsid w:val="00BF3884"/>
    <w:rsid w:val="00BF3DEE"/>
    <w:rsid w:val="00BF43A6"/>
    <w:rsid w:val="00BF48A5"/>
    <w:rsid w:val="00BF4EEF"/>
    <w:rsid w:val="00BF546F"/>
    <w:rsid w:val="00BF5A92"/>
    <w:rsid w:val="00BF5FFD"/>
    <w:rsid w:val="00BF6DAB"/>
    <w:rsid w:val="00BF7271"/>
    <w:rsid w:val="00BF72C2"/>
    <w:rsid w:val="00BF7C8C"/>
    <w:rsid w:val="00BF7D8F"/>
    <w:rsid w:val="00BF7E79"/>
    <w:rsid w:val="00C000E5"/>
    <w:rsid w:val="00C00AEF"/>
    <w:rsid w:val="00C00C66"/>
    <w:rsid w:val="00C00E87"/>
    <w:rsid w:val="00C0138E"/>
    <w:rsid w:val="00C01548"/>
    <w:rsid w:val="00C015C5"/>
    <w:rsid w:val="00C0207B"/>
    <w:rsid w:val="00C02303"/>
    <w:rsid w:val="00C023D9"/>
    <w:rsid w:val="00C02E19"/>
    <w:rsid w:val="00C02E61"/>
    <w:rsid w:val="00C03049"/>
    <w:rsid w:val="00C03333"/>
    <w:rsid w:val="00C033EE"/>
    <w:rsid w:val="00C0387F"/>
    <w:rsid w:val="00C039B5"/>
    <w:rsid w:val="00C03CC4"/>
    <w:rsid w:val="00C04236"/>
    <w:rsid w:val="00C049CB"/>
    <w:rsid w:val="00C05429"/>
    <w:rsid w:val="00C05464"/>
    <w:rsid w:val="00C05566"/>
    <w:rsid w:val="00C05646"/>
    <w:rsid w:val="00C05B69"/>
    <w:rsid w:val="00C05B7E"/>
    <w:rsid w:val="00C05BAD"/>
    <w:rsid w:val="00C06436"/>
    <w:rsid w:val="00C06CAF"/>
    <w:rsid w:val="00C07175"/>
    <w:rsid w:val="00C0730F"/>
    <w:rsid w:val="00C075B1"/>
    <w:rsid w:val="00C07744"/>
    <w:rsid w:val="00C079E2"/>
    <w:rsid w:val="00C07CD9"/>
    <w:rsid w:val="00C07E21"/>
    <w:rsid w:val="00C1073F"/>
    <w:rsid w:val="00C108A7"/>
    <w:rsid w:val="00C10FA8"/>
    <w:rsid w:val="00C11377"/>
    <w:rsid w:val="00C12103"/>
    <w:rsid w:val="00C121DE"/>
    <w:rsid w:val="00C1255A"/>
    <w:rsid w:val="00C12AD8"/>
    <w:rsid w:val="00C13087"/>
    <w:rsid w:val="00C1386E"/>
    <w:rsid w:val="00C139EE"/>
    <w:rsid w:val="00C13B2F"/>
    <w:rsid w:val="00C14023"/>
    <w:rsid w:val="00C1553D"/>
    <w:rsid w:val="00C1578D"/>
    <w:rsid w:val="00C158A5"/>
    <w:rsid w:val="00C15D50"/>
    <w:rsid w:val="00C161DD"/>
    <w:rsid w:val="00C172CF"/>
    <w:rsid w:val="00C2033F"/>
    <w:rsid w:val="00C20766"/>
    <w:rsid w:val="00C20B40"/>
    <w:rsid w:val="00C20CEE"/>
    <w:rsid w:val="00C21B0B"/>
    <w:rsid w:val="00C2219D"/>
    <w:rsid w:val="00C22A01"/>
    <w:rsid w:val="00C22ADB"/>
    <w:rsid w:val="00C22B8C"/>
    <w:rsid w:val="00C23BBF"/>
    <w:rsid w:val="00C247C1"/>
    <w:rsid w:val="00C2487F"/>
    <w:rsid w:val="00C248C2"/>
    <w:rsid w:val="00C24FDD"/>
    <w:rsid w:val="00C25862"/>
    <w:rsid w:val="00C25B37"/>
    <w:rsid w:val="00C25D9D"/>
    <w:rsid w:val="00C25EA2"/>
    <w:rsid w:val="00C261C8"/>
    <w:rsid w:val="00C263C8"/>
    <w:rsid w:val="00C2668B"/>
    <w:rsid w:val="00C273C7"/>
    <w:rsid w:val="00C2750B"/>
    <w:rsid w:val="00C27723"/>
    <w:rsid w:val="00C300ED"/>
    <w:rsid w:val="00C30173"/>
    <w:rsid w:val="00C30175"/>
    <w:rsid w:val="00C304E2"/>
    <w:rsid w:val="00C305BD"/>
    <w:rsid w:val="00C30B96"/>
    <w:rsid w:val="00C319C2"/>
    <w:rsid w:val="00C31A69"/>
    <w:rsid w:val="00C31BA3"/>
    <w:rsid w:val="00C32295"/>
    <w:rsid w:val="00C3262E"/>
    <w:rsid w:val="00C3285C"/>
    <w:rsid w:val="00C32A8C"/>
    <w:rsid w:val="00C32F76"/>
    <w:rsid w:val="00C3370F"/>
    <w:rsid w:val="00C33D0C"/>
    <w:rsid w:val="00C34174"/>
    <w:rsid w:val="00C34529"/>
    <w:rsid w:val="00C3453D"/>
    <w:rsid w:val="00C34E9C"/>
    <w:rsid w:val="00C35B1D"/>
    <w:rsid w:val="00C368CA"/>
    <w:rsid w:val="00C36D9A"/>
    <w:rsid w:val="00C37051"/>
    <w:rsid w:val="00C3734F"/>
    <w:rsid w:val="00C37F3E"/>
    <w:rsid w:val="00C400A8"/>
    <w:rsid w:val="00C403EE"/>
    <w:rsid w:val="00C4060C"/>
    <w:rsid w:val="00C4080C"/>
    <w:rsid w:val="00C408F9"/>
    <w:rsid w:val="00C40D95"/>
    <w:rsid w:val="00C415E5"/>
    <w:rsid w:val="00C416D7"/>
    <w:rsid w:val="00C41E24"/>
    <w:rsid w:val="00C41FC1"/>
    <w:rsid w:val="00C42171"/>
    <w:rsid w:val="00C42595"/>
    <w:rsid w:val="00C42D80"/>
    <w:rsid w:val="00C4310D"/>
    <w:rsid w:val="00C4311F"/>
    <w:rsid w:val="00C431B7"/>
    <w:rsid w:val="00C432D4"/>
    <w:rsid w:val="00C43633"/>
    <w:rsid w:val="00C43861"/>
    <w:rsid w:val="00C43A37"/>
    <w:rsid w:val="00C43A6B"/>
    <w:rsid w:val="00C44307"/>
    <w:rsid w:val="00C44A1F"/>
    <w:rsid w:val="00C44CAB"/>
    <w:rsid w:val="00C452AB"/>
    <w:rsid w:val="00C454D1"/>
    <w:rsid w:val="00C46210"/>
    <w:rsid w:val="00C46591"/>
    <w:rsid w:val="00C46E7F"/>
    <w:rsid w:val="00C46F14"/>
    <w:rsid w:val="00C46F87"/>
    <w:rsid w:val="00C470BF"/>
    <w:rsid w:val="00C473A3"/>
    <w:rsid w:val="00C474BA"/>
    <w:rsid w:val="00C47583"/>
    <w:rsid w:val="00C47684"/>
    <w:rsid w:val="00C4769A"/>
    <w:rsid w:val="00C5017F"/>
    <w:rsid w:val="00C50449"/>
    <w:rsid w:val="00C50553"/>
    <w:rsid w:val="00C50C61"/>
    <w:rsid w:val="00C50DCD"/>
    <w:rsid w:val="00C51030"/>
    <w:rsid w:val="00C5153C"/>
    <w:rsid w:val="00C516B9"/>
    <w:rsid w:val="00C517FD"/>
    <w:rsid w:val="00C51E66"/>
    <w:rsid w:val="00C51E6B"/>
    <w:rsid w:val="00C5202A"/>
    <w:rsid w:val="00C5269E"/>
    <w:rsid w:val="00C52A59"/>
    <w:rsid w:val="00C52C0C"/>
    <w:rsid w:val="00C53055"/>
    <w:rsid w:val="00C530D2"/>
    <w:rsid w:val="00C5330A"/>
    <w:rsid w:val="00C53975"/>
    <w:rsid w:val="00C53B51"/>
    <w:rsid w:val="00C5412A"/>
    <w:rsid w:val="00C543FE"/>
    <w:rsid w:val="00C547BB"/>
    <w:rsid w:val="00C54895"/>
    <w:rsid w:val="00C54E1E"/>
    <w:rsid w:val="00C55270"/>
    <w:rsid w:val="00C5577E"/>
    <w:rsid w:val="00C56E30"/>
    <w:rsid w:val="00C56FFC"/>
    <w:rsid w:val="00C57380"/>
    <w:rsid w:val="00C57D84"/>
    <w:rsid w:val="00C6031B"/>
    <w:rsid w:val="00C60750"/>
    <w:rsid w:val="00C6081B"/>
    <w:rsid w:val="00C61320"/>
    <w:rsid w:val="00C6141F"/>
    <w:rsid w:val="00C614CE"/>
    <w:rsid w:val="00C61D19"/>
    <w:rsid w:val="00C61DD3"/>
    <w:rsid w:val="00C61EC2"/>
    <w:rsid w:val="00C6256B"/>
    <w:rsid w:val="00C626BD"/>
    <w:rsid w:val="00C628F8"/>
    <w:rsid w:val="00C62B28"/>
    <w:rsid w:val="00C63ADB"/>
    <w:rsid w:val="00C63E46"/>
    <w:rsid w:val="00C649D6"/>
    <w:rsid w:val="00C65400"/>
    <w:rsid w:val="00C655B6"/>
    <w:rsid w:val="00C656EE"/>
    <w:rsid w:val="00C65702"/>
    <w:rsid w:val="00C6579B"/>
    <w:rsid w:val="00C65967"/>
    <w:rsid w:val="00C65C71"/>
    <w:rsid w:val="00C6612A"/>
    <w:rsid w:val="00C672B0"/>
    <w:rsid w:val="00C672C1"/>
    <w:rsid w:val="00C67428"/>
    <w:rsid w:val="00C67BFD"/>
    <w:rsid w:val="00C67C71"/>
    <w:rsid w:val="00C707DB"/>
    <w:rsid w:val="00C709D1"/>
    <w:rsid w:val="00C709ED"/>
    <w:rsid w:val="00C70E51"/>
    <w:rsid w:val="00C72891"/>
    <w:rsid w:val="00C728CD"/>
    <w:rsid w:val="00C72A6D"/>
    <w:rsid w:val="00C72B8D"/>
    <w:rsid w:val="00C72C72"/>
    <w:rsid w:val="00C72F8F"/>
    <w:rsid w:val="00C732BC"/>
    <w:rsid w:val="00C734C8"/>
    <w:rsid w:val="00C736EF"/>
    <w:rsid w:val="00C73734"/>
    <w:rsid w:val="00C738A4"/>
    <w:rsid w:val="00C73EB3"/>
    <w:rsid w:val="00C74961"/>
    <w:rsid w:val="00C74AC0"/>
    <w:rsid w:val="00C752C7"/>
    <w:rsid w:val="00C755AE"/>
    <w:rsid w:val="00C756D5"/>
    <w:rsid w:val="00C75747"/>
    <w:rsid w:val="00C75989"/>
    <w:rsid w:val="00C75C8E"/>
    <w:rsid w:val="00C75DFF"/>
    <w:rsid w:val="00C760B0"/>
    <w:rsid w:val="00C76191"/>
    <w:rsid w:val="00C76823"/>
    <w:rsid w:val="00C76CD4"/>
    <w:rsid w:val="00C77F7D"/>
    <w:rsid w:val="00C80745"/>
    <w:rsid w:val="00C80BFD"/>
    <w:rsid w:val="00C80E79"/>
    <w:rsid w:val="00C80EB1"/>
    <w:rsid w:val="00C8148F"/>
    <w:rsid w:val="00C81681"/>
    <w:rsid w:val="00C81B3A"/>
    <w:rsid w:val="00C81C72"/>
    <w:rsid w:val="00C81D72"/>
    <w:rsid w:val="00C81DEA"/>
    <w:rsid w:val="00C81F67"/>
    <w:rsid w:val="00C82277"/>
    <w:rsid w:val="00C830B3"/>
    <w:rsid w:val="00C8336A"/>
    <w:rsid w:val="00C83549"/>
    <w:rsid w:val="00C838B3"/>
    <w:rsid w:val="00C83A19"/>
    <w:rsid w:val="00C83D91"/>
    <w:rsid w:val="00C84C5B"/>
    <w:rsid w:val="00C84FAF"/>
    <w:rsid w:val="00C85C0D"/>
    <w:rsid w:val="00C86735"/>
    <w:rsid w:val="00C87621"/>
    <w:rsid w:val="00C8767E"/>
    <w:rsid w:val="00C87737"/>
    <w:rsid w:val="00C9021A"/>
    <w:rsid w:val="00C902FD"/>
    <w:rsid w:val="00C905ED"/>
    <w:rsid w:val="00C9067B"/>
    <w:rsid w:val="00C9076B"/>
    <w:rsid w:val="00C908E8"/>
    <w:rsid w:val="00C90BEE"/>
    <w:rsid w:val="00C910D0"/>
    <w:rsid w:val="00C918F5"/>
    <w:rsid w:val="00C91CB9"/>
    <w:rsid w:val="00C9232D"/>
    <w:rsid w:val="00C9252D"/>
    <w:rsid w:val="00C927FF"/>
    <w:rsid w:val="00C92AEE"/>
    <w:rsid w:val="00C92EE5"/>
    <w:rsid w:val="00C932D6"/>
    <w:rsid w:val="00C9330E"/>
    <w:rsid w:val="00C93672"/>
    <w:rsid w:val="00C93AD6"/>
    <w:rsid w:val="00C93E08"/>
    <w:rsid w:val="00C94137"/>
    <w:rsid w:val="00C942F8"/>
    <w:rsid w:val="00C94313"/>
    <w:rsid w:val="00C9438A"/>
    <w:rsid w:val="00C9448D"/>
    <w:rsid w:val="00C954DC"/>
    <w:rsid w:val="00C958DB"/>
    <w:rsid w:val="00C95BBE"/>
    <w:rsid w:val="00C95D3D"/>
    <w:rsid w:val="00C95FD7"/>
    <w:rsid w:val="00C965F2"/>
    <w:rsid w:val="00C96DE5"/>
    <w:rsid w:val="00C96FB4"/>
    <w:rsid w:val="00C978B2"/>
    <w:rsid w:val="00C97D09"/>
    <w:rsid w:val="00C97FE7"/>
    <w:rsid w:val="00CA031C"/>
    <w:rsid w:val="00CA0425"/>
    <w:rsid w:val="00CA331D"/>
    <w:rsid w:val="00CA385E"/>
    <w:rsid w:val="00CA3C42"/>
    <w:rsid w:val="00CA3D21"/>
    <w:rsid w:val="00CA3F3B"/>
    <w:rsid w:val="00CA464A"/>
    <w:rsid w:val="00CA48BA"/>
    <w:rsid w:val="00CA4C2A"/>
    <w:rsid w:val="00CA506C"/>
    <w:rsid w:val="00CA5078"/>
    <w:rsid w:val="00CA59F5"/>
    <w:rsid w:val="00CA5C91"/>
    <w:rsid w:val="00CA5CD6"/>
    <w:rsid w:val="00CA5F28"/>
    <w:rsid w:val="00CA6006"/>
    <w:rsid w:val="00CA63C5"/>
    <w:rsid w:val="00CA676F"/>
    <w:rsid w:val="00CA6F6A"/>
    <w:rsid w:val="00CA7058"/>
    <w:rsid w:val="00CA7FC4"/>
    <w:rsid w:val="00CB06E8"/>
    <w:rsid w:val="00CB0BA5"/>
    <w:rsid w:val="00CB1147"/>
    <w:rsid w:val="00CB140C"/>
    <w:rsid w:val="00CB145A"/>
    <w:rsid w:val="00CB14D4"/>
    <w:rsid w:val="00CB18C5"/>
    <w:rsid w:val="00CB1970"/>
    <w:rsid w:val="00CB1A7A"/>
    <w:rsid w:val="00CB1D7C"/>
    <w:rsid w:val="00CB2329"/>
    <w:rsid w:val="00CB2622"/>
    <w:rsid w:val="00CB268E"/>
    <w:rsid w:val="00CB26BB"/>
    <w:rsid w:val="00CB2E4F"/>
    <w:rsid w:val="00CB359A"/>
    <w:rsid w:val="00CB39EC"/>
    <w:rsid w:val="00CB3A06"/>
    <w:rsid w:val="00CB4701"/>
    <w:rsid w:val="00CB4C64"/>
    <w:rsid w:val="00CB4DFF"/>
    <w:rsid w:val="00CB5303"/>
    <w:rsid w:val="00CB547B"/>
    <w:rsid w:val="00CB5632"/>
    <w:rsid w:val="00CB5B13"/>
    <w:rsid w:val="00CB5B3B"/>
    <w:rsid w:val="00CB6576"/>
    <w:rsid w:val="00CB6B6B"/>
    <w:rsid w:val="00CB7047"/>
    <w:rsid w:val="00CB7518"/>
    <w:rsid w:val="00CB7CAB"/>
    <w:rsid w:val="00CC0BCA"/>
    <w:rsid w:val="00CC0C1B"/>
    <w:rsid w:val="00CC0C5B"/>
    <w:rsid w:val="00CC0D23"/>
    <w:rsid w:val="00CC1376"/>
    <w:rsid w:val="00CC1388"/>
    <w:rsid w:val="00CC1509"/>
    <w:rsid w:val="00CC20E3"/>
    <w:rsid w:val="00CC2281"/>
    <w:rsid w:val="00CC29D1"/>
    <w:rsid w:val="00CC3067"/>
    <w:rsid w:val="00CC352A"/>
    <w:rsid w:val="00CC3573"/>
    <w:rsid w:val="00CC37BB"/>
    <w:rsid w:val="00CC39B0"/>
    <w:rsid w:val="00CC3E7E"/>
    <w:rsid w:val="00CC3ECD"/>
    <w:rsid w:val="00CC40DF"/>
    <w:rsid w:val="00CC481D"/>
    <w:rsid w:val="00CC4A76"/>
    <w:rsid w:val="00CC4B40"/>
    <w:rsid w:val="00CC4F23"/>
    <w:rsid w:val="00CC4FA7"/>
    <w:rsid w:val="00CC4FD1"/>
    <w:rsid w:val="00CC68E0"/>
    <w:rsid w:val="00CC7488"/>
    <w:rsid w:val="00CC7F84"/>
    <w:rsid w:val="00CD0129"/>
    <w:rsid w:val="00CD0781"/>
    <w:rsid w:val="00CD0AF1"/>
    <w:rsid w:val="00CD1431"/>
    <w:rsid w:val="00CD1847"/>
    <w:rsid w:val="00CD24C9"/>
    <w:rsid w:val="00CD2972"/>
    <w:rsid w:val="00CD30F3"/>
    <w:rsid w:val="00CD3359"/>
    <w:rsid w:val="00CD3634"/>
    <w:rsid w:val="00CD382C"/>
    <w:rsid w:val="00CD399E"/>
    <w:rsid w:val="00CD3DF3"/>
    <w:rsid w:val="00CD4343"/>
    <w:rsid w:val="00CD4452"/>
    <w:rsid w:val="00CD44D7"/>
    <w:rsid w:val="00CD505C"/>
    <w:rsid w:val="00CD522E"/>
    <w:rsid w:val="00CD52CC"/>
    <w:rsid w:val="00CD5AE8"/>
    <w:rsid w:val="00CD63C8"/>
    <w:rsid w:val="00CD6D7E"/>
    <w:rsid w:val="00CD7FE9"/>
    <w:rsid w:val="00CE000B"/>
    <w:rsid w:val="00CE061B"/>
    <w:rsid w:val="00CE065D"/>
    <w:rsid w:val="00CE09B5"/>
    <w:rsid w:val="00CE0C0D"/>
    <w:rsid w:val="00CE0F79"/>
    <w:rsid w:val="00CE181C"/>
    <w:rsid w:val="00CE1E85"/>
    <w:rsid w:val="00CE1EE5"/>
    <w:rsid w:val="00CE2218"/>
    <w:rsid w:val="00CE2787"/>
    <w:rsid w:val="00CE3300"/>
    <w:rsid w:val="00CE336C"/>
    <w:rsid w:val="00CE3D94"/>
    <w:rsid w:val="00CE3F58"/>
    <w:rsid w:val="00CE443A"/>
    <w:rsid w:val="00CE5546"/>
    <w:rsid w:val="00CE57A5"/>
    <w:rsid w:val="00CE581F"/>
    <w:rsid w:val="00CE58FE"/>
    <w:rsid w:val="00CE61DB"/>
    <w:rsid w:val="00CE6806"/>
    <w:rsid w:val="00CE69C2"/>
    <w:rsid w:val="00CE69D2"/>
    <w:rsid w:val="00CE7B0F"/>
    <w:rsid w:val="00CE7D3E"/>
    <w:rsid w:val="00CF04A9"/>
    <w:rsid w:val="00CF0871"/>
    <w:rsid w:val="00CF08F7"/>
    <w:rsid w:val="00CF0C03"/>
    <w:rsid w:val="00CF13B9"/>
    <w:rsid w:val="00CF1C4D"/>
    <w:rsid w:val="00CF21BF"/>
    <w:rsid w:val="00CF2E2F"/>
    <w:rsid w:val="00CF3092"/>
    <w:rsid w:val="00CF3E74"/>
    <w:rsid w:val="00CF4B2D"/>
    <w:rsid w:val="00CF56F1"/>
    <w:rsid w:val="00CF58EA"/>
    <w:rsid w:val="00CF5BDA"/>
    <w:rsid w:val="00CF6399"/>
    <w:rsid w:val="00CF651E"/>
    <w:rsid w:val="00CF65A3"/>
    <w:rsid w:val="00CF6A50"/>
    <w:rsid w:val="00CF6CFF"/>
    <w:rsid w:val="00CF6D89"/>
    <w:rsid w:val="00CF767E"/>
    <w:rsid w:val="00CF77B3"/>
    <w:rsid w:val="00CF79B1"/>
    <w:rsid w:val="00CF7EE1"/>
    <w:rsid w:val="00D00407"/>
    <w:rsid w:val="00D006FC"/>
    <w:rsid w:val="00D0095B"/>
    <w:rsid w:val="00D00A38"/>
    <w:rsid w:val="00D00D1B"/>
    <w:rsid w:val="00D01003"/>
    <w:rsid w:val="00D010BB"/>
    <w:rsid w:val="00D01B4C"/>
    <w:rsid w:val="00D01BC1"/>
    <w:rsid w:val="00D01CE9"/>
    <w:rsid w:val="00D0248D"/>
    <w:rsid w:val="00D026E1"/>
    <w:rsid w:val="00D0289E"/>
    <w:rsid w:val="00D02A9E"/>
    <w:rsid w:val="00D02D11"/>
    <w:rsid w:val="00D0337E"/>
    <w:rsid w:val="00D04160"/>
    <w:rsid w:val="00D0466E"/>
    <w:rsid w:val="00D0496F"/>
    <w:rsid w:val="00D04D5C"/>
    <w:rsid w:val="00D05292"/>
    <w:rsid w:val="00D05328"/>
    <w:rsid w:val="00D055B4"/>
    <w:rsid w:val="00D06E76"/>
    <w:rsid w:val="00D07063"/>
    <w:rsid w:val="00D07910"/>
    <w:rsid w:val="00D10241"/>
    <w:rsid w:val="00D10333"/>
    <w:rsid w:val="00D10459"/>
    <w:rsid w:val="00D10916"/>
    <w:rsid w:val="00D115FA"/>
    <w:rsid w:val="00D11A00"/>
    <w:rsid w:val="00D11A2F"/>
    <w:rsid w:val="00D11FA6"/>
    <w:rsid w:val="00D12380"/>
    <w:rsid w:val="00D124DB"/>
    <w:rsid w:val="00D12A75"/>
    <w:rsid w:val="00D12E98"/>
    <w:rsid w:val="00D12F50"/>
    <w:rsid w:val="00D14340"/>
    <w:rsid w:val="00D14CA6"/>
    <w:rsid w:val="00D1540F"/>
    <w:rsid w:val="00D15434"/>
    <w:rsid w:val="00D15514"/>
    <w:rsid w:val="00D1567F"/>
    <w:rsid w:val="00D15FFE"/>
    <w:rsid w:val="00D17B7C"/>
    <w:rsid w:val="00D17C85"/>
    <w:rsid w:val="00D20374"/>
    <w:rsid w:val="00D207A3"/>
    <w:rsid w:val="00D20D47"/>
    <w:rsid w:val="00D20DB8"/>
    <w:rsid w:val="00D20EAE"/>
    <w:rsid w:val="00D211E4"/>
    <w:rsid w:val="00D21240"/>
    <w:rsid w:val="00D21697"/>
    <w:rsid w:val="00D22B39"/>
    <w:rsid w:val="00D231AA"/>
    <w:rsid w:val="00D237ED"/>
    <w:rsid w:val="00D23A18"/>
    <w:rsid w:val="00D23B6A"/>
    <w:rsid w:val="00D242C4"/>
    <w:rsid w:val="00D2437A"/>
    <w:rsid w:val="00D24E20"/>
    <w:rsid w:val="00D24F2C"/>
    <w:rsid w:val="00D24FC1"/>
    <w:rsid w:val="00D25AB8"/>
    <w:rsid w:val="00D25B8C"/>
    <w:rsid w:val="00D25D39"/>
    <w:rsid w:val="00D25DD3"/>
    <w:rsid w:val="00D26293"/>
    <w:rsid w:val="00D26681"/>
    <w:rsid w:val="00D26B93"/>
    <w:rsid w:val="00D26C72"/>
    <w:rsid w:val="00D273B9"/>
    <w:rsid w:val="00D274D8"/>
    <w:rsid w:val="00D27760"/>
    <w:rsid w:val="00D27E50"/>
    <w:rsid w:val="00D30093"/>
    <w:rsid w:val="00D30C20"/>
    <w:rsid w:val="00D30CEB"/>
    <w:rsid w:val="00D30DBB"/>
    <w:rsid w:val="00D31239"/>
    <w:rsid w:val="00D3133F"/>
    <w:rsid w:val="00D315EC"/>
    <w:rsid w:val="00D31FEF"/>
    <w:rsid w:val="00D32013"/>
    <w:rsid w:val="00D32056"/>
    <w:rsid w:val="00D3278F"/>
    <w:rsid w:val="00D3298A"/>
    <w:rsid w:val="00D32C49"/>
    <w:rsid w:val="00D32D26"/>
    <w:rsid w:val="00D32FCB"/>
    <w:rsid w:val="00D33171"/>
    <w:rsid w:val="00D33435"/>
    <w:rsid w:val="00D3368A"/>
    <w:rsid w:val="00D3371B"/>
    <w:rsid w:val="00D337FF"/>
    <w:rsid w:val="00D3406D"/>
    <w:rsid w:val="00D3480A"/>
    <w:rsid w:val="00D350B4"/>
    <w:rsid w:val="00D35100"/>
    <w:rsid w:val="00D357CE"/>
    <w:rsid w:val="00D3592C"/>
    <w:rsid w:val="00D35A52"/>
    <w:rsid w:val="00D35D23"/>
    <w:rsid w:val="00D35FEB"/>
    <w:rsid w:val="00D36301"/>
    <w:rsid w:val="00D3698A"/>
    <w:rsid w:val="00D37814"/>
    <w:rsid w:val="00D37DFC"/>
    <w:rsid w:val="00D37E5F"/>
    <w:rsid w:val="00D37F5E"/>
    <w:rsid w:val="00D401DB"/>
    <w:rsid w:val="00D4034E"/>
    <w:rsid w:val="00D40DB2"/>
    <w:rsid w:val="00D414BC"/>
    <w:rsid w:val="00D415A2"/>
    <w:rsid w:val="00D417EC"/>
    <w:rsid w:val="00D424EE"/>
    <w:rsid w:val="00D425BF"/>
    <w:rsid w:val="00D42836"/>
    <w:rsid w:val="00D428A0"/>
    <w:rsid w:val="00D42A05"/>
    <w:rsid w:val="00D42A9D"/>
    <w:rsid w:val="00D42DBE"/>
    <w:rsid w:val="00D4308A"/>
    <w:rsid w:val="00D431B1"/>
    <w:rsid w:val="00D4329D"/>
    <w:rsid w:val="00D432B8"/>
    <w:rsid w:val="00D43ADB"/>
    <w:rsid w:val="00D43E7F"/>
    <w:rsid w:val="00D43ED5"/>
    <w:rsid w:val="00D43F48"/>
    <w:rsid w:val="00D44263"/>
    <w:rsid w:val="00D446E8"/>
    <w:rsid w:val="00D44D13"/>
    <w:rsid w:val="00D44DBC"/>
    <w:rsid w:val="00D45AC0"/>
    <w:rsid w:val="00D45CD4"/>
    <w:rsid w:val="00D46BEE"/>
    <w:rsid w:val="00D47310"/>
    <w:rsid w:val="00D4758A"/>
    <w:rsid w:val="00D47B50"/>
    <w:rsid w:val="00D50036"/>
    <w:rsid w:val="00D5078B"/>
    <w:rsid w:val="00D51026"/>
    <w:rsid w:val="00D51B06"/>
    <w:rsid w:val="00D52207"/>
    <w:rsid w:val="00D52675"/>
    <w:rsid w:val="00D52725"/>
    <w:rsid w:val="00D5283F"/>
    <w:rsid w:val="00D5359B"/>
    <w:rsid w:val="00D53A00"/>
    <w:rsid w:val="00D53B41"/>
    <w:rsid w:val="00D54026"/>
    <w:rsid w:val="00D544E1"/>
    <w:rsid w:val="00D545C2"/>
    <w:rsid w:val="00D5489F"/>
    <w:rsid w:val="00D5501A"/>
    <w:rsid w:val="00D5589B"/>
    <w:rsid w:val="00D559ED"/>
    <w:rsid w:val="00D55B65"/>
    <w:rsid w:val="00D5642E"/>
    <w:rsid w:val="00D56824"/>
    <w:rsid w:val="00D5685F"/>
    <w:rsid w:val="00D56920"/>
    <w:rsid w:val="00D56EC5"/>
    <w:rsid w:val="00D5704D"/>
    <w:rsid w:val="00D572D8"/>
    <w:rsid w:val="00D5739A"/>
    <w:rsid w:val="00D57949"/>
    <w:rsid w:val="00D57F76"/>
    <w:rsid w:val="00D60032"/>
    <w:rsid w:val="00D60291"/>
    <w:rsid w:val="00D61016"/>
    <w:rsid w:val="00D6119D"/>
    <w:rsid w:val="00D61482"/>
    <w:rsid w:val="00D61C8A"/>
    <w:rsid w:val="00D61D3F"/>
    <w:rsid w:val="00D61D7B"/>
    <w:rsid w:val="00D61FF5"/>
    <w:rsid w:val="00D6215B"/>
    <w:rsid w:val="00D62371"/>
    <w:rsid w:val="00D62976"/>
    <w:rsid w:val="00D62E43"/>
    <w:rsid w:val="00D63987"/>
    <w:rsid w:val="00D63A04"/>
    <w:rsid w:val="00D63C11"/>
    <w:rsid w:val="00D6417E"/>
    <w:rsid w:val="00D64203"/>
    <w:rsid w:val="00D64512"/>
    <w:rsid w:val="00D646F7"/>
    <w:rsid w:val="00D64958"/>
    <w:rsid w:val="00D64C3B"/>
    <w:rsid w:val="00D64E1E"/>
    <w:rsid w:val="00D650D4"/>
    <w:rsid w:val="00D6522B"/>
    <w:rsid w:val="00D65424"/>
    <w:rsid w:val="00D659CD"/>
    <w:rsid w:val="00D65AEC"/>
    <w:rsid w:val="00D65F78"/>
    <w:rsid w:val="00D66443"/>
    <w:rsid w:val="00D665F7"/>
    <w:rsid w:val="00D66EAB"/>
    <w:rsid w:val="00D67A60"/>
    <w:rsid w:val="00D67ECB"/>
    <w:rsid w:val="00D70092"/>
    <w:rsid w:val="00D70559"/>
    <w:rsid w:val="00D707B8"/>
    <w:rsid w:val="00D71A04"/>
    <w:rsid w:val="00D71AED"/>
    <w:rsid w:val="00D71CB2"/>
    <w:rsid w:val="00D72191"/>
    <w:rsid w:val="00D72236"/>
    <w:rsid w:val="00D72B33"/>
    <w:rsid w:val="00D73466"/>
    <w:rsid w:val="00D734C7"/>
    <w:rsid w:val="00D7373F"/>
    <w:rsid w:val="00D73DAC"/>
    <w:rsid w:val="00D7447D"/>
    <w:rsid w:val="00D746A8"/>
    <w:rsid w:val="00D74AD2"/>
    <w:rsid w:val="00D74FE2"/>
    <w:rsid w:val="00D75172"/>
    <w:rsid w:val="00D757A7"/>
    <w:rsid w:val="00D758B9"/>
    <w:rsid w:val="00D764C0"/>
    <w:rsid w:val="00D76798"/>
    <w:rsid w:val="00D76811"/>
    <w:rsid w:val="00D7683A"/>
    <w:rsid w:val="00D76F1B"/>
    <w:rsid w:val="00D77182"/>
    <w:rsid w:val="00D80B4E"/>
    <w:rsid w:val="00D811F1"/>
    <w:rsid w:val="00D8165B"/>
    <w:rsid w:val="00D81AF6"/>
    <w:rsid w:val="00D82E7A"/>
    <w:rsid w:val="00D82FDC"/>
    <w:rsid w:val="00D83557"/>
    <w:rsid w:val="00D83DD1"/>
    <w:rsid w:val="00D83E02"/>
    <w:rsid w:val="00D84D07"/>
    <w:rsid w:val="00D84F2A"/>
    <w:rsid w:val="00D85025"/>
    <w:rsid w:val="00D85237"/>
    <w:rsid w:val="00D85572"/>
    <w:rsid w:val="00D856FF"/>
    <w:rsid w:val="00D85B6E"/>
    <w:rsid w:val="00D85C0E"/>
    <w:rsid w:val="00D85D2C"/>
    <w:rsid w:val="00D86660"/>
    <w:rsid w:val="00D869B4"/>
    <w:rsid w:val="00D86F78"/>
    <w:rsid w:val="00D87962"/>
    <w:rsid w:val="00D91B06"/>
    <w:rsid w:val="00D91C62"/>
    <w:rsid w:val="00D91CA9"/>
    <w:rsid w:val="00D92281"/>
    <w:rsid w:val="00D92636"/>
    <w:rsid w:val="00D927D4"/>
    <w:rsid w:val="00D928EE"/>
    <w:rsid w:val="00D92E86"/>
    <w:rsid w:val="00D931C3"/>
    <w:rsid w:val="00D9320E"/>
    <w:rsid w:val="00D94725"/>
    <w:rsid w:val="00D94792"/>
    <w:rsid w:val="00D94B16"/>
    <w:rsid w:val="00D94FE7"/>
    <w:rsid w:val="00D9587F"/>
    <w:rsid w:val="00D959EE"/>
    <w:rsid w:val="00D95B30"/>
    <w:rsid w:val="00D95BC2"/>
    <w:rsid w:val="00D95BF7"/>
    <w:rsid w:val="00D9652F"/>
    <w:rsid w:val="00D96972"/>
    <w:rsid w:val="00D97CCB"/>
    <w:rsid w:val="00D97E22"/>
    <w:rsid w:val="00D97EFE"/>
    <w:rsid w:val="00DA03CE"/>
    <w:rsid w:val="00DA0B3C"/>
    <w:rsid w:val="00DA18AA"/>
    <w:rsid w:val="00DA1D1E"/>
    <w:rsid w:val="00DA1EC1"/>
    <w:rsid w:val="00DA1F48"/>
    <w:rsid w:val="00DA280B"/>
    <w:rsid w:val="00DA2B62"/>
    <w:rsid w:val="00DA2BA4"/>
    <w:rsid w:val="00DA3103"/>
    <w:rsid w:val="00DA37FE"/>
    <w:rsid w:val="00DA3F07"/>
    <w:rsid w:val="00DA41AF"/>
    <w:rsid w:val="00DA439B"/>
    <w:rsid w:val="00DA4927"/>
    <w:rsid w:val="00DA4F85"/>
    <w:rsid w:val="00DA513A"/>
    <w:rsid w:val="00DA5687"/>
    <w:rsid w:val="00DA585A"/>
    <w:rsid w:val="00DA589E"/>
    <w:rsid w:val="00DA685A"/>
    <w:rsid w:val="00DA6DF8"/>
    <w:rsid w:val="00DA6E78"/>
    <w:rsid w:val="00DB0000"/>
    <w:rsid w:val="00DB0217"/>
    <w:rsid w:val="00DB0C1F"/>
    <w:rsid w:val="00DB11D0"/>
    <w:rsid w:val="00DB178D"/>
    <w:rsid w:val="00DB20C5"/>
    <w:rsid w:val="00DB2244"/>
    <w:rsid w:val="00DB2377"/>
    <w:rsid w:val="00DB25B7"/>
    <w:rsid w:val="00DB27A1"/>
    <w:rsid w:val="00DB2AF3"/>
    <w:rsid w:val="00DB2CF1"/>
    <w:rsid w:val="00DB2D81"/>
    <w:rsid w:val="00DB2FA8"/>
    <w:rsid w:val="00DB3477"/>
    <w:rsid w:val="00DB38F5"/>
    <w:rsid w:val="00DB3917"/>
    <w:rsid w:val="00DB3A91"/>
    <w:rsid w:val="00DB3AEB"/>
    <w:rsid w:val="00DB40B5"/>
    <w:rsid w:val="00DB4113"/>
    <w:rsid w:val="00DB4263"/>
    <w:rsid w:val="00DB472E"/>
    <w:rsid w:val="00DB4E72"/>
    <w:rsid w:val="00DB54AC"/>
    <w:rsid w:val="00DB563F"/>
    <w:rsid w:val="00DB58A9"/>
    <w:rsid w:val="00DB5D57"/>
    <w:rsid w:val="00DB5F24"/>
    <w:rsid w:val="00DB60FF"/>
    <w:rsid w:val="00DB64FF"/>
    <w:rsid w:val="00DB70B1"/>
    <w:rsid w:val="00DB7551"/>
    <w:rsid w:val="00DB7B04"/>
    <w:rsid w:val="00DB7D6A"/>
    <w:rsid w:val="00DC0E52"/>
    <w:rsid w:val="00DC1AA5"/>
    <w:rsid w:val="00DC1B17"/>
    <w:rsid w:val="00DC1F68"/>
    <w:rsid w:val="00DC216E"/>
    <w:rsid w:val="00DC2920"/>
    <w:rsid w:val="00DC2E0D"/>
    <w:rsid w:val="00DC3158"/>
    <w:rsid w:val="00DC36DF"/>
    <w:rsid w:val="00DC37EA"/>
    <w:rsid w:val="00DC3839"/>
    <w:rsid w:val="00DC3FEE"/>
    <w:rsid w:val="00DC4419"/>
    <w:rsid w:val="00DC4CAD"/>
    <w:rsid w:val="00DC5942"/>
    <w:rsid w:val="00DC5FD7"/>
    <w:rsid w:val="00DC6469"/>
    <w:rsid w:val="00DC6761"/>
    <w:rsid w:val="00DC68C3"/>
    <w:rsid w:val="00DC694D"/>
    <w:rsid w:val="00DC69A4"/>
    <w:rsid w:val="00DC6C4C"/>
    <w:rsid w:val="00DC6CEF"/>
    <w:rsid w:val="00DC6CF4"/>
    <w:rsid w:val="00DC71BC"/>
    <w:rsid w:val="00DC7F76"/>
    <w:rsid w:val="00DD16D2"/>
    <w:rsid w:val="00DD24C3"/>
    <w:rsid w:val="00DD2CB9"/>
    <w:rsid w:val="00DD2EA9"/>
    <w:rsid w:val="00DD2ED4"/>
    <w:rsid w:val="00DD34D9"/>
    <w:rsid w:val="00DD377E"/>
    <w:rsid w:val="00DD38F4"/>
    <w:rsid w:val="00DD393E"/>
    <w:rsid w:val="00DD3B9D"/>
    <w:rsid w:val="00DD3BE8"/>
    <w:rsid w:val="00DD461E"/>
    <w:rsid w:val="00DD4A2F"/>
    <w:rsid w:val="00DD5446"/>
    <w:rsid w:val="00DD54C8"/>
    <w:rsid w:val="00DD5C86"/>
    <w:rsid w:val="00DD5E98"/>
    <w:rsid w:val="00DD5ED4"/>
    <w:rsid w:val="00DD61AD"/>
    <w:rsid w:val="00DD61C8"/>
    <w:rsid w:val="00DD691B"/>
    <w:rsid w:val="00DD6A5D"/>
    <w:rsid w:val="00DD6FA2"/>
    <w:rsid w:val="00DD7326"/>
    <w:rsid w:val="00DD7482"/>
    <w:rsid w:val="00DD7919"/>
    <w:rsid w:val="00DD7C27"/>
    <w:rsid w:val="00DD7EE0"/>
    <w:rsid w:val="00DD7FE1"/>
    <w:rsid w:val="00DE0022"/>
    <w:rsid w:val="00DE00C4"/>
    <w:rsid w:val="00DE0198"/>
    <w:rsid w:val="00DE0C81"/>
    <w:rsid w:val="00DE0DA8"/>
    <w:rsid w:val="00DE1389"/>
    <w:rsid w:val="00DE18DF"/>
    <w:rsid w:val="00DE1980"/>
    <w:rsid w:val="00DE20CC"/>
    <w:rsid w:val="00DE2520"/>
    <w:rsid w:val="00DE27C6"/>
    <w:rsid w:val="00DE27CD"/>
    <w:rsid w:val="00DE282B"/>
    <w:rsid w:val="00DE2FA2"/>
    <w:rsid w:val="00DE3838"/>
    <w:rsid w:val="00DE4C63"/>
    <w:rsid w:val="00DE5CE2"/>
    <w:rsid w:val="00DE616A"/>
    <w:rsid w:val="00DE6783"/>
    <w:rsid w:val="00DE696B"/>
    <w:rsid w:val="00DE6D77"/>
    <w:rsid w:val="00DE6E08"/>
    <w:rsid w:val="00DE70FE"/>
    <w:rsid w:val="00DE7F9B"/>
    <w:rsid w:val="00DF005E"/>
    <w:rsid w:val="00DF01D2"/>
    <w:rsid w:val="00DF0491"/>
    <w:rsid w:val="00DF0E18"/>
    <w:rsid w:val="00DF0F0B"/>
    <w:rsid w:val="00DF12DB"/>
    <w:rsid w:val="00DF1739"/>
    <w:rsid w:val="00DF17EB"/>
    <w:rsid w:val="00DF19A6"/>
    <w:rsid w:val="00DF2242"/>
    <w:rsid w:val="00DF286E"/>
    <w:rsid w:val="00DF4AC8"/>
    <w:rsid w:val="00DF4F56"/>
    <w:rsid w:val="00DF5921"/>
    <w:rsid w:val="00DF5E93"/>
    <w:rsid w:val="00DF5EE4"/>
    <w:rsid w:val="00DF5F0D"/>
    <w:rsid w:val="00DF6201"/>
    <w:rsid w:val="00DF636C"/>
    <w:rsid w:val="00DF6398"/>
    <w:rsid w:val="00DF65A1"/>
    <w:rsid w:val="00DF688F"/>
    <w:rsid w:val="00DF690B"/>
    <w:rsid w:val="00DF6B5A"/>
    <w:rsid w:val="00DF7329"/>
    <w:rsid w:val="00DF77CD"/>
    <w:rsid w:val="00DF7D48"/>
    <w:rsid w:val="00DF7DA9"/>
    <w:rsid w:val="00E00170"/>
    <w:rsid w:val="00E001FD"/>
    <w:rsid w:val="00E00288"/>
    <w:rsid w:val="00E002DE"/>
    <w:rsid w:val="00E018C3"/>
    <w:rsid w:val="00E02378"/>
    <w:rsid w:val="00E025B8"/>
    <w:rsid w:val="00E028F4"/>
    <w:rsid w:val="00E02E16"/>
    <w:rsid w:val="00E03008"/>
    <w:rsid w:val="00E033D5"/>
    <w:rsid w:val="00E038BC"/>
    <w:rsid w:val="00E04235"/>
    <w:rsid w:val="00E04FF3"/>
    <w:rsid w:val="00E0523E"/>
    <w:rsid w:val="00E055B3"/>
    <w:rsid w:val="00E055FE"/>
    <w:rsid w:val="00E06546"/>
    <w:rsid w:val="00E06B96"/>
    <w:rsid w:val="00E07307"/>
    <w:rsid w:val="00E07584"/>
    <w:rsid w:val="00E07AE7"/>
    <w:rsid w:val="00E103AB"/>
    <w:rsid w:val="00E1058F"/>
    <w:rsid w:val="00E105DA"/>
    <w:rsid w:val="00E108A8"/>
    <w:rsid w:val="00E109A7"/>
    <w:rsid w:val="00E10AC8"/>
    <w:rsid w:val="00E10E33"/>
    <w:rsid w:val="00E11E7F"/>
    <w:rsid w:val="00E129DF"/>
    <w:rsid w:val="00E12B1E"/>
    <w:rsid w:val="00E12F70"/>
    <w:rsid w:val="00E13264"/>
    <w:rsid w:val="00E13AE2"/>
    <w:rsid w:val="00E1445D"/>
    <w:rsid w:val="00E14C52"/>
    <w:rsid w:val="00E15783"/>
    <w:rsid w:val="00E15916"/>
    <w:rsid w:val="00E1607E"/>
    <w:rsid w:val="00E160D0"/>
    <w:rsid w:val="00E1628A"/>
    <w:rsid w:val="00E166B8"/>
    <w:rsid w:val="00E16D82"/>
    <w:rsid w:val="00E174C7"/>
    <w:rsid w:val="00E17FB3"/>
    <w:rsid w:val="00E200D9"/>
    <w:rsid w:val="00E2022E"/>
    <w:rsid w:val="00E2054B"/>
    <w:rsid w:val="00E20760"/>
    <w:rsid w:val="00E20B89"/>
    <w:rsid w:val="00E20C0A"/>
    <w:rsid w:val="00E20CE3"/>
    <w:rsid w:val="00E2141E"/>
    <w:rsid w:val="00E21687"/>
    <w:rsid w:val="00E21A8C"/>
    <w:rsid w:val="00E21A90"/>
    <w:rsid w:val="00E21C9E"/>
    <w:rsid w:val="00E21CC5"/>
    <w:rsid w:val="00E22177"/>
    <w:rsid w:val="00E223B1"/>
    <w:rsid w:val="00E22427"/>
    <w:rsid w:val="00E22848"/>
    <w:rsid w:val="00E22F95"/>
    <w:rsid w:val="00E22FCC"/>
    <w:rsid w:val="00E2302C"/>
    <w:rsid w:val="00E2328F"/>
    <w:rsid w:val="00E234DF"/>
    <w:rsid w:val="00E2371A"/>
    <w:rsid w:val="00E23901"/>
    <w:rsid w:val="00E2399E"/>
    <w:rsid w:val="00E2418C"/>
    <w:rsid w:val="00E24266"/>
    <w:rsid w:val="00E254B2"/>
    <w:rsid w:val="00E25BBD"/>
    <w:rsid w:val="00E25F5F"/>
    <w:rsid w:val="00E26123"/>
    <w:rsid w:val="00E26225"/>
    <w:rsid w:val="00E2627B"/>
    <w:rsid w:val="00E26387"/>
    <w:rsid w:val="00E265A6"/>
    <w:rsid w:val="00E26759"/>
    <w:rsid w:val="00E26869"/>
    <w:rsid w:val="00E269CE"/>
    <w:rsid w:val="00E27243"/>
    <w:rsid w:val="00E27391"/>
    <w:rsid w:val="00E2746C"/>
    <w:rsid w:val="00E27A4E"/>
    <w:rsid w:val="00E27AB4"/>
    <w:rsid w:val="00E27BD6"/>
    <w:rsid w:val="00E27FBE"/>
    <w:rsid w:val="00E30362"/>
    <w:rsid w:val="00E30633"/>
    <w:rsid w:val="00E30950"/>
    <w:rsid w:val="00E321F1"/>
    <w:rsid w:val="00E32378"/>
    <w:rsid w:val="00E32565"/>
    <w:rsid w:val="00E330B2"/>
    <w:rsid w:val="00E332A4"/>
    <w:rsid w:val="00E345DB"/>
    <w:rsid w:val="00E346B1"/>
    <w:rsid w:val="00E346E8"/>
    <w:rsid w:val="00E35409"/>
    <w:rsid w:val="00E36894"/>
    <w:rsid w:val="00E37305"/>
    <w:rsid w:val="00E3763E"/>
    <w:rsid w:val="00E400BC"/>
    <w:rsid w:val="00E4041A"/>
    <w:rsid w:val="00E40C32"/>
    <w:rsid w:val="00E41652"/>
    <w:rsid w:val="00E41CA3"/>
    <w:rsid w:val="00E41F63"/>
    <w:rsid w:val="00E42698"/>
    <w:rsid w:val="00E42D8C"/>
    <w:rsid w:val="00E42FFB"/>
    <w:rsid w:val="00E43460"/>
    <w:rsid w:val="00E434A5"/>
    <w:rsid w:val="00E43574"/>
    <w:rsid w:val="00E4371C"/>
    <w:rsid w:val="00E44465"/>
    <w:rsid w:val="00E449D4"/>
    <w:rsid w:val="00E44F7C"/>
    <w:rsid w:val="00E4500E"/>
    <w:rsid w:val="00E45A9A"/>
    <w:rsid w:val="00E4605E"/>
    <w:rsid w:val="00E467AD"/>
    <w:rsid w:val="00E46820"/>
    <w:rsid w:val="00E46A12"/>
    <w:rsid w:val="00E46CB5"/>
    <w:rsid w:val="00E46D6E"/>
    <w:rsid w:val="00E46E07"/>
    <w:rsid w:val="00E4748E"/>
    <w:rsid w:val="00E47B18"/>
    <w:rsid w:val="00E47E5B"/>
    <w:rsid w:val="00E5001E"/>
    <w:rsid w:val="00E504D3"/>
    <w:rsid w:val="00E50F9A"/>
    <w:rsid w:val="00E51281"/>
    <w:rsid w:val="00E51EA0"/>
    <w:rsid w:val="00E520BC"/>
    <w:rsid w:val="00E5285C"/>
    <w:rsid w:val="00E52A12"/>
    <w:rsid w:val="00E52C02"/>
    <w:rsid w:val="00E52E87"/>
    <w:rsid w:val="00E52F35"/>
    <w:rsid w:val="00E53AD4"/>
    <w:rsid w:val="00E53E8D"/>
    <w:rsid w:val="00E53F96"/>
    <w:rsid w:val="00E5449E"/>
    <w:rsid w:val="00E54772"/>
    <w:rsid w:val="00E552A3"/>
    <w:rsid w:val="00E554A5"/>
    <w:rsid w:val="00E557C9"/>
    <w:rsid w:val="00E55D40"/>
    <w:rsid w:val="00E56485"/>
    <w:rsid w:val="00E56AFD"/>
    <w:rsid w:val="00E56E05"/>
    <w:rsid w:val="00E5724C"/>
    <w:rsid w:val="00E60015"/>
    <w:rsid w:val="00E60362"/>
    <w:rsid w:val="00E6054C"/>
    <w:rsid w:val="00E60C98"/>
    <w:rsid w:val="00E60EF6"/>
    <w:rsid w:val="00E60FA2"/>
    <w:rsid w:val="00E6190C"/>
    <w:rsid w:val="00E61B6C"/>
    <w:rsid w:val="00E61BBD"/>
    <w:rsid w:val="00E62082"/>
    <w:rsid w:val="00E6228F"/>
    <w:rsid w:val="00E62B69"/>
    <w:rsid w:val="00E62D54"/>
    <w:rsid w:val="00E631D5"/>
    <w:rsid w:val="00E63355"/>
    <w:rsid w:val="00E63788"/>
    <w:rsid w:val="00E63A53"/>
    <w:rsid w:val="00E64264"/>
    <w:rsid w:val="00E643C8"/>
    <w:rsid w:val="00E64590"/>
    <w:rsid w:val="00E6471A"/>
    <w:rsid w:val="00E647E2"/>
    <w:rsid w:val="00E64AC6"/>
    <w:rsid w:val="00E64E96"/>
    <w:rsid w:val="00E65017"/>
    <w:rsid w:val="00E65715"/>
    <w:rsid w:val="00E659F8"/>
    <w:rsid w:val="00E661EC"/>
    <w:rsid w:val="00E663F8"/>
    <w:rsid w:val="00E66B5D"/>
    <w:rsid w:val="00E67036"/>
    <w:rsid w:val="00E701BF"/>
    <w:rsid w:val="00E701C3"/>
    <w:rsid w:val="00E705CD"/>
    <w:rsid w:val="00E708BE"/>
    <w:rsid w:val="00E70965"/>
    <w:rsid w:val="00E70C3B"/>
    <w:rsid w:val="00E70DD3"/>
    <w:rsid w:val="00E71D3F"/>
    <w:rsid w:val="00E71F56"/>
    <w:rsid w:val="00E722DC"/>
    <w:rsid w:val="00E726D6"/>
    <w:rsid w:val="00E73108"/>
    <w:rsid w:val="00E73184"/>
    <w:rsid w:val="00E73293"/>
    <w:rsid w:val="00E734B0"/>
    <w:rsid w:val="00E7351A"/>
    <w:rsid w:val="00E7353B"/>
    <w:rsid w:val="00E748CA"/>
    <w:rsid w:val="00E74A29"/>
    <w:rsid w:val="00E7556C"/>
    <w:rsid w:val="00E75661"/>
    <w:rsid w:val="00E75A6B"/>
    <w:rsid w:val="00E760D5"/>
    <w:rsid w:val="00E76196"/>
    <w:rsid w:val="00E77011"/>
    <w:rsid w:val="00E770E7"/>
    <w:rsid w:val="00E7727D"/>
    <w:rsid w:val="00E774A5"/>
    <w:rsid w:val="00E776A9"/>
    <w:rsid w:val="00E800F9"/>
    <w:rsid w:val="00E8015E"/>
    <w:rsid w:val="00E80289"/>
    <w:rsid w:val="00E80340"/>
    <w:rsid w:val="00E80A11"/>
    <w:rsid w:val="00E80CC5"/>
    <w:rsid w:val="00E812F7"/>
    <w:rsid w:val="00E81A07"/>
    <w:rsid w:val="00E81A49"/>
    <w:rsid w:val="00E81B23"/>
    <w:rsid w:val="00E82012"/>
    <w:rsid w:val="00E82AB7"/>
    <w:rsid w:val="00E82B05"/>
    <w:rsid w:val="00E82E98"/>
    <w:rsid w:val="00E83420"/>
    <w:rsid w:val="00E83DCA"/>
    <w:rsid w:val="00E847D3"/>
    <w:rsid w:val="00E8480D"/>
    <w:rsid w:val="00E84CC9"/>
    <w:rsid w:val="00E84EE6"/>
    <w:rsid w:val="00E84F4F"/>
    <w:rsid w:val="00E850D7"/>
    <w:rsid w:val="00E853F3"/>
    <w:rsid w:val="00E85649"/>
    <w:rsid w:val="00E856F4"/>
    <w:rsid w:val="00E85C37"/>
    <w:rsid w:val="00E86300"/>
    <w:rsid w:val="00E86ACB"/>
    <w:rsid w:val="00E86FF1"/>
    <w:rsid w:val="00E87CE5"/>
    <w:rsid w:val="00E87FEC"/>
    <w:rsid w:val="00E90293"/>
    <w:rsid w:val="00E905BA"/>
    <w:rsid w:val="00E9081C"/>
    <w:rsid w:val="00E915C5"/>
    <w:rsid w:val="00E91754"/>
    <w:rsid w:val="00E91871"/>
    <w:rsid w:val="00E91CB1"/>
    <w:rsid w:val="00E920A6"/>
    <w:rsid w:val="00E92831"/>
    <w:rsid w:val="00E9383C"/>
    <w:rsid w:val="00E93D99"/>
    <w:rsid w:val="00E93ECB"/>
    <w:rsid w:val="00E946D7"/>
    <w:rsid w:val="00E94917"/>
    <w:rsid w:val="00E94A83"/>
    <w:rsid w:val="00E94C6C"/>
    <w:rsid w:val="00E9563F"/>
    <w:rsid w:val="00E9582D"/>
    <w:rsid w:val="00E959EF"/>
    <w:rsid w:val="00E95B65"/>
    <w:rsid w:val="00E95BA7"/>
    <w:rsid w:val="00E95BF6"/>
    <w:rsid w:val="00E95D89"/>
    <w:rsid w:val="00E95ED1"/>
    <w:rsid w:val="00E9690C"/>
    <w:rsid w:val="00E96F61"/>
    <w:rsid w:val="00E97032"/>
    <w:rsid w:val="00E9720C"/>
    <w:rsid w:val="00EA043C"/>
    <w:rsid w:val="00EA0787"/>
    <w:rsid w:val="00EA0911"/>
    <w:rsid w:val="00EA0992"/>
    <w:rsid w:val="00EA0D9C"/>
    <w:rsid w:val="00EA1007"/>
    <w:rsid w:val="00EA11EA"/>
    <w:rsid w:val="00EA1DA0"/>
    <w:rsid w:val="00EA1F99"/>
    <w:rsid w:val="00EA2047"/>
    <w:rsid w:val="00EA2B58"/>
    <w:rsid w:val="00EA2EFE"/>
    <w:rsid w:val="00EA326B"/>
    <w:rsid w:val="00EA32A0"/>
    <w:rsid w:val="00EA3DBB"/>
    <w:rsid w:val="00EA40A7"/>
    <w:rsid w:val="00EA4939"/>
    <w:rsid w:val="00EA4A49"/>
    <w:rsid w:val="00EA52F1"/>
    <w:rsid w:val="00EA537D"/>
    <w:rsid w:val="00EA5641"/>
    <w:rsid w:val="00EA5894"/>
    <w:rsid w:val="00EA5CDC"/>
    <w:rsid w:val="00EA5D50"/>
    <w:rsid w:val="00EA623F"/>
    <w:rsid w:val="00EA63AF"/>
    <w:rsid w:val="00EA675D"/>
    <w:rsid w:val="00EA7172"/>
    <w:rsid w:val="00EA79F0"/>
    <w:rsid w:val="00EA7CCB"/>
    <w:rsid w:val="00EA7DDF"/>
    <w:rsid w:val="00EA7FEF"/>
    <w:rsid w:val="00EB060D"/>
    <w:rsid w:val="00EB09D5"/>
    <w:rsid w:val="00EB1008"/>
    <w:rsid w:val="00EB1D93"/>
    <w:rsid w:val="00EB1F4E"/>
    <w:rsid w:val="00EB2160"/>
    <w:rsid w:val="00EB2961"/>
    <w:rsid w:val="00EB3118"/>
    <w:rsid w:val="00EB385F"/>
    <w:rsid w:val="00EB394F"/>
    <w:rsid w:val="00EB3DAA"/>
    <w:rsid w:val="00EB3FAD"/>
    <w:rsid w:val="00EB433E"/>
    <w:rsid w:val="00EB4C9A"/>
    <w:rsid w:val="00EB4D81"/>
    <w:rsid w:val="00EB576E"/>
    <w:rsid w:val="00EB5777"/>
    <w:rsid w:val="00EB5B66"/>
    <w:rsid w:val="00EB5ED0"/>
    <w:rsid w:val="00EB616A"/>
    <w:rsid w:val="00EB6680"/>
    <w:rsid w:val="00EB701C"/>
    <w:rsid w:val="00EB78F5"/>
    <w:rsid w:val="00EB7A80"/>
    <w:rsid w:val="00EC00C1"/>
    <w:rsid w:val="00EC012D"/>
    <w:rsid w:val="00EC0445"/>
    <w:rsid w:val="00EC06CA"/>
    <w:rsid w:val="00EC1150"/>
    <w:rsid w:val="00EC1F9B"/>
    <w:rsid w:val="00EC2452"/>
    <w:rsid w:val="00EC24BA"/>
    <w:rsid w:val="00EC2CF1"/>
    <w:rsid w:val="00EC3444"/>
    <w:rsid w:val="00EC3D78"/>
    <w:rsid w:val="00EC3F6C"/>
    <w:rsid w:val="00EC45E7"/>
    <w:rsid w:val="00EC4B27"/>
    <w:rsid w:val="00EC4FA0"/>
    <w:rsid w:val="00EC5CBC"/>
    <w:rsid w:val="00EC5D16"/>
    <w:rsid w:val="00EC5D5C"/>
    <w:rsid w:val="00EC6300"/>
    <w:rsid w:val="00EC64B0"/>
    <w:rsid w:val="00EC64CC"/>
    <w:rsid w:val="00EC68A3"/>
    <w:rsid w:val="00EC7937"/>
    <w:rsid w:val="00EC79B1"/>
    <w:rsid w:val="00EC7F1D"/>
    <w:rsid w:val="00ED0115"/>
    <w:rsid w:val="00ED048C"/>
    <w:rsid w:val="00ED05F7"/>
    <w:rsid w:val="00ED08C7"/>
    <w:rsid w:val="00ED0FB3"/>
    <w:rsid w:val="00ED14BE"/>
    <w:rsid w:val="00ED1523"/>
    <w:rsid w:val="00ED1824"/>
    <w:rsid w:val="00ED1B85"/>
    <w:rsid w:val="00ED1E5F"/>
    <w:rsid w:val="00ED26E3"/>
    <w:rsid w:val="00ED2ACA"/>
    <w:rsid w:val="00ED36DC"/>
    <w:rsid w:val="00ED3EA4"/>
    <w:rsid w:val="00ED3F41"/>
    <w:rsid w:val="00ED46D9"/>
    <w:rsid w:val="00ED47CC"/>
    <w:rsid w:val="00ED4E2E"/>
    <w:rsid w:val="00ED5343"/>
    <w:rsid w:val="00ED5920"/>
    <w:rsid w:val="00ED5A31"/>
    <w:rsid w:val="00ED5DDE"/>
    <w:rsid w:val="00ED5DE3"/>
    <w:rsid w:val="00ED5E62"/>
    <w:rsid w:val="00ED6094"/>
    <w:rsid w:val="00ED61B1"/>
    <w:rsid w:val="00ED647F"/>
    <w:rsid w:val="00ED68AF"/>
    <w:rsid w:val="00ED77ED"/>
    <w:rsid w:val="00ED7DF1"/>
    <w:rsid w:val="00EE051F"/>
    <w:rsid w:val="00EE0FF2"/>
    <w:rsid w:val="00EE188B"/>
    <w:rsid w:val="00EE1BA0"/>
    <w:rsid w:val="00EE1DFD"/>
    <w:rsid w:val="00EE1E78"/>
    <w:rsid w:val="00EE1F52"/>
    <w:rsid w:val="00EE24C5"/>
    <w:rsid w:val="00EE356C"/>
    <w:rsid w:val="00EE3CA0"/>
    <w:rsid w:val="00EE3F5A"/>
    <w:rsid w:val="00EE3F88"/>
    <w:rsid w:val="00EE4040"/>
    <w:rsid w:val="00EE41E7"/>
    <w:rsid w:val="00EE421A"/>
    <w:rsid w:val="00EE4483"/>
    <w:rsid w:val="00EE4B30"/>
    <w:rsid w:val="00EE53D7"/>
    <w:rsid w:val="00EE5695"/>
    <w:rsid w:val="00EE5889"/>
    <w:rsid w:val="00EE5C7C"/>
    <w:rsid w:val="00EE5E9F"/>
    <w:rsid w:val="00EE6663"/>
    <w:rsid w:val="00EE6765"/>
    <w:rsid w:val="00EE699C"/>
    <w:rsid w:val="00EE6A26"/>
    <w:rsid w:val="00EE6E33"/>
    <w:rsid w:val="00EE7021"/>
    <w:rsid w:val="00EE7196"/>
    <w:rsid w:val="00EE797B"/>
    <w:rsid w:val="00EE7DF5"/>
    <w:rsid w:val="00EF00F5"/>
    <w:rsid w:val="00EF0BAC"/>
    <w:rsid w:val="00EF0CEA"/>
    <w:rsid w:val="00EF0EB7"/>
    <w:rsid w:val="00EF1572"/>
    <w:rsid w:val="00EF158A"/>
    <w:rsid w:val="00EF1C26"/>
    <w:rsid w:val="00EF21F7"/>
    <w:rsid w:val="00EF27F0"/>
    <w:rsid w:val="00EF3A14"/>
    <w:rsid w:val="00EF4338"/>
    <w:rsid w:val="00EF4621"/>
    <w:rsid w:val="00EF48E4"/>
    <w:rsid w:val="00EF4A5A"/>
    <w:rsid w:val="00EF51D9"/>
    <w:rsid w:val="00EF569F"/>
    <w:rsid w:val="00EF59FE"/>
    <w:rsid w:val="00EF5AFB"/>
    <w:rsid w:val="00EF5B59"/>
    <w:rsid w:val="00EF5BD9"/>
    <w:rsid w:val="00EF5E3C"/>
    <w:rsid w:val="00EF6038"/>
    <w:rsid w:val="00EF6907"/>
    <w:rsid w:val="00EF6C86"/>
    <w:rsid w:val="00EF715D"/>
    <w:rsid w:val="00EF7574"/>
    <w:rsid w:val="00F002AD"/>
    <w:rsid w:val="00F006FA"/>
    <w:rsid w:val="00F00A44"/>
    <w:rsid w:val="00F00DD8"/>
    <w:rsid w:val="00F023CE"/>
    <w:rsid w:val="00F025A9"/>
    <w:rsid w:val="00F0274A"/>
    <w:rsid w:val="00F029AD"/>
    <w:rsid w:val="00F02DA7"/>
    <w:rsid w:val="00F02E44"/>
    <w:rsid w:val="00F03795"/>
    <w:rsid w:val="00F04547"/>
    <w:rsid w:val="00F0456D"/>
    <w:rsid w:val="00F0492B"/>
    <w:rsid w:val="00F054D7"/>
    <w:rsid w:val="00F05641"/>
    <w:rsid w:val="00F057C5"/>
    <w:rsid w:val="00F05837"/>
    <w:rsid w:val="00F058E2"/>
    <w:rsid w:val="00F060F5"/>
    <w:rsid w:val="00F06BA9"/>
    <w:rsid w:val="00F06BDE"/>
    <w:rsid w:val="00F06DB2"/>
    <w:rsid w:val="00F0769F"/>
    <w:rsid w:val="00F078D8"/>
    <w:rsid w:val="00F07FB8"/>
    <w:rsid w:val="00F106A7"/>
    <w:rsid w:val="00F1077D"/>
    <w:rsid w:val="00F10DA8"/>
    <w:rsid w:val="00F10F66"/>
    <w:rsid w:val="00F1103D"/>
    <w:rsid w:val="00F111AD"/>
    <w:rsid w:val="00F113EE"/>
    <w:rsid w:val="00F1201E"/>
    <w:rsid w:val="00F121FF"/>
    <w:rsid w:val="00F125AB"/>
    <w:rsid w:val="00F125B3"/>
    <w:rsid w:val="00F12703"/>
    <w:rsid w:val="00F12834"/>
    <w:rsid w:val="00F12B6E"/>
    <w:rsid w:val="00F13534"/>
    <w:rsid w:val="00F13F10"/>
    <w:rsid w:val="00F14419"/>
    <w:rsid w:val="00F14615"/>
    <w:rsid w:val="00F147BB"/>
    <w:rsid w:val="00F1486B"/>
    <w:rsid w:val="00F14EE3"/>
    <w:rsid w:val="00F14F8A"/>
    <w:rsid w:val="00F153B6"/>
    <w:rsid w:val="00F15ABC"/>
    <w:rsid w:val="00F15B89"/>
    <w:rsid w:val="00F15C71"/>
    <w:rsid w:val="00F15E45"/>
    <w:rsid w:val="00F15EDC"/>
    <w:rsid w:val="00F1669B"/>
    <w:rsid w:val="00F171C5"/>
    <w:rsid w:val="00F205CA"/>
    <w:rsid w:val="00F20D5F"/>
    <w:rsid w:val="00F20D96"/>
    <w:rsid w:val="00F20F92"/>
    <w:rsid w:val="00F210F6"/>
    <w:rsid w:val="00F21220"/>
    <w:rsid w:val="00F217B9"/>
    <w:rsid w:val="00F21945"/>
    <w:rsid w:val="00F21B3E"/>
    <w:rsid w:val="00F22984"/>
    <w:rsid w:val="00F22DCD"/>
    <w:rsid w:val="00F233DE"/>
    <w:rsid w:val="00F236A4"/>
    <w:rsid w:val="00F23E4A"/>
    <w:rsid w:val="00F244FF"/>
    <w:rsid w:val="00F24915"/>
    <w:rsid w:val="00F24AE2"/>
    <w:rsid w:val="00F24B30"/>
    <w:rsid w:val="00F25489"/>
    <w:rsid w:val="00F257F4"/>
    <w:rsid w:val="00F25E32"/>
    <w:rsid w:val="00F25FDC"/>
    <w:rsid w:val="00F26057"/>
    <w:rsid w:val="00F26991"/>
    <w:rsid w:val="00F26B65"/>
    <w:rsid w:val="00F26C67"/>
    <w:rsid w:val="00F278F8"/>
    <w:rsid w:val="00F27945"/>
    <w:rsid w:val="00F27DA1"/>
    <w:rsid w:val="00F3006C"/>
    <w:rsid w:val="00F302D1"/>
    <w:rsid w:val="00F30491"/>
    <w:rsid w:val="00F30C58"/>
    <w:rsid w:val="00F32011"/>
    <w:rsid w:val="00F32203"/>
    <w:rsid w:val="00F32540"/>
    <w:rsid w:val="00F32984"/>
    <w:rsid w:val="00F331BB"/>
    <w:rsid w:val="00F3344B"/>
    <w:rsid w:val="00F3349B"/>
    <w:rsid w:val="00F3369A"/>
    <w:rsid w:val="00F337D5"/>
    <w:rsid w:val="00F33FEA"/>
    <w:rsid w:val="00F34307"/>
    <w:rsid w:val="00F34561"/>
    <w:rsid w:val="00F34EE5"/>
    <w:rsid w:val="00F3548D"/>
    <w:rsid w:val="00F35A18"/>
    <w:rsid w:val="00F35EAB"/>
    <w:rsid w:val="00F35F72"/>
    <w:rsid w:val="00F36DB9"/>
    <w:rsid w:val="00F36FB9"/>
    <w:rsid w:val="00F37182"/>
    <w:rsid w:val="00F37365"/>
    <w:rsid w:val="00F37581"/>
    <w:rsid w:val="00F3761D"/>
    <w:rsid w:val="00F37808"/>
    <w:rsid w:val="00F379E7"/>
    <w:rsid w:val="00F37E98"/>
    <w:rsid w:val="00F40206"/>
    <w:rsid w:val="00F40BC5"/>
    <w:rsid w:val="00F40D8B"/>
    <w:rsid w:val="00F41007"/>
    <w:rsid w:val="00F4167C"/>
    <w:rsid w:val="00F41785"/>
    <w:rsid w:val="00F41A2A"/>
    <w:rsid w:val="00F41BB0"/>
    <w:rsid w:val="00F42093"/>
    <w:rsid w:val="00F4209A"/>
    <w:rsid w:val="00F423B4"/>
    <w:rsid w:val="00F43026"/>
    <w:rsid w:val="00F43089"/>
    <w:rsid w:val="00F43131"/>
    <w:rsid w:val="00F4316B"/>
    <w:rsid w:val="00F435E1"/>
    <w:rsid w:val="00F43A75"/>
    <w:rsid w:val="00F43EA1"/>
    <w:rsid w:val="00F4444B"/>
    <w:rsid w:val="00F44695"/>
    <w:rsid w:val="00F44889"/>
    <w:rsid w:val="00F44FE8"/>
    <w:rsid w:val="00F45199"/>
    <w:rsid w:val="00F453EF"/>
    <w:rsid w:val="00F45596"/>
    <w:rsid w:val="00F45C30"/>
    <w:rsid w:val="00F45C44"/>
    <w:rsid w:val="00F46ADF"/>
    <w:rsid w:val="00F47051"/>
    <w:rsid w:val="00F504DE"/>
    <w:rsid w:val="00F5051D"/>
    <w:rsid w:val="00F516B9"/>
    <w:rsid w:val="00F51C89"/>
    <w:rsid w:val="00F5226A"/>
    <w:rsid w:val="00F523AB"/>
    <w:rsid w:val="00F52745"/>
    <w:rsid w:val="00F52F83"/>
    <w:rsid w:val="00F531F9"/>
    <w:rsid w:val="00F534F5"/>
    <w:rsid w:val="00F53ADF"/>
    <w:rsid w:val="00F540D5"/>
    <w:rsid w:val="00F54A08"/>
    <w:rsid w:val="00F5502A"/>
    <w:rsid w:val="00F5571C"/>
    <w:rsid w:val="00F55819"/>
    <w:rsid w:val="00F565BE"/>
    <w:rsid w:val="00F566E0"/>
    <w:rsid w:val="00F56831"/>
    <w:rsid w:val="00F56AE7"/>
    <w:rsid w:val="00F5735F"/>
    <w:rsid w:val="00F57491"/>
    <w:rsid w:val="00F57690"/>
    <w:rsid w:val="00F576C0"/>
    <w:rsid w:val="00F57B6C"/>
    <w:rsid w:val="00F57D61"/>
    <w:rsid w:val="00F600BA"/>
    <w:rsid w:val="00F60470"/>
    <w:rsid w:val="00F60BE1"/>
    <w:rsid w:val="00F60D3E"/>
    <w:rsid w:val="00F611C3"/>
    <w:rsid w:val="00F61800"/>
    <w:rsid w:val="00F61D26"/>
    <w:rsid w:val="00F61F72"/>
    <w:rsid w:val="00F621D4"/>
    <w:rsid w:val="00F6257A"/>
    <w:rsid w:val="00F62B97"/>
    <w:rsid w:val="00F63336"/>
    <w:rsid w:val="00F63CA2"/>
    <w:rsid w:val="00F63E9B"/>
    <w:rsid w:val="00F6443F"/>
    <w:rsid w:val="00F646B4"/>
    <w:rsid w:val="00F64CFE"/>
    <w:rsid w:val="00F64F96"/>
    <w:rsid w:val="00F65306"/>
    <w:rsid w:val="00F65357"/>
    <w:rsid w:val="00F661B8"/>
    <w:rsid w:val="00F664BC"/>
    <w:rsid w:val="00F665FA"/>
    <w:rsid w:val="00F66C7C"/>
    <w:rsid w:val="00F66D8A"/>
    <w:rsid w:val="00F67496"/>
    <w:rsid w:val="00F67C63"/>
    <w:rsid w:val="00F7014A"/>
    <w:rsid w:val="00F7075B"/>
    <w:rsid w:val="00F70C24"/>
    <w:rsid w:val="00F70E5A"/>
    <w:rsid w:val="00F70E74"/>
    <w:rsid w:val="00F7148E"/>
    <w:rsid w:val="00F7182D"/>
    <w:rsid w:val="00F718D6"/>
    <w:rsid w:val="00F71949"/>
    <w:rsid w:val="00F71B94"/>
    <w:rsid w:val="00F7241A"/>
    <w:rsid w:val="00F731B8"/>
    <w:rsid w:val="00F733B1"/>
    <w:rsid w:val="00F7350E"/>
    <w:rsid w:val="00F735AE"/>
    <w:rsid w:val="00F73DDA"/>
    <w:rsid w:val="00F73E55"/>
    <w:rsid w:val="00F74004"/>
    <w:rsid w:val="00F74162"/>
    <w:rsid w:val="00F746DC"/>
    <w:rsid w:val="00F74891"/>
    <w:rsid w:val="00F74912"/>
    <w:rsid w:val="00F74B6B"/>
    <w:rsid w:val="00F75027"/>
    <w:rsid w:val="00F750B2"/>
    <w:rsid w:val="00F75308"/>
    <w:rsid w:val="00F755F0"/>
    <w:rsid w:val="00F75B6B"/>
    <w:rsid w:val="00F76333"/>
    <w:rsid w:val="00F7686D"/>
    <w:rsid w:val="00F76891"/>
    <w:rsid w:val="00F77648"/>
    <w:rsid w:val="00F779E6"/>
    <w:rsid w:val="00F77DAF"/>
    <w:rsid w:val="00F8056A"/>
    <w:rsid w:val="00F80C8B"/>
    <w:rsid w:val="00F80EB1"/>
    <w:rsid w:val="00F813E1"/>
    <w:rsid w:val="00F813ED"/>
    <w:rsid w:val="00F814BE"/>
    <w:rsid w:val="00F8156A"/>
    <w:rsid w:val="00F81726"/>
    <w:rsid w:val="00F826D7"/>
    <w:rsid w:val="00F82729"/>
    <w:rsid w:val="00F82839"/>
    <w:rsid w:val="00F829FB"/>
    <w:rsid w:val="00F829FD"/>
    <w:rsid w:val="00F83BB5"/>
    <w:rsid w:val="00F84238"/>
    <w:rsid w:val="00F844F7"/>
    <w:rsid w:val="00F84FD9"/>
    <w:rsid w:val="00F864BD"/>
    <w:rsid w:val="00F86BBE"/>
    <w:rsid w:val="00F86CF0"/>
    <w:rsid w:val="00F86FCC"/>
    <w:rsid w:val="00F8750E"/>
    <w:rsid w:val="00F87924"/>
    <w:rsid w:val="00F87DAE"/>
    <w:rsid w:val="00F90112"/>
    <w:rsid w:val="00F9071E"/>
    <w:rsid w:val="00F909C0"/>
    <w:rsid w:val="00F90DEB"/>
    <w:rsid w:val="00F90FEC"/>
    <w:rsid w:val="00F91C43"/>
    <w:rsid w:val="00F91E90"/>
    <w:rsid w:val="00F926C5"/>
    <w:rsid w:val="00F92913"/>
    <w:rsid w:val="00F92AFE"/>
    <w:rsid w:val="00F9315C"/>
    <w:rsid w:val="00F9343F"/>
    <w:rsid w:val="00F939FF"/>
    <w:rsid w:val="00F9520A"/>
    <w:rsid w:val="00F952D4"/>
    <w:rsid w:val="00F95387"/>
    <w:rsid w:val="00F96142"/>
    <w:rsid w:val="00F9639D"/>
    <w:rsid w:val="00F9654A"/>
    <w:rsid w:val="00F966D0"/>
    <w:rsid w:val="00F96877"/>
    <w:rsid w:val="00F96B95"/>
    <w:rsid w:val="00F96D87"/>
    <w:rsid w:val="00F97139"/>
    <w:rsid w:val="00FA0A76"/>
    <w:rsid w:val="00FA0C16"/>
    <w:rsid w:val="00FA0EB9"/>
    <w:rsid w:val="00FA19C3"/>
    <w:rsid w:val="00FA1A0B"/>
    <w:rsid w:val="00FA246D"/>
    <w:rsid w:val="00FA295E"/>
    <w:rsid w:val="00FA2FC3"/>
    <w:rsid w:val="00FA3098"/>
    <w:rsid w:val="00FA33EE"/>
    <w:rsid w:val="00FA3DE4"/>
    <w:rsid w:val="00FA3EF8"/>
    <w:rsid w:val="00FA3FE3"/>
    <w:rsid w:val="00FA4059"/>
    <w:rsid w:val="00FA4ABD"/>
    <w:rsid w:val="00FA4B45"/>
    <w:rsid w:val="00FA4F08"/>
    <w:rsid w:val="00FA4F29"/>
    <w:rsid w:val="00FA51E9"/>
    <w:rsid w:val="00FA52BA"/>
    <w:rsid w:val="00FA5427"/>
    <w:rsid w:val="00FA57EB"/>
    <w:rsid w:val="00FA5B4F"/>
    <w:rsid w:val="00FA5C74"/>
    <w:rsid w:val="00FA5F26"/>
    <w:rsid w:val="00FA639A"/>
    <w:rsid w:val="00FA6490"/>
    <w:rsid w:val="00FA6613"/>
    <w:rsid w:val="00FA7026"/>
    <w:rsid w:val="00FA7C2B"/>
    <w:rsid w:val="00FA7D57"/>
    <w:rsid w:val="00FB0F8C"/>
    <w:rsid w:val="00FB1259"/>
    <w:rsid w:val="00FB169E"/>
    <w:rsid w:val="00FB1A30"/>
    <w:rsid w:val="00FB2D47"/>
    <w:rsid w:val="00FB2FC3"/>
    <w:rsid w:val="00FB345C"/>
    <w:rsid w:val="00FB34A4"/>
    <w:rsid w:val="00FB38F4"/>
    <w:rsid w:val="00FB3CAA"/>
    <w:rsid w:val="00FB3DEC"/>
    <w:rsid w:val="00FB4093"/>
    <w:rsid w:val="00FB41F2"/>
    <w:rsid w:val="00FB48E9"/>
    <w:rsid w:val="00FB5039"/>
    <w:rsid w:val="00FB510B"/>
    <w:rsid w:val="00FB51D8"/>
    <w:rsid w:val="00FB54DC"/>
    <w:rsid w:val="00FB59AA"/>
    <w:rsid w:val="00FB616D"/>
    <w:rsid w:val="00FB6F33"/>
    <w:rsid w:val="00FB7803"/>
    <w:rsid w:val="00FB7ABE"/>
    <w:rsid w:val="00FB7AC8"/>
    <w:rsid w:val="00FC03CC"/>
    <w:rsid w:val="00FC0793"/>
    <w:rsid w:val="00FC0C3A"/>
    <w:rsid w:val="00FC1023"/>
    <w:rsid w:val="00FC1170"/>
    <w:rsid w:val="00FC22B1"/>
    <w:rsid w:val="00FC2B60"/>
    <w:rsid w:val="00FC325D"/>
    <w:rsid w:val="00FC38E2"/>
    <w:rsid w:val="00FC4484"/>
    <w:rsid w:val="00FC4657"/>
    <w:rsid w:val="00FC471B"/>
    <w:rsid w:val="00FC4C06"/>
    <w:rsid w:val="00FC5189"/>
    <w:rsid w:val="00FC5611"/>
    <w:rsid w:val="00FC6503"/>
    <w:rsid w:val="00FC7368"/>
    <w:rsid w:val="00FC7982"/>
    <w:rsid w:val="00FC7A45"/>
    <w:rsid w:val="00FC7B1A"/>
    <w:rsid w:val="00FC7B26"/>
    <w:rsid w:val="00FD060E"/>
    <w:rsid w:val="00FD0870"/>
    <w:rsid w:val="00FD170E"/>
    <w:rsid w:val="00FD1741"/>
    <w:rsid w:val="00FD18D6"/>
    <w:rsid w:val="00FD1FBA"/>
    <w:rsid w:val="00FD243E"/>
    <w:rsid w:val="00FD369C"/>
    <w:rsid w:val="00FD39C2"/>
    <w:rsid w:val="00FD3E4A"/>
    <w:rsid w:val="00FD4039"/>
    <w:rsid w:val="00FD4571"/>
    <w:rsid w:val="00FD49D3"/>
    <w:rsid w:val="00FD5846"/>
    <w:rsid w:val="00FD58F6"/>
    <w:rsid w:val="00FD5A11"/>
    <w:rsid w:val="00FD5D9E"/>
    <w:rsid w:val="00FD6718"/>
    <w:rsid w:val="00FD7551"/>
    <w:rsid w:val="00FD76BD"/>
    <w:rsid w:val="00FD79DF"/>
    <w:rsid w:val="00FD7C1D"/>
    <w:rsid w:val="00FD7D5C"/>
    <w:rsid w:val="00FE09E6"/>
    <w:rsid w:val="00FE0AA7"/>
    <w:rsid w:val="00FE133B"/>
    <w:rsid w:val="00FE15DD"/>
    <w:rsid w:val="00FE1846"/>
    <w:rsid w:val="00FE1B76"/>
    <w:rsid w:val="00FE1C53"/>
    <w:rsid w:val="00FE1D1E"/>
    <w:rsid w:val="00FE252B"/>
    <w:rsid w:val="00FE2E77"/>
    <w:rsid w:val="00FE3169"/>
    <w:rsid w:val="00FE3AC5"/>
    <w:rsid w:val="00FE3DA1"/>
    <w:rsid w:val="00FE3DB4"/>
    <w:rsid w:val="00FE427D"/>
    <w:rsid w:val="00FE433A"/>
    <w:rsid w:val="00FE4F88"/>
    <w:rsid w:val="00FE50B1"/>
    <w:rsid w:val="00FE5659"/>
    <w:rsid w:val="00FE6C9C"/>
    <w:rsid w:val="00FE6F69"/>
    <w:rsid w:val="00FE718C"/>
    <w:rsid w:val="00FE71D8"/>
    <w:rsid w:val="00FE7C36"/>
    <w:rsid w:val="00FF0186"/>
    <w:rsid w:val="00FF1750"/>
    <w:rsid w:val="00FF1A7A"/>
    <w:rsid w:val="00FF1B5E"/>
    <w:rsid w:val="00FF2232"/>
    <w:rsid w:val="00FF27B4"/>
    <w:rsid w:val="00FF28F6"/>
    <w:rsid w:val="00FF2948"/>
    <w:rsid w:val="00FF29B5"/>
    <w:rsid w:val="00FF30D7"/>
    <w:rsid w:val="00FF3663"/>
    <w:rsid w:val="00FF372B"/>
    <w:rsid w:val="00FF3F0F"/>
    <w:rsid w:val="00FF4576"/>
    <w:rsid w:val="00FF469F"/>
    <w:rsid w:val="00FF46DF"/>
    <w:rsid w:val="00FF4B64"/>
    <w:rsid w:val="00FF5230"/>
    <w:rsid w:val="00FF52B5"/>
    <w:rsid w:val="00FF540C"/>
    <w:rsid w:val="00FF54EF"/>
    <w:rsid w:val="00FF5769"/>
    <w:rsid w:val="00FF67BE"/>
    <w:rsid w:val="00FF687A"/>
    <w:rsid w:val="00FF6A5A"/>
    <w:rsid w:val="00FF75B5"/>
    <w:rsid w:val="00FF765A"/>
    <w:rsid w:val="00FF7828"/>
    <w:rsid w:val="00FF79FE"/>
    <w:rsid w:val="00FF7C1B"/>
    <w:rsid w:val="00FF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BB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1287C"/>
    <w:pPr>
      <w:tabs>
        <w:tab w:val="left" w:pos="397"/>
      </w:tabs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5899"/>
    <w:pPr>
      <w:keepNext/>
      <w:keepLines/>
      <w:pageBreakBefore/>
      <w:numPr>
        <w:numId w:val="1"/>
      </w:numPr>
      <w:suppressAutoHyphens/>
      <w:ind w:left="737" w:hanging="340"/>
      <w:jc w:val="left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170C8"/>
    <w:pPr>
      <w:keepLines/>
      <w:numPr>
        <w:ilvl w:val="1"/>
        <w:numId w:val="1"/>
      </w:numPr>
      <w:suppressAutoHyphens/>
      <w:spacing w:before="120" w:after="120"/>
      <w:ind w:firstLine="56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2170C8"/>
    <w:pPr>
      <w:numPr>
        <w:ilvl w:val="2"/>
        <w:numId w:val="1"/>
      </w:numPr>
      <w:spacing w:before="120" w:after="120"/>
      <w:ind w:firstLine="794"/>
      <w:outlineLvl w:val="2"/>
    </w:pPr>
    <w:rPr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E5FBF"/>
    <w:pPr>
      <w:keepNext/>
      <w:keepLines/>
      <w:ind w:firstLine="0"/>
      <w:outlineLvl w:val="3"/>
    </w:pPr>
    <w:rPr>
      <w:rFonts w:eastAsiaTheme="majorEastAsia" w:cstheme="majorBidi"/>
      <w:bCs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F10D5"/>
  </w:style>
  <w:style w:type="paragraph" w:styleId="Stopka">
    <w:name w:val="footer"/>
    <w:basedOn w:val="Normalny"/>
    <w:link w:val="StopkaZnak"/>
    <w:uiPriority w:val="99"/>
    <w:unhideWhenUsed/>
    <w:rsid w:val="008F10D5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F10D5"/>
  </w:style>
  <w:style w:type="character" w:customStyle="1" w:styleId="Nagwek1Znak">
    <w:name w:val="Nagłówek 1 Znak"/>
    <w:basedOn w:val="Domylnaczcionkaakapitu"/>
    <w:link w:val="Nagwek1"/>
    <w:uiPriority w:val="9"/>
    <w:rsid w:val="00875899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B104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104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2170C8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170C8"/>
    <w:rPr>
      <w:rFonts w:ascii="Times New Roman" w:hAnsi="Times New Roman"/>
      <w:b/>
      <w:bCs/>
      <w:sz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81C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1CE8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B5D40"/>
    <w:pPr>
      <w:ind w:left="720"/>
      <w:contextualSpacing/>
    </w:pPr>
  </w:style>
  <w:style w:type="numbering" w:customStyle="1" w:styleId="Styl1">
    <w:name w:val="Styl1"/>
    <w:uiPriority w:val="99"/>
    <w:rsid w:val="00FE3AC5"/>
    <w:pPr>
      <w:numPr>
        <w:numId w:val="2"/>
      </w:numPr>
    </w:pPr>
  </w:style>
  <w:style w:type="numbering" w:customStyle="1" w:styleId="Styl10">
    <w:name w:val="Styl1"/>
    <w:next w:val="Styl1"/>
    <w:uiPriority w:val="99"/>
    <w:rsid w:val="00FE3AC5"/>
  </w:style>
  <w:style w:type="paragraph" w:styleId="Spistreci2">
    <w:name w:val="toc 2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397"/>
      <w:jc w:val="left"/>
    </w:pPr>
    <w:rPr>
      <w:rFonts w:cstheme="minorHAnsi"/>
      <w:bCs/>
      <w:szCs w:val="2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jc w:val="left"/>
    </w:pPr>
    <w:rPr>
      <w:bCs/>
      <w:caps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34EE6"/>
    <w:pPr>
      <w:tabs>
        <w:tab w:val="clear" w:pos="397"/>
      </w:tabs>
      <w:ind w:left="794"/>
      <w:jc w:val="left"/>
    </w:pPr>
    <w:rPr>
      <w:rFonts w:cstheme="minorHAnsi"/>
      <w:szCs w:val="20"/>
    </w:rPr>
  </w:style>
  <w:style w:type="character" w:styleId="Hipercze">
    <w:name w:val="Hyperlink"/>
    <w:basedOn w:val="Domylnaczcionkaakapitu"/>
    <w:uiPriority w:val="99"/>
    <w:unhideWhenUsed/>
    <w:rsid w:val="000F36B6"/>
    <w:rPr>
      <w:color w:val="0000FF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B64A62"/>
    <w:rPr>
      <w:color w:val="808080"/>
    </w:rPr>
  </w:style>
  <w:style w:type="paragraph" w:styleId="Legenda">
    <w:name w:val="caption"/>
    <w:basedOn w:val="Normalny"/>
    <w:next w:val="Normalny"/>
    <w:link w:val="LegendaZnak"/>
    <w:autoRedefine/>
    <w:uiPriority w:val="35"/>
    <w:unhideWhenUsed/>
    <w:qFormat/>
    <w:rsid w:val="001009F7"/>
    <w:pPr>
      <w:keepNext/>
      <w:spacing w:after="240" w:line="240" w:lineRule="auto"/>
      <w:ind w:firstLine="0"/>
      <w:jc w:val="center"/>
    </w:pPr>
    <w:rPr>
      <w:bCs/>
      <w:sz w:val="20"/>
      <w:szCs w:val="18"/>
    </w:rPr>
  </w:style>
  <w:style w:type="table" w:styleId="Tabela-Siatka">
    <w:name w:val="Table Grid"/>
    <w:basedOn w:val="Standardowy"/>
    <w:uiPriority w:val="59"/>
    <w:rsid w:val="005F0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nyWeb">
    <w:name w:val="Normal (Web)"/>
    <w:basedOn w:val="Normalny"/>
    <w:uiPriority w:val="99"/>
    <w:semiHidden/>
    <w:unhideWhenUsed/>
    <w:rsid w:val="005870F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A0992"/>
    <w:pPr>
      <w:pageBreakBefore w:val="0"/>
      <w:numPr>
        <w:numId w:val="0"/>
      </w:numPr>
      <w:tabs>
        <w:tab w:val="clear" w:pos="397"/>
      </w:tabs>
      <w:suppressAutoHyphens w:val="0"/>
      <w:spacing w:before="480" w:line="276" w:lineRule="auto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4">
    <w:name w:val="toc 4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EB616A"/>
    <w:pPr>
      <w:tabs>
        <w:tab w:val="clear" w:pos="397"/>
      </w:tabs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56D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56D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56D3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56D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56D3"/>
    <w:rPr>
      <w:rFonts w:ascii="Times New Roman" w:hAnsi="Times New Roman"/>
      <w:b/>
      <w:bCs/>
      <w:sz w:val="20"/>
      <w:szCs w:val="20"/>
    </w:rPr>
  </w:style>
  <w:style w:type="paragraph" w:styleId="Bibliografia">
    <w:name w:val="Bibliography"/>
    <w:basedOn w:val="Normalny"/>
    <w:next w:val="Normalny"/>
    <w:uiPriority w:val="37"/>
    <w:unhideWhenUsed/>
    <w:rsid w:val="00915B0D"/>
  </w:style>
  <w:style w:type="character" w:customStyle="1" w:styleId="Nagwek4Znak">
    <w:name w:val="Nagłówek 4 Znak"/>
    <w:basedOn w:val="Domylnaczcionkaakapitu"/>
    <w:link w:val="Nagwek4"/>
    <w:uiPriority w:val="9"/>
    <w:rsid w:val="00BE5FB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dotabel">
    <w:name w:val="do_tabel"/>
    <w:basedOn w:val="Legenda"/>
    <w:next w:val="Normalny"/>
    <w:autoRedefine/>
    <w:qFormat/>
    <w:rsid w:val="00D00D1B"/>
    <w:pPr>
      <w:spacing w:after="1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5357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535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5357"/>
    <w:rPr>
      <w:vertAlign w:val="superscript"/>
    </w:rPr>
  </w:style>
  <w:style w:type="paragraph" w:customStyle="1" w:styleId="Tabele">
    <w:name w:val="Tabele"/>
    <w:basedOn w:val="Legenda"/>
    <w:link w:val="TabeleZnak"/>
    <w:qFormat/>
    <w:rsid w:val="002F5208"/>
    <w:pPr>
      <w:spacing w:after="120"/>
      <w:jc w:val="left"/>
    </w:pPr>
  </w:style>
  <w:style w:type="character" w:customStyle="1" w:styleId="LegendaZnak">
    <w:name w:val="Legenda Znak"/>
    <w:basedOn w:val="Domylnaczcionkaakapitu"/>
    <w:link w:val="Legenda"/>
    <w:uiPriority w:val="35"/>
    <w:rsid w:val="001009F7"/>
    <w:rPr>
      <w:rFonts w:ascii="Times New Roman" w:hAnsi="Times New Roman"/>
      <w:bCs/>
      <w:sz w:val="20"/>
      <w:szCs w:val="18"/>
    </w:rPr>
  </w:style>
  <w:style w:type="character" w:customStyle="1" w:styleId="TabeleZnak">
    <w:name w:val="Tabele Znak"/>
    <w:basedOn w:val="LegendaZnak"/>
    <w:link w:val="Tabele"/>
    <w:rsid w:val="002F5208"/>
    <w:rPr>
      <w:rFonts w:ascii="Times New Roman" w:hAnsi="Times New Roman"/>
      <w:bCs/>
      <w:sz w:val="20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07B8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07B8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07B8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991AC9"/>
    <w:rPr>
      <w:color w:val="800080" w:themeColor="followedHyperlink"/>
      <w:u w:val="single"/>
    </w:rPr>
  </w:style>
  <w:style w:type="paragraph" w:customStyle="1" w:styleId="TableParagraph">
    <w:name w:val="Table Paragraph"/>
    <w:basedOn w:val="Normalny"/>
    <w:uiPriority w:val="1"/>
    <w:qFormat/>
    <w:rsid w:val="004F0D08"/>
    <w:pPr>
      <w:widowControl w:val="0"/>
      <w:tabs>
        <w:tab w:val="clear" w:pos="397"/>
      </w:tabs>
      <w:spacing w:line="240" w:lineRule="auto"/>
      <w:ind w:firstLine="0"/>
      <w:jc w:val="left"/>
    </w:pPr>
    <w:rPr>
      <w:rFonts w:ascii="Calibri" w:eastAsia="Calibri" w:hAnsi="Calibri" w:cs="Times New Roman"/>
      <w:sz w:val="22"/>
      <w:lang w:val="en-US"/>
    </w:rPr>
  </w:style>
  <w:style w:type="paragraph" w:styleId="Tekstpodstawowy">
    <w:name w:val="Body Text"/>
    <w:basedOn w:val="Normalny"/>
    <w:link w:val="TekstpodstawowyZnak"/>
    <w:rsid w:val="002C52FD"/>
    <w:pPr>
      <w:tabs>
        <w:tab w:val="clear" w:pos="397"/>
      </w:tabs>
      <w:ind w:firstLine="0"/>
      <w:jc w:val="left"/>
    </w:pPr>
    <w:rPr>
      <w:rFonts w:eastAsia="Times New Roman" w:cs="Times New Roman"/>
      <w:b/>
      <w:bCs/>
      <w:szCs w:val="18"/>
      <w:lang w:val="x-none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2C52FD"/>
    <w:rPr>
      <w:rFonts w:ascii="Times New Roman" w:eastAsia="Times New Roman" w:hAnsi="Times New Roman" w:cs="Times New Roman"/>
      <w:b/>
      <w:bCs/>
      <w:sz w:val="24"/>
      <w:szCs w:val="18"/>
      <w:lang w:val="x-none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37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6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718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hyperlink" Target="https://drafts.csswg.org/css-cascade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pl.wikipedia.org/wiki/Visual_Studio_Code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www.mongodb.com/mern-stack" TargetMode="External"/><Relationship Id="rId108" Type="http://schemas.openxmlformats.org/officeDocument/2006/relationships/hyperlink" Target="https://aldent.lublin.pl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developer.mozilla.org/pl/docs/Glossary/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www.znanylekarz.pl/" TargetMode="External"/><Relationship Id="rId101" Type="http://schemas.openxmlformats.org/officeDocument/2006/relationships/hyperlink" Target="https://dentilab.eu/rezerwacja-wizyty-stomatolog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www.medianauka.pl/document-object-model-DOM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www.cnbc.com/2019/10/21/how-bolt-ceo-markus-villig-became-europes-youngest-unicorn-founder.html" TargetMode="External"/><Relationship Id="rId104" Type="http://schemas.openxmlformats.org/officeDocument/2006/relationships/hyperlink" Target="https://developer.mozilla.org/pl/docs/Web/JavaScrip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arie-stomatologia.pl/uslugi/rezerwuj-wizyte/" TargetMode="External"/><Relationship Id="rId105" Type="http://schemas.openxmlformats.org/officeDocument/2006/relationships/hyperlink" Target="https://developer.mozilla.org/pl/docs/Learn/Server-side/Express_Nodejs/Introduction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://prawo-medyczne.info/dokumentacja-medyczna-2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l\AppData\Roaming\Microsoft\Szablony\szablon_in&#380;ynierka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Tsu14</b:Tag>
    <b:SourceType>Book</b:SourceType>
    <b:Guid>{F71F7795-92C8-4DB3-BEC7-14E02241A598}</b:Guid>
    <b:Author>
      <b:Author>
        <b:NameList>
          <b:Person>
            <b:Last>Tsuge</b:Last>
            <b:First>Hideki</b:First>
          </b:Person>
        </b:NameList>
      </b:Author>
    </b:Author>
    <b:Title>Nanobubbles - fundamentals and applications</b:Title>
    <b:Year>2014</b:Year>
    <b:Publisher>CRC Press</b:Publisher>
    <b:RefOrder>1</b:RefOrder>
  </b:Source>
</b:Sources>
</file>

<file path=customXml/itemProps1.xml><?xml version="1.0" encoding="utf-8"?>
<ds:datastoreItem xmlns:ds="http://schemas.openxmlformats.org/officeDocument/2006/customXml" ds:itemID="{C91BADCA-4C90-48DC-9404-8133239FD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szablon_inżynierka1.dotx</Template>
  <TotalTime>5362</TotalTime>
  <Pages>83</Pages>
  <Words>14209</Words>
  <Characters>85257</Characters>
  <Application>Microsoft Office Word</Application>
  <DocSecurity>0</DocSecurity>
  <Lines>710</Lines>
  <Paragraphs>198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Kamil Szalast</dc:creator>
  <cp:lastModifiedBy>Kamil Szalast</cp:lastModifiedBy>
  <cp:revision>3504</cp:revision>
  <cp:lastPrinted>2021-11-01T14:12:00Z</cp:lastPrinted>
  <dcterms:created xsi:type="dcterms:W3CDTF">2022-01-19T23:11:00Z</dcterms:created>
  <dcterms:modified xsi:type="dcterms:W3CDTF">2022-02-17T15:09:00Z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d0183510-2775-36bf-a60d-1b42d1ad3931</vt:lpwstr>
  </property>
  <property fmtid="{D5CDD505-2E9C-101B-9397-08002B2CF9AE}" pid="4" name="Mendeley Citation Style_1">
    <vt:lpwstr>http://csl.mendeley.com/styles/517748561/apa-9</vt:lpwstr>
  </property>
  <property fmtid="{D5CDD505-2E9C-101B-9397-08002B2CF9AE}" pid="5" name="Mendeley Recent Style Id 0_1">
    <vt:lpwstr>http://www.zotero.org/styles/alergologia-polska-polish-journal-of-allergology</vt:lpwstr>
  </property>
  <property fmtid="{D5CDD505-2E9C-101B-9397-08002B2CF9AE}" pid="6" name="Mendeley Recent Style Name 0_1">
    <vt:lpwstr>Alergologia Polska- Polish Journal of Allergology</vt:lpwstr>
  </property>
  <property fmtid="{D5CDD505-2E9C-101B-9397-08002B2CF9AE}" pid="7" name="Mendeley Recent Style Id 1_1">
    <vt:lpwstr>http://www.zotero.org/styles/american-medical-association</vt:lpwstr>
  </property>
  <property fmtid="{D5CDD505-2E9C-101B-9397-08002B2CF9AE}" pid="8" name="Mendeley Recent Style Name 1_1">
    <vt:lpwstr>American Medical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http://csl.mendeley.com/styles/517748561/apa-9</vt:lpwstr>
  </property>
  <property fmtid="{D5CDD505-2E9C-101B-9397-08002B2CF9AE}" pid="12" name="Mendeley Recent Style Name 3_1">
    <vt:lpwstr>American Psychological Association 7th edition - Kamil Szalast</vt:lpwstr>
  </property>
  <property fmtid="{D5CDD505-2E9C-101B-9397-08002B2CF9AE}" pid="13" name="Mendeley Recent Style Id 4_1">
    <vt:lpwstr>http://csl.mendeley.com/styles/517748561/apa-12</vt:lpwstr>
  </property>
  <property fmtid="{D5CDD505-2E9C-101B-9397-08002B2CF9AE}" pid="14" name="Mendeley Recent Style Name 4_1">
    <vt:lpwstr>American Psychological Association 7th edition - Kamil Szalast</vt:lpwstr>
  </property>
  <property fmtid="{D5CDD505-2E9C-101B-9397-08002B2CF9AE}" pid="15" name="Mendeley Recent Style Id 5_1">
    <vt:lpwstr>http://csl.mendeley.com/styles/517748561/apa-10</vt:lpwstr>
  </property>
  <property fmtid="{D5CDD505-2E9C-101B-9397-08002B2CF9AE}" pid="16" name="Mendeley Recent Style Name 5_1">
    <vt:lpwstr>American Psychological Association 7th edition - Kamil Szalast</vt:lpwstr>
  </property>
  <property fmtid="{D5CDD505-2E9C-101B-9397-08002B2CF9AE}" pid="17" name="Mendeley Recent Style Id 6_1">
    <vt:lpwstr>http://www.zotero.org/styles/american-sociological-association</vt:lpwstr>
  </property>
  <property fmtid="{D5CDD505-2E9C-101B-9397-08002B2CF9AE}" pid="18" name="Mendeley Recent Style Name 6_1">
    <vt:lpwstr>American Sociological Association</vt:lpwstr>
  </property>
  <property fmtid="{D5CDD505-2E9C-101B-9397-08002B2CF9AE}" pid="19" name="Mendeley Recent Style Id 7_1">
    <vt:lpwstr>http://www.zotero.org/styles/biuletyn-polskiego-towarzystwa-jezykoznawczego</vt:lpwstr>
  </property>
  <property fmtid="{D5CDD505-2E9C-101B-9397-08002B2CF9AE}" pid="20" name="Mendeley Recent Style Name 7_1">
    <vt:lpwstr>Biuletyn Polskiego Towarzystwa Językoznawczego (Polish)</vt:lpwstr>
  </property>
  <property fmtid="{D5CDD505-2E9C-101B-9397-08002B2CF9AE}" pid="21" name="Mendeley Recent Style Id 8_1">
    <vt:lpwstr>http://csl.mendeley.com/styles/517748561/KamilSzalastv2</vt:lpwstr>
  </property>
  <property fmtid="{D5CDD505-2E9C-101B-9397-08002B2CF9AE}" pid="22" name="Mendeley Recent Style Name 8_1">
    <vt:lpwstr>Elsevier - Vancouver - Kamil Szalast</vt:lpwstr>
  </property>
  <property fmtid="{D5CDD505-2E9C-101B-9397-08002B2CF9AE}" pid="23" name="Mendeley Recent Style Id 9_1">
    <vt:lpwstr>http://www.zotero.org/styles/ieee</vt:lpwstr>
  </property>
  <property fmtid="{D5CDD505-2E9C-101B-9397-08002B2CF9AE}" pid="24" name="Mendeley Recent Style Name 9_1">
    <vt:lpwstr>IEEE</vt:lpwstr>
  </property>
</Properties>
</file>