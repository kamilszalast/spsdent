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3360AD56" w:rsidR="00EC3F6C" w:rsidRPr="00DA18AA" w:rsidRDefault="00612046" w:rsidP="00612046">
      <w:pPr>
        <w:spacing w:after="320"/>
        <w:ind w:firstLine="0"/>
        <w:rPr>
          <w:b/>
        </w:rPr>
      </w:pPr>
      <w:r>
        <w:rPr>
          <w:b/>
          <w:noProof/>
          <w:lang w:eastAsia="pl-PL"/>
        </w:rPr>
        <w:drawing>
          <wp:inline distT="0" distB="0" distL="0" distR="0" wp14:anchorId="22761D84" wp14:editId="49D0BDC2">
            <wp:extent cx="5760000" cy="1476000"/>
            <wp:effectExtent l="0" t="0" r="0" b="0"/>
            <wp:docPr id="55" name="Obraz 55" descr="C:\Users\User\AppData\Local\Temp\MicrosoftEdgeDownloads\5b2204fc-fb52-434b-b7c3-895445819742\we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MicrosoftEdgeDownloads\5b2204fc-fb52-434b-b7c3-895445819742\wei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>Maciej Sulenta</w:t>
            </w:r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Kamil Szalast</w:t>
            </w:r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>dr Mariusz Dzieńkowski</w:t>
            </w:r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CC4F23">
      <w:pPr>
        <w:ind w:firstLine="0"/>
        <w:jc w:val="left"/>
      </w:pPr>
    </w:p>
    <w:p w14:paraId="24DFA2EB" w14:textId="77777777" w:rsidR="00AB364A" w:rsidRDefault="00AB364A" w:rsidP="00177F87">
      <w:pPr>
        <w:jc w:val="left"/>
        <w:sectPr w:rsidR="00AB364A" w:rsidSect="00BD3581">
          <w:footerReference w:type="first" r:id="rId10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67532484" w14:textId="77777777" w:rsidR="00C738A4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C738A4">
        <w:rPr>
          <w:noProof/>
        </w:rPr>
        <w:t>Streszczenie</w:t>
      </w:r>
      <w:r w:rsidR="00C738A4">
        <w:rPr>
          <w:noProof/>
        </w:rPr>
        <w:tab/>
      </w:r>
      <w:r w:rsidR="00C738A4">
        <w:rPr>
          <w:noProof/>
        </w:rPr>
        <w:fldChar w:fldCharType="begin"/>
      </w:r>
      <w:r w:rsidR="00C738A4">
        <w:rPr>
          <w:noProof/>
        </w:rPr>
        <w:instrText xml:space="preserve"> PAGEREF _Toc96004200 \h </w:instrText>
      </w:r>
      <w:r w:rsidR="00C738A4">
        <w:rPr>
          <w:noProof/>
        </w:rPr>
      </w:r>
      <w:r w:rsidR="00C738A4">
        <w:rPr>
          <w:noProof/>
        </w:rPr>
        <w:fldChar w:fldCharType="separate"/>
      </w:r>
      <w:r w:rsidR="00C738A4">
        <w:rPr>
          <w:noProof/>
        </w:rPr>
        <w:t>4</w:t>
      </w:r>
      <w:r w:rsidR="00C738A4">
        <w:rPr>
          <w:noProof/>
        </w:rPr>
        <w:fldChar w:fldCharType="end"/>
      </w:r>
    </w:p>
    <w:p w14:paraId="7BACD243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0B4D47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A056DD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E312D5B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FA5EA6D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B1F46DE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9EE8273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E0F3A6A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940B6AB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2ACA6DF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48A904E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2CECB44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258BBC2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127C2F7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D6F4E21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2151E02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F2CFA49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B8A87E8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C8C8A67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6A650F6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57CA20A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9614E13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4FCECB9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6122310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0D7FCF2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90FAB7A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323FD0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7C6D5E6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2088908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C7DE5C0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4E3DBAE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46F6F64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2110640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229A490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29ADD96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7A33A2F3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29FF2DDA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D8EDB7D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C871557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54A76A8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24B6F2E2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9909881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5B373C84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711981DF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7A9833C1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3C067B1C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5FADAEB9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514C8F9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875899">
      <w:pPr>
        <w:pStyle w:val="Nagwek1"/>
        <w:numPr>
          <w:ilvl w:val="0"/>
          <w:numId w:val="0"/>
        </w:numPr>
        <w:ind w:left="397"/>
      </w:pPr>
      <w:bookmarkStart w:id="0" w:name="_Toc96004200"/>
      <w:r>
        <w:lastRenderedPageBreak/>
        <w:t>Streszczenie</w:t>
      </w:r>
      <w:bookmarkEnd w:id="0"/>
    </w:p>
    <w:p w14:paraId="666A0BEA" w14:textId="398A1BFF" w:rsidR="00814132" w:rsidRDefault="00BD7F9F" w:rsidP="00B1564A">
      <w:r>
        <w:t xml:space="preserve">Obecnie </w:t>
      </w:r>
      <w:r w:rsidR="00A142BA">
        <w:t xml:space="preserve">systemy zarządzania placówkami medycznymi </w:t>
      </w:r>
      <w:r w:rsidR="004F6F2B">
        <w:t xml:space="preserve">są nieustannie modernizowane. </w:t>
      </w:r>
      <w:r w:rsidR="005458AC">
        <w:t>D</w:t>
      </w:r>
      <w:r w:rsidR="0000077B">
        <w:t xml:space="preserve">otychczasowe sposoby </w:t>
      </w:r>
      <w:r w:rsidR="004A670E">
        <w:t>prowadzenia</w:t>
      </w:r>
      <w:r w:rsidR="0000077B">
        <w:t xml:space="preserve"> </w:t>
      </w:r>
      <w:r w:rsidR="00B6538A">
        <w:t>dokumentacji medycznej oraz grafiku przyjęć poszczególnych lekarzy specjalistów</w:t>
      </w:r>
      <w:r w:rsidR="00FC2B60">
        <w:t xml:space="preserve"> </w:t>
      </w:r>
      <w:r w:rsidR="00533F16">
        <w:t>zamieniają swoją formę z papierowej na elektroniczną.</w:t>
      </w:r>
      <w:r w:rsidR="0079169F">
        <w:t xml:space="preserve"> </w:t>
      </w:r>
      <w:r w:rsidR="0016615F">
        <w:t>Niesie to za sobą szereg usprawnień</w:t>
      </w:r>
      <w:r w:rsidR="00984B8D">
        <w:t xml:space="preserve"> </w:t>
      </w:r>
      <w:r w:rsidR="00D273B9">
        <w:t xml:space="preserve">i pozwala </w:t>
      </w:r>
      <w:r w:rsidR="005C7F7B">
        <w:t>pracownikom</w:t>
      </w:r>
      <w:r w:rsidR="00D273B9">
        <w:t xml:space="preserve"> odpowiedzialnym za rejestrację wizyt na zwiększenie produktywnoś</w:t>
      </w:r>
      <w:r w:rsidR="009E35DA">
        <w:t>ci przy mniejszym nakładzie pracy.</w:t>
      </w:r>
    </w:p>
    <w:p w14:paraId="244F7DDE" w14:textId="2DD6EC3F" w:rsidR="00670D62" w:rsidRDefault="00670D62" w:rsidP="00FF5769">
      <w:r>
        <w:t>Autorzy niniejszego opracowania przeprowadzając analizę rynku rozpoznali potrzebę utworzenia systemu wspomagającego zarządza</w:t>
      </w:r>
      <w:r w:rsidR="000568BC">
        <w:t>nie gabinetem stomatologicznym.</w:t>
      </w:r>
      <w:r w:rsidR="00FF5769">
        <w:t xml:space="preserve"> </w:t>
      </w:r>
      <w:r w:rsidR="00411B41">
        <w:t>Wspomniany system miałby na celu usprawnienie sposobu rezerwacji w</w:t>
      </w:r>
      <w:r w:rsidR="000568BC">
        <w:t>izyt stomatologicznych zarówno przez pacjentów jak i przez osobę obejmującą funkcję rejestratorki placówki medycznej.</w:t>
      </w:r>
    </w:p>
    <w:p w14:paraId="46C4AB82" w14:textId="2D5DEE82" w:rsidR="00200858" w:rsidRDefault="00200858" w:rsidP="00FF5769">
      <w:r>
        <w:t xml:space="preserve">Uznano zatem, iż najlepszym rozwiązaniem będzie aplikacja internetowa, będąca jednocześnie wizytówką </w:t>
      </w:r>
      <w:r w:rsidR="009365B8">
        <w:t xml:space="preserve">przykładowej </w:t>
      </w:r>
      <w:r w:rsidR="000A2558">
        <w:t>kliniki stomatologicznej.</w:t>
      </w:r>
    </w:p>
    <w:p w14:paraId="665735C2" w14:textId="2E8C1B6B" w:rsidR="00AB6559" w:rsidRDefault="00AB6559" w:rsidP="00FF5769">
      <w:r>
        <w:t xml:space="preserve">Główną funkcjonalnością </w:t>
      </w:r>
      <w:r w:rsidR="0023750B">
        <w:t>projektowanej aplikacji będzie więc system rezerwacji wizyt stomatologicznych, do którego dostęp będą mieli użytkownicy o trzech rodzajach uprawnień (pacjent, lekarz, administrator).</w:t>
      </w:r>
      <w:r w:rsidR="001408E7">
        <w:t xml:space="preserve"> Pacjenci będą mieli możliwość rezerwowania wizyt oraz anulowania rezerwacji, lekarze będą mogli </w:t>
      </w:r>
      <w:r w:rsidR="001F258D">
        <w:t>usuwać rezerwację lub zmieniać jej status</w:t>
      </w:r>
      <w:r w:rsidR="00F47773">
        <w:t xml:space="preserve"> z </w:t>
      </w:r>
      <w:r w:rsidR="001408E7">
        <w:t>aktywnej na zarchiwizowaną</w:t>
      </w:r>
      <w:r w:rsidR="00F41785">
        <w:t>. A</w:t>
      </w:r>
      <w:r w:rsidR="001408E7">
        <w:t>dministrator</w:t>
      </w:r>
      <w:r w:rsidR="00F41785">
        <w:t xml:space="preserve"> z kolei,</w:t>
      </w:r>
      <w:r w:rsidR="001408E7">
        <w:t xml:space="preserve"> bę</w:t>
      </w:r>
      <w:r w:rsidR="003F7DD6">
        <w:t>dzie posiadał uprawnienia do dogłębnej modyfikacji zawartości serwisu oraz zarządzania aplikacją internetową.</w:t>
      </w:r>
    </w:p>
    <w:p w14:paraId="6850D37F" w14:textId="2C5BD994" w:rsidR="00185D45" w:rsidRDefault="009F3463" w:rsidP="00FF5769">
      <w:r>
        <w:t xml:space="preserve">Zaimplementowany system informatyczny został wykonany za pomocą nowoczesnego stosu technologicznego o nazwie MERN. </w:t>
      </w:r>
      <w:r w:rsidR="00AF3F24">
        <w:t>Skrótowiec ten oznacza odpowiednio MongoDB (obiektowy system bazodanowy), Express</w:t>
      </w:r>
      <w:r w:rsidR="009454C0">
        <w:t>(</w:t>
      </w:r>
      <w:r w:rsidR="000D4DA4">
        <w:t>szkielet programistyczny języka JavaScript odpowiedzialny za stronę serwera</w:t>
      </w:r>
      <w:r w:rsidR="009454C0">
        <w:t>)</w:t>
      </w:r>
      <w:r w:rsidR="00AF3F24">
        <w:t>, React.JS</w:t>
      </w:r>
      <w:r w:rsidR="00D61C8A">
        <w:t xml:space="preserve"> (szkielet programistyczny języka JavaScript odpowiedzialny za stroną klienta)</w:t>
      </w:r>
      <w:r w:rsidR="00AF3F24">
        <w:t>, Node.JS</w:t>
      </w:r>
      <w:r w:rsidR="00B11E9C">
        <w:t xml:space="preserve"> (platforma serwerowa języka JavaScript)</w:t>
      </w:r>
      <w:r w:rsidR="00AF3F24">
        <w:t>.</w:t>
      </w:r>
    </w:p>
    <w:p w14:paraId="38FACF02" w14:textId="3AF2CFA3" w:rsidR="00AA4636" w:rsidRPr="00814132" w:rsidRDefault="00AA4636" w:rsidP="00FF5769">
      <w:r>
        <w:t>Na główne elementy niniejszej pracy inżynierskiej składają się projekt, implementacja oraz przeprowadzone testy manualne.</w:t>
      </w:r>
      <w:r w:rsidR="00736A59">
        <w:t xml:space="preserve"> </w:t>
      </w:r>
      <w:r w:rsidR="001D442D">
        <w:t xml:space="preserve">Rezultatem wykonanej pracy jest kompletna aplikacja internetowa, zawierająca wszystkie </w:t>
      </w:r>
      <w:r w:rsidR="009F3C47">
        <w:t>zaplanowane</w:t>
      </w:r>
      <w:r w:rsidR="001D442D">
        <w:t xml:space="preserve"> </w:t>
      </w:r>
      <w:r w:rsidR="00C22ADB">
        <w:t>funkcjonalności</w:t>
      </w:r>
      <w:r w:rsidR="001D442D">
        <w:t xml:space="preserve">, które zostały </w:t>
      </w:r>
      <w:r w:rsidR="00AA3004">
        <w:t>dogłębnie</w:t>
      </w:r>
      <w:r w:rsidR="001D442D">
        <w:t xml:space="preserve"> przetestowane.</w:t>
      </w:r>
    </w:p>
    <w:p w14:paraId="590FE870" w14:textId="221467EB" w:rsidR="00061A01" w:rsidRDefault="00061A01" w:rsidP="00875899">
      <w:pPr>
        <w:pStyle w:val="Nagwek1"/>
        <w:numPr>
          <w:ilvl w:val="0"/>
          <w:numId w:val="0"/>
        </w:numPr>
        <w:ind w:left="397"/>
      </w:pPr>
      <w:bookmarkStart w:id="1" w:name="_Toc96004201"/>
      <w:r>
        <w:lastRenderedPageBreak/>
        <w:t>Abstract</w:t>
      </w:r>
      <w:bookmarkEnd w:id="1"/>
    </w:p>
    <w:p w14:paraId="22E9047F" w14:textId="17B2FC6D" w:rsidR="00C657CE" w:rsidRDefault="00C657CE" w:rsidP="00C657CE">
      <w:pPr>
        <w:rPr>
          <w:lang w:val="en-US"/>
        </w:rPr>
      </w:pPr>
      <w:r w:rsidRPr="00860913">
        <w:rPr>
          <w:lang w:val="en-US"/>
        </w:rPr>
        <w:t>Nowadays, management systems for medical facilities are constantly modernized.</w:t>
      </w:r>
      <w:r w:rsidR="00653929">
        <w:rPr>
          <w:lang w:val="en-US"/>
        </w:rPr>
        <w:t xml:space="preserve"> </w:t>
      </w:r>
      <w:r w:rsidR="0043433B" w:rsidRPr="0043433B">
        <w:rPr>
          <w:lang w:val="en-US"/>
        </w:rPr>
        <w:t>The current methods of keeping medical records and the schedule of admissions of individual doctors are changing their form from paper to electronic.</w:t>
      </w:r>
      <w:r w:rsidR="00F76FF1">
        <w:rPr>
          <w:lang w:val="en-US"/>
        </w:rPr>
        <w:t xml:space="preserve"> </w:t>
      </w:r>
      <w:r w:rsidR="00F76FF1" w:rsidRPr="00F76FF1">
        <w:rPr>
          <w:lang w:val="en-US"/>
        </w:rPr>
        <w:t>This brings a number of improvements and allows the employees</w:t>
      </w:r>
      <w:r w:rsidR="00E84B11">
        <w:rPr>
          <w:lang w:val="en-US"/>
        </w:rPr>
        <w:t>, who are</w:t>
      </w:r>
      <w:r w:rsidR="00F76FF1" w:rsidRPr="00F76FF1">
        <w:rPr>
          <w:lang w:val="en-US"/>
        </w:rPr>
        <w:t xml:space="preserve"> responsible for the registration of visits to increase </w:t>
      </w:r>
      <w:r w:rsidR="00E84B11">
        <w:rPr>
          <w:lang w:val="en-US"/>
        </w:rPr>
        <w:t xml:space="preserve">their </w:t>
      </w:r>
      <w:r w:rsidR="00EE01FC">
        <w:rPr>
          <w:lang w:val="en-US"/>
        </w:rPr>
        <w:t>productivity.</w:t>
      </w:r>
    </w:p>
    <w:p w14:paraId="4BE919A8" w14:textId="221BB44B" w:rsidR="00CE66FA" w:rsidRDefault="00944F6D" w:rsidP="00C657CE">
      <w:pPr>
        <w:rPr>
          <w:lang w:val="en-US"/>
        </w:rPr>
      </w:pPr>
      <w:r w:rsidRPr="00944F6D">
        <w:rPr>
          <w:lang w:val="en-US"/>
        </w:rPr>
        <w:t>The authors of this study, while conducting a market analysis, recognized the need to create a system</w:t>
      </w:r>
      <w:r w:rsidR="00EA3B9E">
        <w:rPr>
          <w:lang w:val="en-US"/>
        </w:rPr>
        <w:t>, which will</w:t>
      </w:r>
      <w:r w:rsidRPr="00944F6D">
        <w:rPr>
          <w:lang w:val="en-US"/>
        </w:rPr>
        <w:t xml:space="preserve"> </w:t>
      </w:r>
      <w:r w:rsidR="00EA3B9E">
        <w:rPr>
          <w:lang w:val="en-US"/>
        </w:rPr>
        <w:t>support</w:t>
      </w:r>
      <w:r w:rsidRPr="00944F6D">
        <w:rPr>
          <w:lang w:val="en-US"/>
        </w:rPr>
        <w:t xml:space="preserve"> the management of a dentist's office.</w:t>
      </w:r>
      <w:r w:rsidR="007A1B3D" w:rsidRPr="007A1B3D">
        <w:t xml:space="preserve"> </w:t>
      </w:r>
      <w:r w:rsidR="007A1B3D" w:rsidRPr="007A1B3D">
        <w:rPr>
          <w:lang w:val="en-US"/>
        </w:rPr>
        <w:t xml:space="preserve">The aforementioned system would be aimed at improving the </w:t>
      </w:r>
      <w:r w:rsidR="00D059E9">
        <w:rPr>
          <w:lang w:val="en-US"/>
        </w:rPr>
        <w:t>method</w:t>
      </w:r>
      <w:r w:rsidR="007A1B3D" w:rsidRPr="007A1B3D">
        <w:rPr>
          <w:lang w:val="en-US"/>
        </w:rPr>
        <w:t xml:space="preserve"> of booking dental visits both by patients and by a person </w:t>
      </w:r>
      <w:r w:rsidR="009734B9">
        <w:rPr>
          <w:lang w:val="en-US"/>
        </w:rPr>
        <w:t>hired</w:t>
      </w:r>
      <w:r w:rsidR="007A1B3D" w:rsidRPr="007A1B3D">
        <w:rPr>
          <w:lang w:val="en-US"/>
        </w:rPr>
        <w:t xml:space="preserve"> as a medical institution's registrar.</w:t>
      </w:r>
    </w:p>
    <w:p w14:paraId="65E2CCD8" w14:textId="1B069ACB" w:rsidR="00B960E8" w:rsidRDefault="00B960E8" w:rsidP="00C657CE">
      <w:pPr>
        <w:rPr>
          <w:lang w:val="en-US"/>
        </w:rPr>
      </w:pPr>
      <w:r w:rsidRPr="00B960E8">
        <w:rPr>
          <w:lang w:val="en-US"/>
        </w:rPr>
        <w:t xml:space="preserve">Therefore, it was decided that the best solution would be an </w:t>
      </w:r>
      <w:r w:rsidR="000C3D14">
        <w:rPr>
          <w:lang w:val="en-US"/>
        </w:rPr>
        <w:t>web</w:t>
      </w:r>
      <w:r w:rsidRPr="00B960E8">
        <w:rPr>
          <w:lang w:val="en-US"/>
        </w:rPr>
        <w:t xml:space="preserve"> application, which would also be a showcase of an exemplary dental clinic.</w:t>
      </w:r>
    </w:p>
    <w:p w14:paraId="35F9308F" w14:textId="1A696050" w:rsidR="00B52C1E" w:rsidRDefault="007A7AF7" w:rsidP="00C657CE">
      <w:pPr>
        <w:rPr>
          <w:lang w:val="en-US"/>
        </w:rPr>
      </w:pPr>
      <w:r w:rsidRPr="007A7AF7">
        <w:rPr>
          <w:lang w:val="en-US"/>
        </w:rPr>
        <w:t xml:space="preserve">Therefore, the </w:t>
      </w:r>
      <w:r w:rsidR="005D3C5D">
        <w:rPr>
          <w:lang w:val="en-US"/>
        </w:rPr>
        <w:t>main</w:t>
      </w:r>
      <w:r w:rsidRPr="007A7AF7">
        <w:rPr>
          <w:lang w:val="en-US"/>
        </w:rPr>
        <w:t xml:space="preserve"> functionality of the designed application will be the dental visit booking system, which will be accessed by users with three types of permissions (patient, doctor, administrator).</w:t>
      </w:r>
      <w:r w:rsidR="00D33AE9">
        <w:rPr>
          <w:lang w:val="en-US"/>
        </w:rPr>
        <w:t xml:space="preserve"> </w:t>
      </w:r>
      <w:r w:rsidR="00D33AE9" w:rsidRPr="00D33AE9">
        <w:rPr>
          <w:lang w:val="en-US"/>
        </w:rPr>
        <w:t xml:space="preserve">Patients will be able to book visits and cancel the booking, doctors will be able to delete the booking or change its status from active </w:t>
      </w:r>
      <w:r w:rsidR="00226448">
        <w:rPr>
          <w:lang w:val="en-US"/>
        </w:rPr>
        <w:t xml:space="preserve">to archived. The administrator </w:t>
      </w:r>
      <w:r w:rsidR="00D33AE9" w:rsidRPr="00D33AE9">
        <w:rPr>
          <w:lang w:val="en-US"/>
        </w:rPr>
        <w:t>will have the right to in-depth modification of the website content and management of the web application.</w:t>
      </w:r>
    </w:p>
    <w:p w14:paraId="5217CC16" w14:textId="7028DA4E" w:rsidR="00343E61" w:rsidRDefault="00343E61" w:rsidP="00C657CE">
      <w:pPr>
        <w:rPr>
          <w:lang w:val="en-US"/>
        </w:rPr>
      </w:pPr>
      <w:r w:rsidRPr="00343E61">
        <w:rPr>
          <w:lang w:val="en-US"/>
        </w:rPr>
        <w:t xml:space="preserve">The implemented IT system was made using a modern technological stack called MERN. This abbreviation means respectively MongoDB (object-oriented database system), Express (programming framework of the JavaScript language responsible for the server side), React.JS (programming framework of the JavaScript language responsible for the client's </w:t>
      </w:r>
      <w:r w:rsidR="00B92A56">
        <w:rPr>
          <w:lang w:val="en-US"/>
        </w:rPr>
        <w:t>side</w:t>
      </w:r>
      <w:r w:rsidRPr="00343E61">
        <w:rPr>
          <w:lang w:val="en-US"/>
        </w:rPr>
        <w:t>), Node.JS (JavaScript server platform).</w:t>
      </w:r>
    </w:p>
    <w:p w14:paraId="241720A5" w14:textId="4B608479" w:rsidR="007A0DE8" w:rsidRPr="00860913" w:rsidRDefault="007A0DE8" w:rsidP="00C657CE">
      <w:pPr>
        <w:rPr>
          <w:lang w:val="en-US"/>
        </w:rPr>
      </w:pPr>
      <w:r w:rsidRPr="007A0DE8">
        <w:rPr>
          <w:lang w:val="en-US"/>
        </w:rPr>
        <w:t>The main elements of this engineering thesis include the design, implementation and conducted manual tests.</w:t>
      </w:r>
      <w:r w:rsidR="003906C4">
        <w:rPr>
          <w:lang w:val="en-US"/>
        </w:rPr>
        <w:t xml:space="preserve"> </w:t>
      </w:r>
      <w:r w:rsidRPr="007A0DE8">
        <w:rPr>
          <w:lang w:val="en-US"/>
        </w:rPr>
        <w:t>The result of the work is a complete web application with all planned functionalities that have been thoroughly tested.</w:t>
      </w:r>
    </w:p>
    <w:p w14:paraId="74DBA470" w14:textId="4163DAD6" w:rsidR="009400F9" w:rsidRDefault="00D61D7B" w:rsidP="00875899">
      <w:pPr>
        <w:pStyle w:val="Nagwek1"/>
      </w:pPr>
      <w:bookmarkStart w:id="2" w:name="_Ref95995580"/>
      <w:bookmarkStart w:id="3" w:name="_Ref95997156"/>
      <w:bookmarkStart w:id="4" w:name="_Toc96004202"/>
      <w:r>
        <w:lastRenderedPageBreak/>
        <w:t>Wstęp</w:t>
      </w:r>
      <w:bookmarkEnd w:id="2"/>
      <w:bookmarkEnd w:id="3"/>
      <w:bookmarkEnd w:id="4"/>
    </w:p>
    <w:p w14:paraId="6EA29FCF" w14:textId="32FD46AD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4040EB">
        <w:t>6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</w:t>
      </w:r>
      <w:r w:rsidR="00E80A11">
        <w:t>i </w:t>
      </w:r>
      <w:r w:rsidR="005B2770">
        <w:t>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0FE855D6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</w:t>
      </w:r>
      <w:r w:rsidR="00857181">
        <w:t>rowne dostarczenie informacji o </w:t>
      </w:r>
      <w:r w:rsidR="00715057">
        <w:t>dostępnych terminach wizyt i rodzajach usług świadczonych przez poszczególnych specjalistów.</w:t>
      </w:r>
    </w:p>
    <w:p w14:paraId="0CF55056" w14:textId="2D31EAFF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291960">
        <w:t>7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554C967D" w14:textId="5EE33D48" w:rsidR="00C32295" w:rsidRDefault="002A719B" w:rsidP="00B91EF8">
      <w:r>
        <w:t xml:space="preserve">W rozdziale trzecim omówiono przykładowe systemy informatyczne służące do rezerwacji wizyt stomatologicznych, podkreślono ich </w:t>
      </w:r>
      <w:r w:rsidR="009C281F">
        <w:t>zalety oraz wady</w:t>
      </w:r>
      <w:r>
        <w:t>.</w:t>
      </w:r>
      <w:r w:rsidR="009C281F">
        <w:t xml:space="preserve"> Zdefiniowano także najważniejsze potrzeby, które projektowana aplikacja powinna zaspokajać.</w:t>
      </w:r>
    </w:p>
    <w:p w14:paraId="4EB2EA37" w14:textId="0884B52E" w:rsidR="009C281F" w:rsidRDefault="00F952D4" w:rsidP="00B91EF8">
      <w:r>
        <w:t xml:space="preserve">Rozdział czwarty zawiera informacje o wykorzystanych w projekcie aplikacji internetowej technologiach. </w:t>
      </w:r>
      <w:r w:rsidR="00772248">
        <w:t>Wymieniono poszczególne narzędzia uż</w:t>
      </w:r>
      <w:r w:rsidR="00325999">
        <w:t>yte do budowy poszczególnych elementów składowych systemu.</w:t>
      </w:r>
    </w:p>
    <w:p w14:paraId="78E52ED2" w14:textId="0559BF5B" w:rsidR="008F3EBF" w:rsidRDefault="008F3EBF" w:rsidP="00B91EF8">
      <w:r>
        <w:t xml:space="preserve">W rozdziale piątym </w:t>
      </w:r>
      <w:r w:rsidR="00172BAE">
        <w:t xml:space="preserve">opisany został projekt aplikacji internetowej. Określone zostały poszczególne procesy, obiekty oraz aktorzy biznesowi. </w:t>
      </w:r>
      <w:r w:rsidR="005B554A">
        <w:t xml:space="preserve">Przedstawiono wymagania funkcjonalne i niefunkcjonalne przyjęte w celu poprawnego zaprojektowania systemu. </w:t>
      </w:r>
      <w:r w:rsidR="00621EC3">
        <w:t>Następnie przeanalizowane zostały wymagania</w:t>
      </w:r>
      <w:r w:rsidR="00C80745">
        <w:t xml:space="preserve"> postawione</w:t>
      </w:r>
      <w:r w:rsidR="00621EC3">
        <w:t xml:space="preserve"> </w:t>
      </w:r>
      <w:r w:rsidR="00C80745">
        <w:t>poszczególnym elementom składowym aplikacji</w:t>
      </w:r>
      <w:r w:rsidR="00621EC3">
        <w:t xml:space="preserve"> internetowej będącej przedmiotem niniejszego opracowania.</w:t>
      </w:r>
    </w:p>
    <w:p w14:paraId="44F33D8F" w14:textId="5980A9CC" w:rsidR="00A97BBD" w:rsidRDefault="00A97BBD" w:rsidP="00B91EF8">
      <w:r>
        <w:t>Rozdział szósty przedstawia implementację zaprojektowanego systemu informatycznego z podziałem na bazę danych, stronę klienta i serwer.</w:t>
      </w:r>
    </w:p>
    <w:p w14:paraId="4A4BD03E" w14:textId="7BC0AD5F" w:rsidR="00A97BBD" w:rsidRDefault="00A97BBD" w:rsidP="00B91EF8">
      <w:r>
        <w:t>W rozdziale siódmym przetestowane zostały kluczowe funkcjonalności</w:t>
      </w:r>
      <w:r w:rsidR="006F550D">
        <w:t xml:space="preserve"> witryny internetowej z podziałem na testy zabezpieczeń, funkcjonalne i niefunkcjonalne.</w:t>
      </w:r>
    </w:p>
    <w:p w14:paraId="3164038D" w14:textId="69D48D6D" w:rsidR="00F20D5F" w:rsidRPr="00E9563F" w:rsidRDefault="00A13D6B" w:rsidP="00B91EF8">
      <w:r>
        <w:t>Natomiast r</w:t>
      </w:r>
      <w:r w:rsidR="00F20D5F">
        <w:t>ozdział ósmy zawiera podsumowanie niniejszego opracowania.</w:t>
      </w:r>
    </w:p>
    <w:p w14:paraId="54EC628B" w14:textId="0E5B3AAB" w:rsidR="00380CB3" w:rsidRDefault="00440D36" w:rsidP="00875899">
      <w:pPr>
        <w:pStyle w:val="Nagwek1"/>
      </w:pPr>
      <w:bookmarkStart w:id="5" w:name="_Ref95995592"/>
      <w:bookmarkStart w:id="6" w:name="_Ref95995596"/>
      <w:bookmarkStart w:id="7" w:name="_Toc96004203"/>
      <w:r>
        <w:lastRenderedPageBreak/>
        <w:t>Cel i zakres pracy</w:t>
      </w:r>
      <w:bookmarkEnd w:id="5"/>
      <w:bookmarkEnd w:id="6"/>
      <w:bookmarkEnd w:id="7"/>
    </w:p>
    <w:p w14:paraId="0DF8B003" w14:textId="7ACA0285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</w:t>
      </w:r>
      <w:r w:rsidR="00FC4657">
        <w:t>torów niniejszego opracowania i </w:t>
      </w:r>
      <w:r w:rsidR="00557BC8">
        <w:t>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8" w:name="_Ref95997161"/>
      <w:bookmarkStart w:id="9" w:name="_Toc96004204"/>
      <w:r>
        <w:t>Cel pracy</w:t>
      </w:r>
      <w:bookmarkEnd w:id="8"/>
      <w:bookmarkEnd w:id="9"/>
    </w:p>
    <w:p w14:paraId="11E4C91D" w14:textId="438FCF90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857181">
        <w:t>funkcjonalność i </w:t>
      </w:r>
      <w:r w:rsidR="00EB7A80">
        <w:t>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10" w:name="_Ref95997166"/>
      <w:bookmarkStart w:id="11" w:name="_Toc96004205"/>
      <w:r>
        <w:t>Zakres pracy</w:t>
      </w:r>
      <w:bookmarkEnd w:id="10"/>
      <w:bookmarkEnd w:id="11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66C86CAF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412582">
        <w:t xml:space="preserve"> o </w:t>
      </w:r>
      <w:r w:rsidR="007A034F">
        <w:t>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12" w:name="_Ref95997031"/>
      <w:bookmarkStart w:id="13" w:name="_Toc96004206"/>
      <w:r>
        <w:t>Podział pracy</w:t>
      </w:r>
      <w:bookmarkEnd w:id="12"/>
      <w:bookmarkEnd w:id="13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C738A4">
        <w:t xml:space="preserve">Tabela </w:t>
      </w:r>
      <w:r w:rsidR="00C738A4">
        <w:rPr>
          <w:noProof/>
        </w:rPr>
        <w:t>2</w:t>
      </w:r>
      <w:r w:rsidR="00C738A4">
        <w:t>.</w:t>
      </w:r>
      <w:r w:rsidR="00C738A4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1009F7">
      <w:pPr>
        <w:pStyle w:val="dotabel"/>
      </w:pPr>
      <w:bookmarkStart w:id="14" w:name="_Ref93520024"/>
      <w:r>
        <w:t xml:space="preserve">Tabela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r>
        <w:t>.</w:t>
      </w:r>
      <w:r w:rsidR="00F0344B">
        <w:fldChar w:fldCharType="begin"/>
      </w:r>
      <w:r w:rsidR="00F0344B">
        <w:instrText xml:space="preserve"> SEQ Tabela \*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bookmarkEnd w:id="14"/>
      <w:r>
        <w:t>. Podział pracy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559"/>
        <w:gridCol w:w="756"/>
        <w:gridCol w:w="6972"/>
      </w:tblGrid>
      <w:tr w:rsidR="00324757" w14:paraId="06CC0FF0" w14:textId="77777777" w:rsidTr="0017145E">
        <w:tc>
          <w:tcPr>
            <w:tcW w:w="0" w:type="auto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0" w:type="auto"/>
            <w:gridSpan w:val="2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7E28C2" w14:paraId="417C6E25" w14:textId="77777777" w:rsidTr="0017145E">
        <w:tc>
          <w:tcPr>
            <w:tcW w:w="0" w:type="auto"/>
          </w:tcPr>
          <w:p w14:paraId="321492B1" w14:textId="4D6F409F" w:rsidR="0017145E" w:rsidRDefault="0017145E" w:rsidP="00324757">
            <w:pPr>
              <w:ind w:firstLine="0"/>
            </w:pPr>
            <w:r>
              <w:t>Adrian Perec</w:t>
            </w:r>
          </w:p>
        </w:tc>
        <w:tc>
          <w:tcPr>
            <w:tcW w:w="0" w:type="auto"/>
          </w:tcPr>
          <w:p w14:paraId="70F61F35" w14:textId="4618E53E" w:rsidR="0017145E" w:rsidRDefault="007E28C2" w:rsidP="00420ED6">
            <w:pPr>
              <w:ind w:firstLine="0"/>
            </w:pPr>
            <w:r>
              <w:t>2.3.</w:t>
            </w:r>
          </w:p>
        </w:tc>
        <w:tc>
          <w:tcPr>
            <w:tcW w:w="0" w:type="auto"/>
          </w:tcPr>
          <w:p w14:paraId="5A4C7048" w14:textId="5C67AAC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_Ref95997031 \h </w:instrText>
            </w:r>
            <w:r>
              <w:fldChar w:fldCharType="separate"/>
            </w:r>
            <w:r w:rsidR="00C738A4">
              <w:t>Podział pracy</w:t>
            </w:r>
            <w:r>
              <w:fldChar w:fldCharType="end"/>
            </w:r>
          </w:p>
        </w:tc>
      </w:tr>
      <w:tr w:rsidR="007E28C2" w14:paraId="6111919C" w14:textId="77777777" w:rsidTr="0017145E">
        <w:tc>
          <w:tcPr>
            <w:tcW w:w="0" w:type="auto"/>
          </w:tcPr>
          <w:p w14:paraId="388444D5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E340CC6" w14:textId="335A3D1F" w:rsidR="0017145E" w:rsidRDefault="007E28C2" w:rsidP="00420ED6">
            <w:pPr>
              <w:ind w:firstLine="0"/>
            </w:pPr>
            <w:r>
              <w:t>3.3.</w:t>
            </w:r>
          </w:p>
        </w:tc>
        <w:tc>
          <w:tcPr>
            <w:tcW w:w="0" w:type="auto"/>
          </w:tcPr>
          <w:p w14:paraId="45517566" w14:textId="689A772A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_Ref95997040 \h </w:instrText>
            </w:r>
            <w:r>
              <w:fldChar w:fldCharType="separate"/>
            </w:r>
            <w:r w:rsidR="00C738A4">
              <w:t>Ograniczenia dostępnych systemów oraz uzasadnienie utworzenia dedykowanego systemu</w:t>
            </w:r>
            <w:r>
              <w:fldChar w:fldCharType="end"/>
            </w:r>
          </w:p>
        </w:tc>
      </w:tr>
      <w:tr w:rsidR="007E28C2" w14:paraId="532E2967" w14:textId="77777777" w:rsidTr="0017145E">
        <w:tc>
          <w:tcPr>
            <w:tcW w:w="0" w:type="auto"/>
          </w:tcPr>
          <w:p w14:paraId="363155E3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B5CA1DA" w14:textId="066007F2" w:rsidR="0017145E" w:rsidRDefault="007E28C2" w:rsidP="00420ED6">
            <w:pPr>
              <w:ind w:firstLine="0"/>
            </w:pPr>
            <w:r>
              <w:t>5.3.1.</w:t>
            </w:r>
          </w:p>
        </w:tc>
        <w:tc>
          <w:tcPr>
            <w:tcW w:w="0" w:type="auto"/>
          </w:tcPr>
          <w:p w14:paraId="1DB8BCC2" w14:textId="5A8F301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_Ref95997053 \h </w:instrText>
            </w:r>
            <w:r>
              <w:fldChar w:fldCharType="separate"/>
            </w:r>
            <w:r w:rsidR="00C738A4">
              <w:t>Statyczne elementy aplikacji</w:t>
            </w:r>
            <w:r>
              <w:fldChar w:fldCharType="end"/>
            </w:r>
          </w:p>
        </w:tc>
      </w:tr>
      <w:tr w:rsidR="007E28C2" w14:paraId="3C4CDE1D" w14:textId="77777777" w:rsidTr="0017145E">
        <w:tc>
          <w:tcPr>
            <w:tcW w:w="0" w:type="auto"/>
          </w:tcPr>
          <w:p w14:paraId="1B6BD9D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13902BB4" w14:textId="6BF1E39C" w:rsidR="007E28C2" w:rsidRDefault="007E28C2" w:rsidP="00420ED6">
            <w:pPr>
              <w:ind w:firstLine="0"/>
            </w:pPr>
            <w:r>
              <w:t>5.3.2.</w:t>
            </w:r>
          </w:p>
        </w:tc>
        <w:tc>
          <w:tcPr>
            <w:tcW w:w="0" w:type="auto"/>
          </w:tcPr>
          <w:p w14:paraId="1CE946C6" w14:textId="1A7658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_Ref95997058 \h </w:instrText>
            </w:r>
            <w:r>
              <w:fldChar w:fldCharType="separate"/>
            </w:r>
            <w:r w:rsidR="00C738A4">
              <w:t>Panel lekarza</w:t>
            </w:r>
            <w:r>
              <w:fldChar w:fldCharType="end"/>
            </w:r>
          </w:p>
        </w:tc>
      </w:tr>
      <w:tr w:rsidR="007E28C2" w14:paraId="6ADDD6C8" w14:textId="77777777" w:rsidTr="0017145E">
        <w:tc>
          <w:tcPr>
            <w:tcW w:w="0" w:type="auto"/>
          </w:tcPr>
          <w:p w14:paraId="08F8282D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2DCB6FDB" w14:textId="27E78BEE" w:rsidR="0017145E" w:rsidRDefault="007E28C2" w:rsidP="00420ED6">
            <w:pPr>
              <w:ind w:firstLine="0"/>
            </w:pPr>
            <w:r>
              <w:t>6.2.</w:t>
            </w:r>
          </w:p>
        </w:tc>
        <w:tc>
          <w:tcPr>
            <w:tcW w:w="0" w:type="auto"/>
          </w:tcPr>
          <w:p w14:paraId="3329EFB6" w14:textId="2863D5D7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_Ref95997066 \h </w:instrText>
            </w:r>
            <w:r>
              <w:fldChar w:fldCharType="separate"/>
            </w:r>
            <w:r w:rsidR="00C738A4">
              <w:t>Serwer aplikacji</w:t>
            </w:r>
            <w:r>
              <w:fldChar w:fldCharType="end"/>
            </w:r>
          </w:p>
        </w:tc>
      </w:tr>
      <w:tr w:rsidR="00AF3547" w14:paraId="5D137718" w14:textId="77777777" w:rsidTr="0017145E">
        <w:tc>
          <w:tcPr>
            <w:tcW w:w="0" w:type="auto"/>
          </w:tcPr>
          <w:p w14:paraId="11B3873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2F5719AE" w14:textId="78EFEFBE" w:rsidR="00AF3547" w:rsidRDefault="007E28C2" w:rsidP="00420ED6">
            <w:pPr>
              <w:ind w:firstLine="0"/>
            </w:pPr>
            <w:r>
              <w:t>6.3.1.</w:t>
            </w:r>
          </w:p>
        </w:tc>
        <w:tc>
          <w:tcPr>
            <w:tcW w:w="0" w:type="auto"/>
          </w:tcPr>
          <w:p w14:paraId="3B80F3BD" w14:textId="05FFE094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_Ref95997073 \h </w:instrText>
            </w:r>
            <w:r>
              <w:fldChar w:fldCharType="separate"/>
            </w:r>
            <w:r w:rsidR="00C738A4">
              <w:t>Funkcjonalność aplikacji dostępna dla niezalogowanego użytkownika</w:t>
            </w:r>
            <w:r>
              <w:fldChar w:fldCharType="end"/>
            </w:r>
          </w:p>
        </w:tc>
      </w:tr>
      <w:tr w:rsidR="007E28C2" w14:paraId="61BBDFBF" w14:textId="77777777" w:rsidTr="0017145E">
        <w:tc>
          <w:tcPr>
            <w:tcW w:w="0" w:type="auto"/>
          </w:tcPr>
          <w:p w14:paraId="2D12C66C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52F9D9" w14:textId="7F837E78" w:rsidR="007E28C2" w:rsidRDefault="007E28C2" w:rsidP="00420ED6">
            <w:pPr>
              <w:ind w:firstLine="0"/>
            </w:pPr>
            <w:r>
              <w:t>6.3.2.</w:t>
            </w:r>
          </w:p>
        </w:tc>
        <w:tc>
          <w:tcPr>
            <w:tcW w:w="0" w:type="auto"/>
          </w:tcPr>
          <w:p w14:paraId="3E47C0CA" w14:textId="39FCFB7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_Ref95997080 \h </w:instrText>
            </w:r>
            <w:r>
              <w:fldChar w:fldCharType="separate"/>
            </w:r>
            <w:r w:rsidR="00C738A4">
              <w:t>Panel pacjenta</w:t>
            </w:r>
            <w:r>
              <w:fldChar w:fldCharType="end"/>
            </w:r>
          </w:p>
        </w:tc>
      </w:tr>
      <w:tr w:rsidR="00AF3547" w14:paraId="501D9337" w14:textId="77777777" w:rsidTr="0017145E">
        <w:tc>
          <w:tcPr>
            <w:tcW w:w="0" w:type="auto"/>
          </w:tcPr>
          <w:p w14:paraId="5ED67BE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655C6E03" w14:textId="6B1349C0" w:rsidR="00AF3547" w:rsidRDefault="007E28C2" w:rsidP="00420ED6">
            <w:pPr>
              <w:ind w:firstLine="0"/>
            </w:pPr>
            <w:r>
              <w:t>7.1</w:t>
            </w:r>
            <w:r w:rsidR="00D94792">
              <w:t>.</w:t>
            </w:r>
          </w:p>
        </w:tc>
        <w:tc>
          <w:tcPr>
            <w:tcW w:w="0" w:type="auto"/>
          </w:tcPr>
          <w:p w14:paraId="25F55729" w14:textId="307FF8CA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_Ref95997089 \h </w:instrText>
            </w:r>
            <w:r>
              <w:fldChar w:fldCharType="separate"/>
            </w:r>
            <w:r w:rsidR="00C738A4">
              <w:t>Testy zabezpieczeń</w:t>
            </w:r>
            <w:r>
              <w:fldChar w:fldCharType="end"/>
            </w:r>
          </w:p>
        </w:tc>
      </w:tr>
      <w:tr w:rsidR="007E28C2" w14:paraId="3310816D" w14:textId="77777777" w:rsidTr="0017145E">
        <w:tc>
          <w:tcPr>
            <w:tcW w:w="0" w:type="auto"/>
          </w:tcPr>
          <w:p w14:paraId="4CAC1DC7" w14:textId="2135739E" w:rsidR="007E28C2" w:rsidRDefault="007E28C2" w:rsidP="00324757">
            <w:pPr>
              <w:ind w:firstLine="0"/>
            </w:pPr>
            <w:r>
              <w:t>Maciej Sulenta</w:t>
            </w:r>
          </w:p>
        </w:tc>
        <w:tc>
          <w:tcPr>
            <w:tcW w:w="0" w:type="auto"/>
          </w:tcPr>
          <w:p w14:paraId="01FF465F" w14:textId="33937995" w:rsidR="007E28C2" w:rsidRDefault="000E26F8" w:rsidP="00420ED6">
            <w:pPr>
              <w:ind w:firstLine="0"/>
            </w:pPr>
            <w:r>
              <w:t>2.4.</w:t>
            </w:r>
          </w:p>
        </w:tc>
        <w:tc>
          <w:tcPr>
            <w:tcW w:w="0" w:type="auto"/>
          </w:tcPr>
          <w:p w14:paraId="393B4D47" w14:textId="4366AA0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_Ref95997099 \h </w:instrText>
            </w:r>
            <w:r>
              <w:fldChar w:fldCharType="separate"/>
            </w:r>
            <w:r w:rsidR="00C738A4">
              <w:t>Słownik pojęć</w:t>
            </w:r>
            <w:r>
              <w:fldChar w:fldCharType="end"/>
            </w:r>
          </w:p>
        </w:tc>
      </w:tr>
      <w:tr w:rsidR="007E28C2" w14:paraId="349C7AE9" w14:textId="77777777" w:rsidTr="0017145E">
        <w:tc>
          <w:tcPr>
            <w:tcW w:w="0" w:type="auto"/>
          </w:tcPr>
          <w:p w14:paraId="74BDAA5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B3CA9CB" w14:textId="3BAC1482" w:rsidR="007E28C2" w:rsidRDefault="000E26F8" w:rsidP="00420ED6">
            <w:pPr>
              <w:ind w:firstLine="0"/>
            </w:pPr>
            <w:r>
              <w:t>5.3.3.</w:t>
            </w:r>
          </w:p>
        </w:tc>
        <w:tc>
          <w:tcPr>
            <w:tcW w:w="0" w:type="auto"/>
          </w:tcPr>
          <w:p w14:paraId="514A90A9" w14:textId="7EC97EBA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_Ref95997110 \h </w:instrText>
            </w:r>
            <w:r>
              <w:fldChar w:fldCharType="separate"/>
            </w:r>
            <w:r w:rsidR="00C738A4">
              <w:t>Panel pacjenta</w:t>
            </w:r>
            <w:r>
              <w:fldChar w:fldCharType="end"/>
            </w:r>
          </w:p>
        </w:tc>
      </w:tr>
      <w:tr w:rsidR="007E28C2" w14:paraId="291405BB" w14:textId="77777777" w:rsidTr="0017145E">
        <w:tc>
          <w:tcPr>
            <w:tcW w:w="0" w:type="auto"/>
          </w:tcPr>
          <w:p w14:paraId="22855C10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1298F1A" w14:textId="539B8EBA" w:rsidR="007E28C2" w:rsidRDefault="000E26F8" w:rsidP="00420ED6">
            <w:pPr>
              <w:ind w:firstLine="0"/>
            </w:pPr>
            <w:r>
              <w:t>5.3.4.</w:t>
            </w:r>
          </w:p>
        </w:tc>
        <w:tc>
          <w:tcPr>
            <w:tcW w:w="0" w:type="auto"/>
          </w:tcPr>
          <w:p w14:paraId="6263C89C" w14:textId="5BFB69CB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_Ref95997116 \h </w:instrText>
            </w:r>
            <w:r>
              <w:fldChar w:fldCharType="separate"/>
            </w:r>
            <w:r w:rsidR="00C738A4">
              <w:t>Panel administratora</w:t>
            </w:r>
            <w:r>
              <w:fldChar w:fldCharType="end"/>
            </w:r>
          </w:p>
        </w:tc>
      </w:tr>
      <w:tr w:rsidR="007E28C2" w14:paraId="5FFBCFF1" w14:textId="77777777" w:rsidTr="0017145E">
        <w:tc>
          <w:tcPr>
            <w:tcW w:w="0" w:type="auto"/>
          </w:tcPr>
          <w:p w14:paraId="2EDE667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50D997B" w14:textId="11BF44B3" w:rsidR="007E28C2" w:rsidRDefault="000E26F8" w:rsidP="00420ED6">
            <w:pPr>
              <w:ind w:firstLine="0"/>
            </w:pPr>
            <w:r>
              <w:t>5.4.</w:t>
            </w:r>
          </w:p>
        </w:tc>
        <w:tc>
          <w:tcPr>
            <w:tcW w:w="0" w:type="auto"/>
          </w:tcPr>
          <w:p w14:paraId="15C5CAA5" w14:textId="0BE0856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_Ref95997121 \h </w:instrText>
            </w:r>
            <w:r>
              <w:fldChar w:fldCharType="separate"/>
            </w:r>
            <w:r w:rsidR="00C738A4">
              <w:t>Projekt struktury bazy danych</w:t>
            </w:r>
            <w:r>
              <w:fldChar w:fldCharType="end"/>
            </w:r>
          </w:p>
        </w:tc>
      </w:tr>
      <w:tr w:rsidR="007E28C2" w14:paraId="598D7D08" w14:textId="77777777" w:rsidTr="0017145E">
        <w:tc>
          <w:tcPr>
            <w:tcW w:w="0" w:type="auto"/>
          </w:tcPr>
          <w:p w14:paraId="26A295B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6564348" w14:textId="71BB334F" w:rsidR="007E28C2" w:rsidRDefault="000E26F8" w:rsidP="00420ED6">
            <w:pPr>
              <w:ind w:firstLine="0"/>
            </w:pPr>
            <w:r>
              <w:t>6.3.3.</w:t>
            </w:r>
          </w:p>
        </w:tc>
        <w:tc>
          <w:tcPr>
            <w:tcW w:w="0" w:type="auto"/>
          </w:tcPr>
          <w:p w14:paraId="765FF02A" w14:textId="5C12371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_Ref95997129 \h </w:instrText>
            </w:r>
            <w:r>
              <w:fldChar w:fldCharType="separate"/>
            </w:r>
            <w:r w:rsidR="00C738A4">
              <w:t>Panel lekarza</w:t>
            </w:r>
            <w:r>
              <w:fldChar w:fldCharType="end"/>
            </w:r>
          </w:p>
        </w:tc>
      </w:tr>
      <w:tr w:rsidR="007E28C2" w14:paraId="24F0C76B" w14:textId="77777777" w:rsidTr="0017145E">
        <w:tc>
          <w:tcPr>
            <w:tcW w:w="0" w:type="auto"/>
          </w:tcPr>
          <w:p w14:paraId="6E743EC8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C996647" w14:textId="35AC44F4" w:rsidR="007E28C2" w:rsidRDefault="000E26F8" w:rsidP="00420ED6">
            <w:pPr>
              <w:ind w:firstLine="0"/>
            </w:pPr>
            <w:r>
              <w:t>6.3.4.</w:t>
            </w:r>
          </w:p>
        </w:tc>
        <w:tc>
          <w:tcPr>
            <w:tcW w:w="0" w:type="auto"/>
          </w:tcPr>
          <w:p w14:paraId="23F5BA17" w14:textId="2472717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_Ref95997133 \h </w:instrText>
            </w:r>
            <w:r>
              <w:fldChar w:fldCharType="separate"/>
            </w:r>
            <w:r w:rsidR="00C738A4">
              <w:t>Panel administratora</w:t>
            </w:r>
            <w:r>
              <w:fldChar w:fldCharType="end"/>
            </w:r>
          </w:p>
        </w:tc>
      </w:tr>
      <w:tr w:rsidR="007E28C2" w14:paraId="2EA67CE3" w14:textId="77777777" w:rsidTr="0017145E">
        <w:tc>
          <w:tcPr>
            <w:tcW w:w="0" w:type="auto"/>
          </w:tcPr>
          <w:p w14:paraId="62A01357" w14:textId="7CC42CFD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212EDBD" w14:textId="2CDE03CF" w:rsidR="007E28C2" w:rsidRDefault="000E26F8" w:rsidP="00420ED6">
            <w:pPr>
              <w:ind w:firstLine="0"/>
            </w:pPr>
            <w:r>
              <w:t>7.3.</w:t>
            </w:r>
          </w:p>
        </w:tc>
        <w:tc>
          <w:tcPr>
            <w:tcW w:w="0" w:type="auto"/>
          </w:tcPr>
          <w:p w14:paraId="1B372C2D" w14:textId="5E5E761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_Ref95997140 \h </w:instrText>
            </w:r>
            <w:r>
              <w:fldChar w:fldCharType="separate"/>
            </w:r>
            <w:r w:rsidR="00C738A4">
              <w:t>Testy niefunkcjonalne</w:t>
            </w:r>
            <w:r>
              <w:fldChar w:fldCharType="end"/>
            </w:r>
          </w:p>
        </w:tc>
      </w:tr>
      <w:tr w:rsidR="007E28C2" w14:paraId="30966276" w14:textId="77777777" w:rsidTr="0017145E">
        <w:tc>
          <w:tcPr>
            <w:tcW w:w="0" w:type="auto"/>
          </w:tcPr>
          <w:p w14:paraId="4C8CF63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6CDFD69" w14:textId="5C44D465" w:rsidR="007E28C2" w:rsidRDefault="000E26F8" w:rsidP="00420ED6">
            <w:pPr>
              <w:ind w:firstLine="0"/>
            </w:pPr>
            <w:r>
              <w:t>8.</w:t>
            </w:r>
          </w:p>
        </w:tc>
        <w:tc>
          <w:tcPr>
            <w:tcW w:w="0" w:type="auto"/>
          </w:tcPr>
          <w:p w14:paraId="377F7ACA" w14:textId="144311BD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_Ref95997147 \h </w:instrText>
            </w:r>
            <w:r>
              <w:fldChar w:fldCharType="separate"/>
            </w:r>
            <w:r w:rsidR="00C738A4">
              <w:t>Podsumowanie</w:t>
            </w:r>
            <w:r>
              <w:fldChar w:fldCharType="end"/>
            </w:r>
          </w:p>
        </w:tc>
      </w:tr>
      <w:tr w:rsidR="007E28C2" w14:paraId="3A6FEB43" w14:textId="77777777" w:rsidTr="0017145E">
        <w:tc>
          <w:tcPr>
            <w:tcW w:w="0" w:type="auto"/>
          </w:tcPr>
          <w:p w14:paraId="2A720D8D" w14:textId="443E6A29" w:rsidR="007E28C2" w:rsidRDefault="007E28C2" w:rsidP="00324757">
            <w:pPr>
              <w:ind w:firstLine="0"/>
            </w:pPr>
            <w:r>
              <w:t>Kamil Szalast</w:t>
            </w:r>
          </w:p>
        </w:tc>
        <w:tc>
          <w:tcPr>
            <w:tcW w:w="0" w:type="auto"/>
          </w:tcPr>
          <w:p w14:paraId="321C6FB6" w14:textId="0E5F0C5B" w:rsidR="007E28C2" w:rsidRDefault="007E28C2" w:rsidP="00CA464A">
            <w:pPr>
              <w:ind w:firstLine="0"/>
            </w:pPr>
            <w:r>
              <w:t>1.</w:t>
            </w:r>
          </w:p>
        </w:tc>
        <w:tc>
          <w:tcPr>
            <w:tcW w:w="0" w:type="auto"/>
          </w:tcPr>
          <w:p w14:paraId="747EAAEB" w14:textId="4DFF6072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_Ref95997156 \h </w:instrText>
            </w:r>
            <w:r>
              <w:fldChar w:fldCharType="separate"/>
            </w:r>
            <w:r w:rsidR="00C738A4">
              <w:t>Wstęp</w:t>
            </w:r>
            <w:r>
              <w:fldChar w:fldCharType="end"/>
            </w:r>
          </w:p>
        </w:tc>
      </w:tr>
      <w:tr w:rsidR="007E28C2" w14:paraId="45F1A5F5" w14:textId="77777777" w:rsidTr="0017145E">
        <w:tc>
          <w:tcPr>
            <w:tcW w:w="0" w:type="auto"/>
          </w:tcPr>
          <w:p w14:paraId="56AC18D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89A5A26" w14:textId="77780793" w:rsidR="007E28C2" w:rsidRDefault="007E28C2" w:rsidP="00420ED6">
            <w:pPr>
              <w:ind w:firstLine="0"/>
            </w:pPr>
            <w:r>
              <w:t>2.1.</w:t>
            </w:r>
          </w:p>
        </w:tc>
        <w:tc>
          <w:tcPr>
            <w:tcW w:w="0" w:type="auto"/>
          </w:tcPr>
          <w:p w14:paraId="23426A38" w14:textId="5C21EF0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_Ref95997161 \h </w:instrText>
            </w:r>
            <w:r>
              <w:fldChar w:fldCharType="separate"/>
            </w:r>
            <w:r w:rsidR="00C738A4">
              <w:t>Cel pracy</w:t>
            </w:r>
            <w:r>
              <w:fldChar w:fldCharType="end"/>
            </w:r>
          </w:p>
        </w:tc>
      </w:tr>
      <w:tr w:rsidR="007E28C2" w14:paraId="4F03C7CA" w14:textId="77777777" w:rsidTr="0017145E">
        <w:tc>
          <w:tcPr>
            <w:tcW w:w="0" w:type="auto"/>
          </w:tcPr>
          <w:p w14:paraId="2A73928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C4B945" w14:textId="2854ABF7" w:rsidR="007E28C2" w:rsidRDefault="007E28C2" w:rsidP="00420ED6">
            <w:pPr>
              <w:ind w:firstLine="0"/>
            </w:pPr>
            <w:r>
              <w:t>2.2.</w:t>
            </w:r>
          </w:p>
        </w:tc>
        <w:tc>
          <w:tcPr>
            <w:tcW w:w="0" w:type="auto"/>
          </w:tcPr>
          <w:p w14:paraId="2EC8236D" w14:textId="7D6D0D8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_Ref95997166 \h </w:instrText>
            </w:r>
            <w:r>
              <w:fldChar w:fldCharType="separate"/>
            </w:r>
            <w:r w:rsidR="00C738A4">
              <w:t>Zakres pracy</w:t>
            </w:r>
            <w:r>
              <w:fldChar w:fldCharType="end"/>
            </w:r>
          </w:p>
        </w:tc>
      </w:tr>
      <w:tr w:rsidR="007E28C2" w14:paraId="7D7834AD" w14:textId="77777777" w:rsidTr="0017145E">
        <w:tc>
          <w:tcPr>
            <w:tcW w:w="0" w:type="auto"/>
          </w:tcPr>
          <w:p w14:paraId="08B7F08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D8F213" w14:textId="5355E365" w:rsidR="007E28C2" w:rsidRDefault="007E28C2" w:rsidP="00420ED6">
            <w:pPr>
              <w:ind w:firstLine="0"/>
            </w:pPr>
            <w:r>
              <w:t>3.1.</w:t>
            </w:r>
          </w:p>
        </w:tc>
        <w:tc>
          <w:tcPr>
            <w:tcW w:w="0" w:type="auto"/>
          </w:tcPr>
          <w:p w14:paraId="1392B00A" w14:textId="0805F1F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_Ref95997171 \h </w:instrText>
            </w:r>
            <w:r>
              <w:fldChar w:fldCharType="separate"/>
            </w:r>
            <w:r w:rsidR="00C738A4">
              <w:t>Sytuacja zastana oraz identyfikacja potrzeb</w:t>
            </w:r>
            <w:r>
              <w:fldChar w:fldCharType="end"/>
            </w:r>
          </w:p>
        </w:tc>
      </w:tr>
      <w:tr w:rsidR="007E28C2" w14:paraId="6CE0A68C" w14:textId="77777777" w:rsidTr="0017145E">
        <w:tc>
          <w:tcPr>
            <w:tcW w:w="0" w:type="auto"/>
          </w:tcPr>
          <w:p w14:paraId="2120F915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F1DF3A1" w14:textId="21016A2B" w:rsidR="007E28C2" w:rsidRDefault="007E28C2" w:rsidP="00420ED6">
            <w:pPr>
              <w:ind w:firstLine="0"/>
            </w:pPr>
            <w:r>
              <w:t>3.2.</w:t>
            </w:r>
          </w:p>
        </w:tc>
        <w:tc>
          <w:tcPr>
            <w:tcW w:w="0" w:type="auto"/>
          </w:tcPr>
          <w:p w14:paraId="0900559A" w14:textId="4C6A053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_Ref95997175 \h </w:instrText>
            </w:r>
            <w:r>
              <w:fldChar w:fldCharType="separate"/>
            </w:r>
            <w:r w:rsidR="00C738A4">
              <w:t>Przegląd systemów do rezerwacji wizyt stomatologicznych</w:t>
            </w:r>
            <w:r>
              <w:fldChar w:fldCharType="end"/>
            </w:r>
          </w:p>
        </w:tc>
      </w:tr>
      <w:tr w:rsidR="007E28C2" w14:paraId="02BC7C9C" w14:textId="77777777" w:rsidTr="0017145E">
        <w:tc>
          <w:tcPr>
            <w:tcW w:w="0" w:type="auto"/>
          </w:tcPr>
          <w:p w14:paraId="669C27FE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E16E4E" w14:textId="4E52AA3E" w:rsidR="007E28C2" w:rsidRDefault="007E28C2" w:rsidP="00420ED6">
            <w:pPr>
              <w:ind w:firstLine="0"/>
            </w:pPr>
            <w:r>
              <w:t>4.1.</w:t>
            </w:r>
          </w:p>
        </w:tc>
        <w:tc>
          <w:tcPr>
            <w:tcW w:w="0" w:type="auto"/>
          </w:tcPr>
          <w:p w14:paraId="0FB736C2" w14:textId="6D3BF919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_Ref95997179 \h </w:instrText>
            </w:r>
            <w:r>
              <w:fldChar w:fldCharType="separate"/>
            </w:r>
            <w:r w:rsidR="00C738A4">
              <w:t>Uzasadnienie wyboru architektury internetowej</w:t>
            </w:r>
            <w:r>
              <w:fldChar w:fldCharType="end"/>
            </w:r>
          </w:p>
        </w:tc>
      </w:tr>
      <w:tr w:rsidR="007E28C2" w14:paraId="4C5821F6" w14:textId="77777777" w:rsidTr="0017145E">
        <w:tc>
          <w:tcPr>
            <w:tcW w:w="0" w:type="auto"/>
          </w:tcPr>
          <w:p w14:paraId="705D19D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7C1714" w14:textId="5459F652" w:rsidR="007E28C2" w:rsidRDefault="007E28C2" w:rsidP="00420ED6">
            <w:pPr>
              <w:ind w:firstLine="0"/>
            </w:pPr>
            <w:r>
              <w:t>4.2.</w:t>
            </w:r>
          </w:p>
        </w:tc>
        <w:tc>
          <w:tcPr>
            <w:tcW w:w="0" w:type="auto"/>
          </w:tcPr>
          <w:p w14:paraId="3EB54D02" w14:textId="39AB7501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_Ref95997185 \h </w:instrText>
            </w:r>
            <w:r>
              <w:fldChar w:fldCharType="separate"/>
            </w:r>
            <w:r w:rsidR="00C738A4">
              <w:t>Stos technologiczny</w:t>
            </w:r>
            <w:r>
              <w:fldChar w:fldCharType="end"/>
            </w:r>
          </w:p>
        </w:tc>
      </w:tr>
      <w:tr w:rsidR="007E28C2" w14:paraId="5762125F" w14:textId="77777777" w:rsidTr="0017145E">
        <w:tc>
          <w:tcPr>
            <w:tcW w:w="0" w:type="auto"/>
          </w:tcPr>
          <w:p w14:paraId="7F5ABE3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758EE5" w14:textId="1A4B93EA" w:rsidR="007E28C2" w:rsidRDefault="007E28C2" w:rsidP="00420ED6">
            <w:pPr>
              <w:ind w:firstLine="0"/>
            </w:pPr>
            <w:r>
              <w:t>5.1.</w:t>
            </w:r>
          </w:p>
        </w:tc>
        <w:tc>
          <w:tcPr>
            <w:tcW w:w="0" w:type="auto"/>
          </w:tcPr>
          <w:p w14:paraId="57404348" w14:textId="647B0BB7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_Ref95997191 \h </w:instrText>
            </w:r>
            <w:r>
              <w:fldChar w:fldCharType="separate"/>
            </w:r>
            <w:r w:rsidR="00C738A4">
              <w:t>Procesy biznesowe</w:t>
            </w:r>
            <w:r>
              <w:fldChar w:fldCharType="end"/>
            </w:r>
          </w:p>
        </w:tc>
      </w:tr>
      <w:tr w:rsidR="007E28C2" w14:paraId="57472C2C" w14:textId="77777777" w:rsidTr="0017145E">
        <w:tc>
          <w:tcPr>
            <w:tcW w:w="0" w:type="auto"/>
          </w:tcPr>
          <w:p w14:paraId="5AF7650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6E3E945" w14:textId="60762F9A" w:rsidR="007E28C2" w:rsidRDefault="007E28C2" w:rsidP="00420ED6">
            <w:pPr>
              <w:ind w:firstLine="0"/>
            </w:pPr>
            <w:r>
              <w:t>5.2.</w:t>
            </w:r>
          </w:p>
        </w:tc>
        <w:tc>
          <w:tcPr>
            <w:tcW w:w="0" w:type="auto"/>
          </w:tcPr>
          <w:p w14:paraId="5FEB0C63" w14:textId="27CDBB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_Ref95997198 \h </w:instrText>
            </w:r>
            <w:r>
              <w:fldChar w:fldCharType="separate"/>
            </w:r>
            <w:r w:rsidR="00C738A4">
              <w:t>Specyfikacja wymagań</w:t>
            </w:r>
            <w:r>
              <w:fldChar w:fldCharType="end"/>
            </w:r>
          </w:p>
        </w:tc>
      </w:tr>
      <w:tr w:rsidR="007E28C2" w14:paraId="48A77E07" w14:textId="77777777" w:rsidTr="0017145E">
        <w:tc>
          <w:tcPr>
            <w:tcW w:w="0" w:type="auto"/>
          </w:tcPr>
          <w:p w14:paraId="19C0140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A035A29" w14:textId="310D1E9B" w:rsidR="007E28C2" w:rsidRDefault="007E28C2" w:rsidP="00420ED6">
            <w:pPr>
              <w:ind w:firstLine="0"/>
            </w:pPr>
            <w:r>
              <w:t>6.1.</w:t>
            </w:r>
          </w:p>
        </w:tc>
        <w:tc>
          <w:tcPr>
            <w:tcW w:w="0" w:type="auto"/>
          </w:tcPr>
          <w:p w14:paraId="78CC1751" w14:textId="0ED4E4C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_Ref95997205 \h </w:instrText>
            </w:r>
            <w:r>
              <w:fldChar w:fldCharType="separate"/>
            </w:r>
            <w:r w:rsidR="00C738A4">
              <w:t>Baza danych</w:t>
            </w:r>
            <w:r>
              <w:fldChar w:fldCharType="end"/>
            </w:r>
          </w:p>
        </w:tc>
      </w:tr>
      <w:tr w:rsidR="007E28C2" w14:paraId="46A05516" w14:textId="77777777" w:rsidTr="0017145E">
        <w:tc>
          <w:tcPr>
            <w:tcW w:w="0" w:type="auto"/>
          </w:tcPr>
          <w:p w14:paraId="7D8AE4B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666181D3" w14:textId="5F5BFD38" w:rsidR="007E28C2" w:rsidRDefault="007E28C2" w:rsidP="00420ED6">
            <w:pPr>
              <w:ind w:firstLine="0"/>
            </w:pPr>
            <w:r>
              <w:t>7.2.</w:t>
            </w:r>
          </w:p>
        </w:tc>
        <w:tc>
          <w:tcPr>
            <w:tcW w:w="0" w:type="auto"/>
          </w:tcPr>
          <w:p w14:paraId="5475CF58" w14:textId="2E3F6C8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_Ref95997214 \h </w:instrText>
            </w:r>
            <w:r>
              <w:fldChar w:fldCharType="separate"/>
            </w:r>
            <w:r w:rsidR="00C738A4">
              <w:t>Testy funkcjonalne</w:t>
            </w:r>
            <w:r>
              <w:fldChar w:fldCharType="end"/>
            </w: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15" w:name="_Ref95997099"/>
      <w:bookmarkStart w:id="16" w:name="_Toc96004207"/>
      <w:r>
        <w:t>Słownik pojęć</w:t>
      </w:r>
      <w:bookmarkEnd w:id="15"/>
      <w:bookmarkEnd w:id="16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875899">
      <w:pPr>
        <w:pStyle w:val="Nagwek1"/>
      </w:pPr>
      <w:bookmarkStart w:id="17" w:name="_Toc96004208"/>
      <w:r>
        <w:lastRenderedPageBreak/>
        <w:t>Analiza potrzeb rynku</w:t>
      </w:r>
      <w:bookmarkEnd w:id="17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8" w:name="_Ref95997171"/>
      <w:bookmarkStart w:id="19" w:name="_Toc96004209"/>
      <w:r>
        <w:t>Sytuacja zastana oraz identyfikacja potrzeb</w:t>
      </w:r>
      <w:bookmarkEnd w:id="18"/>
      <w:bookmarkEnd w:id="19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331B03CD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6C4981">
        <w:t>8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30AA146" w14:textId="68EA1272" w:rsidR="0047741F" w:rsidRDefault="007430BD" w:rsidP="009C281F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B066A">
        <w:t>9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6919BDF0" w14:textId="3768275B" w:rsidR="001A3AA7" w:rsidRDefault="001A3AA7" w:rsidP="001A3AA7">
      <w:pPr>
        <w:pStyle w:val="Nagwek2"/>
      </w:pPr>
      <w:bookmarkStart w:id="20" w:name="_Ref95997175"/>
      <w:bookmarkStart w:id="21" w:name="_Toc96004210"/>
      <w:r>
        <w:lastRenderedPageBreak/>
        <w:t>Przegląd systemów do rezerwacji wizyt stomatologicznych</w:t>
      </w:r>
      <w:bookmarkEnd w:id="20"/>
      <w:bookmarkEnd w:id="21"/>
    </w:p>
    <w:p w14:paraId="4A5AFBB3" w14:textId="0120ECCB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6B144F">
        <w:t>10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>c</w:t>
      </w:r>
      <w:r w:rsidR="00AA1CE5">
        <w:t>ego się w </w:t>
      </w:r>
      <w:r w:rsidR="00E5285C">
        <w:t xml:space="preserve">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20875C31" w:rsidR="00B34801" w:rsidRDefault="00E96F61" w:rsidP="001009F7">
      <w:pPr>
        <w:pStyle w:val="Legenda"/>
      </w:pPr>
      <w:bookmarkStart w:id="22" w:name="_Ref9368940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bookmarkEnd w:id="22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555E20">
        <w:t>8</w:t>
      </w:r>
      <w:r w:rsidR="0091726C">
        <w:t>]</w:t>
      </w:r>
      <w:r w:rsidR="00A73025">
        <w:t xml:space="preserve"> zastosowany na stronie internetowej gabinetu stomatologicznego</w:t>
      </w:r>
      <w:r w:rsidR="00635242">
        <w:t>, źródło [10]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58B989E5" w:rsidR="00450DF3" w:rsidRDefault="00806E26" w:rsidP="001009F7">
      <w:pPr>
        <w:pStyle w:val="Legenda"/>
      </w:pPr>
      <w:bookmarkStart w:id="23" w:name="_Ref9368985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bookmarkEnd w:id="23"/>
      <w:r w:rsidR="00E5285C">
        <w:t>. Zdjęcie ekranu formularza rejestracyjnego znajdującego się w popularnym serwisie</w:t>
      </w:r>
      <w:r w:rsidR="00FF765A">
        <w:t>, źródło</w:t>
      </w:r>
      <w:r w:rsidR="00E5285C">
        <w:t xml:space="preserve"> [</w:t>
      </w:r>
      <w:r w:rsidR="00555E20">
        <w:t>8</w:t>
      </w:r>
      <w:r w:rsidR="00E5285C">
        <w:t>]</w:t>
      </w:r>
    </w:p>
    <w:p w14:paraId="12513309" w14:textId="32950204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7849EE" w:rsidRPr="007849EE">
        <w:t>https://aldent.lublin.pl/</w:t>
      </w:r>
      <w:r w:rsidR="007849EE">
        <w:t xml:space="preserve"> [17]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617A7C53" w:rsidR="000A07A4" w:rsidRDefault="00513153" w:rsidP="001009F7">
      <w:pPr>
        <w:pStyle w:val="Legenda"/>
      </w:pPr>
      <w:bookmarkStart w:id="24" w:name="_Ref9369602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bookmarkEnd w:id="24"/>
      <w:r>
        <w:t>. Zdjęcie ekranu panelu służącego do wyszukania oraz późniejszej rezerwacji terminu wizyty</w:t>
      </w:r>
      <w:r w:rsidR="007849EE">
        <w:t>, źródło [17]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1FDFCF8C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r w:rsidR="009942AE" w:rsidRPr="009942AE">
        <w:rPr>
          <w:i/>
        </w:rPr>
        <w:t>Completely Automated Public Turing test to tell Computers and Humans Apart</w:t>
      </w:r>
      <w:r w:rsidR="009942AE">
        <w:t>)</w:t>
      </w:r>
      <w:r w:rsidR="00242599">
        <w:t xml:space="preserve"> </w:t>
      </w:r>
      <w:r w:rsidR="007F76D6">
        <w:t>[</w:t>
      </w:r>
      <w:r w:rsidR="00B951A7">
        <w:t>2</w:t>
      </w:r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00AF2508" w:rsidR="005333F7" w:rsidRPr="009942AE" w:rsidRDefault="005333F7" w:rsidP="001009F7">
      <w:pPr>
        <w:pStyle w:val="Legenda"/>
      </w:pPr>
      <w:bookmarkStart w:id="25" w:name="_Ref9369771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bookmarkEnd w:id="25"/>
      <w:r>
        <w:t>. Zdjęcie ekranu przedstawiające test CAPTCHA</w:t>
      </w:r>
      <w:r w:rsidR="00005007">
        <w:t>, źródło [17]</w:t>
      </w:r>
    </w:p>
    <w:p w14:paraId="63D9D909" w14:textId="725DCFBA" w:rsidR="001A3AA7" w:rsidRDefault="001A3AA7" w:rsidP="001A3AA7">
      <w:pPr>
        <w:pStyle w:val="Nagwek2"/>
      </w:pPr>
      <w:bookmarkStart w:id="26" w:name="_Ref95997040"/>
      <w:bookmarkStart w:id="27" w:name="_Toc96004211"/>
      <w:r>
        <w:t>Ograniczenia dostępnych systemów oraz uzasadnienie utworzenia dedykowanego systemu</w:t>
      </w:r>
      <w:bookmarkEnd w:id="26"/>
      <w:bookmarkEnd w:id="27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 xml:space="preserve">W przytoczonym powyżej przykładzie serwisu zewnętrznego o nazwie „ZnanyLekarz”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25BD6A99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</w:t>
      </w:r>
      <w:r w:rsidR="00E647E2">
        <w:t>yty stomatologicznej, a także w </w:t>
      </w:r>
      <w:r w:rsidR="00FB6F33">
        <w:t>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1009F7">
      <w:pPr>
        <w:pStyle w:val="Legenda"/>
      </w:pPr>
      <w:bookmarkStart w:id="28" w:name="_Ref9377121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bookmarkEnd w:id="28"/>
      <w:r>
        <w:t>. Zdjęcie ekranu strony głównej witryny zaprojektowanej przez twórców niniejszego opracowania</w:t>
      </w:r>
    </w:p>
    <w:p w14:paraId="49DEC43B" w14:textId="73D4AB48" w:rsidR="00EC4B27" w:rsidRDefault="00EC4B27" w:rsidP="00875899">
      <w:pPr>
        <w:pStyle w:val="Nagwek1"/>
      </w:pPr>
      <w:bookmarkStart w:id="29" w:name="_Toc96004212"/>
      <w:r>
        <w:lastRenderedPageBreak/>
        <w:t>Technologie i narzędzia wykorzystane do budowy systemu</w:t>
      </w:r>
      <w:bookmarkEnd w:id="29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30" w:name="_Ref95997179"/>
      <w:bookmarkStart w:id="31" w:name="_Toc96004213"/>
      <w:r>
        <w:t>Uzasadnienie wyboru architektury</w:t>
      </w:r>
      <w:r w:rsidR="00035A6A">
        <w:t xml:space="preserve"> internetowej</w:t>
      </w:r>
      <w:bookmarkEnd w:id="30"/>
      <w:bookmarkEnd w:id="31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32" w:name="_Ref95997185"/>
      <w:bookmarkStart w:id="33" w:name="_Toc96004214"/>
      <w:r>
        <w:t>Stos technologiczny</w:t>
      </w:r>
      <w:bookmarkEnd w:id="32"/>
      <w:bookmarkEnd w:id="33"/>
    </w:p>
    <w:p w14:paraId="5443A903" w14:textId="14CDECA1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060506">
        <w:t>12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5FCCFBC" w:rsidR="00356F5E" w:rsidRPr="00E434A5" w:rsidRDefault="00A87DBD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</w:instrText>
      </w:r>
      <w:r w:rsidR="00F0344B">
        <w:instrText xml:space="preserve">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34" w:name="_Toc96004215"/>
      <w:r>
        <w:t>Środowisko wytwórcze</w:t>
      </w:r>
      <w:bookmarkEnd w:id="34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>Visual Code Studio – darmowy edytor tekstowy</w:t>
      </w:r>
    </w:p>
    <w:p w14:paraId="004ED1FF" w14:textId="03CCF40A" w:rsidR="00296D86" w:rsidRPr="00296D86" w:rsidRDefault="00296D86" w:rsidP="0040415D">
      <w:r>
        <w:t>W celu zaimplementowania systemu informatycznego autorzy wykorzystali edytor tekstowy o nazwie Visual Code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B2630E">
        <w:t>11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35" w:name="_Toc96004216"/>
      <w:r>
        <w:t>Baza danych</w:t>
      </w:r>
      <w:bookmarkEnd w:id="35"/>
    </w:p>
    <w:p w14:paraId="64485FE4" w14:textId="03593B6A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</w:t>
      </w:r>
      <w:r w:rsidR="006045A0">
        <w:t>[3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</w:t>
      </w:r>
      <w:r w:rsidR="00E46820">
        <w:t>przechowywany jest w formacie o </w:t>
      </w:r>
      <w:r w:rsidR="00A55199">
        <w:t xml:space="preserve">nazwie BSON, co z kolei oznacza binarną postać danych formatu o nazwie JSON (ang. </w:t>
      </w:r>
      <w:r w:rsidR="00A55199" w:rsidRPr="00A55199">
        <w:rPr>
          <w:i/>
        </w:rPr>
        <w:t>JavaScript Object Notation</w:t>
      </w:r>
      <w:r w:rsidR="00A55199">
        <w:t>)</w:t>
      </w:r>
      <w:r w:rsidR="005A440A">
        <w:t>.</w:t>
      </w:r>
      <w:r w:rsidR="0074474A">
        <w:t xml:space="preserve"> Poniżej wymieniono</w:t>
      </w:r>
      <w:r w:rsidR="00E46820">
        <w:t xml:space="preserve"> zalety przechowywania danych w </w:t>
      </w:r>
      <w:r w:rsidR="0074474A">
        <w:t>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36" w:name="_Toc96004217"/>
      <w:r>
        <w:t>Strona serwera</w:t>
      </w:r>
      <w:bookmarkEnd w:id="36"/>
    </w:p>
    <w:p w14:paraId="201E14D3" w14:textId="52CBC11C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</w:t>
      </w:r>
      <w:r w:rsidR="00627792">
        <w:t xml:space="preserve"> programistyczne korzystające z </w:t>
      </w:r>
      <w:r>
        <w:t>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5771D2A5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r w:rsidR="005612B2" w:rsidRPr="005612B2">
        <w:rPr>
          <w:i/>
        </w:rPr>
        <w:t>HyperText Markup Language</w:t>
      </w:r>
      <w:r w:rsidR="005612B2">
        <w:t xml:space="preserve">) oraz CSS (ang. </w:t>
      </w:r>
      <w:r w:rsidR="005612B2" w:rsidRPr="005612B2">
        <w:rPr>
          <w:i/>
        </w:rPr>
        <w:t>Cascading Style Sheets</w:t>
      </w:r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BF4EEF">
        <w:t>5</w:t>
      </w:r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243C734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 xml:space="preserve">Jednakże przeglądarki internetowe to nie jedyne środowisko, w którym możemy </w:t>
      </w:r>
      <w:r w:rsidR="00C248C2">
        <w:t>wykonać kod źródłowy napisany w </w:t>
      </w:r>
      <w:r w:rsidR="006F0B1B">
        <w:t>JS</w:t>
      </w:r>
      <w:r w:rsidR="00807EB4">
        <w:t xml:space="preserve"> [</w:t>
      </w:r>
      <w:r w:rsidR="006C491E">
        <w:t>13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CouchDB, Adobe Acrobat.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r w:rsidR="008C4ACF">
        <w:t>ECMAScript.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1A553B2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r w:rsidR="00911650" w:rsidRPr="00546667">
        <w:rPr>
          <w:i/>
        </w:rPr>
        <w:t>let</w:t>
      </w:r>
      <w:r w:rsidR="00911650">
        <w:t xml:space="preserve"> i </w:t>
      </w:r>
      <w:r w:rsidR="00911650" w:rsidRPr="00546667">
        <w:rPr>
          <w:i/>
        </w:rPr>
        <w:t>const</w:t>
      </w:r>
      <w:r w:rsidR="00911650">
        <w:t>, które pozwalają zad</w:t>
      </w:r>
      <w:r w:rsidR="00CF6399">
        <w:t>eklarować odpowiednio zmienną w </w:t>
      </w:r>
      <w:r w:rsidR="00911650">
        <w:t xml:space="preserve">zakresie danego bloku kodu i </w:t>
      </w:r>
      <w:r w:rsidR="006B5ADE">
        <w:t>stałą</w:t>
      </w:r>
      <w:r>
        <w:t>,</w:t>
      </w:r>
    </w:p>
    <w:p w14:paraId="47A279FD" w14:textId="7EC61F2A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>, czyli skró</w:t>
      </w:r>
      <w:r w:rsidR="006C40B8">
        <w:t>conego sposobu zapisu funkcji o </w:t>
      </w:r>
      <w:r w:rsidR="0044249A">
        <w:t xml:space="preserve">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1E3D5E">
        <w:t xml:space="preserve"> a </w:t>
      </w:r>
      <w:r w:rsidR="006C40B8">
        <w:t>w </w:t>
      </w:r>
      <w:r w:rsidR="0044249A">
        <w:t>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5FD7F4BA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D12E98">
        <w:t>14</w:t>
      </w:r>
      <w:r w:rsidR="00746813">
        <w:t>].</w:t>
      </w:r>
      <w:r w:rsidR="00FE1C53">
        <w:t xml:space="preserve"> </w:t>
      </w:r>
      <w:r w:rsidR="00047E13">
        <w:t>Narzędzie to jest w </w:t>
      </w:r>
      <w:r w:rsidR="00200083">
        <w:t>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047E13">
        <w:t>racując z </w:t>
      </w:r>
      <w:r w:rsidR="00BC3DDE">
        <w:t xml:space="preserve">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>API – application programming interface</w:t>
      </w:r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r w:rsidR="007E5C93" w:rsidRPr="007E5C93">
        <w:rPr>
          <w:i/>
        </w:rPr>
        <w:t>Hypertext Transfer Protocol</w:t>
      </w:r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r>
        <w:t>macOS</w:t>
      </w:r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r>
        <w:t>WebOS</w:t>
      </w:r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r w:rsidRPr="00BC0BD9">
        <w:rPr>
          <w:i/>
        </w:rPr>
        <w:t>Node Package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37" w:name="_Toc96004218"/>
      <w:r>
        <w:t>Strona klienta</w:t>
      </w:r>
      <w:bookmarkEnd w:id="37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0CADBD39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r w:rsidRPr="00B17697">
        <w:rPr>
          <w:i/>
        </w:rPr>
        <w:t>HyperText Markup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DA4927">
        <w:t>4</w:t>
      </w:r>
      <w:r w:rsidR="008B6F6C">
        <w:t>]</w:t>
      </w:r>
      <w:r w:rsidR="000A6581">
        <w:t xml:space="preserve"> Większoś</w:t>
      </w:r>
      <w:r w:rsidR="00047E13">
        <w:t>ć z tych elementów składa się z </w:t>
      </w:r>
      <w:r w:rsidR="000A6581">
        <w:t>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6C6938">
        <w:t>15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6C5A114D" w:rsidR="00C44307" w:rsidRDefault="00C44307" w:rsidP="001009F7">
      <w:pPr>
        <w:pStyle w:val="Legenda"/>
      </w:pPr>
      <w:bookmarkStart w:id="38" w:name="_Ref942155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bookmarkEnd w:id="38"/>
      <w:r>
        <w:t>. Ana</w:t>
      </w:r>
      <w:r w:rsidR="000B0022">
        <w:t>tomia ele</w:t>
      </w:r>
      <w:r w:rsidR="00273075">
        <w:t>mentu HTML</w:t>
      </w:r>
      <w:r w:rsidR="000A645E">
        <w:t>, źródło [</w:t>
      </w:r>
      <w:r w:rsidR="00A831DC">
        <w:t>15</w:t>
      </w:r>
      <w:r w:rsidR="000A645E">
        <w:t>]</w:t>
      </w:r>
    </w:p>
    <w:p w14:paraId="30FE9993" w14:textId="69D46F2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>World Wide Web Consortium</w:t>
      </w:r>
      <w:r w:rsidR="00BF1416">
        <w:t>)</w:t>
      </w:r>
      <w:r w:rsidR="00B3636F">
        <w:t>, która w swych szeregach skupia wiele przedsiębiorstw prężnie działających</w:t>
      </w:r>
      <w:r w:rsidR="00FC7A45">
        <w:t xml:space="preserve"> w </w:t>
      </w:r>
      <w:r w:rsidR="001A4AFA">
        <w:t>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68B7ADB8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</w:t>
      </w:r>
      <w:r w:rsidR="00857D52">
        <w:t>asowe metody jej wyszukiwania i </w:t>
      </w:r>
      <w:r w:rsidR="00934780">
        <w:t>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r w:rsidRPr="00F21220">
        <w:rPr>
          <w:i/>
        </w:rPr>
        <w:t>Cascading Style Sheets</w:t>
      </w:r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FFFF47B" w:rsidR="00E24266" w:rsidRDefault="00AB0B4B" w:rsidP="001009F7">
      <w:pPr>
        <w:pStyle w:val="Legenda"/>
      </w:pPr>
      <w:bookmarkStart w:id="39" w:name="_Ref9421624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bookmarkEnd w:id="39"/>
      <w:r w:rsidR="00757785">
        <w:t>. Elementy składowe reguły CSS</w:t>
      </w:r>
      <w:r w:rsidR="00CB1970">
        <w:t>, źródło [4]</w:t>
      </w:r>
    </w:p>
    <w:p w14:paraId="3570B3CA" w14:textId="77777777" w:rsidR="00845B3C" w:rsidRPr="00845B3C" w:rsidRDefault="00845B3C" w:rsidP="00845B3C"/>
    <w:p w14:paraId="48FBD3A7" w14:textId="1F839B90" w:rsidR="006122F2" w:rsidRDefault="005B7DAC" w:rsidP="006122F2">
      <w:r>
        <w:t>Deklaracja natomiast składa się z dwóch elementów: właściwości i wartości.</w:t>
      </w:r>
      <w:r w:rsidR="006852C5">
        <w:t xml:space="preserve"> Pierwsza z </w:t>
      </w:r>
      <w:r w:rsidR="00CF56F1">
        <w:t xml:space="preserve">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5707398C" w:rsidR="00320296" w:rsidRDefault="009B293C" w:rsidP="001009F7">
      <w:pPr>
        <w:pStyle w:val="Legenda"/>
      </w:pPr>
      <w:bookmarkStart w:id="40" w:name="_Ref9421645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bookmarkEnd w:id="40"/>
      <w:r>
        <w:t>. Elementy składowe deklaracji CSS</w:t>
      </w:r>
      <w:r w:rsidR="00D3406D">
        <w:t>, źródło [4]</w:t>
      </w:r>
    </w:p>
    <w:p w14:paraId="72792574" w14:textId="3267CFAA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D95BF7">
        <w:t>16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r w:rsidRPr="00AE5CFB">
        <w:rPr>
          <w:i/>
        </w:rPr>
        <w:t>Responsive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19E409B6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B44CA1">
        <w:t>i </w:t>
      </w:r>
      <w:r w:rsidR="00731381">
        <w:t>wyświetlany użytkownikow</w:t>
      </w:r>
      <w:r w:rsidR="004030D8">
        <w:t xml:space="preserve">i w postaci strony internetowej </w:t>
      </w:r>
      <w:r w:rsidR="00E269CE">
        <w:t>[</w:t>
      </w:r>
      <w:r w:rsidR="00FB41F2">
        <w:t>1</w:t>
      </w:r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09D920A5" w:rsidR="0008372A" w:rsidRDefault="00680167" w:rsidP="005D0BF8">
      <w:r>
        <w:t>Ważną cechą biblioteki programistycznej React.JS j</w:t>
      </w:r>
      <w:r w:rsidR="00055AEF">
        <w:t>est prostota jej użytkowania. W </w:t>
      </w:r>
      <w:r>
        <w:t xml:space="preserve">porównaniu do skomplikowanych szkieletów programistycznych nie ma tu potrzebny </w:t>
      </w:r>
      <w:r w:rsidR="00055AEF">
        <w:t>z </w:t>
      </w:r>
      <w:r w:rsidR="005A4173">
        <w:t xml:space="preserve">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programming interface</w:t>
      </w:r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29EFBFA6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 xml:space="preserve">ane </w:t>
      </w:r>
      <w:r w:rsidR="006564BD">
        <w:t>pochodzące z określonych źródeł</w:t>
      </w:r>
      <w:r w:rsidR="0037294A">
        <w:t>, np. z bazy danych i przetwarzane przez komponent</w:t>
      </w:r>
      <w:r w:rsidR="006E6745">
        <w:t>,</w:t>
      </w:r>
    </w:p>
    <w:p w14:paraId="643DB81B" w14:textId="6FCA3D18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A856B5">
        <w:t>reagują na zmiany zachodzące w </w:t>
      </w:r>
      <w:r w:rsidR="009517B8">
        <w:t>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r w:rsidR="008D51A7" w:rsidRPr="008D51A7">
        <w:rPr>
          <w:i/>
        </w:rPr>
        <w:t>Document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771A9916" w:rsidR="0060298E" w:rsidRPr="00C15D50" w:rsidRDefault="0004249F" w:rsidP="001009F7">
      <w:pPr>
        <w:pStyle w:val="Legenda"/>
      </w:pPr>
      <w:bookmarkStart w:id="41" w:name="_Ref94379890"/>
      <w:bookmarkStart w:id="42" w:name="_Ref9437988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bookmarkEnd w:id="41"/>
      <w:r>
        <w:t>.</w:t>
      </w:r>
      <w:r w:rsidR="001C687B">
        <w:t xml:space="preserve"> Graficzna reprezentacja modelu DOM</w:t>
      </w:r>
      <w:r w:rsidR="007E2BCA">
        <w:t>, źródło [18</w:t>
      </w:r>
      <w:r w:rsidR="00855073">
        <w:t>]</w:t>
      </w:r>
      <w:bookmarkEnd w:id="42"/>
    </w:p>
    <w:p w14:paraId="7CA893D5" w14:textId="21B7676F" w:rsidR="00720C49" w:rsidRDefault="00720C49" w:rsidP="00875899">
      <w:pPr>
        <w:pStyle w:val="Nagwek1"/>
      </w:pPr>
      <w:bookmarkStart w:id="43" w:name="_Toc96004219"/>
      <w:r>
        <w:lastRenderedPageBreak/>
        <w:t>Projekt systemu zarządzania wizytami gabinetu stomatologicznego</w:t>
      </w:r>
      <w:bookmarkEnd w:id="43"/>
    </w:p>
    <w:p w14:paraId="40648663" w14:textId="28050933" w:rsidR="00DE0022" w:rsidRDefault="00DE0022" w:rsidP="00DE0022">
      <w:pPr>
        <w:pStyle w:val="Nagwek2"/>
      </w:pPr>
      <w:bookmarkStart w:id="44" w:name="_Ref95997191"/>
      <w:bookmarkStart w:id="45" w:name="_Toc96004220"/>
      <w:r>
        <w:t>Procesy biznesowe</w:t>
      </w:r>
      <w:bookmarkEnd w:id="44"/>
      <w:bookmarkEnd w:id="45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46" w:name="_Toc96004221"/>
      <w:r>
        <w:t>Obiekty biznesowe</w:t>
      </w:r>
      <w:bookmarkEnd w:id="46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47" w:name="_Toc96004222"/>
      <w:r>
        <w:t>Aktorzy biznesowi</w:t>
      </w:r>
      <w:bookmarkEnd w:id="47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48" w:name="_Toc96004223"/>
      <w:r>
        <w:t>Procesy biznesowe</w:t>
      </w:r>
      <w:bookmarkEnd w:id="48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C738A4">
        <w:t xml:space="preserve">Rys. </w:t>
      </w:r>
      <w:r w:rsidR="00C738A4">
        <w:rPr>
          <w:noProof/>
        </w:rPr>
        <w:t>5</w:t>
      </w:r>
      <w:r w:rsidR="00C738A4">
        <w:t>.</w:t>
      </w:r>
      <w:r w:rsidR="00C738A4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1009F7">
      <w:pPr>
        <w:pStyle w:val="Legenda"/>
      </w:pPr>
      <w:bookmarkStart w:id="49" w:name="_Ref9473002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bookmarkEnd w:id="49"/>
      <w:r>
        <w:t>. Diagram przypadków użycia</w:t>
      </w:r>
    </w:p>
    <w:p w14:paraId="6B07111C" w14:textId="0A962A8F" w:rsidR="00D26B93" w:rsidRDefault="00351DA4" w:rsidP="005B6BD2">
      <w:r>
        <w:t>Spośród widocznych na powyższym diagramie, najisto</w:t>
      </w:r>
      <w:r w:rsidR="00E84CC9">
        <w:t>tniejszym procesem biznesowym z </w:t>
      </w:r>
      <w:r>
        <w:t xml:space="preserve">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E84CC9">
        <w:t>jak i </w:t>
      </w:r>
      <w:r w:rsidR="003009F3">
        <w:t>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>Business Process Model And Notation</w:t>
      </w:r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C738A4">
        <w:t xml:space="preserve">Rys. </w:t>
      </w:r>
      <w:r w:rsidR="00C738A4">
        <w:rPr>
          <w:noProof/>
        </w:rPr>
        <w:t>5</w:t>
      </w:r>
      <w:r w:rsidR="00C738A4">
        <w:t>.</w:t>
      </w:r>
      <w:r w:rsidR="00C738A4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F9AF23E" w:rsidR="00242B69" w:rsidRDefault="005B6BD2" w:rsidP="001009F7">
      <w:pPr>
        <w:pStyle w:val="Legenda"/>
      </w:pPr>
      <w:bookmarkStart w:id="50" w:name="_Ref9482535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bookmarkEnd w:id="50"/>
      <w:r>
        <w:t>. Diagram BPMN</w:t>
      </w:r>
      <w:r w:rsidR="00377679">
        <w:t xml:space="preserve"> przedstawiający proces rezerwacji wizyty</w:t>
      </w:r>
    </w:p>
    <w:p w14:paraId="364BF7C6" w14:textId="77777777" w:rsidR="00242B69" w:rsidRDefault="00242B69">
      <w:pPr>
        <w:tabs>
          <w:tab w:val="clear" w:pos="397"/>
        </w:tabs>
        <w:spacing w:after="200" w:line="276" w:lineRule="auto"/>
        <w:ind w:firstLine="0"/>
        <w:jc w:val="left"/>
        <w:rPr>
          <w:bCs/>
          <w:sz w:val="20"/>
          <w:szCs w:val="18"/>
        </w:rPr>
      </w:pPr>
      <w:r>
        <w:br w:type="page"/>
      </w:r>
    </w:p>
    <w:p w14:paraId="7CA34D34" w14:textId="60A9A7DA" w:rsidR="008B6DC9" w:rsidRDefault="008B6DC9" w:rsidP="008B6DC9">
      <w:pPr>
        <w:pStyle w:val="Nagwek2"/>
      </w:pPr>
      <w:bookmarkStart w:id="51" w:name="_Ref95997198"/>
      <w:bookmarkStart w:id="52" w:name="_Toc96004224"/>
      <w:r>
        <w:lastRenderedPageBreak/>
        <w:t>Specyfikacja wymagań</w:t>
      </w:r>
      <w:bookmarkEnd w:id="51"/>
      <w:bookmarkEnd w:id="52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53" w:name="_Ref94830753"/>
      <w:bookmarkStart w:id="54" w:name="_Toc96004225"/>
      <w:r>
        <w:t>Wymagania funkcjonalne</w:t>
      </w:r>
      <w:bookmarkEnd w:id="53"/>
      <w:bookmarkEnd w:id="54"/>
    </w:p>
    <w:p w14:paraId="068724E1" w14:textId="32C4024F" w:rsidR="000B6C4A" w:rsidRDefault="0088538D" w:rsidP="0047769C">
      <w:r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14B3397C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</w:t>
      </w:r>
      <w:r w:rsidR="00F006FA">
        <w:t>stały 3 rodzaje użytkowników, z </w:t>
      </w:r>
      <w:r>
        <w:t>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55" w:name="_Toc96004226"/>
      <w:r>
        <w:t>Wymagania niefunkcjonalne</w:t>
      </w:r>
      <w:bookmarkEnd w:id="55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4E583D1B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>ostępność oraz niezawodność – projektowana aplikacja internetowa powinna być dostępna dla użytkowników 24 godziny na dobę, przez 365 dni w roku. Jednak</w:t>
      </w:r>
      <w:r w:rsidR="008B6F0E">
        <w:t>że jak w </w:t>
      </w:r>
      <w:r w:rsidR="00EF4A5A">
        <w:t xml:space="preserve">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lastRenderedPageBreak/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ED9AF2A" w:rsidR="005D18D3" w:rsidRDefault="008A099C" w:rsidP="005D18D3">
      <w:pPr>
        <w:pStyle w:val="Akapitzlist"/>
        <w:numPr>
          <w:ilvl w:val="0"/>
          <w:numId w:val="18"/>
        </w:numPr>
      </w:pPr>
      <w:r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6564BD">
        <w:t>ośmiu</w:t>
      </w:r>
      <w:r w:rsidR="00FD0870">
        <w:t xml:space="preserve"> liter (w tym jednej wielkiej litery) oraz jednej cyfry i jednego znaku.</w:t>
      </w:r>
    </w:p>
    <w:p w14:paraId="72AD8597" w14:textId="4ED1E40F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</w:t>
      </w:r>
      <w:r w:rsidR="00475003">
        <w:t>efonów komórkowych, laptopach i </w:t>
      </w:r>
      <w:r w:rsidR="00312EDB">
        <w:t>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56" w:name="_Ref94830808"/>
      <w:bookmarkStart w:id="57" w:name="_Toc96004227"/>
      <w:r>
        <w:t>Analiza wymagań</w:t>
      </w:r>
      <w:bookmarkEnd w:id="56"/>
      <w:bookmarkEnd w:id="57"/>
    </w:p>
    <w:p w14:paraId="42205A5B" w14:textId="55D581D0" w:rsidR="00FD39C2" w:rsidRDefault="00FD39C2" w:rsidP="00FD39C2">
      <w:pPr>
        <w:pStyle w:val="Nagwek3"/>
      </w:pPr>
      <w:bookmarkStart w:id="58" w:name="_Ref95997053"/>
      <w:bookmarkStart w:id="59" w:name="_Toc96004228"/>
      <w:r>
        <w:t>Statyczne elementy aplikacji</w:t>
      </w:r>
      <w:bookmarkEnd w:id="58"/>
      <w:bookmarkEnd w:id="59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lastRenderedPageBreak/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0021CB95" w:rsidR="004B2A24" w:rsidRDefault="004B2A24" w:rsidP="00E028F4">
      <w:r>
        <w:t>Sekcja „kontakt”</w:t>
      </w:r>
      <w:r w:rsidR="00012E15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60" w:name="_Ref95997058"/>
      <w:bookmarkStart w:id="61" w:name="_Toc96004229"/>
      <w:r>
        <w:t>Panel lekarza</w:t>
      </w:r>
      <w:bookmarkEnd w:id="60"/>
      <w:bookmarkEnd w:id="61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530E1C39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CC37BB">
        <w:t xml:space="preserve"> Z </w:t>
      </w:r>
      <w:r w:rsidR="003310AD">
        <w:t xml:space="preserve">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62" w:name="_Ref95997110"/>
      <w:bookmarkStart w:id="63" w:name="_Toc96004230"/>
      <w:r>
        <w:t>Panel pacjenta</w:t>
      </w:r>
      <w:bookmarkEnd w:id="62"/>
      <w:bookmarkEnd w:id="63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64" w:name="_Ref95997116"/>
      <w:bookmarkStart w:id="65" w:name="_Toc96004231"/>
      <w:r>
        <w:lastRenderedPageBreak/>
        <w:t>Panel administratora</w:t>
      </w:r>
      <w:bookmarkEnd w:id="64"/>
      <w:bookmarkEnd w:id="65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5A756314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C07D2">
        <w:t> </w:t>
      </w:r>
      <w:r w:rsidR="0099773F">
        <w:t>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66" w:name="_Ref95997121"/>
      <w:bookmarkStart w:id="67" w:name="_Toc96004232"/>
      <w:r>
        <w:t>Projekt struktury bazy danych</w:t>
      </w:r>
      <w:bookmarkEnd w:id="66"/>
      <w:bookmarkEnd w:id="67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C738A4">
        <w:t xml:space="preserve">Rys. </w:t>
      </w:r>
      <w:r w:rsidR="00C738A4">
        <w:rPr>
          <w:noProof/>
        </w:rPr>
        <w:t>5</w:t>
      </w:r>
      <w:r w:rsidR="00C738A4">
        <w:t>.</w:t>
      </w:r>
      <w:r w:rsidR="00C738A4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1009F7">
      <w:pPr>
        <w:pStyle w:val="Legenda"/>
      </w:pPr>
      <w:bookmarkStart w:id="68" w:name="_Ref94731965"/>
      <w:bookmarkStart w:id="69" w:name="_Ref9473196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bookmarkEnd w:id="68"/>
      <w:r w:rsidR="00E22177">
        <w:t>.</w:t>
      </w:r>
      <w:bookmarkEnd w:id="69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70" w:name="_Toc96004233"/>
      <w:r>
        <w:t>Struktura bazy danych</w:t>
      </w:r>
      <w:bookmarkEnd w:id="70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>JavaScript Object Notation</w:t>
      </w:r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r w:rsidR="00210331">
        <w:t>D</w:t>
      </w:r>
      <w:r w:rsidR="009A6D41">
        <w:t>octors</w:t>
      </w:r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r>
        <w:t>. Reprezentacja przykładowego obiektu kolekcji „Doctors”</w:t>
      </w:r>
    </w:p>
    <w:p w14:paraId="26E13556" w14:textId="492AD79F" w:rsidR="009A6D41" w:rsidRDefault="00282A2D" w:rsidP="00BE2C28">
      <w:r>
        <w:t>„</w:t>
      </w:r>
      <w:r w:rsidR="00210331">
        <w:t>R</w:t>
      </w:r>
      <w:r w:rsidR="009A6D41">
        <w:t>oles</w:t>
      </w:r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>
        <w:t>.</w:t>
      </w:r>
      <w:r w:rsidR="004B74BE">
        <w:t xml:space="preserve"> Zawartość kolekcji „Roles”</w:t>
      </w:r>
    </w:p>
    <w:p w14:paraId="2714B0A6" w14:textId="0A628351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</w:t>
      </w:r>
      <w:r w:rsidR="00151992">
        <w:t>kretne usługi świadczone w </w:t>
      </w:r>
      <w:r w:rsidR="00E705CD">
        <w:t>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r w:rsidR="000C678B">
        <w:t>U</w:t>
      </w:r>
      <w:r w:rsidR="009A6D41">
        <w:t>sers</w:t>
      </w:r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„Roles”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>
        <w:t>.</w:t>
      </w:r>
      <w:r w:rsidRPr="00B93990">
        <w:t xml:space="preserve"> </w:t>
      </w:r>
      <w:r>
        <w:t>Reprezentacja przykładowego elementu kolekcji „</w:t>
      </w:r>
      <w:r w:rsidR="009C760A">
        <w:t>Users”</w:t>
      </w:r>
    </w:p>
    <w:p w14:paraId="000103BA" w14:textId="0CC81960" w:rsidR="00497A31" w:rsidRDefault="00282A2D" w:rsidP="00497A31">
      <w:r>
        <w:t>„</w:t>
      </w:r>
      <w:r w:rsidR="003203C7">
        <w:t>V</w:t>
      </w:r>
      <w:r w:rsidR="009A6D41">
        <w:t>isits</w:t>
      </w:r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8</w:t>
      </w:r>
      <w:r w:rsidR="00F0344B">
        <w:rPr>
          <w:noProof/>
        </w:rPr>
        <w:fldChar w:fldCharType="end"/>
      </w:r>
      <w:r>
        <w:t>. Przykładowy dokument kolekcji „Visits”</w:t>
      </w:r>
    </w:p>
    <w:p w14:paraId="4EF18D9A" w14:textId="2FE0C4BF" w:rsidR="00485DD6" w:rsidRDefault="00FD39C2" w:rsidP="00885DF3">
      <w:pPr>
        <w:pStyle w:val="Nagwek3"/>
      </w:pPr>
      <w:bookmarkStart w:id="71" w:name="_Toc96004234"/>
      <w:r>
        <w:t>Role i uprawnienia użytkowników</w:t>
      </w:r>
      <w:bookmarkEnd w:id="71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C738A4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C738A4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48646146" w:rsidR="006849D5" w:rsidRDefault="00DF5F0D" w:rsidP="005022F8">
      <w:r>
        <w:t xml:space="preserve">Użytkownicy niezarejestrowani w projektowanym </w:t>
      </w:r>
      <w:r w:rsidR="00670FC6">
        <w:t>systemie, podczas korzystania z </w:t>
      </w:r>
      <w:r>
        <w:t xml:space="preserve">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7BFFA93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C84C5B">
        <w:t>zawarta też będzie informacja o </w:t>
      </w:r>
      <w:r w:rsidR="007C6A87">
        <w:t>najbliższej zaplanowanej wizycie z ich udziałem.</w:t>
      </w:r>
    </w:p>
    <w:p w14:paraId="4189F4D2" w14:textId="3536842C" w:rsidR="00FD39C2" w:rsidRDefault="0032762E" w:rsidP="00875899">
      <w:pPr>
        <w:pStyle w:val="Nagwek1"/>
      </w:pPr>
      <w:bookmarkStart w:id="72" w:name="_Toc96004235"/>
      <w:r>
        <w:lastRenderedPageBreak/>
        <w:t>Implementacja</w:t>
      </w:r>
      <w:bookmarkEnd w:id="72"/>
    </w:p>
    <w:p w14:paraId="47012C42" w14:textId="77201AEB" w:rsidR="00B215F7" w:rsidRDefault="00B215F7" w:rsidP="00B215F7">
      <w:pPr>
        <w:pStyle w:val="Nagwek2"/>
      </w:pPr>
      <w:bookmarkStart w:id="73" w:name="_Ref95997205"/>
      <w:bookmarkStart w:id="74" w:name="_Toc96004236"/>
      <w:r>
        <w:t>Baza danych</w:t>
      </w:r>
      <w:bookmarkEnd w:id="73"/>
      <w:bookmarkEnd w:id="74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Mongo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r w:rsidR="00EE3F88" w:rsidRPr="00EE3F88">
        <w:rPr>
          <w:i/>
        </w:rPr>
        <w:t>models</w:t>
      </w:r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1009F7">
      <w:pPr>
        <w:pStyle w:val="Legenda"/>
      </w:pPr>
      <w:bookmarkStart w:id="75" w:name="_Ref95149743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bookmarkEnd w:id="75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1009F7">
      <w:pPr>
        <w:pStyle w:val="Legenda"/>
      </w:pPr>
      <w:bookmarkStart w:id="76" w:name="_Ref95149746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bookmarkEnd w:id="76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1009F7">
      <w:pPr>
        <w:pStyle w:val="Legenda"/>
      </w:pPr>
      <w:bookmarkStart w:id="77" w:name="_Ref95149751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bookmarkEnd w:id="77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1009F7">
      <w:pPr>
        <w:pStyle w:val="Legenda"/>
      </w:pPr>
      <w:bookmarkStart w:id="78" w:name="_Ref95149754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bookmarkEnd w:id="78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1009F7">
      <w:pPr>
        <w:pStyle w:val="Legenda"/>
      </w:pPr>
      <w:bookmarkStart w:id="79" w:name="_Ref95149756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bookmarkEnd w:id="79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r w:rsidRPr="00C73734">
        <w:rPr>
          <w:i/>
        </w:rPr>
        <w:t>db</w:t>
      </w:r>
      <w:r>
        <w:t xml:space="preserve"> zostało przedstawione na poniższym listingu.</w:t>
      </w:r>
    </w:p>
    <w:p w14:paraId="335AF3B2" w14:textId="4CB999AE" w:rsidR="005728E4" w:rsidRDefault="005728E4" w:rsidP="001009F7">
      <w:pPr>
        <w:pStyle w:val="Legenda"/>
      </w:pPr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r w:rsidRPr="00422533">
        <w:rPr>
          <w:i/>
        </w:rPr>
        <w:t>models</w:t>
      </w:r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80" w:name="_Ref95997066"/>
      <w:bookmarkStart w:id="81" w:name="_Toc96004237"/>
      <w:r>
        <w:t>Serwer aplikacji</w:t>
      </w:r>
      <w:bookmarkEnd w:id="80"/>
      <w:bookmarkEnd w:id="81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r w:rsidR="001626F6">
        <w:t>c</w:t>
      </w:r>
      <w:r w:rsidR="008A2F60" w:rsidRPr="008A2F60">
        <w:rPr>
          <w:i/>
        </w:rPr>
        <w:t xml:space="preserve">reate, </w:t>
      </w:r>
      <w:r w:rsidR="001626F6">
        <w:rPr>
          <w:i/>
        </w:rPr>
        <w:t>read, u</w:t>
      </w:r>
      <w:r w:rsidR="008A2F60" w:rsidRPr="008A2F60">
        <w:rPr>
          <w:i/>
        </w:rPr>
        <w:t xml:space="preserve">pdate, </w:t>
      </w:r>
      <w:r w:rsidR="001626F6">
        <w:rPr>
          <w:i/>
        </w:rPr>
        <w:t>d</w:t>
      </w:r>
      <w:r w:rsidR="008A2F60" w:rsidRPr="008A2F60">
        <w:rPr>
          <w:i/>
        </w:rPr>
        <w:t>elete</w:t>
      </w:r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r w:rsidR="00C2668B">
        <w:rPr>
          <w:i/>
        </w:rPr>
        <w:t>c</w:t>
      </w:r>
      <w:r w:rsidR="00D23A18" w:rsidRPr="00D23A18">
        <w:rPr>
          <w:i/>
        </w:rPr>
        <w:t>reate</w:t>
      </w:r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r w:rsidR="009407BB" w:rsidRPr="009407BB">
        <w:rPr>
          <w:i/>
        </w:rPr>
        <w:t>read</w:t>
      </w:r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r w:rsidR="009D7F1B" w:rsidRPr="009D7F1B">
        <w:rPr>
          <w:i/>
        </w:rPr>
        <w:t>update</w:t>
      </w:r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r w:rsidR="008517A6" w:rsidRPr="008517A6">
        <w:rPr>
          <w:i/>
        </w:rPr>
        <w:t>delete</w:t>
      </w:r>
      <w:r w:rsidR="008517A6">
        <w:t>)</w:t>
      </w:r>
      <w:r>
        <w:t>.</w:t>
      </w:r>
    </w:p>
    <w:p w14:paraId="3786B7AD" w14:textId="04687F75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r w:rsidR="00082C8B" w:rsidRPr="00082C8B">
        <w:rPr>
          <w:i/>
        </w:rPr>
        <w:t>controllers</w:t>
      </w:r>
      <w:r w:rsidR="00C61EC2">
        <w:t>.</w:t>
      </w:r>
      <w:r w:rsidR="004825D5">
        <w:t xml:space="preserve"> </w:t>
      </w:r>
      <w:r w:rsidR="00F23E4A">
        <w:t>Te funkcje</w:t>
      </w:r>
      <w:r w:rsidR="00E055FE">
        <w:t xml:space="preserve">, które odpowiadają za przeprowadzanie odpowiednich operacji </w:t>
      </w:r>
      <w:r w:rsidR="00F06DB2">
        <w:t>na obiektach znajdujących się w </w:t>
      </w:r>
      <w:r w:rsidR="00E055FE">
        <w:t>bazie danych przechowywane są w plikach, które określić można mianem kontrolerów.</w:t>
      </w:r>
    </w:p>
    <w:p w14:paraId="16AA71C6" w14:textId="7A304E53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</w:t>
      </w:r>
      <w:r w:rsidR="00F06DB2">
        <w:t>dpowiedniej struktury plików, z </w:t>
      </w:r>
      <w:r w:rsidR="00F21945">
        <w:t>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>odczytywanie informacji zawartych w bazie danych Mongo DB.</w:t>
      </w:r>
    </w:p>
    <w:p w14:paraId="721BE9C4" w14:textId="5DE1D5CE" w:rsidR="009855CC" w:rsidRDefault="009855CC" w:rsidP="001009F7">
      <w:pPr>
        <w:pStyle w:val="Legenda"/>
      </w:pPr>
      <w:bookmarkStart w:id="82" w:name="_Ref95155402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bookmarkEnd w:id="82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CD24C9">
      <w:pPr>
        <w:ind w:firstLine="0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1009F7">
      <w:pPr>
        <w:pStyle w:val="Legenda"/>
      </w:pPr>
      <w:bookmarkStart w:id="83" w:name="_Ref95155403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</w:instrText>
      </w:r>
      <w:r w:rsidR="00F0344B">
        <w:instrText xml:space="preserve"> \* ARABIC \s 1 </w:instrText>
      </w:r>
      <w:r w:rsidR="00F0344B">
        <w:fldChar w:fldCharType="separate"/>
      </w:r>
      <w:r w:rsidR="00C738A4">
        <w:rPr>
          <w:noProof/>
        </w:rPr>
        <w:t>8</w:t>
      </w:r>
      <w:r w:rsidR="00F0344B">
        <w:rPr>
          <w:noProof/>
        </w:rPr>
        <w:fldChar w:fldCharType="end"/>
      </w:r>
      <w:bookmarkEnd w:id="83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r w:rsidR="00EA1F99" w:rsidRPr="00275BFD">
        <w:rPr>
          <w:i/>
        </w:rPr>
        <w:t>save</w:t>
      </w:r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1009F7">
      <w:pPr>
        <w:pStyle w:val="Legenda"/>
      </w:pPr>
      <w:bookmarkStart w:id="84" w:name="_Ref95155406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9</w:t>
      </w:r>
      <w:r w:rsidR="00F0344B">
        <w:rPr>
          <w:noProof/>
        </w:rPr>
        <w:fldChar w:fldCharType="end"/>
      </w:r>
      <w:bookmarkEnd w:id="84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1009F7">
      <w:pPr>
        <w:pStyle w:val="Legenda"/>
      </w:pPr>
      <w:bookmarkStart w:id="85" w:name="_Ref95155408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10</w:t>
      </w:r>
      <w:r w:rsidR="00F0344B">
        <w:rPr>
          <w:noProof/>
        </w:rPr>
        <w:fldChar w:fldCharType="end"/>
      </w:r>
      <w:bookmarkEnd w:id="85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2E97DF1E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</w:t>
      </w:r>
      <w:r w:rsidR="006841D7">
        <w:t xml:space="preserve"> wraz z usługami świadczonymi w </w:t>
      </w:r>
      <w:r w:rsidR="0005476F">
        <w:t>jej zakresie</w:t>
      </w:r>
      <w:r w:rsidR="0035786D">
        <w:t>.</w:t>
      </w:r>
    </w:p>
    <w:p w14:paraId="7047787E" w14:textId="0E4C1BD7" w:rsidR="00797A0E" w:rsidRDefault="00797A0E" w:rsidP="001009F7">
      <w:pPr>
        <w:pStyle w:val="Legenda"/>
      </w:pPr>
      <w:bookmarkStart w:id="86" w:name="_Ref95155409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11</w:t>
      </w:r>
      <w:r w:rsidR="00F0344B">
        <w:rPr>
          <w:noProof/>
        </w:rPr>
        <w:fldChar w:fldCharType="end"/>
      </w:r>
      <w:bookmarkEnd w:id="86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>Ostatni z kontrolerów odpowiada za utworzenie obiektu reprezentującego wizytę lekarską oraz za zapisanie tejże wizyty do bazy danych Mongo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00E8A643" w:rsidR="00DD393E" w:rsidRPr="00DD393E" w:rsidRDefault="00DD393E" w:rsidP="001009F7">
      <w:pPr>
        <w:pStyle w:val="Legenda"/>
      </w:pPr>
      <w:bookmarkStart w:id="87" w:name="_Ref95157344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12</w:t>
      </w:r>
      <w:r w:rsidR="00F0344B">
        <w:rPr>
          <w:noProof/>
        </w:rPr>
        <w:fldChar w:fldCharType="end"/>
      </w:r>
      <w:bookmarkEnd w:id="87"/>
      <w:r>
        <w:t xml:space="preserve">. Implementacja funkcji </w:t>
      </w:r>
      <w:r w:rsidR="002E62E7">
        <w:rPr>
          <w:i/>
        </w:rPr>
        <w:t>sign</w:t>
      </w:r>
      <w:bookmarkStart w:id="88" w:name="_GoBack"/>
      <w:bookmarkEnd w:id="88"/>
      <w:r w:rsidR="006564BD">
        <w:rPr>
          <w:i/>
        </w:rPr>
        <w:t xml:space="preserve"> </w:t>
      </w:r>
      <w:r w:rsidRPr="00DD393E">
        <w:rPr>
          <w:i/>
        </w:rPr>
        <w:t>in</w:t>
      </w:r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1009F7">
      <w:pPr>
        <w:pStyle w:val="Legenda"/>
      </w:pPr>
      <w:bookmarkStart w:id="89" w:name="_Ref95240599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13</w:t>
      </w:r>
      <w:r w:rsidR="00F0344B">
        <w:rPr>
          <w:noProof/>
        </w:rPr>
        <w:fldChar w:fldCharType="end"/>
      </w:r>
      <w:bookmarkEnd w:id="89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r w:rsidRPr="00EA7172">
        <w:rPr>
          <w:i/>
        </w:rPr>
        <w:t>config</w:t>
      </w:r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1009F7">
      <w:pPr>
        <w:pStyle w:val="Legenda"/>
      </w:pPr>
      <w:bookmarkStart w:id="90" w:name="_Ref95240600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14</w:t>
      </w:r>
      <w:r w:rsidR="00F0344B">
        <w:rPr>
          <w:noProof/>
        </w:rPr>
        <w:fldChar w:fldCharType="end"/>
      </w:r>
      <w:bookmarkEnd w:id="90"/>
      <w:r>
        <w:t xml:space="preserve">. Zawartość pliku db.js znajdującego się w folderze </w:t>
      </w:r>
      <w:r w:rsidRPr="00E46CB5">
        <w:rPr>
          <w:i/>
        </w:rPr>
        <w:t>config</w:t>
      </w:r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>Dwa powyższe fragmenty kodu źródłowego działającego po stronie serwera zawierają elementy potrzebne do autoryzacji połączenia z bazą Mongo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009F7">
      <w:pPr>
        <w:pStyle w:val="Legenda"/>
      </w:pPr>
      <w:bookmarkStart w:id="91" w:name="_Ref95240602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15</w:t>
      </w:r>
      <w:r w:rsidR="00F0344B">
        <w:rPr>
          <w:noProof/>
        </w:rPr>
        <w:fldChar w:fldCharType="end"/>
      </w:r>
      <w:bookmarkEnd w:id="91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r w:rsidRPr="001646E8">
        <w:rPr>
          <w:i/>
        </w:rPr>
        <w:t>backend</w:t>
      </w:r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1009F7">
      <w:pPr>
        <w:pStyle w:val="Legenda"/>
      </w:pPr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C738A4">
        <w:rPr>
          <w:noProof/>
        </w:rPr>
        <w:t>16</w:t>
      </w:r>
      <w:r w:rsidR="00F0344B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92" w:name="_Toc96004238"/>
      <w:r>
        <w:t>Aplikacja internetowa</w:t>
      </w:r>
      <w:bookmarkEnd w:id="92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93" w:name="_Ref95997073"/>
      <w:bookmarkStart w:id="94" w:name="_Toc96004239"/>
      <w:r>
        <w:t>Funkcjonalność aplikacji dostępna dla niezalogowanego użytkownika</w:t>
      </w:r>
      <w:bookmarkEnd w:id="93"/>
      <w:bookmarkEnd w:id="94"/>
    </w:p>
    <w:p w14:paraId="77458544" w14:textId="07EC5997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990121">
        <w:t>przejrzysty i </w:t>
      </w:r>
      <w:r w:rsidR="00C57380">
        <w:t>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009F7">
      <w:pPr>
        <w:pStyle w:val="Legenda"/>
      </w:pPr>
      <w:bookmarkStart w:id="95" w:name="_Ref9542313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bookmarkEnd w:id="95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26504440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DE27CD">
        <w:rPr>
          <w:noProof/>
          <w:lang w:eastAsia="pl-PL"/>
        </w:rPr>
        <w:t xml:space="preserve"> w </w:t>
      </w:r>
      <w:r w:rsidR="00F302D1">
        <w:rPr>
          <w:noProof/>
          <w:lang w:eastAsia="pl-PL"/>
        </w:rPr>
        <w:t>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1009F7">
      <w:pPr>
        <w:pStyle w:val="Legenda"/>
      </w:pPr>
      <w:bookmarkStart w:id="96" w:name="_Ref9543629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bookmarkEnd w:id="96"/>
      <w:r>
        <w:t>. Animacja przeładowania zawartości panelu głównego</w:t>
      </w:r>
    </w:p>
    <w:p w14:paraId="75D7879D" w14:textId="2A816197" w:rsidR="009373EF" w:rsidRDefault="003772A0" w:rsidP="009373EF">
      <w:r>
        <w:t>Kolejnym panelem dostępnym dla niezalogowanego użytkownika serwisu jest sekcja „o</w:t>
      </w:r>
      <w:r w:rsidR="00485450">
        <w:t> </w:t>
      </w:r>
      <w:r>
        <w:t>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1009F7">
      <w:pPr>
        <w:pStyle w:val="Legenda"/>
      </w:pPr>
      <w:bookmarkStart w:id="97" w:name="_Ref9550340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bookmarkEnd w:id="97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1009F7">
      <w:pPr>
        <w:pStyle w:val="Legenda"/>
      </w:pPr>
      <w:bookmarkStart w:id="98" w:name="_Ref9550341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bookmarkEnd w:id="98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r w:rsidR="00CC1388" w:rsidRPr="006F2499">
        <w:rPr>
          <w:i/>
        </w:rPr>
        <w:t>Framer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1009F7">
      <w:pPr>
        <w:pStyle w:val="Legenda"/>
      </w:pPr>
      <w:bookmarkStart w:id="99" w:name="_Ref95503429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bookmarkEnd w:id="99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1009F7">
      <w:pPr>
        <w:pStyle w:val="Legenda"/>
      </w:pPr>
      <w:bookmarkStart w:id="100" w:name="_Ref9550471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bookmarkEnd w:id="100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1009F7">
      <w:pPr>
        <w:pStyle w:val="Legenda"/>
      </w:pPr>
      <w:bookmarkStart w:id="101" w:name="_Ref9550472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bookmarkEnd w:id="101"/>
      <w:r>
        <w:t>. Karta zawierająca informację na temat endodoncji</w:t>
      </w:r>
    </w:p>
    <w:p w14:paraId="601A9518" w14:textId="2F36B4D0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906106">
        <w:t>w </w:t>
      </w:r>
      <w:r w:rsidR="006749AA">
        <w:t xml:space="preserve">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4DCAA1CD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A3BF9">
        <w:t xml:space="preserve"> W </w:t>
      </w:r>
      <w:r w:rsidR="00150003"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1009F7">
      <w:pPr>
        <w:pStyle w:val="Legenda"/>
      </w:pPr>
      <w:bookmarkStart w:id="102" w:name="_Ref9556861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8</w:t>
      </w:r>
      <w:r w:rsidR="00F0344B">
        <w:rPr>
          <w:noProof/>
        </w:rPr>
        <w:fldChar w:fldCharType="end"/>
      </w:r>
      <w:bookmarkEnd w:id="102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1009F7">
      <w:pPr>
        <w:pStyle w:val="Legenda"/>
      </w:pPr>
      <w:bookmarkStart w:id="103" w:name="_Ref9556860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9</w:t>
      </w:r>
      <w:r w:rsidR="00F0344B">
        <w:rPr>
          <w:noProof/>
        </w:rPr>
        <w:fldChar w:fldCharType="end"/>
      </w:r>
      <w:bookmarkEnd w:id="103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1009F7">
      <w:pPr>
        <w:pStyle w:val="Legenda"/>
      </w:pPr>
      <w:bookmarkStart w:id="104" w:name="_Ref955690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10</w:t>
      </w:r>
      <w:r w:rsidR="00F0344B">
        <w:rPr>
          <w:noProof/>
        </w:rPr>
        <w:fldChar w:fldCharType="end"/>
      </w:r>
      <w:bookmarkEnd w:id="104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1009F7">
      <w:pPr>
        <w:pStyle w:val="Legenda"/>
      </w:pPr>
      <w:bookmarkStart w:id="105" w:name="_Ref9558293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11</w:t>
      </w:r>
      <w:r w:rsidR="00F0344B">
        <w:rPr>
          <w:noProof/>
        </w:rPr>
        <w:fldChar w:fldCharType="end"/>
      </w:r>
      <w:bookmarkEnd w:id="105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1009F7">
      <w:pPr>
        <w:pStyle w:val="Legenda"/>
      </w:pPr>
      <w:bookmarkStart w:id="106" w:name="_Ref9558294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12</w:t>
      </w:r>
      <w:r w:rsidR="00F0344B">
        <w:rPr>
          <w:noProof/>
        </w:rPr>
        <w:fldChar w:fldCharType="end"/>
      </w:r>
      <w:bookmarkEnd w:id="106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1009F7">
      <w:pPr>
        <w:pStyle w:val="Legenda"/>
      </w:pPr>
      <w:bookmarkStart w:id="107" w:name="_Ref9558407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13</w:t>
      </w:r>
      <w:r w:rsidR="00F0344B">
        <w:rPr>
          <w:noProof/>
        </w:rPr>
        <w:fldChar w:fldCharType="end"/>
      </w:r>
      <w:bookmarkEnd w:id="107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1009F7">
      <w:pPr>
        <w:pStyle w:val="Legenda"/>
      </w:pPr>
      <w:bookmarkStart w:id="108" w:name="_Ref9558407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14</w:t>
      </w:r>
      <w:r w:rsidR="00F0344B">
        <w:rPr>
          <w:noProof/>
        </w:rPr>
        <w:fldChar w:fldCharType="end"/>
      </w:r>
      <w:bookmarkEnd w:id="108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0FB652BA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245BBE">
        <w:t xml:space="preserve"> teleadresowe, podobnie jak w </w:t>
      </w:r>
      <w:r w:rsidR="0071590D">
        <w:t>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1009F7">
      <w:pPr>
        <w:pStyle w:val="Legenda"/>
      </w:pPr>
      <w:bookmarkStart w:id="109" w:name="_Ref9558560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15</w:t>
      </w:r>
      <w:r w:rsidR="00F0344B">
        <w:rPr>
          <w:noProof/>
        </w:rPr>
        <w:fldChar w:fldCharType="end"/>
      </w:r>
      <w:bookmarkEnd w:id="109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1009F7">
      <w:pPr>
        <w:pStyle w:val="Legenda"/>
      </w:pPr>
      <w:bookmarkStart w:id="110" w:name="_Ref9558559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16</w:t>
      </w:r>
      <w:r w:rsidR="00F0344B">
        <w:rPr>
          <w:noProof/>
        </w:rPr>
        <w:fldChar w:fldCharType="end"/>
      </w:r>
      <w:bookmarkEnd w:id="110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111" w:name="_Ref95997080"/>
      <w:bookmarkStart w:id="112" w:name="_Toc96004240"/>
      <w:r>
        <w:t xml:space="preserve">Panel </w:t>
      </w:r>
      <w:r w:rsidR="004A3C18">
        <w:t>pacjenta</w:t>
      </w:r>
      <w:bookmarkEnd w:id="111"/>
      <w:bookmarkEnd w:id="112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1009F7">
      <w:pPr>
        <w:pStyle w:val="Legenda"/>
      </w:pPr>
      <w:bookmarkStart w:id="113" w:name="_Ref9558856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17</w:t>
      </w:r>
      <w:r w:rsidR="00F0344B">
        <w:rPr>
          <w:noProof/>
        </w:rPr>
        <w:fldChar w:fldCharType="end"/>
      </w:r>
      <w:bookmarkEnd w:id="113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1009F7">
      <w:pPr>
        <w:pStyle w:val="Legenda"/>
      </w:pPr>
      <w:bookmarkStart w:id="114" w:name="_Ref9559051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18</w:t>
      </w:r>
      <w:r w:rsidR="00F0344B">
        <w:rPr>
          <w:noProof/>
        </w:rPr>
        <w:fldChar w:fldCharType="end"/>
      </w:r>
      <w:bookmarkEnd w:id="114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19</w:t>
      </w:r>
      <w:r w:rsidR="00F0344B">
        <w:rPr>
          <w:noProof/>
        </w:rPr>
        <w:fldChar w:fldCharType="end"/>
      </w:r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1009F7">
      <w:pPr>
        <w:pStyle w:val="Legenda"/>
      </w:pPr>
      <w:bookmarkStart w:id="115" w:name="_Ref9566474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20</w:t>
      </w:r>
      <w:r w:rsidR="00F0344B">
        <w:rPr>
          <w:noProof/>
        </w:rPr>
        <w:fldChar w:fldCharType="end"/>
      </w:r>
      <w:bookmarkEnd w:id="115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116" w:name="_Ref95997129"/>
      <w:bookmarkStart w:id="117" w:name="_Toc96004241"/>
      <w:r>
        <w:t xml:space="preserve">Panel </w:t>
      </w:r>
      <w:r w:rsidR="004A3C18">
        <w:t>lekarza</w:t>
      </w:r>
      <w:bookmarkEnd w:id="116"/>
      <w:bookmarkEnd w:id="117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009F7">
      <w:pPr>
        <w:pStyle w:val="Legenda"/>
      </w:pPr>
      <w:bookmarkStart w:id="118" w:name="_Ref9566373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21</w:t>
      </w:r>
      <w:r w:rsidR="00F0344B">
        <w:rPr>
          <w:noProof/>
        </w:rPr>
        <w:fldChar w:fldCharType="end"/>
      </w:r>
      <w:bookmarkEnd w:id="118"/>
      <w:r>
        <w:t>. Panel lekarza</w:t>
      </w:r>
    </w:p>
    <w:p w14:paraId="541792E4" w14:textId="71356985" w:rsidR="00A063FB" w:rsidRDefault="00132379" w:rsidP="00A063FB">
      <w:r>
        <w:t>Kolejną sekcją dostępną dla specjalisty jest jego grafik</w:t>
      </w:r>
      <w:r w:rsidR="009048CA">
        <w:t>. Po wybraniu konkretnej daty w </w:t>
      </w:r>
      <w:r>
        <w:t>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009F7">
      <w:pPr>
        <w:pStyle w:val="Legenda"/>
      </w:pPr>
      <w:bookmarkStart w:id="119" w:name="_Ref9566408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22</w:t>
      </w:r>
      <w:r w:rsidR="00F0344B">
        <w:rPr>
          <w:noProof/>
        </w:rPr>
        <w:fldChar w:fldCharType="end"/>
      </w:r>
      <w:bookmarkEnd w:id="119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1009F7">
      <w:pPr>
        <w:pStyle w:val="Legenda"/>
      </w:pPr>
      <w:bookmarkStart w:id="120" w:name="_Ref9566457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23</w:t>
      </w:r>
      <w:r w:rsidR="00F0344B">
        <w:rPr>
          <w:noProof/>
        </w:rPr>
        <w:fldChar w:fldCharType="end"/>
      </w:r>
      <w:bookmarkEnd w:id="120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121" w:name="_Ref95997133"/>
      <w:bookmarkStart w:id="122" w:name="_Toc96004242"/>
      <w:r>
        <w:t>Panel administratora</w:t>
      </w:r>
      <w:bookmarkEnd w:id="121"/>
      <w:bookmarkEnd w:id="122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6C1EEB80" w:rsidR="000E3247" w:rsidRDefault="000E3247" w:rsidP="007E1D85">
      <w:r>
        <w:t xml:space="preserve">Od razu po zalogowaniu do panelu administratora </w:t>
      </w:r>
      <w:r w:rsidR="00EB4C9A">
        <w:t>użytkownik dostaje okno z </w:t>
      </w:r>
      <w:r w:rsidR="002D38E0">
        <w:t>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1009F7">
      <w:pPr>
        <w:pStyle w:val="Legenda"/>
      </w:pPr>
      <w:bookmarkStart w:id="123" w:name="_Ref9567859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24</w:t>
      </w:r>
      <w:r w:rsidR="00F0344B">
        <w:rPr>
          <w:noProof/>
        </w:rPr>
        <w:fldChar w:fldCharType="end"/>
      </w:r>
      <w:bookmarkEnd w:id="123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1009F7">
      <w:pPr>
        <w:pStyle w:val="Legenda"/>
      </w:pPr>
      <w:bookmarkStart w:id="124" w:name="_Ref956786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25</w:t>
      </w:r>
      <w:r w:rsidR="00F0344B">
        <w:rPr>
          <w:noProof/>
        </w:rPr>
        <w:fldChar w:fldCharType="end"/>
      </w:r>
      <w:bookmarkEnd w:id="124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244C5BC5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</w:t>
      </w:r>
      <w:r w:rsidR="007B72D2">
        <w:lastRenderedPageBreak/>
        <w:t>w</w:t>
      </w:r>
      <w:r w:rsidR="00047D1E">
        <w:t> </w:t>
      </w:r>
      <w:r w:rsidR="007B72D2"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1009F7">
      <w:pPr>
        <w:pStyle w:val="Legenda"/>
      </w:pPr>
      <w:bookmarkStart w:id="125" w:name="_Ref9567924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26</w:t>
      </w:r>
      <w:r w:rsidR="00F0344B">
        <w:rPr>
          <w:noProof/>
        </w:rPr>
        <w:fldChar w:fldCharType="end"/>
      </w:r>
      <w:bookmarkEnd w:id="125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1009F7">
      <w:pPr>
        <w:pStyle w:val="Legenda"/>
      </w:pPr>
      <w:bookmarkStart w:id="126" w:name="_Ref95679658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27</w:t>
      </w:r>
      <w:r w:rsidR="00F0344B">
        <w:rPr>
          <w:noProof/>
        </w:rPr>
        <w:fldChar w:fldCharType="end"/>
      </w:r>
      <w:bookmarkEnd w:id="126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1009F7">
      <w:pPr>
        <w:pStyle w:val="Legenda"/>
      </w:pPr>
      <w:bookmarkStart w:id="127" w:name="_Ref9568310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28</w:t>
      </w:r>
      <w:r w:rsidR="00F0344B">
        <w:rPr>
          <w:noProof/>
        </w:rPr>
        <w:fldChar w:fldCharType="end"/>
      </w:r>
      <w:bookmarkEnd w:id="127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1009F7">
      <w:pPr>
        <w:pStyle w:val="Legenda"/>
      </w:pPr>
      <w:bookmarkStart w:id="128" w:name="_Ref9568333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29</w:t>
      </w:r>
      <w:r w:rsidR="00F0344B">
        <w:rPr>
          <w:noProof/>
        </w:rPr>
        <w:fldChar w:fldCharType="end"/>
      </w:r>
      <w:bookmarkEnd w:id="128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1009F7">
      <w:pPr>
        <w:pStyle w:val="Legenda"/>
      </w:pPr>
      <w:bookmarkStart w:id="129" w:name="_Ref9568334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30</w:t>
      </w:r>
      <w:r w:rsidR="00F0344B">
        <w:rPr>
          <w:noProof/>
        </w:rPr>
        <w:fldChar w:fldCharType="end"/>
      </w:r>
      <w:bookmarkEnd w:id="129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1009F7">
      <w:pPr>
        <w:pStyle w:val="Legenda"/>
      </w:pPr>
      <w:bookmarkStart w:id="130" w:name="_Ref9568359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31</w:t>
      </w:r>
      <w:r w:rsidR="00F0344B">
        <w:rPr>
          <w:noProof/>
        </w:rPr>
        <w:fldChar w:fldCharType="end"/>
      </w:r>
      <w:bookmarkEnd w:id="130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1009F7">
      <w:pPr>
        <w:pStyle w:val="Legenda"/>
      </w:pPr>
      <w:bookmarkStart w:id="131" w:name="_Ref9568363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32</w:t>
      </w:r>
      <w:r w:rsidR="00F0344B">
        <w:rPr>
          <w:noProof/>
        </w:rPr>
        <w:fldChar w:fldCharType="end"/>
      </w:r>
      <w:bookmarkEnd w:id="131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4DB94DF9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 w:rsidR="00FB510B">
        <w:t xml:space="preserve"> zaimplementowana w </w:t>
      </w:r>
      <w:r>
        <w:t>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39383EFB" w:rsidR="0006386A" w:rsidRPr="007D5F19" w:rsidRDefault="0006386A" w:rsidP="007D5F19">
      <w:r>
        <w:t>Analogicznie, jeżeli w przypadku zakończenia ws</w:t>
      </w:r>
      <w:r w:rsidR="00FB510B">
        <w:t>półpracy lekarza działającego w </w:t>
      </w:r>
      <w:r>
        <w:t>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1009F7">
      <w:pPr>
        <w:pStyle w:val="Legenda"/>
      </w:pPr>
      <w:bookmarkStart w:id="132" w:name="_Ref9568399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33</w:t>
      </w:r>
      <w:r w:rsidR="00F0344B">
        <w:rPr>
          <w:noProof/>
        </w:rPr>
        <w:fldChar w:fldCharType="end"/>
      </w:r>
      <w:bookmarkEnd w:id="132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1009F7">
      <w:pPr>
        <w:pStyle w:val="Legenda"/>
      </w:pPr>
      <w:bookmarkStart w:id="133" w:name="_Ref9568408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34</w:t>
      </w:r>
      <w:r w:rsidR="00F0344B">
        <w:rPr>
          <w:noProof/>
        </w:rPr>
        <w:fldChar w:fldCharType="end"/>
      </w:r>
      <w:bookmarkEnd w:id="133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1009F7">
      <w:pPr>
        <w:pStyle w:val="Legenda"/>
      </w:pPr>
      <w:bookmarkStart w:id="134" w:name="_Ref9568425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35</w:t>
      </w:r>
      <w:r w:rsidR="00F0344B">
        <w:rPr>
          <w:noProof/>
        </w:rPr>
        <w:fldChar w:fldCharType="end"/>
      </w:r>
      <w:bookmarkEnd w:id="134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09F7">
      <w:pPr>
        <w:pStyle w:val="Legenda"/>
      </w:pPr>
      <w:bookmarkStart w:id="135" w:name="_Ref9568426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36</w:t>
      </w:r>
      <w:r w:rsidR="00F0344B">
        <w:rPr>
          <w:noProof/>
        </w:rPr>
        <w:fldChar w:fldCharType="end"/>
      </w:r>
      <w:bookmarkEnd w:id="135"/>
      <w:r>
        <w:t>. Panel służący do usuwania specjalizacji</w:t>
      </w:r>
    </w:p>
    <w:p w14:paraId="34E7A1CA" w14:textId="56953FA0" w:rsidR="0032762E" w:rsidRDefault="0032762E" w:rsidP="00875899">
      <w:pPr>
        <w:pStyle w:val="Nagwek1"/>
      </w:pPr>
      <w:bookmarkStart w:id="136" w:name="_Toc96004243"/>
      <w:r>
        <w:lastRenderedPageBreak/>
        <w:t>Testowanie</w:t>
      </w:r>
      <w:bookmarkEnd w:id="136"/>
    </w:p>
    <w:p w14:paraId="395C2940" w14:textId="4EF17957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</w:t>
      </w:r>
      <w:r w:rsidR="000C15C8">
        <w:t>fitej funkcjonalności systemu w </w:t>
      </w:r>
      <w:r w:rsidR="00776ADE">
        <w:t>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37" w:name="_Ref95997089"/>
      <w:bookmarkStart w:id="138" w:name="_Toc96004244"/>
      <w:r>
        <w:t>Testy zabezpieczeń</w:t>
      </w:r>
      <w:bookmarkEnd w:id="137"/>
      <w:bookmarkEnd w:id="138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>Dane te przechowywane są w bazie danych Mongo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1009F7">
      <w:pPr>
        <w:pStyle w:val="Legenda"/>
      </w:pPr>
      <w:bookmarkStart w:id="139" w:name="_Ref9574473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</w:t>
      </w:r>
      <w:r w:rsidR="00F0344B">
        <w:rPr>
          <w:noProof/>
        </w:rPr>
        <w:fldChar w:fldCharType="end"/>
      </w:r>
      <w:bookmarkEnd w:id="139"/>
      <w:r>
        <w:t xml:space="preserve">. Dokument bazy danych Mongo DB reprezentujący przykładowego </w:t>
      </w:r>
      <w:r w:rsidR="00554A5C">
        <w:t>pacjenta</w:t>
      </w:r>
    </w:p>
    <w:p w14:paraId="63EF2191" w14:textId="2E1E42CB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>JSON Web Tokens</w:t>
      </w:r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</w:t>
      </w:r>
      <w:r w:rsidR="00677207">
        <w:t>raz sprawdza rolę użytkownika i </w:t>
      </w:r>
      <w:r w:rsidR="005D4DAD">
        <w:t>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1009F7">
      <w:pPr>
        <w:pStyle w:val="Legenda"/>
      </w:pPr>
      <w:bookmarkStart w:id="140" w:name="_Ref9574660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2</w:t>
      </w:r>
      <w:r w:rsidR="00F0344B">
        <w:rPr>
          <w:noProof/>
        </w:rPr>
        <w:fldChar w:fldCharType="end"/>
      </w:r>
      <w:bookmarkEnd w:id="140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009F7">
      <w:pPr>
        <w:pStyle w:val="Legenda"/>
      </w:pPr>
      <w:bookmarkStart w:id="141" w:name="_Ref9574726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3</w:t>
      </w:r>
      <w:r w:rsidR="00F0344B">
        <w:rPr>
          <w:noProof/>
        </w:rPr>
        <w:fldChar w:fldCharType="end"/>
      </w:r>
      <w:bookmarkEnd w:id="141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42" w:name="_Ref95997214"/>
      <w:bookmarkStart w:id="143" w:name="_Toc96004245"/>
      <w:r>
        <w:t>Testy funkcjonalne</w:t>
      </w:r>
      <w:bookmarkEnd w:id="142"/>
      <w:bookmarkEnd w:id="143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1009F7">
      <w:pPr>
        <w:pStyle w:val="Legenda"/>
      </w:pPr>
      <w:bookmarkStart w:id="144" w:name="_Ref957484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4</w:t>
      </w:r>
      <w:r w:rsidR="00F0344B">
        <w:rPr>
          <w:noProof/>
        </w:rPr>
        <w:fldChar w:fldCharType="end"/>
      </w:r>
      <w:bookmarkEnd w:id="144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1009F7">
      <w:pPr>
        <w:pStyle w:val="Legenda"/>
      </w:pPr>
      <w:bookmarkStart w:id="145" w:name="_Ref9574856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5</w:t>
      </w:r>
      <w:r w:rsidR="00F0344B">
        <w:rPr>
          <w:noProof/>
        </w:rPr>
        <w:fldChar w:fldCharType="end"/>
      </w:r>
      <w:bookmarkEnd w:id="145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595CC795" w:rsidR="009E25CD" w:rsidRDefault="004D5905" w:rsidP="004D5905">
      <w:r>
        <w:t xml:space="preserve">Oczywiście wszystkie dane przekazane przez użytkownika powinny znaleźć się teraz </w:t>
      </w:r>
      <w:r w:rsidR="009A1B39">
        <w:t>w </w:t>
      </w:r>
      <w:r w:rsidR="00B3140B">
        <w:t xml:space="preserve">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1009F7">
      <w:pPr>
        <w:pStyle w:val="Legenda"/>
      </w:pPr>
      <w:bookmarkStart w:id="146" w:name="_Ref9574873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6</w:t>
      </w:r>
      <w:r w:rsidR="00F0344B">
        <w:rPr>
          <w:noProof/>
        </w:rPr>
        <w:fldChar w:fldCharType="end"/>
      </w:r>
      <w:bookmarkEnd w:id="146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„users”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1009F7">
      <w:pPr>
        <w:pStyle w:val="Legenda"/>
      </w:pPr>
      <w:bookmarkStart w:id="147" w:name="_Ref9574913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bookmarkEnd w:id="147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1009F7">
      <w:pPr>
        <w:pStyle w:val="Legenda"/>
      </w:pPr>
      <w:bookmarkStart w:id="148" w:name="_Ref9574983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8</w:t>
      </w:r>
      <w:r w:rsidR="00F0344B">
        <w:rPr>
          <w:noProof/>
        </w:rPr>
        <w:fldChar w:fldCharType="end"/>
      </w:r>
      <w:bookmarkEnd w:id="148"/>
      <w:r>
        <w:t>. Prawidłowo wypełniony formularz rezerwacji wizyty przez zalogowanego użytkownika</w:t>
      </w:r>
    </w:p>
    <w:p w14:paraId="455CE472" w14:textId="2C65F8F3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9</w:t>
      </w:r>
      <w:r w:rsidR="00F0344B">
        <w:rPr>
          <w:noProof/>
        </w:rPr>
        <w:fldChar w:fldCharType="end"/>
      </w:r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1009F7">
      <w:pPr>
        <w:pStyle w:val="Legenda"/>
      </w:pPr>
      <w:bookmarkStart w:id="149" w:name="_Ref9575056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10</w:t>
      </w:r>
      <w:r w:rsidR="00F0344B">
        <w:rPr>
          <w:noProof/>
        </w:rPr>
        <w:fldChar w:fldCharType="end"/>
      </w:r>
      <w:bookmarkEnd w:id="149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52F182AD" w:rsidR="00E80289" w:rsidRDefault="00E80289" w:rsidP="00F0769F">
      <w:r>
        <w:t>W celu utworzenia konta lekarza, należy na</w:t>
      </w:r>
      <w:r w:rsidR="000B28AE">
        <w:t>jpierw utworzyć zwykłe konto (o </w:t>
      </w:r>
      <w:r>
        <w:t>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1009F7">
      <w:pPr>
        <w:pStyle w:val="Legenda"/>
      </w:pPr>
      <w:bookmarkStart w:id="150" w:name="_Ref9575100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11</w:t>
      </w:r>
      <w:r w:rsidR="00F0344B">
        <w:rPr>
          <w:noProof/>
        </w:rPr>
        <w:fldChar w:fldCharType="end"/>
      </w:r>
      <w:bookmarkEnd w:id="150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1009F7">
      <w:pPr>
        <w:pStyle w:val="Legenda"/>
      </w:pPr>
      <w:bookmarkStart w:id="151" w:name="_Ref9575131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12</w:t>
      </w:r>
      <w:r w:rsidR="00F0344B">
        <w:rPr>
          <w:noProof/>
        </w:rPr>
        <w:fldChar w:fldCharType="end"/>
      </w:r>
      <w:bookmarkEnd w:id="151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52" w:name="_Ref95997140"/>
      <w:bookmarkStart w:id="153" w:name="_Toc96004246"/>
      <w:r>
        <w:t>Testy niefunkcjonalne</w:t>
      </w:r>
      <w:bookmarkEnd w:id="152"/>
      <w:bookmarkEnd w:id="153"/>
    </w:p>
    <w:p w14:paraId="15BC43E9" w14:textId="427E03B8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581430">
        <w:t>Jak już wspomniano w </w:t>
      </w:r>
      <w:r w:rsidR="00060D75">
        <w:t xml:space="preserve">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oznacza technikę projektowania strony w</w:t>
      </w:r>
      <w:r w:rsidR="00581430">
        <w:t> </w:t>
      </w:r>
      <w:r w:rsidR="00060D75">
        <w:t>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0858F7CD" w:rsidR="008E3B1E" w:rsidRDefault="00D0289E" w:rsidP="002C1CB2">
      <w:r>
        <w:t>Głównym elementem świadczącym o dobrze zaprojektowanym interfejsie graficznym jest menu nawigacyjne w postaci listy rozwijanej za pomocą prz</w:t>
      </w:r>
      <w:r w:rsidR="00D83E02">
        <w:t>ycisku w przypadku przystania z </w:t>
      </w:r>
      <w:r>
        <w:t>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1009F7">
      <w:pPr>
        <w:pStyle w:val="Legenda"/>
      </w:pPr>
      <w:bookmarkStart w:id="154" w:name="_Ref9575256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C738A4">
        <w:rPr>
          <w:noProof/>
        </w:rPr>
        <w:t>7</w:t>
      </w:r>
      <w:r w:rsidR="00F0344B">
        <w:rPr>
          <w:noProof/>
        </w:rPr>
        <w:fldChar w:fldCharType="end"/>
      </w:r>
      <w:r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C738A4">
        <w:rPr>
          <w:noProof/>
        </w:rPr>
        <w:t>13</w:t>
      </w:r>
      <w:r w:rsidR="00F0344B">
        <w:rPr>
          <w:noProof/>
        </w:rPr>
        <w:fldChar w:fldCharType="end"/>
      </w:r>
      <w:bookmarkEnd w:id="154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875899">
      <w:pPr>
        <w:pStyle w:val="Nagwek1"/>
      </w:pPr>
      <w:bookmarkStart w:id="155" w:name="_Ref95997147"/>
      <w:bookmarkStart w:id="156" w:name="_Toc96004247"/>
      <w:r>
        <w:lastRenderedPageBreak/>
        <w:t>Podsumowanie</w:t>
      </w:r>
      <w:bookmarkEnd w:id="155"/>
      <w:bookmarkEnd w:id="156"/>
    </w:p>
    <w:p w14:paraId="7360034E" w14:textId="51337410" w:rsidR="005E7FA7" w:rsidRDefault="00A525F8" w:rsidP="005E7FA7">
      <w:r>
        <w:t>W dobie nieustannie rozwijających się technologii internetowych oraz wszechobecnego dostę</w:t>
      </w:r>
      <w:r w:rsidR="006F5F3D">
        <w:t>pu do sieci</w:t>
      </w:r>
      <w:r w:rsidR="007A1E0B">
        <w:t xml:space="preserve"> coraz więcej usługodawców decyduj</w:t>
      </w:r>
      <w:r w:rsidR="00E6590B">
        <w:t>e się udostępniać swój grafik w </w:t>
      </w:r>
      <w:r w:rsidR="004F163E">
        <w:t>Internecie</w:t>
      </w:r>
      <w:r w:rsidR="007A1E0B">
        <w:t xml:space="preserve"> w formie systemu rezerwacji wizyt lub usług.</w:t>
      </w:r>
      <w:r w:rsidR="00DC6CEF">
        <w:t xml:space="preserve"> Takie podejście do zarządzania firmą podyktowane jest także poprzez potrzeby klientów korzystających z usług </w:t>
      </w:r>
      <w:r w:rsidR="007351E3">
        <w:t>danego zakładu</w:t>
      </w:r>
      <w:r w:rsidR="00DC6CEF">
        <w:t>.</w:t>
      </w:r>
      <w:r w:rsidR="00497FA8">
        <w:t xml:space="preserve"> </w:t>
      </w:r>
      <w:r w:rsidR="00B711BE">
        <w:t xml:space="preserve">Zastosowanie wyżej opisanej innowacji przyczynia się do lepszej </w:t>
      </w:r>
      <w:r w:rsidR="00395746">
        <w:t>organizacji pracy</w:t>
      </w:r>
      <w:r w:rsidR="007343A7">
        <w:t xml:space="preserve"> i </w:t>
      </w:r>
      <w:r w:rsidR="00CB359A">
        <w:t>zwiększenia produktywności zespołu</w:t>
      </w:r>
      <w:r w:rsidR="007351E3">
        <w:t xml:space="preserve"> </w:t>
      </w:r>
      <w:r w:rsidR="00713D2D">
        <w:t>np. w klinice stomatologicznej</w:t>
      </w:r>
      <w:r w:rsidR="00E46D6E">
        <w:t>.</w:t>
      </w:r>
    </w:p>
    <w:p w14:paraId="405DF101" w14:textId="625C49B5" w:rsidR="0040258A" w:rsidRDefault="00B34206" w:rsidP="005E7FA7">
      <w:r>
        <w:t>Wobec powyższego, autorzy niniejszej pracy inżynierskiej postanowili opracować własną wersję</w:t>
      </w:r>
      <w:r w:rsidR="00E200D9">
        <w:t xml:space="preserve"> systemu, który zapewni funkcjonalności pomagające zarządzać placówką medyczną</w:t>
      </w:r>
      <w:r w:rsidR="00D24F2C">
        <w:t xml:space="preserve">. </w:t>
      </w:r>
      <w:r w:rsidR="0040258A">
        <w:t>Przed rozpoczęciem procesu projektowania przeprowadzona został</w:t>
      </w:r>
      <w:r w:rsidR="00D5283F">
        <w:t xml:space="preserve">a kompleksowa analiza rynku. Wśród </w:t>
      </w:r>
      <w:r w:rsidR="007B47F4">
        <w:t>analizowanych systemów autorzy dostrzegli pewne ograniczenia</w:t>
      </w:r>
      <w:r w:rsidR="002739FF">
        <w:t xml:space="preserve">, </w:t>
      </w:r>
      <w:r w:rsidR="00F665FA">
        <w:t xml:space="preserve">dzięki czemu byli w stanie </w:t>
      </w:r>
      <w:r w:rsidR="004F7CE9">
        <w:t xml:space="preserve">zaprojektować własny system, który będzie wolny od znalezionych </w:t>
      </w:r>
      <w:r w:rsidR="000A0B2B">
        <w:t>niedoskonałości</w:t>
      </w:r>
      <w:r w:rsidR="004F7CE9">
        <w:t>.</w:t>
      </w:r>
    </w:p>
    <w:p w14:paraId="05BC81A5" w14:textId="2D3FF586" w:rsidR="00A07648" w:rsidRDefault="00D24F2C" w:rsidP="005E7FA7">
      <w:r>
        <w:t xml:space="preserve">Tak oto zaprojektowana została aplikacja internetowa, </w:t>
      </w:r>
      <w:r w:rsidR="00DB3917">
        <w:t>którą</w:t>
      </w:r>
      <w:r w:rsidR="00DB5D57">
        <w:t xml:space="preserve"> </w:t>
      </w:r>
      <w:r>
        <w:t xml:space="preserve">następnie autorzy zaimplementowali w oparciu o </w:t>
      </w:r>
      <w:r w:rsidR="00F60D3E">
        <w:t>wybrane technologie</w:t>
      </w:r>
      <w:r>
        <w:t>.</w:t>
      </w:r>
      <w:r w:rsidR="00AE6939">
        <w:t xml:space="preserve"> </w:t>
      </w:r>
      <w:r w:rsidR="00A373D2">
        <w:t>Stos technologiczny wybrany w ramach projektowania systemu zawiera jedne z najnowszych rozwiązań dotyczą</w:t>
      </w:r>
      <w:r w:rsidR="00D35D23">
        <w:t>cych tworzenia</w:t>
      </w:r>
      <w:r w:rsidR="00A373D2">
        <w:t xml:space="preserve"> aplikacji internetowych.</w:t>
      </w:r>
    </w:p>
    <w:p w14:paraId="2C562303" w14:textId="18187A8C" w:rsidR="00EE797B" w:rsidRDefault="008624F8" w:rsidP="00023CE0">
      <w:r>
        <w:t>Sporządzony</w:t>
      </w:r>
      <w:r w:rsidR="0074466D">
        <w:t>, kompletny</w:t>
      </w:r>
      <w:r w:rsidR="00024C29">
        <w:t xml:space="preserve"> system informatyczny posiada </w:t>
      </w:r>
      <w:r w:rsidR="00301EB2">
        <w:t>typowe funkcjonalnoś</w:t>
      </w:r>
      <w:r w:rsidR="007B7A7A">
        <w:t xml:space="preserve">ci </w:t>
      </w:r>
      <w:r w:rsidR="000D29FB">
        <w:t xml:space="preserve">charakterystyczne dla </w:t>
      </w:r>
      <w:r w:rsidR="00AA16F6">
        <w:t>innych</w:t>
      </w:r>
      <w:r w:rsidR="006A0591">
        <w:t xml:space="preserve"> </w:t>
      </w:r>
      <w:r w:rsidR="00221B76">
        <w:t xml:space="preserve">z których korzystają </w:t>
      </w:r>
      <w:r w:rsidR="006A0591">
        <w:t>przychodni</w:t>
      </w:r>
      <w:r w:rsidR="00221B76">
        <w:t>e stomatologiczne</w:t>
      </w:r>
      <w:r w:rsidR="006A0591">
        <w:t>, przy czym</w:t>
      </w:r>
      <w:r w:rsidR="00CF6D89">
        <w:t xml:space="preserve"> (jak wspomniano)</w:t>
      </w:r>
      <w:r w:rsidR="006A0591">
        <w:t xml:space="preserve"> autorzy starali się udoskonalić </w:t>
      </w:r>
      <w:r w:rsidR="00BE451B">
        <w:t>istniejące w sieci</w:t>
      </w:r>
      <w:r w:rsidR="006A0591">
        <w:t xml:space="preserve"> rozwiązania.</w:t>
      </w:r>
      <w:r w:rsidR="008B6586">
        <w:t xml:space="preserve"> Wszystkie zaprojektowane i zaimplementowane procesy zostały wielokrotnie przetestowane pod kątem </w:t>
      </w:r>
      <w:r w:rsidR="00F53ADF">
        <w:t>bezpieczeństwa</w:t>
      </w:r>
      <w:r w:rsidR="008B6586">
        <w:t xml:space="preserve"> i funkcjonalności. </w:t>
      </w:r>
      <w:r w:rsidR="00E42D8C">
        <w:t xml:space="preserve">Dodatkowo autorzy postarali się także o </w:t>
      </w:r>
      <w:r w:rsidR="0004725D">
        <w:t>sprostanie wymaganiom niefunkcjonalnym takim jak np. odpowiednie dopasowanie układu interfejsu graficznego do wielkości ekranu urządzenia,</w:t>
      </w:r>
      <w:r w:rsidR="00023CE0">
        <w:t xml:space="preserve"> na którym stworzony system będzie użytkowany.</w:t>
      </w:r>
    </w:p>
    <w:p w14:paraId="2F88BEC5" w14:textId="26EB3DA5" w:rsidR="00DD5ED4" w:rsidRDefault="002054E0" w:rsidP="00023CE0">
      <w:r>
        <w:t xml:space="preserve">Opisywany system informatyczny </w:t>
      </w:r>
      <w:r w:rsidR="00AB6420">
        <w:t>może być w przyszłości zmieniany</w:t>
      </w:r>
      <w:r w:rsidR="00800B3C">
        <w:t xml:space="preserve"> i udoskonalany</w:t>
      </w:r>
      <w:r w:rsidR="00FA19C3">
        <w:t>, co świadczy o jego elastyczności</w:t>
      </w:r>
      <w:r w:rsidR="00800B3C">
        <w:t>.</w:t>
      </w:r>
      <w:r w:rsidR="00FA19C3">
        <w:t xml:space="preserve"> Niewykluczone, że autorzy będą chcieli poszerzyć zakres </w:t>
      </w:r>
      <w:r w:rsidR="006C5E9D">
        <w:t>funkcjonalności</w:t>
      </w:r>
      <w:r w:rsidR="00FA19C3">
        <w:t xml:space="preserve"> jaką oferuje sporzą</w:t>
      </w:r>
      <w:r w:rsidR="00313F5B">
        <w:t>dzona aplikacja internetowa oraz przygotować aplikację mobilną dla telefonów komórkowych.</w:t>
      </w:r>
    </w:p>
    <w:p w14:paraId="07D8A09C" w14:textId="7B635149" w:rsidR="00182873" w:rsidRPr="005E7FA7" w:rsidRDefault="00B2287D" w:rsidP="00BA49B6">
      <w:r>
        <w:t xml:space="preserve">Podczas realizacji pracy autorzy </w:t>
      </w:r>
      <w:r w:rsidR="00153D94">
        <w:t>dogłębnie poznali wszystkie użyte technologie</w:t>
      </w:r>
      <w:r w:rsidR="000A6694">
        <w:t>,</w:t>
      </w:r>
      <w:r w:rsidR="00182873">
        <w:t xml:space="preserve"> przede wszystkim bibliotekę React.JS.</w:t>
      </w:r>
      <w:r w:rsidR="008A4AF7">
        <w:t xml:space="preserve"> </w:t>
      </w:r>
      <w:r w:rsidR="00556E81">
        <w:t>Dodatkowo twórcy oprogramo</w:t>
      </w:r>
      <w:r w:rsidR="00ED3EA4">
        <w:t>wania pierwszy raz korzystali z </w:t>
      </w:r>
      <w:r w:rsidR="00556E81">
        <w:t>nierelacyjnej (w tym przypadku obiektowej)</w:t>
      </w:r>
      <w:r w:rsidR="008C29CF">
        <w:t xml:space="preserve"> bazy danyc</w:t>
      </w:r>
      <w:r w:rsidR="00115901">
        <w:t>h,</w:t>
      </w:r>
      <w:r w:rsidR="008D7378">
        <w:t xml:space="preserve"> co pozwoliło im poszerzyć swoją wiedzę </w:t>
      </w:r>
      <w:r w:rsidR="00232C6F">
        <w:t xml:space="preserve">o </w:t>
      </w:r>
      <w:r w:rsidR="00257573">
        <w:t>tej</w:t>
      </w:r>
      <w:r w:rsidR="00497F61">
        <w:t xml:space="preserve"> </w:t>
      </w:r>
      <w:r w:rsidR="00257573">
        <w:t>dziedzinie</w:t>
      </w:r>
      <w:r w:rsidR="00497F61">
        <w:t xml:space="preserve"> informatyki.</w:t>
      </w:r>
      <w:r w:rsidR="004259B7">
        <w:t xml:space="preserve"> </w:t>
      </w:r>
      <w:r w:rsidR="004401BA">
        <w:t xml:space="preserve">Natomiast sama </w:t>
      </w:r>
      <w:r w:rsidR="001968D5">
        <w:t>praca</w:t>
      </w:r>
      <w:r w:rsidR="006861A6" w:rsidRPr="006861A6">
        <w:t xml:space="preserve"> </w:t>
      </w:r>
      <w:r w:rsidR="006861A6">
        <w:t>zespołowa</w:t>
      </w:r>
      <w:r w:rsidR="001968D5">
        <w:t xml:space="preserve"> nad jednym projektem, była cennym doś</w:t>
      </w:r>
      <w:r w:rsidR="00CC40DF">
        <w:t xml:space="preserve">wiadczeniem, które z pewnością zaowocuje w </w:t>
      </w:r>
      <w:r w:rsidR="00E6590B">
        <w:t>przyszłości</w:t>
      </w:r>
      <w:r w:rsidR="00CC40DF">
        <w:t>.</w:t>
      </w:r>
    </w:p>
    <w:p w14:paraId="709FC0A6" w14:textId="31D2751F" w:rsidR="0027448F" w:rsidRDefault="0027448F" w:rsidP="00875899">
      <w:pPr>
        <w:pStyle w:val="Nagwek1"/>
        <w:numPr>
          <w:ilvl w:val="0"/>
          <w:numId w:val="0"/>
        </w:numPr>
        <w:ind w:left="397"/>
      </w:pPr>
      <w:bookmarkStart w:id="157" w:name="_Toc96004248"/>
      <w:r>
        <w:lastRenderedPageBreak/>
        <w:t>Literatura</w:t>
      </w:r>
      <w:bookmarkEnd w:id="157"/>
    </w:p>
    <w:p w14:paraId="2868896B" w14:textId="72F887C6" w:rsidR="00DE0198" w:rsidRDefault="00C32A8C" w:rsidP="00C32A8C">
      <w:pPr>
        <w:pStyle w:val="Akapitzlist"/>
        <w:numPr>
          <w:ilvl w:val="0"/>
          <w:numId w:val="47"/>
        </w:numPr>
      </w:pPr>
      <w:r w:rsidRPr="00C32A8C">
        <w:t>Boduch A., React and React Native, Packt Publishing, 2017</w:t>
      </w:r>
    </w:p>
    <w:p w14:paraId="437DBA5B" w14:textId="17824CCE" w:rsidR="00C32A8C" w:rsidRDefault="00C32A8C" w:rsidP="00C32A8C">
      <w:pPr>
        <w:pStyle w:val="Akapitzlist"/>
        <w:numPr>
          <w:ilvl w:val="0"/>
          <w:numId w:val="47"/>
        </w:numPr>
      </w:pPr>
      <w:r w:rsidRPr="00C32A8C">
        <w:t>Brodic D., Amelio A., The CAPTCHA: Perspectives and Challenges, Springer Nature Switzerland AG, 2020</w:t>
      </w:r>
    </w:p>
    <w:p w14:paraId="7D51649D" w14:textId="71B990DA" w:rsidR="0093161D" w:rsidRDefault="0093161D" w:rsidP="0093161D">
      <w:pPr>
        <w:pStyle w:val="Akapitzlist"/>
        <w:numPr>
          <w:ilvl w:val="0"/>
          <w:numId w:val="47"/>
        </w:numPr>
      </w:pPr>
      <w:r w:rsidRPr="0093161D">
        <w:t>Dickey J., Nowoczesne aplikacje internetowe MongoDB, Express, AngularJS, Node.js, Helion, 2016</w:t>
      </w:r>
    </w:p>
    <w:p w14:paraId="73062BF9" w14:textId="295C3334" w:rsidR="00D2437A" w:rsidRDefault="00D2437A" w:rsidP="00D2437A">
      <w:pPr>
        <w:pStyle w:val="Akapitzlist"/>
        <w:numPr>
          <w:ilvl w:val="0"/>
          <w:numId w:val="47"/>
        </w:numPr>
      </w:pPr>
      <w:r w:rsidRPr="00D2437A">
        <w:t>Duckett J., HTML i CSS. Zaprojektuj i zbuduj witrynę WWW. Podręcznik Front-End Developera, Helion, 2017</w:t>
      </w:r>
    </w:p>
    <w:p w14:paraId="57765647" w14:textId="78545B4A" w:rsidR="00090751" w:rsidRDefault="00090751" w:rsidP="00090751">
      <w:pPr>
        <w:pStyle w:val="Akapitzlist"/>
        <w:numPr>
          <w:ilvl w:val="0"/>
          <w:numId w:val="47"/>
        </w:numPr>
      </w:pPr>
      <w:r w:rsidRPr="00090751">
        <w:t>Flanagan D., JavaScript: The Definitive Guide, O'Reilly Media, 2011</w:t>
      </w:r>
    </w:p>
    <w:p w14:paraId="448CA80D" w14:textId="77777777" w:rsidR="009F2C8A" w:rsidRDefault="009F2C8A" w:rsidP="009F2C8A">
      <w:pPr>
        <w:pStyle w:val="Akapitzlist"/>
        <w:numPr>
          <w:ilvl w:val="0"/>
          <w:numId w:val="47"/>
        </w:numPr>
      </w:pPr>
      <w:r>
        <w:t>Historia rozwoju i innowacji firmy Bolt:</w:t>
      </w:r>
    </w:p>
    <w:p w14:paraId="555CD361" w14:textId="77777777" w:rsidR="00583FA5" w:rsidRDefault="00F0344B" w:rsidP="009F2C8A">
      <w:pPr>
        <w:pStyle w:val="Akapitzlist"/>
        <w:ind w:left="397" w:firstLine="0"/>
      </w:pPr>
      <w:hyperlink r:id="rId97" w:history="1">
        <w:r w:rsidR="009F2C8A" w:rsidRPr="00CA5E36">
          <w:rPr>
            <w:rStyle w:val="Hipercze"/>
          </w:rPr>
          <w:t>https://www.cnbc.com/2019/10/21/how-bolt-ceo-markus-villig-became-europes-youngest-unicorn-founder.html</w:t>
        </w:r>
      </w:hyperlink>
    </w:p>
    <w:p w14:paraId="46FE4772" w14:textId="652606A1" w:rsidR="007C51FB" w:rsidRDefault="009F2C8A" w:rsidP="009F2C8A">
      <w:pPr>
        <w:pStyle w:val="Akapitzlist"/>
        <w:ind w:left="397" w:firstLine="0"/>
      </w:pPr>
      <w:r>
        <w:t>(dostęp 17.02.2022)</w:t>
      </w:r>
    </w:p>
    <w:p w14:paraId="1C051662" w14:textId="3D4908A5" w:rsidR="000640A4" w:rsidRDefault="000C73B2" w:rsidP="000C73B2">
      <w:pPr>
        <w:pStyle w:val="Akapitzlist"/>
        <w:numPr>
          <w:ilvl w:val="0"/>
          <w:numId w:val="47"/>
        </w:numPr>
      </w:pPr>
      <w:r w:rsidRPr="000C73B2">
        <w:t>Zawartość dokumentacji medycznej oraz prawo dostępu do niej:</w:t>
      </w:r>
    </w:p>
    <w:p w14:paraId="3300030E" w14:textId="77777777" w:rsidR="00583FA5" w:rsidRDefault="00F0344B" w:rsidP="000C73B2">
      <w:pPr>
        <w:pStyle w:val="Akapitzlist"/>
        <w:ind w:left="397" w:firstLine="0"/>
      </w:pPr>
      <w:hyperlink r:id="rId98" w:history="1">
        <w:r w:rsidR="000C73B2" w:rsidRPr="00CA5E36">
          <w:rPr>
            <w:rStyle w:val="Hipercze"/>
          </w:rPr>
          <w:t>http://prawo-medyczne.info/dokumentacja-medyczna-2</w:t>
        </w:r>
      </w:hyperlink>
    </w:p>
    <w:p w14:paraId="35DD7D21" w14:textId="2281ECDB" w:rsidR="000C73B2" w:rsidRDefault="000C73B2" w:rsidP="000C73B2">
      <w:pPr>
        <w:pStyle w:val="Akapitzlist"/>
        <w:ind w:left="397" w:firstLine="0"/>
      </w:pPr>
      <w:r w:rsidRPr="000C73B2">
        <w:t>(dostęp 17.02.2022)</w:t>
      </w:r>
    </w:p>
    <w:p w14:paraId="05ED25F1" w14:textId="552105D7" w:rsidR="00F600BA" w:rsidRDefault="003D65F3" w:rsidP="003D65F3">
      <w:pPr>
        <w:pStyle w:val="Akapitzlist"/>
        <w:numPr>
          <w:ilvl w:val="0"/>
          <w:numId w:val="47"/>
        </w:numPr>
      </w:pPr>
      <w:r w:rsidRPr="003D65F3">
        <w:t>Przykład strony internetowej służącej do rezerwacji wizyt lekarskich:</w:t>
      </w:r>
    </w:p>
    <w:p w14:paraId="6E6D37BB" w14:textId="4EFFC57C" w:rsidR="00583FA5" w:rsidRDefault="00F0344B" w:rsidP="003D65F3">
      <w:pPr>
        <w:pStyle w:val="Akapitzlist"/>
        <w:ind w:left="397" w:firstLine="0"/>
      </w:pPr>
      <w:hyperlink r:id="rId99" w:history="1">
        <w:r w:rsidR="009451B7" w:rsidRPr="00CA5E36">
          <w:rPr>
            <w:rStyle w:val="Hipercze"/>
          </w:rPr>
          <w:t>https://www.znanylekarz.pl/</w:t>
        </w:r>
      </w:hyperlink>
    </w:p>
    <w:p w14:paraId="6EE9F9B8" w14:textId="6F0004BB" w:rsidR="003D65F3" w:rsidRDefault="003D65F3" w:rsidP="003D65F3">
      <w:pPr>
        <w:pStyle w:val="Akapitzlist"/>
        <w:ind w:left="397" w:firstLine="0"/>
      </w:pPr>
      <w:r w:rsidRPr="003D65F3">
        <w:t>(dostęp 17.02.2022)</w:t>
      </w:r>
    </w:p>
    <w:p w14:paraId="587D1334" w14:textId="6EA74B7B" w:rsidR="009451B7" w:rsidRDefault="0088200E" w:rsidP="0088200E">
      <w:pPr>
        <w:pStyle w:val="Akapitzlist"/>
        <w:numPr>
          <w:ilvl w:val="0"/>
          <w:numId w:val="47"/>
        </w:numPr>
      </w:pPr>
      <w:r w:rsidRPr="0088200E">
        <w:t>Przykładowy formularz internetowy służący do rezerwacji wizyt:</w:t>
      </w:r>
    </w:p>
    <w:p w14:paraId="6DF9606A" w14:textId="454808A7" w:rsidR="00583FA5" w:rsidRDefault="00F0344B" w:rsidP="0088200E">
      <w:pPr>
        <w:pStyle w:val="Akapitzlist"/>
        <w:ind w:left="397" w:firstLine="0"/>
      </w:pPr>
      <w:hyperlink r:id="rId100" w:history="1">
        <w:r w:rsidR="0088200E" w:rsidRPr="00CA5E36">
          <w:rPr>
            <w:rStyle w:val="Hipercze"/>
          </w:rPr>
          <w:t>https://arie-stomatologia.pl/uslugi/rezerwuj-wizyte/</w:t>
        </w:r>
      </w:hyperlink>
    </w:p>
    <w:p w14:paraId="2307ACB0" w14:textId="12F4BEBF" w:rsidR="0088200E" w:rsidRDefault="0088200E" w:rsidP="0088200E">
      <w:pPr>
        <w:pStyle w:val="Akapitzlist"/>
        <w:ind w:left="397" w:firstLine="0"/>
      </w:pPr>
      <w:r w:rsidRPr="0088200E">
        <w:t>(dostęp 17.02.2022)</w:t>
      </w:r>
    </w:p>
    <w:p w14:paraId="2A133F39" w14:textId="3FAF0384" w:rsidR="0088200E" w:rsidRDefault="00EA1007" w:rsidP="003D3B66">
      <w:pPr>
        <w:pStyle w:val="Akapitzlist"/>
        <w:numPr>
          <w:ilvl w:val="0"/>
          <w:numId w:val="47"/>
        </w:numPr>
      </w:pPr>
      <w:r w:rsidRPr="00EA1007">
        <w:t>Przykład zastosowania zewnętrznego formularza rezerwacji wizyt:</w:t>
      </w:r>
    </w:p>
    <w:p w14:paraId="3826BE30" w14:textId="7A0A8CDF" w:rsidR="00EA1007" w:rsidRDefault="00F0344B" w:rsidP="00EA1007">
      <w:pPr>
        <w:pStyle w:val="Akapitzlist"/>
        <w:ind w:left="397" w:firstLine="0"/>
      </w:pPr>
      <w:hyperlink r:id="rId101" w:history="1">
        <w:r w:rsidR="00583FA5" w:rsidRPr="00CA5E36">
          <w:rPr>
            <w:rStyle w:val="Hipercze"/>
          </w:rPr>
          <w:t>https://dentilab.eu/rezerwacja-wizyty-stomatolog/</w:t>
        </w:r>
      </w:hyperlink>
    </w:p>
    <w:p w14:paraId="1C233D79" w14:textId="486F6C81" w:rsidR="00583FA5" w:rsidRDefault="00D07063" w:rsidP="00D07063">
      <w:pPr>
        <w:pStyle w:val="Akapitzlist"/>
        <w:numPr>
          <w:ilvl w:val="0"/>
          <w:numId w:val="47"/>
        </w:numPr>
      </w:pPr>
      <w:r w:rsidRPr="00D07063">
        <w:t>Opis edytora kodu Visual Studio Code:</w:t>
      </w:r>
    </w:p>
    <w:p w14:paraId="75A2739E" w14:textId="28C89D44" w:rsidR="00D07063" w:rsidRDefault="00F0344B" w:rsidP="00D07063">
      <w:pPr>
        <w:pStyle w:val="Akapitzlist"/>
        <w:ind w:left="397" w:firstLine="0"/>
      </w:pPr>
      <w:hyperlink r:id="rId102" w:history="1">
        <w:r w:rsidR="00D07063" w:rsidRPr="00CA5E36">
          <w:rPr>
            <w:rStyle w:val="Hipercze"/>
          </w:rPr>
          <w:t>https://pl.wikipedia.org/wiki/Visual_Studio_Code</w:t>
        </w:r>
      </w:hyperlink>
    </w:p>
    <w:p w14:paraId="5E8BA18D" w14:textId="68E8DD9E" w:rsidR="00D07063" w:rsidRDefault="00D07063" w:rsidP="00D07063">
      <w:pPr>
        <w:pStyle w:val="Akapitzlist"/>
        <w:ind w:left="397" w:firstLine="0"/>
      </w:pPr>
      <w:r w:rsidRPr="00D07063">
        <w:t>(dostęp 17.02.2022)</w:t>
      </w:r>
    </w:p>
    <w:p w14:paraId="488ADEA0" w14:textId="1B0DABF7" w:rsidR="00D07063" w:rsidRDefault="00AA17A7" w:rsidP="00AA17A7">
      <w:pPr>
        <w:pStyle w:val="Akapitzlist"/>
        <w:numPr>
          <w:ilvl w:val="0"/>
          <w:numId w:val="47"/>
        </w:numPr>
      </w:pPr>
      <w:r w:rsidRPr="00AA17A7">
        <w:t>Opis stosu technologicznego MERN:</w:t>
      </w:r>
    </w:p>
    <w:p w14:paraId="768AD993" w14:textId="5D64BC2A" w:rsidR="00AA17A7" w:rsidRDefault="00F0344B" w:rsidP="00AA17A7">
      <w:pPr>
        <w:pStyle w:val="Akapitzlist"/>
        <w:ind w:left="397" w:firstLine="0"/>
      </w:pPr>
      <w:hyperlink r:id="rId103" w:history="1">
        <w:r w:rsidR="00AA17A7" w:rsidRPr="00CA5E36">
          <w:rPr>
            <w:rStyle w:val="Hipercze"/>
          </w:rPr>
          <w:t>https://www.mongodb.com/mern-stack</w:t>
        </w:r>
      </w:hyperlink>
    </w:p>
    <w:p w14:paraId="3588C877" w14:textId="0DD98D79" w:rsidR="00AA17A7" w:rsidRDefault="00AA17A7" w:rsidP="00AA17A7">
      <w:pPr>
        <w:pStyle w:val="Akapitzlist"/>
        <w:ind w:left="397" w:firstLine="0"/>
      </w:pPr>
      <w:r w:rsidRPr="00AA17A7">
        <w:t>(dostęp 17.02.2022)</w:t>
      </w:r>
    </w:p>
    <w:p w14:paraId="3AC84A9E" w14:textId="77777777" w:rsidR="006E614E" w:rsidRDefault="006E614E" w:rsidP="006E614E">
      <w:pPr>
        <w:pStyle w:val="Akapitzlist"/>
        <w:numPr>
          <w:ilvl w:val="0"/>
          <w:numId w:val="47"/>
        </w:numPr>
      </w:pPr>
      <w:r>
        <w:t>Opis języka programowania JavaScript:</w:t>
      </w:r>
    </w:p>
    <w:p w14:paraId="786DBB7A" w14:textId="088344A4" w:rsidR="006E614E" w:rsidRDefault="00F0344B" w:rsidP="006E614E">
      <w:pPr>
        <w:pStyle w:val="Akapitzlist"/>
        <w:ind w:left="397" w:firstLine="0"/>
      </w:pPr>
      <w:hyperlink r:id="rId104" w:history="1">
        <w:r w:rsidR="006E614E" w:rsidRPr="00CA5E36">
          <w:rPr>
            <w:rStyle w:val="Hipercze"/>
          </w:rPr>
          <w:t>https://developer.mozilla.org/pl/docs/Web/JavaScript</w:t>
        </w:r>
      </w:hyperlink>
    </w:p>
    <w:p w14:paraId="47EC0207" w14:textId="24BE23F8" w:rsidR="006E614E" w:rsidRDefault="006E614E" w:rsidP="006E614E">
      <w:pPr>
        <w:pStyle w:val="Akapitzlist"/>
        <w:ind w:left="397" w:firstLine="0"/>
      </w:pPr>
      <w:r>
        <w:t>(dostęp 17.02.2022)</w:t>
      </w:r>
    </w:p>
    <w:p w14:paraId="1A9C6BDC" w14:textId="1E6EA853" w:rsidR="00686781" w:rsidRDefault="00686781" w:rsidP="00686781">
      <w:pPr>
        <w:pStyle w:val="Akapitzlist"/>
        <w:numPr>
          <w:ilvl w:val="0"/>
          <w:numId w:val="47"/>
        </w:numPr>
      </w:pPr>
      <w:r>
        <w:t>Opis śr</w:t>
      </w:r>
      <w:r w:rsidR="00374EA4">
        <w:t>o</w:t>
      </w:r>
      <w:r>
        <w:t>dowiska Node.js oraz szkieletu programistycznego Express:</w:t>
      </w:r>
    </w:p>
    <w:p w14:paraId="58C9437B" w14:textId="66F4202D" w:rsidR="005070B0" w:rsidRDefault="00F0344B" w:rsidP="00686781">
      <w:pPr>
        <w:pStyle w:val="Akapitzlist"/>
        <w:ind w:left="397" w:firstLine="0"/>
      </w:pPr>
      <w:hyperlink r:id="rId105" w:history="1">
        <w:r w:rsidR="005070B0" w:rsidRPr="00CA5E36">
          <w:rPr>
            <w:rStyle w:val="Hipercze"/>
          </w:rPr>
          <w:t>https://developer.mozilla.org/pl/docs/Learn/Server-side/Express_Nodejs/Introduction</w:t>
        </w:r>
      </w:hyperlink>
    </w:p>
    <w:p w14:paraId="5B123DDA" w14:textId="3C2E9C9A" w:rsidR="00151ED7" w:rsidRDefault="00686781" w:rsidP="00686781">
      <w:pPr>
        <w:pStyle w:val="Akapitzlist"/>
        <w:ind w:left="397" w:firstLine="0"/>
      </w:pPr>
      <w:r>
        <w:t>(dostęp 17.02.2022)</w:t>
      </w:r>
    </w:p>
    <w:p w14:paraId="0049947F" w14:textId="77777777" w:rsidR="00B451ED" w:rsidRDefault="00B451ED" w:rsidP="00B451ED">
      <w:pPr>
        <w:pStyle w:val="Akapitzlist"/>
        <w:numPr>
          <w:ilvl w:val="0"/>
          <w:numId w:val="47"/>
        </w:numPr>
      </w:pPr>
      <w:r>
        <w:t>Podstawowe informacje o języku znaczników HTML:</w:t>
      </w:r>
    </w:p>
    <w:p w14:paraId="637B8ACC" w14:textId="06EA012D" w:rsidR="00B451ED" w:rsidRDefault="00F0344B" w:rsidP="00B451ED">
      <w:pPr>
        <w:pStyle w:val="Akapitzlist"/>
        <w:ind w:left="397" w:firstLine="0"/>
      </w:pPr>
      <w:hyperlink r:id="rId106" w:history="1">
        <w:r w:rsidR="00B451ED" w:rsidRPr="00CA5E36">
          <w:rPr>
            <w:rStyle w:val="Hipercze"/>
          </w:rPr>
          <w:t>https://developer.mozilla.org/pl/docs/Glossary/HTML</w:t>
        </w:r>
      </w:hyperlink>
    </w:p>
    <w:p w14:paraId="3D59ADC9" w14:textId="1588AE05" w:rsidR="00B451ED" w:rsidRDefault="00B451ED" w:rsidP="00B451ED">
      <w:pPr>
        <w:pStyle w:val="Akapitzlist"/>
        <w:ind w:left="397" w:firstLine="0"/>
      </w:pPr>
      <w:r>
        <w:t>(dostęp 17.02.2022)</w:t>
      </w:r>
    </w:p>
    <w:p w14:paraId="1608B42F" w14:textId="77777777" w:rsidR="00AB5454" w:rsidRDefault="00AB5454" w:rsidP="00AB5454">
      <w:pPr>
        <w:pStyle w:val="Akapitzlist"/>
        <w:numPr>
          <w:ilvl w:val="0"/>
          <w:numId w:val="47"/>
        </w:numPr>
      </w:pPr>
      <w:r>
        <w:t>Definicja pojęcia kaskadowości w arkuszach stylów CSS:</w:t>
      </w:r>
    </w:p>
    <w:p w14:paraId="2857829D" w14:textId="5E82DD74" w:rsidR="00AB5454" w:rsidRDefault="00F0344B" w:rsidP="00AB5454">
      <w:pPr>
        <w:pStyle w:val="Akapitzlist"/>
        <w:ind w:left="397" w:firstLine="0"/>
      </w:pPr>
      <w:hyperlink r:id="rId107" w:anchor="cascade" w:history="1">
        <w:r w:rsidR="00AB5454" w:rsidRPr="00CA5E36">
          <w:rPr>
            <w:rStyle w:val="Hipercze"/>
          </w:rPr>
          <w:t>https://drafts.csswg.org/css-cascade/#cascade</w:t>
        </w:r>
      </w:hyperlink>
    </w:p>
    <w:p w14:paraId="5ED0BD17" w14:textId="403A87C5" w:rsidR="00AB5454" w:rsidRDefault="00AB5454" w:rsidP="00AB5454">
      <w:pPr>
        <w:pStyle w:val="Akapitzlist"/>
        <w:ind w:left="397" w:firstLine="0"/>
      </w:pPr>
      <w:r>
        <w:t>(dostęp 17.02.2022)</w:t>
      </w:r>
    </w:p>
    <w:p w14:paraId="195B3A8D" w14:textId="61834CE8" w:rsidR="005640E4" w:rsidRDefault="00A27AE7" w:rsidP="005640E4">
      <w:pPr>
        <w:pStyle w:val="Akapitzlist"/>
        <w:numPr>
          <w:ilvl w:val="0"/>
          <w:numId w:val="47"/>
        </w:numPr>
      </w:pPr>
      <w:r>
        <w:t>Przykład dobrze zabezpieczonego systemu rezerwacji wizyt lekarskich:</w:t>
      </w:r>
    </w:p>
    <w:p w14:paraId="052A4729" w14:textId="4FA84E52" w:rsidR="00A27AE7" w:rsidRDefault="00F0344B" w:rsidP="00A27AE7">
      <w:pPr>
        <w:pStyle w:val="Akapitzlist"/>
        <w:ind w:left="397" w:firstLine="0"/>
      </w:pPr>
      <w:hyperlink r:id="rId108" w:history="1">
        <w:r w:rsidR="003B72A7" w:rsidRPr="00CA5E36">
          <w:rPr>
            <w:rStyle w:val="Hipercze"/>
          </w:rPr>
          <w:t>https://aldent.lublin.pl/</w:t>
        </w:r>
      </w:hyperlink>
    </w:p>
    <w:p w14:paraId="5D145E8C" w14:textId="07ACF253" w:rsidR="003B72A7" w:rsidRDefault="003B72A7" w:rsidP="003B72A7">
      <w:pPr>
        <w:pStyle w:val="Akapitzlist"/>
        <w:ind w:left="397" w:firstLine="0"/>
      </w:pPr>
      <w:r>
        <w:t>(dostęp 17.02.2022)</w:t>
      </w:r>
    </w:p>
    <w:p w14:paraId="30CB3762" w14:textId="4A89FF7F" w:rsidR="000A7BC7" w:rsidRDefault="000A7BC7" w:rsidP="000A7BC7">
      <w:pPr>
        <w:pStyle w:val="Akapitzlist"/>
        <w:numPr>
          <w:ilvl w:val="0"/>
          <w:numId w:val="47"/>
        </w:numPr>
      </w:pPr>
      <w:r>
        <w:t>Struktura drzewiasta dokumentu HTML:</w:t>
      </w:r>
    </w:p>
    <w:p w14:paraId="63F35326" w14:textId="2F10155C" w:rsidR="000A7BC7" w:rsidRDefault="00F0344B" w:rsidP="000A7BC7">
      <w:pPr>
        <w:pStyle w:val="Akapitzlist"/>
        <w:ind w:left="397" w:firstLine="0"/>
      </w:pPr>
      <w:hyperlink r:id="rId109" w:history="1">
        <w:r w:rsidR="00180C21" w:rsidRPr="00CA5E36">
          <w:rPr>
            <w:rStyle w:val="Hipercze"/>
          </w:rPr>
          <w:t>https://www.medianauka.pl/document-object-model-DOM</w:t>
        </w:r>
      </w:hyperlink>
    </w:p>
    <w:p w14:paraId="540FF660" w14:textId="71D09BA8" w:rsidR="00180C21" w:rsidRPr="001A6819" w:rsidRDefault="00180C21" w:rsidP="00180C21">
      <w:pPr>
        <w:pStyle w:val="Akapitzlist"/>
        <w:ind w:left="397" w:firstLine="0"/>
      </w:pPr>
      <w:r>
        <w:t>(dostęp 17.02.2022)</w:t>
      </w:r>
    </w:p>
    <w:sectPr w:rsidR="00180C21" w:rsidRPr="001A6819" w:rsidSect="00BD3581">
      <w:footerReference w:type="default" r:id="rId110"/>
      <w:footerReference w:type="first" r:id="rId111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9203CE" w14:textId="77777777" w:rsidR="00F0344B" w:rsidRDefault="00F0344B" w:rsidP="008F10D5">
      <w:pPr>
        <w:spacing w:line="240" w:lineRule="auto"/>
      </w:pPr>
      <w:r>
        <w:separator/>
      </w:r>
    </w:p>
  </w:endnote>
  <w:endnote w:type="continuationSeparator" w:id="0">
    <w:p w14:paraId="6A2F36D6" w14:textId="77777777" w:rsidR="00F0344B" w:rsidRDefault="00F0344B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46915204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29DA">
          <w:rPr>
            <w:noProof/>
          </w:rPr>
          <w:t>46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925206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7773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AAFF80" w14:textId="77777777" w:rsidR="00F0344B" w:rsidRDefault="00F0344B" w:rsidP="008F10D5">
      <w:pPr>
        <w:spacing w:line="240" w:lineRule="auto"/>
      </w:pPr>
      <w:r>
        <w:separator/>
      </w:r>
    </w:p>
  </w:footnote>
  <w:footnote w:type="continuationSeparator" w:id="0">
    <w:p w14:paraId="68E726EF" w14:textId="77777777" w:rsidR="00F0344B" w:rsidRDefault="00F0344B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76D68A26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2CF1A49"/>
    <w:multiLevelType w:val="hybridMultilevel"/>
    <w:tmpl w:val="4D5E79AE"/>
    <w:lvl w:ilvl="0" w:tplc="DB6A207A">
      <w:start w:val="1"/>
      <w:numFmt w:val="decimal"/>
      <w:lvlText w:val="[%1]"/>
      <w:lvlJc w:val="left"/>
      <w:pPr>
        <w:ind w:left="567" w:hanging="567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37" w:hanging="360"/>
      </w:pPr>
    </w:lvl>
    <w:lvl w:ilvl="2" w:tplc="0415001B" w:tentative="1">
      <w:start w:val="1"/>
      <w:numFmt w:val="lowerRoman"/>
      <w:lvlText w:val="%3."/>
      <w:lvlJc w:val="right"/>
      <w:pPr>
        <w:ind w:left="2557" w:hanging="180"/>
      </w:pPr>
    </w:lvl>
    <w:lvl w:ilvl="3" w:tplc="0415000F" w:tentative="1">
      <w:start w:val="1"/>
      <w:numFmt w:val="decimal"/>
      <w:lvlText w:val="%4."/>
      <w:lvlJc w:val="left"/>
      <w:pPr>
        <w:ind w:left="3277" w:hanging="360"/>
      </w:pPr>
    </w:lvl>
    <w:lvl w:ilvl="4" w:tplc="04150019" w:tentative="1">
      <w:start w:val="1"/>
      <w:numFmt w:val="lowerLetter"/>
      <w:lvlText w:val="%5."/>
      <w:lvlJc w:val="left"/>
      <w:pPr>
        <w:ind w:left="3997" w:hanging="360"/>
      </w:pPr>
    </w:lvl>
    <w:lvl w:ilvl="5" w:tplc="0415001B" w:tentative="1">
      <w:start w:val="1"/>
      <w:numFmt w:val="lowerRoman"/>
      <w:lvlText w:val="%6."/>
      <w:lvlJc w:val="right"/>
      <w:pPr>
        <w:ind w:left="4717" w:hanging="180"/>
      </w:pPr>
    </w:lvl>
    <w:lvl w:ilvl="6" w:tplc="0415000F" w:tentative="1">
      <w:start w:val="1"/>
      <w:numFmt w:val="decimal"/>
      <w:lvlText w:val="%7."/>
      <w:lvlJc w:val="left"/>
      <w:pPr>
        <w:ind w:left="5437" w:hanging="360"/>
      </w:pPr>
    </w:lvl>
    <w:lvl w:ilvl="7" w:tplc="04150019" w:tentative="1">
      <w:start w:val="1"/>
      <w:numFmt w:val="lowerLetter"/>
      <w:lvlText w:val="%8."/>
      <w:lvlJc w:val="left"/>
      <w:pPr>
        <w:ind w:left="6157" w:hanging="360"/>
      </w:pPr>
    </w:lvl>
    <w:lvl w:ilvl="8" w:tplc="0415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5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5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7C1C023E"/>
    <w:multiLevelType w:val="hybridMultilevel"/>
    <w:tmpl w:val="421EDE86"/>
    <w:lvl w:ilvl="0" w:tplc="A6FA6194">
      <w:start w:val="1"/>
      <w:numFmt w:val="decimal"/>
      <w:lvlText w:val="[%1]"/>
      <w:lvlJc w:val="left"/>
      <w:pPr>
        <w:ind w:left="11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>
    <w:nsid w:val="7F540EB3"/>
    <w:multiLevelType w:val="hybridMultilevel"/>
    <w:tmpl w:val="0E2CFF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34"/>
  </w:num>
  <w:num w:numId="4">
    <w:abstractNumId w:val="42"/>
  </w:num>
  <w:num w:numId="5">
    <w:abstractNumId w:val="13"/>
  </w:num>
  <w:num w:numId="6">
    <w:abstractNumId w:val="33"/>
  </w:num>
  <w:num w:numId="7">
    <w:abstractNumId w:val="20"/>
  </w:num>
  <w:num w:numId="8">
    <w:abstractNumId w:val="45"/>
  </w:num>
  <w:num w:numId="9">
    <w:abstractNumId w:val="43"/>
  </w:num>
  <w:num w:numId="10">
    <w:abstractNumId w:val="37"/>
  </w:num>
  <w:num w:numId="11">
    <w:abstractNumId w:val="0"/>
  </w:num>
  <w:num w:numId="12">
    <w:abstractNumId w:val="41"/>
  </w:num>
  <w:num w:numId="13">
    <w:abstractNumId w:val="6"/>
  </w:num>
  <w:num w:numId="14">
    <w:abstractNumId w:val="15"/>
  </w:num>
  <w:num w:numId="15">
    <w:abstractNumId w:val="36"/>
  </w:num>
  <w:num w:numId="16">
    <w:abstractNumId w:val="46"/>
  </w:num>
  <w:num w:numId="17">
    <w:abstractNumId w:val="1"/>
  </w:num>
  <w:num w:numId="18">
    <w:abstractNumId w:val="17"/>
  </w:num>
  <w:num w:numId="19">
    <w:abstractNumId w:val="9"/>
  </w:num>
  <w:num w:numId="20">
    <w:abstractNumId w:val="28"/>
  </w:num>
  <w:num w:numId="21">
    <w:abstractNumId w:val="24"/>
  </w:num>
  <w:num w:numId="22">
    <w:abstractNumId w:val="18"/>
  </w:num>
  <w:num w:numId="23">
    <w:abstractNumId w:val="23"/>
  </w:num>
  <w:num w:numId="24">
    <w:abstractNumId w:val="11"/>
  </w:num>
  <w:num w:numId="25">
    <w:abstractNumId w:val="5"/>
  </w:num>
  <w:num w:numId="26">
    <w:abstractNumId w:val="27"/>
  </w:num>
  <w:num w:numId="27">
    <w:abstractNumId w:val="4"/>
  </w:num>
  <w:num w:numId="28">
    <w:abstractNumId w:val="8"/>
  </w:num>
  <w:num w:numId="29">
    <w:abstractNumId w:val="26"/>
  </w:num>
  <w:num w:numId="30">
    <w:abstractNumId w:val="32"/>
  </w:num>
  <w:num w:numId="31">
    <w:abstractNumId w:val="40"/>
  </w:num>
  <w:num w:numId="32">
    <w:abstractNumId w:val="21"/>
  </w:num>
  <w:num w:numId="33">
    <w:abstractNumId w:val="30"/>
  </w:num>
  <w:num w:numId="34">
    <w:abstractNumId w:val="38"/>
  </w:num>
  <w:num w:numId="35">
    <w:abstractNumId w:val="25"/>
  </w:num>
  <w:num w:numId="36">
    <w:abstractNumId w:val="16"/>
  </w:num>
  <w:num w:numId="37">
    <w:abstractNumId w:val="39"/>
  </w:num>
  <w:num w:numId="38">
    <w:abstractNumId w:val="35"/>
  </w:num>
  <w:num w:numId="39">
    <w:abstractNumId w:val="10"/>
  </w:num>
  <w:num w:numId="40">
    <w:abstractNumId w:val="22"/>
  </w:num>
  <w:num w:numId="41">
    <w:abstractNumId w:val="2"/>
  </w:num>
  <w:num w:numId="42">
    <w:abstractNumId w:val="31"/>
  </w:num>
  <w:num w:numId="43">
    <w:abstractNumId w:val="7"/>
  </w:num>
  <w:num w:numId="44">
    <w:abstractNumId w:val="29"/>
  </w:num>
  <w:num w:numId="45">
    <w:abstractNumId w:val="19"/>
  </w:num>
  <w:num w:numId="46">
    <w:abstractNumId w:val="44"/>
  </w:num>
  <w:num w:numId="47">
    <w:abstractNumId w:val="12"/>
  </w:num>
  <w:num w:numId="48">
    <w:abstractNumId w:val="4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77B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007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1FCD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B51"/>
    <w:rsid w:val="00016BA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CE0"/>
    <w:rsid w:val="00023D2C"/>
    <w:rsid w:val="00023DE0"/>
    <w:rsid w:val="00024377"/>
    <w:rsid w:val="00024713"/>
    <w:rsid w:val="00024C29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3707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A9F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25D"/>
    <w:rsid w:val="000476B9"/>
    <w:rsid w:val="000479AF"/>
    <w:rsid w:val="00047D1E"/>
    <w:rsid w:val="00047E13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5AEF"/>
    <w:rsid w:val="000560A1"/>
    <w:rsid w:val="0005651C"/>
    <w:rsid w:val="000568B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506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0A4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1EBC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751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763"/>
    <w:rsid w:val="00097F01"/>
    <w:rsid w:val="000A049D"/>
    <w:rsid w:val="000A05D8"/>
    <w:rsid w:val="000A07A4"/>
    <w:rsid w:val="000A0B2B"/>
    <w:rsid w:val="000A0FC6"/>
    <w:rsid w:val="000A10AB"/>
    <w:rsid w:val="000A111B"/>
    <w:rsid w:val="000A13D0"/>
    <w:rsid w:val="000A1666"/>
    <w:rsid w:val="000A18B7"/>
    <w:rsid w:val="000A2558"/>
    <w:rsid w:val="000A25A1"/>
    <w:rsid w:val="000A2806"/>
    <w:rsid w:val="000A29E8"/>
    <w:rsid w:val="000A302A"/>
    <w:rsid w:val="000A314C"/>
    <w:rsid w:val="000A31C0"/>
    <w:rsid w:val="000A32E3"/>
    <w:rsid w:val="000A3ACB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45E"/>
    <w:rsid w:val="000A6581"/>
    <w:rsid w:val="000A6694"/>
    <w:rsid w:val="000A6E5F"/>
    <w:rsid w:val="000A717E"/>
    <w:rsid w:val="000A7269"/>
    <w:rsid w:val="000A7A98"/>
    <w:rsid w:val="000A7BC7"/>
    <w:rsid w:val="000A7CF6"/>
    <w:rsid w:val="000B0022"/>
    <w:rsid w:val="000B05E1"/>
    <w:rsid w:val="000B1456"/>
    <w:rsid w:val="000B1855"/>
    <w:rsid w:val="000B2340"/>
    <w:rsid w:val="000B255F"/>
    <w:rsid w:val="000B26DD"/>
    <w:rsid w:val="000B28AE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6D04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5C8"/>
    <w:rsid w:val="000C1ABD"/>
    <w:rsid w:val="000C1ECA"/>
    <w:rsid w:val="000C22AD"/>
    <w:rsid w:val="000C2524"/>
    <w:rsid w:val="000C2C99"/>
    <w:rsid w:val="000C2D2D"/>
    <w:rsid w:val="000C30F6"/>
    <w:rsid w:val="000C3D14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3B2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9FB"/>
    <w:rsid w:val="000D2F40"/>
    <w:rsid w:val="000D31D3"/>
    <w:rsid w:val="000D3285"/>
    <w:rsid w:val="000D36E1"/>
    <w:rsid w:val="000D3998"/>
    <w:rsid w:val="000D40BC"/>
    <w:rsid w:val="000D45F1"/>
    <w:rsid w:val="000D4C74"/>
    <w:rsid w:val="000D4DA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94D"/>
    <w:rsid w:val="000E1B43"/>
    <w:rsid w:val="000E1FF1"/>
    <w:rsid w:val="000E2015"/>
    <w:rsid w:val="000E236F"/>
    <w:rsid w:val="000E26F8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9F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46F5"/>
    <w:rsid w:val="00115292"/>
    <w:rsid w:val="00115338"/>
    <w:rsid w:val="00115670"/>
    <w:rsid w:val="001156E6"/>
    <w:rsid w:val="00115901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092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756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8E7"/>
    <w:rsid w:val="00140965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1992"/>
    <w:rsid w:val="00151ED7"/>
    <w:rsid w:val="001523D6"/>
    <w:rsid w:val="00152424"/>
    <w:rsid w:val="00153100"/>
    <w:rsid w:val="00153158"/>
    <w:rsid w:val="001538C1"/>
    <w:rsid w:val="00153A44"/>
    <w:rsid w:val="00153AFE"/>
    <w:rsid w:val="00153D94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4C1B"/>
    <w:rsid w:val="00165A71"/>
    <w:rsid w:val="00165F07"/>
    <w:rsid w:val="0016615F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45E"/>
    <w:rsid w:val="001716F6"/>
    <w:rsid w:val="00171DC3"/>
    <w:rsid w:val="00172265"/>
    <w:rsid w:val="001722DB"/>
    <w:rsid w:val="0017235A"/>
    <w:rsid w:val="001725F9"/>
    <w:rsid w:val="00172661"/>
    <w:rsid w:val="001726BA"/>
    <w:rsid w:val="00172BAE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0C21"/>
    <w:rsid w:val="001810D3"/>
    <w:rsid w:val="0018122D"/>
    <w:rsid w:val="0018129D"/>
    <w:rsid w:val="001812D8"/>
    <w:rsid w:val="001816B9"/>
    <w:rsid w:val="00182457"/>
    <w:rsid w:val="00182873"/>
    <w:rsid w:val="001830B7"/>
    <w:rsid w:val="001838BE"/>
    <w:rsid w:val="00184995"/>
    <w:rsid w:val="00184DB3"/>
    <w:rsid w:val="00185D45"/>
    <w:rsid w:val="001862B6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2B6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0DE"/>
    <w:rsid w:val="00194696"/>
    <w:rsid w:val="00194772"/>
    <w:rsid w:val="001954E4"/>
    <w:rsid w:val="00195608"/>
    <w:rsid w:val="00195E48"/>
    <w:rsid w:val="0019608E"/>
    <w:rsid w:val="0019613B"/>
    <w:rsid w:val="00196606"/>
    <w:rsid w:val="001968D5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3BF9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6819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48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4AD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42D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D7C57"/>
    <w:rsid w:val="001E006C"/>
    <w:rsid w:val="001E05EB"/>
    <w:rsid w:val="001E0CB4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D5E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8D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858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4E0"/>
    <w:rsid w:val="002055C4"/>
    <w:rsid w:val="00205760"/>
    <w:rsid w:val="0020579D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962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1B76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448"/>
    <w:rsid w:val="00226585"/>
    <w:rsid w:val="002266B9"/>
    <w:rsid w:val="00226809"/>
    <w:rsid w:val="00226ABC"/>
    <w:rsid w:val="00226BF7"/>
    <w:rsid w:val="0022704B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C6F"/>
    <w:rsid w:val="00232EA2"/>
    <w:rsid w:val="00232EE6"/>
    <w:rsid w:val="002330E4"/>
    <w:rsid w:val="00233606"/>
    <w:rsid w:val="00233D60"/>
    <w:rsid w:val="00233D66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0B"/>
    <w:rsid w:val="00237523"/>
    <w:rsid w:val="00240B92"/>
    <w:rsid w:val="00240F06"/>
    <w:rsid w:val="002410DD"/>
    <w:rsid w:val="002419AA"/>
    <w:rsid w:val="002420A9"/>
    <w:rsid w:val="0024234B"/>
    <w:rsid w:val="00242483"/>
    <w:rsid w:val="00242525"/>
    <w:rsid w:val="00242599"/>
    <w:rsid w:val="002426C5"/>
    <w:rsid w:val="00242B69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BBE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7E0"/>
    <w:rsid w:val="00256AE5"/>
    <w:rsid w:val="00256CFE"/>
    <w:rsid w:val="00256E93"/>
    <w:rsid w:val="00256E97"/>
    <w:rsid w:val="00257573"/>
    <w:rsid w:val="00260151"/>
    <w:rsid w:val="002602FE"/>
    <w:rsid w:val="00260438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9FF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0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3848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19B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8DC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4C9"/>
    <w:rsid w:val="002E46A7"/>
    <w:rsid w:val="002E46B9"/>
    <w:rsid w:val="002E4874"/>
    <w:rsid w:val="002E4F09"/>
    <w:rsid w:val="002E5234"/>
    <w:rsid w:val="002E551A"/>
    <w:rsid w:val="002E5A79"/>
    <w:rsid w:val="002E5D53"/>
    <w:rsid w:val="002E62E7"/>
    <w:rsid w:val="002E69FC"/>
    <w:rsid w:val="002E6DE4"/>
    <w:rsid w:val="002E727B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C87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1EB2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8DA"/>
    <w:rsid w:val="00310A84"/>
    <w:rsid w:val="003117B4"/>
    <w:rsid w:val="00311CB9"/>
    <w:rsid w:val="003123CA"/>
    <w:rsid w:val="003126DE"/>
    <w:rsid w:val="00312EDB"/>
    <w:rsid w:val="003138FE"/>
    <w:rsid w:val="00313B32"/>
    <w:rsid w:val="00313D1E"/>
    <w:rsid w:val="00313F5B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999"/>
    <w:rsid w:val="00325A64"/>
    <w:rsid w:val="00325B68"/>
    <w:rsid w:val="00325C72"/>
    <w:rsid w:val="00325F86"/>
    <w:rsid w:val="00326B07"/>
    <w:rsid w:val="0032745D"/>
    <w:rsid w:val="0032762E"/>
    <w:rsid w:val="00327723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61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06A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4E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6C4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746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118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2F4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2A7"/>
    <w:rsid w:val="003B767D"/>
    <w:rsid w:val="003B7C47"/>
    <w:rsid w:val="003B7E28"/>
    <w:rsid w:val="003C00CE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3B66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5F3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3F7DD6"/>
    <w:rsid w:val="00400695"/>
    <w:rsid w:val="004012E4"/>
    <w:rsid w:val="00401307"/>
    <w:rsid w:val="00401578"/>
    <w:rsid w:val="00401969"/>
    <w:rsid w:val="0040258A"/>
    <w:rsid w:val="0040285D"/>
    <w:rsid w:val="00402A66"/>
    <w:rsid w:val="00403039"/>
    <w:rsid w:val="004030D8"/>
    <w:rsid w:val="004030F4"/>
    <w:rsid w:val="004033F8"/>
    <w:rsid w:val="00403485"/>
    <w:rsid w:val="0040348F"/>
    <w:rsid w:val="004040EB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B41"/>
    <w:rsid w:val="00411D2F"/>
    <w:rsid w:val="00411ED4"/>
    <w:rsid w:val="004121DE"/>
    <w:rsid w:val="00412349"/>
    <w:rsid w:val="0041249D"/>
    <w:rsid w:val="0041255E"/>
    <w:rsid w:val="00412582"/>
    <w:rsid w:val="0041283E"/>
    <w:rsid w:val="004128F0"/>
    <w:rsid w:val="00412E63"/>
    <w:rsid w:val="004131C9"/>
    <w:rsid w:val="00413913"/>
    <w:rsid w:val="00413922"/>
    <w:rsid w:val="00413A99"/>
    <w:rsid w:val="00413B01"/>
    <w:rsid w:val="00413D52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667"/>
    <w:rsid w:val="00420ED6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59B7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33B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1BA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0C71"/>
    <w:rsid w:val="004716B6"/>
    <w:rsid w:val="0047172D"/>
    <w:rsid w:val="00471A01"/>
    <w:rsid w:val="004727A5"/>
    <w:rsid w:val="0047282E"/>
    <w:rsid w:val="00472A45"/>
    <w:rsid w:val="00473223"/>
    <w:rsid w:val="00473A17"/>
    <w:rsid w:val="00474C07"/>
    <w:rsid w:val="00474D68"/>
    <w:rsid w:val="00474DB1"/>
    <w:rsid w:val="00475003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512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50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AA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97F61"/>
    <w:rsid w:val="00497FA8"/>
    <w:rsid w:val="004A01BA"/>
    <w:rsid w:val="004A03F2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2A9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70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66A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5C08"/>
    <w:rsid w:val="004C6941"/>
    <w:rsid w:val="004C6974"/>
    <w:rsid w:val="004C7527"/>
    <w:rsid w:val="004C7C80"/>
    <w:rsid w:val="004D0252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4FF4"/>
    <w:rsid w:val="004E5687"/>
    <w:rsid w:val="004E5754"/>
    <w:rsid w:val="004E5DCD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63E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6F2B"/>
    <w:rsid w:val="004F777D"/>
    <w:rsid w:val="004F7CE9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0B0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311"/>
    <w:rsid w:val="005154C1"/>
    <w:rsid w:val="005156D6"/>
    <w:rsid w:val="005156F4"/>
    <w:rsid w:val="005157FF"/>
    <w:rsid w:val="0051586A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3F16"/>
    <w:rsid w:val="00534007"/>
    <w:rsid w:val="00535664"/>
    <w:rsid w:val="00535E8A"/>
    <w:rsid w:val="0053601E"/>
    <w:rsid w:val="00536993"/>
    <w:rsid w:val="005369FF"/>
    <w:rsid w:val="00536B8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0DF2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8AC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20"/>
    <w:rsid w:val="00555E66"/>
    <w:rsid w:val="00556E81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4A2"/>
    <w:rsid w:val="00563173"/>
    <w:rsid w:val="0056367E"/>
    <w:rsid w:val="0056383F"/>
    <w:rsid w:val="005638A2"/>
    <w:rsid w:val="00563C39"/>
    <w:rsid w:val="005640E4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776AD"/>
    <w:rsid w:val="0058046E"/>
    <w:rsid w:val="00580886"/>
    <w:rsid w:val="00581041"/>
    <w:rsid w:val="00581430"/>
    <w:rsid w:val="00581F82"/>
    <w:rsid w:val="00582D78"/>
    <w:rsid w:val="005831C8"/>
    <w:rsid w:val="00583589"/>
    <w:rsid w:val="005836E8"/>
    <w:rsid w:val="00583D7D"/>
    <w:rsid w:val="00583E35"/>
    <w:rsid w:val="00583FA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A7CF1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8EE"/>
    <w:rsid w:val="005B4958"/>
    <w:rsid w:val="005B554A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C7F7B"/>
    <w:rsid w:val="005D04F0"/>
    <w:rsid w:val="005D0859"/>
    <w:rsid w:val="005D0BF8"/>
    <w:rsid w:val="005D0EAD"/>
    <w:rsid w:val="005D14B5"/>
    <w:rsid w:val="005D18D3"/>
    <w:rsid w:val="005D244B"/>
    <w:rsid w:val="005D295A"/>
    <w:rsid w:val="005D3C5D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E7FA7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2FD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585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5A0"/>
    <w:rsid w:val="00604911"/>
    <w:rsid w:val="006051FC"/>
    <w:rsid w:val="00605211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046"/>
    <w:rsid w:val="006122F2"/>
    <w:rsid w:val="006129A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1EC3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79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1FF8"/>
    <w:rsid w:val="00633164"/>
    <w:rsid w:val="0063366C"/>
    <w:rsid w:val="006336B5"/>
    <w:rsid w:val="0063398D"/>
    <w:rsid w:val="00633D00"/>
    <w:rsid w:val="0063464B"/>
    <w:rsid w:val="00634C09"/>
    <w:rsid w:val="00634CCF"/>
    <w:rsid w:val="00635242"/>
    <w:rsid w:val="00635B40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3F9"/>
    <w:rsid w:val="00647414"/>
    <w:rsid w:val="00647503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929"/>
    <w:rsid w:val="00653DBC"/>
    <w:rsid w:val="00653E2E"/>
    <w:rsid w:val="00654049"/>
    <w:rsid w:val="00654236"/>
    <w:rsid w:val="0065461D"/>
    <w:rsid w:val="00654926"/>
    <w:rsid w:val="00654EA7"/>
    <w:rsid w:val="00655023"/>
    <w:rsid w:val="00655054"/>
    <w:rsid w:val="006550B7"/>
    <w:rsid w:val="00655DB8"/>
    <w:rsid w:val="00655EB2"/>
    <w:rsid w:val="006564BD"/>
    <w:rsid w:val="00656EC5"/>
    <w:rsid w:val="00656FDC"/>
    <w:rsid w:val="006577DC"/>
    <w:rsid w:val="00657833"/>
    <w:rsid w:val="006600E8"/>
    <w:rsid w:val="00660243"/>
    <w:rsid w:val="006603C5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42C"/>
    <w:rsid w:val="006665C2"/>
    <w:rsid w:val="00666678"/>
    <w:rsid w:val="00666CD4"/>
    <w:rsid w:val="006670E6"/>
    <w:rsid w:val="006672DF"/>
    <w:rsid w:val="00667AEA"/>
    <w:rsid w:val="00667B7F"/>
    <w:rsid w:val="00670091"/>
    <w:rsid w:val="00670A84"/>
    <w:rsid w:val="00670BF4"/>
    <w:rsid w:val="00670D62"/>
    <w:rsid w:val="00670FC6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A7D"/>
    <w:rsid w:val="00675F44"/>
    <w:rsid w:val="0067627C"/>
    <w:rsid w:val="00676F1D"/>
    <w:rsid w:val="006771BE"/>
    <w:rsid w:val="00677207"/>
    <w:rsid w:val="00677427"/>
    <w:rsid w:val="0067747B"/>
    <w:rsid w:val="00677EC8"/>
    <w:rsid w:val="00680167"/>
    <w:rsid w:val="0068033E"/>
    <w:rsid w:val="00680355"/>
    <w:rsid w:val="006804E0"/>
    <w:rsid w:val="006808B6"/>
    <w:rsid w:val="00680A23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1D7"/>
    <w:rsid w:val="00684326"/>
    <w:rsid w:val="0068442E"/>
    <w:rsid w:val="00684580"/>
    <w:rsid w:val="00684777"/>
    <w:rsid w:val="006849D5"/>
    <w:rsid w:val="00684C5B"/>
    <w:rsid w:val="006852C5"/>
    <w:rsid w:val="00685304"/>
    <w:rsid w:val="00685987"/>
    <w:rsid w:val="006861A6"/>
    <w:rsid w:val="0068648F"/>
    <w:rsid w:val="00686781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591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2C6"/>
    <w:rsid w:val="006A77AD"/>
    <w:rsid w:val="006A7BF0"/>
    <w:rsid w:val="006B0204"/>
    <w:rsid w:val="006B05D8"/>
    <w:rsid w:val="006B0B0B"/>
    <w:rsid w:val="006B11E4"/>
    <w:rsid w:val="006B13C0"/>
    <w:rsid w:val="006B144F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0B8"/>
    <w:rsid w:val="006C442C"/>
    <w:rsid w:val="006C4448"/>
    <w:rsid w:val="006C44FA"/>
    <w:rsid w:val="006C491E"/>
    <w:rsid w:val="006C4981"/>
    <w:rsid w:val="006C4A02"/>
    <w:rsid w:val="006C4B69"/>
    <w:rsid w:val="006C4E68"/>
    <w:rsid w:val="006C54E8"/>
    <w:rsid w:val="006C59E5"/>
    <w:rsid w:val="006C5C58"/>
    <w:rsid w:val="006C5D15"/>
    <w:rsid w:val="006C5D53"/>
    <w:rsid w:val="006C5E9D"/>
    <w:rsid w:val="006C66DA"/>
    <w:rsid w:val="006C6938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0E0E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C30"/>
    <w:rsid w:val="006E1EF0"/>
    <w:rsid w:val="006E2078"/>
    <w:rsid w:val="006E2D1F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5FB8"/>
    <w:rsid w:val="006E614E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1E77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50D"/>
    <w:rsid w:val="006F592F"/>
    <w:rsid w:val="006F5F3D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3D2D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E9F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3A7"/>
    <w:rsid w:val="00734B1E"/>
    <w:rsid w:val="007351E3"/>
    <w:rsid w:val="00735A1E"/>
    <w:rsid w:val="00735CC5"/>
    <w:rsid w:val="00735EFC"/>
    <w:rsid w:val="00736A59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6D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C37"/>
    <w:rsid w:val="00756D21"/>
    <w:rsid w:val="00757785"/>
    <w:rsid w:val="007579F0"/>
    <w:rsid w:val="00757ADC"/>
    <w:rsid w:val="007606AA"/>
    <w:rsid w:val="00760784"/>
    <w:rsid w:val="00760843"/>
    <w:rsid w:val="00760D59"/>
    <w:rsid w:val="00760E7B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67FD9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248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6B4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9EE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69F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0DE8"/>
    <w:rsid w:val="007A107B"/>
    <w:rsid w:val="007A17B6"/>
    <w:rsid w:val="007A181B"/>
    <w:rsid w:val="007A1B3D"/>
    <w:rsid w:val="007A1E0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AF7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7F4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A7A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1FB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05A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4A1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8C2"/>
    <w:rsid w:val="007E2957"/>
    <w:rsid w:val="007E2BCA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3E9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0B3C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132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9AC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C63"/>
    <w:rsid w:val="00841FC1"/>
    <w:rsid w:val="008423D4"/>
    <w:rsid w:val="0084261B"/>
    <w:rsid w:val="00842E47"/>
    <w:rsid w:val="00842FE2"/>
    <w:rsid w:val="008437C1"/>
    <w:rsid w:val="00843CBD"/>
    <w:rsid w:val="00843D0A"/>
    <w:rsid w:val="008448DC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612"/>
    <w:rsid w:val="00850C7A"/>
    <w:rsid w:val="008510B3"/>
    <w:rsid w:val="0085178B"/>
    <w:rsid w:val="008517A6"/>
    <w:rsid w:val="008518FC"/>
    <w:rsid w:val="00851A36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181"/>
    <w:rsid w:val="00857539"/>
    <w:rsid w:val="008578AC"/>
    <w:rsid w:val="00857CB5"/>
    <w:rsid w:val="00857D52"/>
    <w:rsid w:val="00860913"/>
    <w:rsid w:val="00861481"/>
    <w:rsid w:val="00861B29"/>
    <w:rsid w:val="00861CCA"/>
    <w:rsid w:val="008624E5"/>
    <w:rsid w:val="008624F8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CB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5899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00E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9F9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131"/>
    <w:rsid w:val="0089460A"/>
    <w:rsid w:val="008946F9"/>
    <w:rsid w:val="00894736"/>
    <w:rsid w:val="0089475F"/>
    <w:rsid w:val="00895A70"/>
    <w:rsid w:val="00896626"/>
    <w:rsid w:val="00896F60"/>
    <w:rsid w:val="00897134"/>
    <w:rsid w:val="008977D7"/>
    <w:rsid w:val="00897818"/>
    <w:rsid w:val="008A099C"/>
    <w:rsid w:val="008A0C51"/>
    <w:rsid w:val="008A0D87"/>
    <w:rsid w:val="008A127A"/>
    <w:rsid w:val="008A1D71"/>
    <w:rsid w:val="008A1D72"/>
    <w:rsid w:val="008A1E59"/>
    <w:rsid w:val="008A1F4C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4AF7"/>
    <w:rsid w:val="008A5166"/>
    <w:rsid w:val="008A544D"/>
    <w:rsid w:val="008A57DD"/>
    <w:rsid w:val="008A5B04"/>
    <w:rsid w:val="008A646E"/>
    <w:rsid w:val="008A6686"/>
    <w:rsid w:val="008A68E0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586"/>
    <w:rsid w:val="008B67A8"/>
    <w:rsid w:val="008B6952"/>
    <w:rsid w:val="008B6C25"/>
    <w:rsid w:val="008B6DC9"/>
    <w:rsid w:val="008B6F0E"/>
    <w:rsid w:val="008B6F6C"/>
    <w:rsid w:val="008B745D"/>
    <w:rsid w:val="008B76EB"/>
    <w:rsid w:val="008B7DAA"/>
    <w:rsid w:val="008C202D"/>
    <w:rsid w:val="008C2457"/>
    <w:rsid w:val="008C2702"/>
    <w:rsid w:val="008C2824"/>
    <w:rsid w:val="008C29CF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044"/>
    <w:rsid w:val="008D7378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3EBF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8CA"/>
    <w:rsid w:val="00904E81"/>
    <w:rsid w:val="00904FBF"/>
    <w:rsid w:val="00905450"/>
    <w:rsid w:val="00905E7D"/>
    <w:rsid w:val="00905EFF"/>
    <w:rsid w:val="00906106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CF1"/>
    <w:rsid w:val="00925F7D"/>
    <w:rsid w:val="00926861"/>
    <w:rsid w:val="00926FB3"/>
    <w:rsid w:val="00926FDA"/>
    <w:rsid w:val="00927C43"/>
    <w:rsid w:val="00927D66"/>
    <w:rsid w:val="009305A1"/>
    <w:rsid w:val="0093092E"/>
    <w:rsid w:val="00930CBC"/>
    <w:rsid w:val="0093161D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5B8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6D"/>
    <w:rsid w:val="00944FA8"/>
    <w:rsid w:val="009451B7"/>
    <w:rsid w:val="009454C0"/>
    <w:rsid w:val="009457A1"/>
    <w:rsid w:val="009457BE"/>
    <w:rsid w:val="009464DA"/>
    <w:rsid w:val="009465ED"/>
    <w:rsid w:val="00946921"/>
    <w:rsid w:val="00946C61"/>
    <w:rsid w:val="00946E15"/>
    <w:rsid w:val="00947AB3"/>
    <w:rsid w:val="00947E14"/>
    <w:rsid w:val="0095057B"/>
    <w:rsid w:val="009509CF"/>
    <w:rsid w:val="009513DB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0F20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1EB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4B9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5A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B8D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121"/>
    <w:rsid w:val="00990299"/>
    <w:rsid w:val="009907F8"/>
    <w:rsid w:val="00991900"/>
    <w:rsid w:val="00991AC9"/>
    <w:rsid w:val="00992758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924"/>
    <w:rsid w:val="00996BAD"/>
    <w:rsid w:val="0099773F"/>
    <w:rsid w:val="00997A31"/>
    <w:rsid w:val="00997BA0"/>
    <w:rsid w:val="00997BFF"/>
    <w:rsid w:val="009A04E8"/>
    <w:rsid w:val="009A0510"/>
    <w:rsid w:val="009A0767"/>
    <w:rsid w:val="009A09F2"/>
    <w:rsid w:val="009A0B05"/>
    <w:rsid w:val="009A13ED"/>
    <w:rsid w:val="009A171C"/>
    <w:rsid w:val="009A1B39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7D2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81F"/>
    <w:rsid w:val="009C29E5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5DA"/>
    <w:rsid w:val="009E371C"/>
    <w:rsid w:val="009E39CB"/>
    <w:rsid w:val="009E437B"/>
    <w:rsid w:val="009E451A"/>
    <w:rsid w:val="009E452A"/>
    <w:rsid w:val="009E45EC"/>
    <w:rsid w:val="009E4639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2C8A"/>
    <w:rsid w:val="009F3463"/>
    <w:rsid w:val="009F3656"/>
    <w:rsid w:val="009F3AB3"/>
    <w:rsid w:val="009F3C47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48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3D6B"/>
    <w:rsid w:val="00A142BA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27AE7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3D2"/>
    <w:rsid w:val="00A378BB"/>
    <w:rsid w:val="00A37995"/>
    <w:rsid w:val="00A37B38"/>
    <w:rsid w:val="00A37B85"/>
    <w:rsid w:val="00A37B91"/>
    <w:rsid w:val="00A40049"/>
    <w:rsid w:val="00A402D3"/>
    <w:rsid w:val="00A4041F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D55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1"/>
    <w:rsid w:val="00A50AF9"/>
    <w:rsid w:val="00A50B5B"/>
    <w:rsid w:val="00A510D2"/>
    <w:rsid w:val="00A510E4"/>
    <w:rsid w:val="00A51FCF"/>
    <w:rsid w:val="00A525F8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5EB4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DC"/>
    <w:rsid w:val="00A831FB"/>
    <w:rsid w:val="00A84B28"/>
    <w:rsid w:val="00A84C89"/>
    <w:rsid w:val="00A856B5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97BBD"/>
    <w:rsid w:val="00AA05EB"/>
    <w:rsid w:val="00AA0671"/>
    <w:rsid w:val="00AA09BE"/>
    <w:rsid w:val="00AA1018"/>
    <w:rsid w:val="00AA13D2"/>
    <w:rsid w:val="00AA1427"/>
    <w:rsid w:val="00AA14BB"/>
    <w:rsid w:val="00AA159F"/>
    <w:rsid w:val="00AA16F6"/>
    <w:rsid w:val="00AA17A7"/>
    <w:rsid w:val="00AA1A7A"/>
    <w:rsid w:val="00AA1CE5"/>
    <w:rsid w:val="00AA2343"/>
    <w:rsid w:val="00AA24A4"/>
    <w:rsid w:val="00AA3004"/>
    <w:rsid w:val="00AA325C"/>
    <w:rsid w:val="00AA3309"/>
    <w:rsid w:val="00AA3680"/>
    <w:rsid w:val="00AA375C"/>
    <w:rsid w:val="00AA38C6"/>
    <w:rsid w:val="00AA3916"/>
    <w:rsid w:val="00AA3A09"/>
    <w:rsid w:val="00AA4248"/>
    <w:rsid w:val="00AA4388"/>
    <w:rsid w:val="00AA4408"/>
    <w:rsid w:val="00AA4636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454"/>
    <w:rsid w:val="00AB5F3F"/>
    <w:rsid w:val="00AB6420"/>
    <w:rsid w:val="00AB6559"/>
    <w:rsid w:val="00AB662D"/>
    <w:rsid w:val="00AB68E4"/>
    <w:rsid w:val="00AB6BA2"/>
    <w:rsid w:val="00AB7078"/>
    <w:rsid w:val="00AB707B"/>
    <w:rsid w:val="00AB7405"/>
    <w:rsid w:val="00AB744B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E1D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6FCE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939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547"/>
    <w:rsid w:val="00AF362E"/>
    <w:rsid w:val="00AF3A42"/>
    <w:rsid w:val="00AF3F1E"/>
    <w:rsid w:val="00AF3F24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9C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64A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87D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30E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06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4CA1"/>
    <w:rsid w:val="00B451ED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C1E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38A"/>
    <w:rsid w:val="00B6587E"/>
    <w:rsid w:val="00B65F78"/>
    <w:rsid w:val="00B66692"/>
    <w:rsid w:val="00B66A23"/>
    <w:rsid w:val="00B66B65"/>
    <w:rsid w:val="00B66BCB"/>
    <w:rsid w:val="00B67024"/>
    <w:rsid w:val="00B6740C"/>
    <w:rsid w:val="00B6786A"/>
    <w:rsid w:val="00B7026A"/>
    <w:rsid w:val="00B708EE"/>
    <w:rsid w:val="00B711B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A56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1A7"/>
    <w:rsid w:val="00B955D6"/>
    <w:rsid w:val="00B95CC6"/>
    <w:rsid w:val="00B960E8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5CC"/>
    <w:rsid w:val="00BA06AF"/>
    <w:rsid w:val="00BA0BE1"/>
    <w:rsid w:val="00BA1596"/>
    <w:rsid w:val="00BA166A"/>
    <w:rsid w:val="00BA1D04"/>
    <w:rsid w:val="00BA230C"/>
    <w:rsid w:val="00BA27F7"/>
    <w:rsid w:val="00BA295C"/>
    <w:rsid w:val="00BA29DA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9B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22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581"/>
    <w:rsid w:val="00BD3718"/>
    <w:rsid w:val="00BD3849"/>
    <w:rsid w:val="00BD3A28"/>
    <w:rsid w:val="00BD3F29"/>
    <w:rsid w:val="00BD4435"/>
    <w:rsid w:val="00BD4ACC"/>
    <w:rsid w:val="00BD56B4"/>
    <w:rsid w:val="00BD5FEC"/>
    <w:rsid w:val="00BD63FA"/>
    <w:rsid w:val="00BD7056"/>
    <w:rsid w:val="00BD73DE"/>
    <w:rsid w:val="00BD79CE"/>
    <w:rsid w:val="00BD7F9F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451B"/>
    <w:rsid w:val="00BE5E93"/>
    <w:rsid w:val="00BE5FBF"/>
    <w:rsid w:val="00BE60A2"/>
    <w:rsid w:val="00BE65C0"/>
    <w:rsid w:val="00BE6F56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2B41"/>
    <w:rsid w:val="00BF363A"/>
    <w:rsid w:val="00BF3884"/>
    <w:rsid w:val="00BF3DEE"/>
    <w:rsid w:val="00BF43A6"/>
    <w:rsid w:val="00BF48A5"/>
    <w:rsid w:val="00BF4EEF"/>
    <w:rsid w:val="00BF546F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172CF"/>
    <w:rsid w:val="00C2033F"/>
    <w:rsid w:val="00C20766"/>
    <w:rsid w:val="00C20B40"/>
    <w:rsid w:val="00C20CEE"/>
    <w:rsid w:val="00C21B0B"/>
    <w:rsid w:val="00C2219D"/>
    <w:rsid w:val="00C22A01"/>
    <w:rsid w:val="00C22ADB"/>
    <w:rsid w:val="00C22B8C"/>
    <w:rsid w:val="00C23BBF"/>
    <w:rsid w:val="00C247C1"/>
    <w:rsid w:val="00C2487F"/>
    <w:rsid w:val="00C248C2"/>
    <w:rsid w:val="00C24FDD"/>
    <w:rsid w:val="00C25862"/>
    <w:rsid w:val="00C25B37"/>
    <w:rsid w:val="00C25D9D"/>
    <w:rsid w:val="00C25EA2"/>
    <w:rsid w:val="00C261C8"/>
    <w:rsid w:val="00C263C8"/>
    <w:rsid w:val="00C2668B"/>
    <w:rsid w:val="00C273C7"/>
    <w:rsid w:val="00C2750B"/>
    <w:rsid w:val="00C27723"/>
    <w:rsid w:val="00C300ED"/>
    <w:rsid w:val="00C30173"/>
    <w:rsid w:val="00C30175"/>
    <w:rsid w:val="00C3047B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A8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2D4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30A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6BD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7CE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8A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745"/>
    <w:rsid w:val="00C80BFD"/>
    <w:rsid w:val="00C80E79"/>
    <w:rsid w:val="00C80EB1"/>
    <w:rsid w:val="00C8148F"/>
    <w:rsid w:val="00C81681"/>
    <w:rsid w:val="00C81B3A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C5B"/>
    <w:rsid w:val="00C84FAF"/>
    <w:rsid w:val="00C85C0D"/>
    <w:rsid w:val="00C86735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0425"/>
    <w:rsid w:val="00CA331D"/>
    <w:rsid w:val="00CA385E"/>
    <w:rsid w:val="00CA3C42"/>
    <w:rsid w:val="00CA3D21"/>
    <w:rsid w:val="00CA3F3B"/>
    <w:rsid w:val="00CA464A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970"/>
    <w:rsid w:val="00CB1A7A"/>
    <w:rsid w:val="00CB1D7C"/>
    <w:rsid w:val="00CB2329"/>
    <w:rsid w:val="00CB2622"/>
    <w:rsid w:val="00CB268E"/>
    <w:rsid w:val="00CB26BB"/>
    <w:rsid w:val="00CB2E4F"/>
    <w:rsid w:val="00CB359A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7BB"/>
    <w:rsid w:val="00CC39B0"/>
    <w:rsid w:val="00CC3E7E"/>
    <w:rsid w:val="00CC3ECD"/>
    <w:rsid w:val="00CC40DF"/>
    <w:rsid w:val="00CC481D"/>
    <w:rsid w:val="00CC4A76"/>
    <w:rsid w:val="00CC4B40"/>
    <w:rsid w:val="00CC4F23"/>
    <w:rsid w:val="00CC4FA7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4C9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546"/>
    <w:rsid w:val="00CE57A5"/>
    <w:rsid w:val="00CE581F"/>
    <w:rsid w:val="00CE58FE"/>
    <w:rsid w:val="00CE61DB"/>
    <w:rsid w:val="00CE66FA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8EA"/>
    <w:rsid w:val="00CF5BDA"/>
    <w:rsid w:val="00CF6399"/>
    <w:rsid w:val="00CF651E"/>
    <w:rsid w:val="00CF65A3"/>
    <w:rsid w:val="00CF6A50"/>
    <w:rsid w:val="00CF6CFF"/>
    <w:rsid w:val="00CF6D89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48D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55B4"/>
    <w:rsid w:val="00D059E9"/>
    <w:rsid w:val="00D06E76"/>
    <w:rsid w:val="00D07063"/>
    <w:rsid w:val="00D07910"/>
    <w:rsid w:val="00D10241"/>
    <w:rsid w:val="00D10333"/>
    <w:rsid w:val="00D10459"/>
    <w:rsid w:val="00D10916"/>
    <w:rsid w:val="00D115FA"/>
    <w:rsid w:val="00D11A00"/>
    <w:rsid w:val="00D11A2F"/>
    <w:rsid w:val="00D11FA6"/>
    <w:rsid w:val="00D12380"/>
    <w:rsid w:val="00D124DB"/>
    <w:rsid w:val="00D12A75"/>
    <w:rsid w:val="00D12E98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2BFE"/>
    <w:rsid w:val="00D231AA"/>
    <w:rsid w:val="00D237ED"/>
    <w:rsid w:val="00D23A18"/>
    <w:rsid w:val="00D23B6A"/>
    <w:rsid w:val="00D242C4"/>
    <w:rsid w:val="00D2437A"/>
    <w:rsid w:val="00D24E20"/>
    <w:rsid w:val="00D24F2C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3B9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3AE9"/>
    <w:rsid w:val="00D3406D"/>
    <w:rsid w:val="00D3480A"/>
    <w:rsid w:val="00D350B4"/>
    <w:rsid w:val="00D35100"/>
    <w:rsid w:val="00D357CE"/>
    <w:rsid w:val="00D3592C"/>
    <w:rsid w:val="00D35A52"/>
    <w:rsid w:val="00D35D23"/>
    <w:rsid w:val="00D35FEB"/>
    <w:rsid w:val="00D36301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13"/>
    <w:rsid w:val="00D44DBC"/>
    <w:rsid w:val="00D45AC0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283F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482"/>
    <w:rsid w:val="00D61C8A"/>
    <w:rsid w:val="00D61D3F"/>
    <w:rsid w:val="00D61D7B"/>
    <w:rsid w:val="00D61FF5"/>
    <w:rsid w:val="00D6215B"/>
    <w:rsid w:val="00D62371"/>
    <w:rsid w:val="00D62976"/>
    <w:rsid w:val="00D62E43"/>
    <w:rsid w:val="00D63987"/>
    <w:rsid w:val="00D63A04"/>
    <w:rsid w:val="00D63C11"/>
    <w:rsid w:val="00D6417E"/>
    <w:rsid w:val="00D64203"/>
    <w:rsid w:val="00D64512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3E02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792"/>
    <w:rsid w:val="00D94B16"/>
    <w:rsid w:val="00D94FE7"/>
    <w:rsid w:val="00D9587F"/>
    <w:rsid w:val="00D959EE"/>
    <w:rsid w:val="00D95B30"/>
    <w:rsid w:val="00D95BC2"/>
    <w:rsid w:val="00D95BF7"/>
    <w:rsid w:val="00D9652F"/>
    <w:rsid w:val="00D96972"/>
    <w:rsid w:val="00D97CCB"/>
    <w:rsid w:val="00D97E22"/>
    <w:rsid w:val="00D97EFE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927"/>
    <w:rsid w:val="00DA4F85"/>
    <w:rsid w:val="00DA513A"/>
    <w:rsid w:val="00DA5687"/>
    <w:rsid w:val="00DA585A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377"/>
    <w:rsid w:val="00DB25B7"/>
    <w:rsid w:val="00DB27A1"/>
    <w:rsid w:val="00DB2AF3"/>
    <w:rsid w:val="00DB2CF1"/>
    <w:rsid w:val="00DB2D81"/>
    <w:rsid w:val="00DB2FA8"/>
    <w:rsid w:val="00DB3477"/>
    <w:rsid w:val="00DB38F5"/>
    <w:rsid w:val="00DB3917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D57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EF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5ED4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198"/>
    <w:rsid w:val="00DE0C81"/>
    <w:rsid w:val="00DE0DA8"/>
    <w:rsid w:val="00DE1389"/>
    <w:rsid w:val="00DE18DF"/>
    <w:rsid w:val="00DE1980"/>
    <w:rsid w:val="00DE20CC"/>
    <w:rsid w:val="00DE2520"/>
    <w:rsid w:val="00DE27C6"/>
    <w:rsid w:val="00DE27CD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4AC8"/>
    <w:rsid w:val="00DF4F56"/>
    <w:rsid w:val="00DF5921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DF7DA9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B3"/>
    <w:rsid w:val="00E055FE"/>
    <w:rsid w:val="00E06546"/>
    <w:rsid w:val="00E06B96"/>
    <w:rsid w:val="00E07307"/>
    <w:rsid w:val="00E07584"/>
    <w:rsid w:val="00E07AE7"/>
    <w:rsid w:val="00E103AB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AAA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0D9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4D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400BC"/>
    <w:rsid w:val="00E4041A"/>
    <w:rsid w:val="00E40C32"/>
    <w:rsid w:val="00E41652"/>
    <w:rsid w:val="00E41CA3"/>
    <w:rsid w:val="00E41F63"/>
    <w:rsid w:val="00E42698"/>
    <w:rsid w:val="00E42D8C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820"/>
    <w:rsid w:val="00E46A12"/>
    <w:rsid w:val="00E46CB5"/>
    <w:rsid w:val="00E46D6E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6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7E2"/>
    <w:rsid w:val="00E64AC6"/>
    <w:rsid w:val="00E64E96"/>
    <w:rsid w:val="00E65017"/>
    <w:rsid w:val="00E65715"/>
    <w:rsid w:val="00E6590B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4A29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A11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B11"/>
    <w:rsid w:val="00E84CC9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871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007"/>
    <w:rsid w:val="00EA11EA"/>
    <w:rsid w:val="00EA1DA0"/>
    <w:rsid w:val="00EA1F99"/>
    <w:rsid w:val="00EA2047"/>
    <w:rsid w:val="00EA2B58"/>
    <w:rsid w:val="00EA2EFE"/>
    <w:rsid w:val="00EA326B"/>
    <w:rsid w:val="00EA32A0"/>
    <w:rsid w:val="00EA3B9E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008"/>
    <w:rsid w:val="00EB1D93"/>
    <w:rsid w:val="00EB1F4E"/>
    <w:rsid w:val="00EB2160"/>
    <w:rsid w:val="00EB2961"/>
    <w:rsid w:val="00EB3118"/>
    <w:rsid w:val="00EB385F"/>
    <w:rsid w:val="00EB394F"/>
    <w:rsid w:val="00EB3DAA"/>
    <w:rsid w:val="00EB3FAD"/>
    <w:rsid w:val="00EB433E"/>
    <w:rsid w:val="00EB4C9A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EA4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1FC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97B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6FA"/>
    <w:rsid w:val="00F00A44"/>
    <w:rsid w:val="00F00DD8"/>
    <w:rsid w:val="00F023CE"/>
    <w:rsid w:val="00F025A9"/>
    <w:rsid w:val="00F0274A"/>
    <w:rsid w:val="00F029AD"/>
    <w:rsid w:val="00F02DA7"/>
    <w:rsid w:val="00F02E44"/>
    <w:rsid w:val="00F0344B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6DB2"/>
    <w:rsid w:val="00F0769F"/>
    <w:rsid w:val="00F078D8"/>
    <w:rsid w:val="00F07FB8"/>
    <w:rsid w:val="00F106A7"/>
    <w:rsid w:val="00F1077D"/>
    <w:rsid w:val="00F10DA8"/>
    <w:rsid w:val="00F10F66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5F"/>
    <w:rsid w:val="00F20D96"/>
    <w:rsid w:val="00F20F92"/>
    <w:rsid w:val="00F210F6"/>
    <w:rsid w:val="00F21220"/>
    <w:rsid w:val="00F217B9"/>
    <w:rsid w:val="00F21945"/>
    <w:rsid w:val="00F21B3E"/>
    <w:rsid w:val="00F22984"/>
    <w:rsid w:val="00F22DCD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785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47773"/>
    <w:rsid w:val="00F504DE"/>
    <w:rsid w:val="00F5051D"/>
    <w:rsid w:val="00F516B9"/>
    <w:rsid w:val="00F51C89"/>
    <w:rsid w:val="00F5226A"/>
    <w:rsid w:val="00F523AB"/>
    <w:rsid w:val="00F52745"/>
    <w:rsid w:val="00F52F83"/>
    <w:rsid w:val="00F531F9"/>
    <w:rsid w:val="00F534F5"/>
    <w:rsid w:val="00F53ADF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0BA"/>
    <w:rsid w:val="00F60470"/>
    <w:rsid w:val="00F60BE1"/>
    <w:rsid w:val="00F60D3E"/>
    <w:rsid w:val="00F611C3"/>
    <w:rsid w:val="00F61800"/>
    <w:rsid w:val="00F61D26"/>
    <w:rsid w:val="00F61F72"/>
    <w:rsid w:val="00F621D4"/>
    <w:rsid w:val="00F6257A"/>
    <w:rsid w:val="00F62B97"/>
    <w:rsid w:val="00F63336"/>
    <w:rsid w:val="00F63CA2"/>
    <w:rsid w:val="00F63E9B"/>
    <w:rsid w:val="00F6443F"/>
    <w:rsid w:val="00F646B4"/>
    <w:rsid w:val="00F64CFE"/>
    <w:rsid w:val="00F64F96"/>
    <w:rsid w:val="00F65306"/>
    <w:rsid w:val="00F65357"/>
    <w:rsid w:val="00F661B8"/>
    <w:rsid w:val="00F664BC"/>
    <w:rsid w:val="00F665FA"/>
    <w:rsid w:val="00F66C7C"/>
    <w:rsid w:val="00F66D8A"/>
    <w:rsid w:val="00F67496"/>
    <w:rsid w:val="00F67C63"/>
    <w:rsid w:val="00F7014A"/>
    <w:rsid w:val="00F7075B"/>
    <w:rsid w:val="00F70C24"/>
    <w:rsid w:val="00F70E5A"/>
    <w:rsid w:val="00F70E74"/>
    <w:rsid w:val="00F7148E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3E55"/>
    <w:rsid w:val="00F74004"/>
    <w:rsid w:val="00F74162"/>
    <w:rsid w:val="00F746DC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6FF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1726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0FEC"/>
    <w:rsid w:val="00F91C43"/>
    <w:rsid w:val="00F91E90"/>
    <w:rsid w:val="00F926C5"/>
    <w:rsid w:val="00F92913"/>
    <w:rsid w:val="00F92AFE"/>
    <w:rsid w:val="00F9315C"/>
    <w:rsid w:val="00F9343F"/>
    <w:rsid w:val="00F939FF"/>
    <w:rsid w:val="00F9520A"/>
    <w:rsid w:val="00F952D4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9C3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1F2"/>
    <w:rsid w:val="00FB48E9"/>
    <w:rsid w:val="00FB5039"/>
    <w:rsid w:val="00FB510B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2B60"/>
    <w:rsid w:val="00FC325D"/>
    <w:rsid w:val="00FC38E2"/>
    <w:rsid w:val="00FC4484"/>
    <w:rsid w:val="00FC4657"/>
    <w:rsid w:val="00FC471B"/>
    <w:rsid w:val="00FC4C06"/>
    <w:rsid w:val="00FC5189"/>
    <w:rsid w:val="00FC5611"/>
    <w:rsid w:val="00FC6503"/>
    <w:rsid w:val="00FC7368"/>
    <w:rsid w:val="00FC7982"/>
    <w:rsid w:val="00FC7A45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6790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6DF"/>
    <w:rsid w:val="00FF4B64"/>
    <w:rsid w:val="00FF5230"/>
    <w:rsid w:val="00FF52B5"/>
    <w:rsid w:val="00FF540C"/>
    <w:rsid w:val="00FF54EF"/>
    <w:rsid w:val="00FF5769"/>
    <w:rsid w:val="00FF67BE"/>
    <w:rsid w:val="00FF687A"/>
    <w:rsid w:val="00FF6A5A"/>
    <w:rsid w:val="00FF75B5"/>
    <w:rsid w:val="00FF765A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hyperlink" Target="https://drafts.csswg.org/css-cascade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pl.wikipedia.org/wiki/Visual_Studio_Code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www.mongodb.com/mern-stack" TargetMode="External"/><Relationship Id="rId108" Type="http://schemas.openxmlformats.org/officeDocument/2006/relationships/hyperlink" Target="https://aldent.lublin.pl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developer.mozilla.org/pl/docs/Glossary/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www.znanylekarz.pl/" TargetMode="External"/><Relationship Id="rId101" Type="http://schemas.openxmlformats.org/officeDocument/2006/relationships/hyperlink" Target="https://dentilab.eu/rezerwacja-wizyty-stomatolog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www.medianauka.pl/document-object-model-DOM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www.cnbc.com/2019/10/21/how-bolt-ceo-markus-villig-became-europes-youngest-unicorn-founder.html" TargetMode="External"/><Relationship Id="rId104" Type="http://schemas.openxmlformats.org/officeDocument/2006/relationships/hyperlink" Target="https://developer.mozilla.org/pl/docs/Web/JavaScrip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arie-stomatologia.pl/uslugi/rezerwuj-wizyte/" TargetMode="External"/><Relationship Id="rId105" Type="http://schemas.openxmlformats.org/officeDocument/2006/relationships/hyperlink" Target="https://developer.mozilla.org/pl/docs/Learn/Server-side/Express_Nodejs/Introduction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://prawo-medyczne.info/dokumentacja-medyczna-2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BFD3EDF1-EDF2-4C83-9C98-EE77F91B2E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5391</TotalTime>
  <Pages>83</Pages>
  <Words>14483</Words>
  <Characters>86903</Characters>
  <Application>Microsoft Office Word</Application>
  <DocSecurity>0</DocSecurity>
  <Lines>724</Lines>
  <Paragraphs>202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3552</cp:revision>
  <cp:lastPrinted>2021-11-01T14:12:00Z</cp:lastPrinted>
  <dcterms:created xsi:type="dcterms:W3CDTF">2022-01-19T23:11:00Z</dcterms:created>
  <dcterms:modified xsi:type="dcterms:W3CDTF">2022-02-17T21:49:00Z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