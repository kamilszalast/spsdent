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4D3F65BF" w:rsidR="00EC3F6C" w:rsidRPr="00DA18AA" w:rsidRDefault="009C1885" w:rsidP="00EC3F6C">
      <w:pPr>
        <w:spacing w:after="32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61F69BEF" wp14:editId="1FD1F768">
            <wp:extent cx="1981200" cy="1981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41" cy="1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</w:p>
          <w:p w14:paraId="5A1B8F44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Maciej </w:t>
            </w:r>
            <w:proofErr w:type="spellStart"/>
            <w:r w:rsidRPr="00987042">
              <w:rPr>
                <w:b/>
              </w:rPr>
              <w:t>Sulenta</w:t>
            </w:r>
            <w:proofErr w:type="spellEnd"/>
            <w:r>
              <w:t xml:space="preserve"> nr albumu: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Kamil </w:t>
            </w:r>
            <w:proofErr w:type="spellStart"/>
            <w:r w:rsidRPr="00987042">
              <w:rPr>
                <w:b/>
              </w:rPr>
              <w:t>Szalast</w:t>
            </w:r>
            <w:proofErr w:type="spellEnd"/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2C676F34" w14:textId="46047196" w:rsidR="00EC3F6C" w:rsidRDefault="00EC3F6C" w:rsidP="006C1D7D">
      <w:pPr>
        <w:jc w:val="left"/>
      </w:pPr>
      <w:r w:rsidRPr="00DA18AA">
        <w:br w:type="page"/>
      </w:r>
    </w:p>
    <w:p w14:paraId="14E06D5E" w14:textId="77777777" w:rsidR="000F7517" w:rsidRDefault="000F7517">
      <w:pPr>
        <w:tabs>
          <w:tab w:val="clear" w:pos="397"/>
        </w:tabs>
        <w:spacing w:after="200" w:line="276" w:lineRule="auto"/>
        <w:ind w:firstLine="0"/>
        <w:jc w:val="left"/>
        <w:sectPr w:rsidR="000F7517" w:rsidSect="008238E8"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  <w:r>
        <w:lastRenderedPageBreak/>
        <w:br w:type="page"/>
      </w: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31B7E636" w14:textId="77777777" w:rsidR="002452A3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2452A3">
        <w:rPr>
          <w:noProof/>
        </w:rPr>
        <w:t>Streszczenie</w:t>
      </w:r>
      <w:r w:rsidR="002452A3">
        <w:rPr>
          <w:noProof/>
        </w:rPr>
        <w:tab/>
      </w:r>
      <w:r w:rsidR="002452A3">
        <w:rPr>
          <w:noProof/>
        </w:rPr>
        <w:fldChar w:fldCharType="begin"/>
      </w:r>
      <w:r w:rsidR="002452A3">
        <w:rPr>
          <w:noProof/>
        </w:rPr>
        <w:instrText xml:space="preserve"> PAGEREF _Toc95584022 \h </w:instrText>
      </w:r>
      <w:r w:rsidR="002452A3">
        <w:rPr>
          <w:noProof/>
        </w:rPr>
      </w:r>
      <w:r w:rsidR="002452A3">
        <w:rPr>
          <w:noProof/>
        </w:rPr>
        <w:fldChar w:fldCharType="separate"/>
      </w:r>
      <w:r w:rsidR="002452A3">
        <w:rPr>
          <w:noProof/>
        </w:rPr>
        <w:t>5</w:t>
      </w:r>
      <w:r w:rsidR="002452A3">
        <w:rPr>
          <w:noProof/>
        </w:rPr>
        <w:fldChar w:fldCharType="end"/>
      </w:r>
    </w:p>
    <w:p w14:paraId="770778C9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4B1A8AF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EA1308B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8D01EC8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339DA24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7257BE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69CE480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BF6B920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328C40F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DF65F92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FBD41FF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A99CB4B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918FF84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F0F7425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EE79FC3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6E8BA08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935959B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7B926D6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513BD2D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14D5497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EB31E9D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8AA4D51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86505ED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6A12559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F228F6A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BE4A54F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DA68C55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9628167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30B353E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00669DB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117EAB3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D939D7C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30D6A53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4B4C88C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67E66E5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A3E3654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FB73E3C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DB583D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0D51133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901A0E0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5E8598ED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64896FC" w14:textId="77777777" w:rsidR="002452A3" w:rsidRDefault="002452A3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69D5280C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16E40C8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DB80C20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48B60ECD" w14:textId="77777777" w:rsidR="002452A3" w:rsidRDefault="002452A3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B62ACF6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3920EB7" w14:textId="77777777" w:rsidR="002452A3" w:rsidRDefault="002452A3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_Toc95584070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DE00C4">
      <w:pPr>
        <w:pStyle w:val="Nagwek1"/>
        <w:numPr>
          <w:ilvl w:val="0"/>
          <w:numId w:val="0"/>
        </w:numPr>
        <w:ind w:left="397"/>
      </w:pPr>
      <w:bookmarkStart w:id="0" w:name="_Toc95584022"/>
      <w:r>
        <w:lastRenderedPageBreak/>
        <w:t>Streszczenie</w:t>
      </w:r>
      <w:bookmarkEnd w:id="0"/>
    </w:p>
    <w:p w14:paraId="590FE870" w14:textId="221467EB" w:rsidR="00061A01" w:rsidRPr="00061A01" w:rsidRDefault="00061A01" w:rsidP="00061A01">
      <w:pPr>
        <w:pStyle w:val="Nagwek1"/>
        <w:numPr>
          <w:ilvl w:val="0"/>
          <w:numId w:val="0"/>
        </w:numPr>
        <w:ind w:left="397"/>
      </w:pPr>
      <w:bookmarkStart w:id="1" w:name="_Toc95584023"/>
      <w:r>
        <w:lastRenderedPageBreak/>
        <w:t>Abstract</w:t>
      </w:r>
      <w:bookmarkEnd w:id="1"/>
    </w:p>
    <w:p w14:paraId="74DBA470" w14:textId="4163DAD6" w:rsidR="009400F9" w:rsidRDefault="00D61D7B" w:rsidP="00D61D7B">
      <w:pPr>
        <w:pStyle w:val="Nagwek1"/>
      </w:pPr>
      <w:bookmarkStart w:id="2" w:name="_Toc95584024"/>
      <w:r>
        <w:lastRenderedPageBreak/>
        <w:t>Wstęp</w:t>
      </w:r>
      <w:bookmarkEnd w:id="2"/>
    </w:p>
    <w:p w14:paraId="6EA29FCF" w14:textId="7CE4134A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B20588" w:rsidRPr="00EC3444">
        <w:rPr>
          <w:highlight w:val="yellow"/>
        </w:rPr>
        <w:t>strona 1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i 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3FB24519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klarowne dostarczenie informacji o dostępnych terminach wizyt i rodzajach usług świadczonych przez poszczególnych specjalistów.</w:t>
      </w:r>
    </w:p>
    <w:p w14:paraId="0CF55056" w14:textId="267D56DA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143540" w:rsidRPr="00143540">
        <w:rPr>
          <w:highlight w:val="yellow"/>
        </w:rPr>
        <w:t>strona 2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t xml:space="preserve">Zmiana formy prowadzenia dokumentacji medycznej z papierowej na cyfrową niesie więc za sobą wymierne korzyści dla wszystkich pracowników placówki oraz jej pacjentów. </w:t>
      </w:r>
      <w:r w:rsidR="005558DF">
        <w:lastRenderedPageBreak/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0AB8E270" w14:textId="77777777" w:rsidR="006F6182" w:rsidRDefault="006F6182" w:rsidP="00B91EF8"/>
    <w:p w14:paraId="554C967D" w14:textId="39FA00A3" w:rsidR="00C32295" w:rsidRPr="00E9563F" w:rsidRDefault="00C32295" w:rsidP="00B91EF8">
      <w:r w:rsidRPr="00C32295">
        <w:rPr>
          <w:highlight w:val="yellow"/>
        </w:rPr>
        <w:t xml:space="preserve">TUTAJ OPISAĆ </w:t>
      </w:r>
      <w:r w:rsidRPr="000F4086">
        <w:rPr>
          <w:highlight w:val="yellow"/>
        </w:rPr>
        <w:t>ROZDZIAŁY</w:t>
      </w:r>
      <w:r w:rsidR="000F4086" w:rsidRPr="000F4086">
        <w:rPr>
          <w:highlight w:val="yellow"/>
        </w:rPr>
        <w:t xml:space="preserve"> TRZECI I DALSZE</w:t>
      </w:r>
    </w:p>
    <w:p w14:paraId="54EC628B" w14:textId="0E5B3AAB" w:rsidR="00380CB3" w:rsidRDefault="00440D36" w:rsidP="007D3F77">
      <w:pPr>
        <w:pStyle w:val="Nagwek1"/>
        <w:ind w:firstLine="0"/>
      </w:pPr>
      <w:bookmarkStart w:id="3" w:name="_Toc95584025"/>
      <w:r>
        <w:lastRenderedPageBreak/>
        <w:t>Cel i zakres pracy</w:t>
      </w:r>
      <w:bookmarkEnd w:id="3"/>
    </w:p>
    <w:p w14:paraId="0DF8B003" w14:textId="377D570A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autorów niniejszego opracowania i 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4" w:name="_Toc95584026"/>
      <w:r>
        <w:t>Cel pracy</w:t>
      </w:r>
      <w:bookmarkEnd w:id="4"/>
    </w:p>
    <w:p w14:paraId="11E4C91D" w14:textId="63C322BC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EB7A80">
        <w:t>funkcjonalność i 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5" w:name="_Toc95584027"/>
      <w:r>
        <w:t>Zakres pracy</w:t>
      </w:r>
      <w:bookmarkEnd w:id="5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77777777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7A034F">
        <w:t xml:space="preserve"> o 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użytkownik będzie miał możliwość zarezerwowania wizyty na konkretny zabieg u wybranego </w:t>
      </w:r>
      <w:r w:rsidR="00646C93">
        <w:lastRenderedPageBreak/>
        <w:t>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6" w:name="_Toc95584028"/>
      <w:r>
        <w:t>Podział pracy</w:t>
      </w:r>
      <w:bookmarkEnd w:id="6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2452A3">
        <w:t xml:space="preserve">Tabela </w:t>
      </w:r>
      <w:r w:rsidR="002452A3">
        <w:rPr>
          <w:noProof/>
        </w:rPr>
        <w:t>2</w:t>
      </w:r>
      <w:r w:rsidR="002452A3">
        <w:t>.</w:t>
      </w:r>
      <w:r w:rsidR="002452A3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E6054C">
      <w:pPr>
        <w:pStyle w:val="dotabel"/>
      </w:pPr>
      <w:bookmarkStart w:id="7" w:name="_Ref93520024"/>
      <w:r>
        <w:t xml:space="preserve">Tabela </w:t>
      </w:r>
      <w:fldSimple w:instr=" STYLEREF 1 \s ">
        <w:r w:rsidR="002452A3">
          <w:rPr>
            <w:noProof/>
          </w:rPr>
          <w:t>2</w:t>
        </w:r>
      </w:fldSimple>
      <w:r>
        <w:t>.</w:t>
      </w:r>
      <w:fldSimple w:instr=" SEQ Tabela \* ARABIC \s 1 ">
        <w:r w:rsidR="002452A3">
          <w:rPr>
            <w:noProof/>
          </w:rPr>
          <w:t>1</w:t>
        </w:r>
      </w:fldSimple>
      <w:bookmarkEnd w:id="7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4643"/>
        <w:gridCol w:w="4644"/>
      </w:tblGrid>
      <w:tr w:rsidR="00324757" w14:paraId="06CC0FF0" w14:textId="77777777" w:rsidTr="00FA3DE4">
        <w:tc>
          <w:tcPr>
            <w:tcW w:w="4643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4644" w:type="dxa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324757" w14:paraId="417C6E25" w14:textId="77777777" w:rsidTr="00FA3DE4">
        <w:tc>
          <w:tcPr>
            <w:tcW w:w="4643" w:type="dxa"/>
          </w:tcPr>
          <w:p w14:paraId="321492B1" w14:textId="4D6F409F" w:rsidR="00324757" w:rsidRDefault="00756331" w:rsidP="00324757">
            <w:pPr>
              <w:ind w:firstLine="0"/>
            </w:pPr>
            <w:r>
              <w:t>Adrian Perec</w:t>
            </w:r>
          </w:p>
        </w:tc>
        <w:tc>
          <w:tcPr>
            <w:tcW w:w="4644" w:type="dxa"/>
          </w:tcPr>
          <w:p w14:paraId="5A4C7048" w14:textId="77777777" w:rsidR="00324757" w:rsidRDefault="00324757" w:rsidP="00324757">
            <w:pPr>
              <w:ind w:firstLine="0"/>
            </w:pPr>
          </w:p>
        </w:tc>
      </w:tr>
      <w:tr w:rsidR="00324757" w14:paraId="6D706E58" w14:textId="77777777" w:rsidTr="00FA3DE4">
        <w:tc>
          <w:tcPr>
            <w:tcW w:w="4643" w:type="dxa"/>
          </w:tcPr>
          <w:p w14:paraId="5D9A622C" w14:textId="2CDFD4EB" w:rsidR="00324757" w:rsidRDefault="00756331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4644" w:type="dxa"/>
          </w:tcPr>
          <w:p w14:paraId="06B51EEF" w14:textId="77777777" w:rsidR="00324757" w:rsidRDefault="00324757" w:rsidP="00324757">
            <w:pPr>
              <w:ind w:firstLine="0"/>
            </w:pPr>
          </w:p>
        </w:tc>
      </w:tr>
      <w:tr w:rsidR="00324757" w14:paraId="37FB620E" w14:textId="77777777" w:rsidTr="00FA3DE4">
        <w:tc>
          <w:tcPr>
            <w:tcW w:w="4643" w:type="dxa"/>
          </w:tcPr>
          <w:p w14:paraId="0D4616AA" w14:textId="20C07AE4" w:rsidR="00324757" w:rsidRDefault="00756331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4644" w:type="dxa"/>
          </w:tcPr>
          <w:p w14:paraId="54E0326D" w14:textId="77777777" w:rsidR="00324757" w:rsidRDefault="00324757" w:rsidP="00324757">
            <w:pPr>
              <w:ind w:firstLine="0"/>
            </w:pP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8" w:name="_Toc95584029"/>
      <w:r>
        <w:t>Słownik pojęć</w:t>
      </w:r>
      <w:bookmarkEnd w:id="8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380CB3">
      <w:pPr>
        <w:pStyle w:val="Nagwek1"/>
      </w:pPr>
      <w:bookmarkStart w:id="9" w:name="_Toc95584030"/>
      <w:r>
        <w:lastRenderedPageBreak/>
        <w:t>Analiza potrzeb rynku</w:t>
      </w:r>
      <w:bookmarkEnd w:id="9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0" w:name="_Toc95584031"/>
      <w:r>
        <w:t>Sytuacja zastana oraz identyfikacja potrzeb</w:t>
      </w:r>
      <w:bookmarkEnd w:id="10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19463A42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336D36" w:rsidRPr="00336D36">
        <w:rPr>
          <w:highlight w:val="yellow"/>
        </w:rPr>
        <w:t>strona 3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6440A70" w14:textId="684165A8" w:rsidR="007430BD" w:rsidRDefault="007430BD" w:rsidP="007430BD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61926" w:rsidRPr="00461926">
        <w:rPr>
          <w:highlight w:val="yellow"/>
        </w:rPr>
        <w:t>strona 4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230AA146" w14:textId="77777777" w:rsidR="0047741F" w:rsidRDefault="0047741F" w:rsidP="007430BD">
      <w:pPr>
        <w:tabs>
          <w:tab w:val="clear" w:pos="397"/>
        </w:tabs>
      </w:pPr>
    </w:p>
    <w:p w14:paraId="6919BDF0" w14:textId="3768275B" w:rsidR="001A3AA7" w:rsidRDefault="001A3AA7" w:rsidP="001A3AA7">
      <w:pPr>
        <w:pStyle w:val="Nagwek2"/>
      </w:pPr>
      <w:bookmarkStart w:id="11" w:name="_Toc95584032"/>
      <w:r>
        <w:lastRenderedPageBreak/>
        <w:t>Przegląd systemów do rezerwacji wizyt stomatologicznych</w:t>
      </w:r>
      <w:bookmarkEnd w:id="11"/>
    </w:p>
    <w:p w14:paraId="4A5AFBB3" w14:textId="04765B93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43597A">
        <w:rPr>
          <w:highlight w:val="yellow"/>
        </w:rPr>
        <w:t xml:space="preserve">strona </w:t>
      </w:r>
      <w:r w:rsidR="0043597A" w:rsidRPr="00A85EBA">
        <w:rPr>
          <w:highlight w:val="yellow"/>
        </w:rPr>
        <w:t>5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 xml:space="preserve">cego się w 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6D6A0175" w:rsidR="00B34801" w:rsidRDefault="00E96F61" w:rsidP="00E6054C">
      <w:pPr>
        <w:pStyle w:val="Legenda"/>
      </w:pPr>
      <w:bookmarkStart w:id="12" w:name="_Ref93689406"/>
      <w:r>
        <w:t xml:space="preserve">Rys. </w:t>
      </w:r>
      <w:fldSimple w:instr=" STYLEREF 1 \s ">
        <w:r w:rsidR="00666678">
          <w:rPr>
            <w:noProof/>
          </w:rPr>
          <w:t>3</w:t>
        </w:r>
      </w:fldSimple>
      <w:r w:rsidR="00666678">
        <w:t>.</w:t>
      </w:r>
      <w:fldSimple w:instr=" SEQ Rys. \* ARABIC \s 1 ">
        <w:r w:rsidR="00666678">
          <w:rPr>
            <w:noProof/>
          </w:rPr>
          <w:t>1</w:t>
        </w:r>
      </w:fldSimple>
      <w:bookmarkEnd w:id="1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91726C" w:rsidRPr="0091726C">
        <w:rPr>
          <w:highlight w:val="yellow"/>
        </w:rPr>
        <w:t>strona 3</w:t>
      </w:r>
      <w:r w:rsidR="0091726C">
        <w:t>]</w:t>
      </w:r>
      <w:r w:rsidR="00A73025">
        <w:t xml:space="preserve"> zastosowany na stronie internetowej gabinetu stomatologicznego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2748A5A4" w:rsidR="00450DF3" w:rsidRDefault="00806E26" w:rsidP="00E6054C">
      <w:pPr>
        <w:pStyle w:val="Legenda"/>
      </w:pPr>
      <w:bookmarkStart w:id="13" w:name="_Ref93689854"/>
      <w:r>
        <w:t xml:space="preserve">Rys. </w:t>
      </w:r>
      <w:fldSimple w:instr=" STYLEREF 1 \s ">
        <w:r w:rsidR="00666678">
          <w:rPr>
            <w:noProof/>
          </w:rPr>
          <w:t>3</w:t>
        </w:r>
      </w:fldSimple>
      <w:r w:rsidR="00666678">
        <w:t>.</w:t>
      </w:r>
      <w:fldSimple w:instr=" SEQ Rys. \* ARABIC \s 1 ">
        <w:r w:rsidR="00666678">
          <w:rPr>
            <w:noProof/>
          </w:rPr>
          <w:t>2</w:t>
        </w:r>
      </w:fldSimple>
      <w:bookmarkEnd w:id="13"/>
      <w:r w:rsidR="00E5285C">
        <w:t>. Zdjęcie ekranu formularza rejestracyjnego znajdującego się w popularnym serwisie [</w:t>
      </w:r>
      <w:r w:rsidR="00E5285C" w:rsidRPr="00E5285C">
        <w:rPr>
          <w:highlight w:val="yellow"/>
        </w:rPr>
        <w:t>strona 3</w:t>
      </w:r>
      <w:r w:rsidR="00E5285C">
        <w:t>]</w:t>
      </w:r>
    </w:p>
    <w:p w14:paraId="12513309" w14:textId="496BD9DE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ED26E3" w:rsidRPr="00ED26E3">
        <w:t>https://aldent.lublin.pl/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52569123" w:rsidR="000A07A4" w:rsidRDefault="00513153" w:rsidP="00E6054C">
      <w:pPr>
        <w:pStyle w:val="Legenda"/>
      </w:pPr>
      <w:bookmarkStart w:id="14" w:name="_Ref93696024"/>
      <w:r>
        <w:t xml:space="preserve">Rys. </w:t>
      </w:r>
      <w:fldSimple w:instr=" STYLEREF 1 \s ">
        <w:r w:rsidR="00666678">
          <w:rPr>
            <w:noProof/>
          </w:rPr>
          <w:t>3</w:t>
        </w:r>
      </w:fldSimple>
      <w:r w:rsidR="00666678">
        <w:t>.</w:t>
      </w:r>
      <w:fldSimple w:instr=" SEQ Rys. \* ARABIC \s 1 ">
        <w:r w:rsidR="00666678">
          <w:rPr>
            <w:noProof/>
          </w:rPr>
          <w:t>3</w:t>
        </w:r>
      </w:fldSimple>
      <w:bookmarkEnd w:id="14"/>
      <w:r>
        <w:t>. Zdjęcie ekranu panelu służącego do wyszukania oraz późniejszej rezerwacji terminu wizyty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7A4B291D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proofErr w:type="spellStart"/>
      <w:r w:rsidR="009942AE" w:rsidRPr="009942AE">
        <w:rPr>
          <w:i/>
        </w:rPr>
        <w:t>Completely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Automated</w:t>
      </w:r>
      <w:proofErr w:type="spellEnd"/>
      <w:r w:rsidR="009942AE" w:rsidRPr="009942AE">
        <w:rPr>
          <w:i/>
        </w:rPr>
        <w:t xml:space="preserve"> Public Turing test to </w:t>
      </w:r>
      <w:proofErr w:type="spellStart"/>
      <w:r w:rsidR="009942AE" w:rsidRPr="009942AE">
        <w:rPr>
          <w:i/>
        </w:rPr>
        <w:t>tell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Computers</w:t>
      </w:r>
      <w:proofErr w:type="spellEnd"/>
      <w:r w:rsidR="009942AE" w:rsidRPr="009942AE">
        <w:rPr>
          <w:i/>
        </w:rPr>
        <w:t xml:space="preserve"> and </w:t>
      </w:r>
      <w:proofErr w:type="spellStart"/>
      <w:r w:rsidR="009942AE" w:rsidRPr="009942AE">
        <w:rPr>
          <w:i/>
        </w:rPr>
        <w:t>Humans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Apart</w:t>
      </w:r>
      <w:proofErr w:type="spellEnd"/>
      <w:r w:rsidR="009942AE">
        <w:t>)</w:t>
      </w:r>
      <w:r w:rsidR="007F76D6">
        <w:t>[</w:t>
      </w:r>
      <w:r w:rsidR="007F76D6" w:rsidRPr="007F76D6">
        <w:rPr>
          <w:highlight w:val="yellow"/>
        </w:rPr>
        <w:t xml:space="preserve">książka o </w:t>
      </w:r>
      <w:proofErr w:type="spellStart"/>
      <w:r w:rsidR="007F76D6" w:rsidRPr="007F76D6">
        <w:rPr>
          <w:highlight w:val="yellow"/>
        </w:rPr>
        <w:t>captcha</w:t>
      </w:r>
      <w:proofErr w:type="spellEnd"/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7E1DD848" w:rsidR="005333F7" w:rsidRPr="009942AE" w:rsidRDefault="005333F7" w:rsidP="00E6054C">
      <w:pPr>
        <w:pStyle w:val="Legenda"/>
      </w:pPr>
      <w:bookmarkStart w:id="15" w:name="_Ref93697714"/>
      <w:r>
        <w:t xml:space="preserve">Rys. </w:t>
      </w:r>
      <w:fldSimple w:instr=" STYLEREF 1 \s ">
        <w:r w:rsidR="00666678">
          <w:rPr>
            <w:noProof/>
          </w:rPr>
          <w:t>3</w:t>
        </w:r>
      </w:fldSimple>
      <w:r w:rsidR="00666678">
        <w:t>.</w:t>
      </w:r>
      <w:fldSimple w:instr=" SEQ Rys. \* ARABIC \s 1 ">
        <w:r w:rsidR="00666678">
          <w:rPr>
            <w:noProof/>
          </w:rPr>
          <w:t>4</w:t>
        </w:r>
      </w:fldSimple>
      <w:bookmarkEnd w:id="15"/>
      <w:r>
        <w:t>. Zdjęcie ekranu przedstawiające test CAPTCHA</w:t>
      </w:r>
    </w:p>
    <w:p w14:paraId="63D9D909" w14:textId="725DCFBA" w:rsidR="001A3AA7" w:rsidRDefault="001A3AA7" w:rsidP="001A3AA7">
      <w:pPr>
        <w:pStyle w:val="Nagwek2"/>
      </w:pPr>
      <w:bookmarkStart w:id="16" w:name="_Toc95584033"/>
      <w:r>
        <w:t>Ograniczenia dostępnych systemów oraz uzasadnienie utworzenia dedykowanego systemu</w:t>
      </w:r>
      <w:bookmarkEnd w:id="16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>W przytoczonym powyżej przykładzie serwisu zewnętrznego o nazwie „</w:t>
      </w:r>
      <w:proofErr w:type="spellStart"/>
      <w:r>
        <w:t>ZnanyLekarz</w:t>
      </w:r>
      <w:proofErr w:type="spellEnd"/>
      <w:r>
        <w:t>” pacjent ma co prawda możliwość założenia konta, jednakże konto to nie jest ściśle powiązane 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lastRenderedPageBreak/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0FCD6CA4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wizyty stomatologicznej, a także w 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68DFCFF6" w:rsidR="00F9654A" w:rsidRPr="00CD522E" w:rsidRDefault="00F9654A" w:rsidP="00E6054C">
      <w:pPr>
        <w:pStyle w:val="Legenda"/>
      </w:pPr>
      <w:bookmarkStart w:id="17" w:name="_Ref93771217"/>
      <w:r>
        <w:t xml:space="preserve">Rys. </w:t>
      </w:r>
      <w:fldSimple w:instr=" STYLEREF 1 \s ">
        <w:r w:rsidR="00666678">
          <w:rPr>
            <w:noProof/>
          </w:rPr>
          <w:t>3</w:t>
        </w:r>
      </w:fldSimple>
      <w:r w:rsidR="00666678">
        <w:t>.</w:t>
      </w:r>
      <w:fldSimple w:instr=" SEQ Rys. \* ARABIC \s 1 ">
        <w:r w:rsidR="00666678">
          <w:rPr>
            <w:noProof/>
          </w:rPr>
          <w:t>5</w:t>
        </w:r>
      </w:fldSimple>
      <w:bookmarkEnd w:id="17"/>
      <w:r>
        <w:t>. Zdjęcie ekranu strony głównej witryny zaprojektowanej przez twórców niniejszego opracowania</w:t>
      </w:r>
    </w:p>
    <w:p w14:paraId="49DEC43B" w14:textId="73D4AB48" w:rsidR="00EC4B27" w:rsidRDefault="00EC4B27" w:rsidP="00EC4B27">
      <w:pPr>
        <w:pStyle w:val="Nagwek1"/>
      </w:pPr>
      <w:bookmarkStart w:id="18" w:name="_Toc95584034"/>
      <w:r>
        <w:lastRenderedPageBreak/>
        <w:t>Technologie i narzędzia wykorzystane do budowy systemu</w:t>
      </w:r>
      <w:bookmarkEnd w:id="18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19" w:name="_Toc95584035"/>
      <w:r>
        <w:t>Uzasadnienie wyboru architektury</w:t>
      </w:r>
      <w:r w:rsidR="00035A6A">
        <w:t xml:space="preserve"> internetowej</w:t>
      </w:r>
      <w:bookmarkEnd w:id="19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20" w:name="_Toc95584036"/>
      <w:r>
        <w:t>Stos technologiczny</w:t>
      </w:r>
      <w:bookmarkEnd w:id="20"/>
    </w:p>
    <w:p w14:paraId="5443A903" w14:textId="650AA12A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1305D4" w:rsidRPr="001305D4">
        <w:rPr>
          <w:highlight w:val="yellow"/>
        </w:rPr>
        <w:t>strona 7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32619F34" w:rsidR="00356F5E" w:rsidRPr="00E434A5" w:rsidRDefault="00A87DBD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4</w:t>
        </w:r>
      </w:fldSimple>
      <w:r w:rsidR="00666678">
        <w:t>.</w:t>
      </w:r>
      <w:fldSimple w:instr=" SEQ Rys. \* ARABIC \s 1 ">
        <w:r w:rsidR="00666678">
          <w:rPr>
            <w:noProof/>
          </w:rPr>
          <w:t>1</w:t>
        </w:r>
      </w:fldSimple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21" w:name="_Toc95584037"/>
      <w:r>
        <w:t>Środowisko wytwórcze</w:t>
      </w:r>
      <w:bookmarkEnd w:id="21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 xml:space="preserve">Visual </w:t>
      </w:r>
      <w:proofErr w:type="spellStart"/>
      <w:r w:rsidRPr="00296D86">
        <w:rPr>
          <w:b/>
        </w:rPr>
        <w:t>Code</w:t>
      </w:r>
      <w:proofErr w:type="spellEnd"/>
      <w:r w:rsidRPr="00296D86">
        <w:rPr>
          <w:b/>
        </w:rPr>
        <w:t xml:space="preserve"> Studio – darmowy edytor tekstowy</w:t>
      </w:r>
    </w:p>
    <w:p w14:paraId="004ED1FF" w14:textId="7B2F48FC" w:rsidR="00296D86" w:rsidRPr="00296D86" w:rsidRDefault="00296D86" w:rsidP="0040415D">
      <w:r>
        <w:t xml:space="preserve">W celu zaimplementowania systemu informatycznego autorzy wykorzystali edytor tekstowy o nazwie Visual </w:t>
      </w:r>
      <w:proofErr w:type="spellStart"/>
      <w:r>
        <w:t>Code</w:t>
      </w:r>
      <w:proofErr w:type="spellEnd"/>
      <w:r>
        <w:t xml:space="preserve">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F27945" w:rsidRPr="00F27945">
        <w:rPr>
          <w:highlight w:val="yellow"/>
        </w:rPr>
        <w:t>strona 6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22" w:name="_Toc95584038"/>
      <w:r>
        <w:t>Baza danych</w:t>
      </w:r>
      <w:bookmarkEnd w:id="22"/>
    </w:p>
    <w:p w14:paraId="64485FE4" w14:textId="7A934BA4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[</w:t>
      </w:r>
      <w:r w:rsidR="004F4284" w:rsidRPr="004F4284">
        <w:rPr>
          <w:highlight w:val="yellow"/>
        </w:rPr>
        <w:t>książka Nowoczesne aplikacje internetowe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przechowywany jest w formacie o nazwie BSON, co z kolei oznacza binarną postać danych formatu o nazwie JSON (ang. </w:t>
      </w:r>
      <w:r w:rsidR="00A55199" w:rsidRPr="00A55199">
        <w:rPr>
          <w:i/>
        </w:rPr>
        <w:t xml:space="preserve">JavaScript Object </w:t>
      </w:r>
      <w:proofErr w:type="spellStart"/>
      <w:r w:rsidR="00A55199" w:rsidRPr="00A55199">
        <w:rPr>
          <w:i/>
        </w:rPr>
        <w:t>Notation</w:t>
      </w:r>
      <w:proofErr w:type="spellEnd"/>
      <w:r w:rsidR="00A55199">
        <w:t>)</w:t>
      </w:r>
      <w:r w:rsidR="005A440A">
        <w:t>.</w:t>
      </w:r>
      <w:r w:rsidR="0074474A">
        <w:t xml:space="preserve"> Poniżej wymieniono zalety przechowywania danych w 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23" w:name="_Toc95584039"/>
      <w:r>
        <w:t>Strona serwera</w:t>
      </w:r>
      <w:bookmarkEnd w:id="23"/>
    </w:p>
    <w:p w14:paraId="201E14D3" w14:textId="4C401FF4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 programistyczne korzystające z 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6DED5213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proofErr w:type="spellStart"/>
      <w:r w:rsidR="005612B2" w:rsidRPr="005612B2">
        <w:rPr>
          <w:i/>
        </w:rPr>
        <w:t>HyperText</w:t>
      </w:r>
      <w:proofErr w:type="spellEnd"/>
      <w:r w:rsidR="005612B2" w:rsidRPr="005612B2">
        <w:rPr>
          <w:i/>
        </w:rPr>
        <w:t xml:space="preserve"> </w:t>
      </w:r>
      <w:proofErr w:type="spellStart"/>
      <w:r w:rsidR="005612B2" w:rsidRPr="005612B2">
        <w:rPr>
          <w:i/>
        </w:rPr>
        <w:t>Markup</w:t>
      </w:r>
      <w:proofErr w:type="spellEnd"/>
      <w:r w:rsidR="005612B2" w:rsidRPr="005612B2">
        <w:rPr>
          <w:i/>
        </w:rPr>
        <w:t xml:space="preserve"> Language</w:t>
      </w:r>
      <w:r w:rsidR="005612B2">
        <w:t xml:space="preserve">) oraz CSS (ang. </w:t>
      </w:r>
      <w:proofErr w:type="spellStart"/>
      <w:r w:rsidR="005612B2" w:rsidRPr="005612B2">
        <w:rPr>
          <w:i/>
        </w:rPr>
        <w:t>Cascading</w:t>
      </w:r>
      <w:proofErr w:type="spellEnd"/>
      <w:r w:rsidR="005612B2" w:rsidRPr="005612B2">
        <w:rPr>
          <w:i/>
        </w:rPr>
        <w:t xml:space="preserve"> Style </w:t>
      </w:r>
      <w:proofErr w:type="spellStart"/>
      <w:r w:rsidR="005612B2" w:rsidRPr="005612B2">
        <w:rPr>
          <w:i/>
        </w:rPr>
        <w:t>Sheets</w:t>
      </w:r>
      <w:proofErr w:type="spellEnd"/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051981" w:rsidRPr="00051981">
        <w:rPr>
          <w:highlight w:val="yellow"/>
        </w:rPr>
        <w:t>JS-</w:t>
      </w:r>
      <w:proofErr w:type="spellStart"/>
      <w:r w:rsidR="00051981" w:rsidRPr="00051981">
        <w:rPr>
          <w:highlight w:val="yellow"/>
        </w:rPr>
        <w:t>DefiniteGuide</w:t>
      </w:r>
      <w:proofErr w:type="spellEnd"/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D6F07AF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>Jednakże przeglądarki internetowe to nie jedyne środowisko, w którym możemy wykonać kod źródłowy napisany w JS</w:t>
      </w:r>
      <w:r w:rsidR="00807EB4">
        <w:t xml:space="preserve"> [</w:t>
      </w:r>
      <w:r w:rsidR="00807EB4" w:rsidRPr="00807EB4">
        <w:rPr>
          <w:highlight w:val="yellow"/>
        </w:rPr>
        <w:t>strona 8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</w:t>
      </w:r>
      <w:proofErr w:type="spellStart"/>
      <w:r w:rsidR="00747CA3">
        <w:t>CouchDB</w:t>
      </w:r>
      <w:proofErr w:type="spellEnd"/>
      <w:r w:rsidR="00747CA3">
        <w:t xml:space="preserve">, Adobe </w:t>
      </w:r>
      <w:proofErr w:type="spellStart"/>
      <w:r w:rsidR="00747CA3">
        <w:t>Acrobat</w:t>
      </w:r>
      <w:proofErr w:type="spellEnd"/>
      <w:r w:rsidR="00747CA3">
        <w:t>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proofErr w:type="spellStart"/>
      <w:r w:rsidR="008C4ACF">
        <w:t>ECMAScript</w:t>
      </w:r>
      <w:proofErr w:type="spellEnd"/>
      <w:r w:rsidR="008C4ACF">
        <w:t>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098262E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proofErr w:type="spellStart"/>
      <w:r w:rsidR="00911650" w:rsidRPr="00546667">
        <w:rPr>
          <w:i/>
        </w:rPr>
        <w:t>let</w:t>
      </w:r>
      <w:proofErr w:type="spellEnd"/>
      <w:r w:rsidR="00911650">
        <w:t xml:space="preserve"> i </w:t>
      </w:r>
      <w:proofErr w:type="spellStart"/>
      <w:r w:rsidR="00911650" w:rsidRPr="00546667">
        <w:rPr>
          <w:i/>
        </w:rPr>
        <w:t>const</w:t>
      </w:r>
      <w:proofErr w:type="spellEnd"/>
      <w:r w:rsidR="00911650">
        <w:t xml:space="preserve">, które pozwalają zadeklarować odpowiednio zmienną w zakresie danego bloku kodu i </w:t>
      </w:r>
      <w:r w:rsidR="006B5ADE">
        <w:t>stałą</w:t>
      </w:r>
      <w:r>
        <w:t>,</w:t>
      </w:r>
    </w:p>
    <w:p w14:paraId="47A279FD" w14:textId="46BF6A65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 xml:space="preserve">, czyli skróconego sposobu zapisu funkcji o 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44249A">
        <w:t xml:space="preserve"> a w 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331E86B6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0547B1" w:rsidRPr="000547B1">
        <w:rPr>
          <w:highlight w:val="yellow"/>
        </w:rPr>
        <w:t>strona 9</w:t>
      </w:r>
      <w:r w:rsidR="00746813">
        <w:t>].</w:t>
      </w:r>
      <w:r w:rsidR="00FE1C53">
        <w:t xml:space="preserve"> </w:t>
      </w:r>
      <w:r w:rsidR="00200083">
        <w:t>Narzędzie to jest w 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BC3DDE">
        <w:t xml:space="preserve">racując z 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 xml:space="preserve">API – </w:t>
      </w:r>
      <w:proofErr w:type="spellStart"/>
      <w:r w:rsidR="005A4968" w:rsidRPr="005A4968">
        <w:rPr>
          <w:i/>
        </w:rPr>
        <w:t>application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programming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interface</w:t>
      </w:r>
      <w:proofErr w:type="spellEnd"/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lastRenderedPageBreak/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proofErr w:type="spellStart"/>
      <w:r w:rsidR="007E5C93" w:rsidRPr="007E5C93">
        <w:rPr>
          <w:i/>
        </w:rPr>
        <w:t>Hypertext</w:t>
      </w:r>
      <w:proofErr w:type="spellEnd"/>
      <w:r w:rsidR="007E5C93" w:rsidRPr="007E5C93">
        <w:rPr>
          <w:i/>
        </w:rPr>
        <w:t xml:space="preserve"> Transfer </w:t>
      </w:r>
      <w:proofErr w:type="spellStart"/>
      <w:r w:rsidR="007E5C93" w:rsidRPr="007E5C93">
        <w:rPr>
          <w:i/>
        </w:rPr>
        <w:t>Protocol</w:t>
      </w:r>
      <w:proofErr w:type="spellEnd"/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proofErr w:type="spellStart"/>
      <w:r>
        <w:t>macOS</w:t>
      </w:r>
      <w:proofErr w:type="spellEnd"/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proofErr w:type="spellStart"/>
      <w:r>
        <w:t>WebOS</w:t>
      </w:r>
      <w:proofErr w:type="spellEnd"/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proofErr w:type="spellStart"/>
      <w:r w:rsidRPr="00BC0BD9">
        <w:rPr>
          <w:i/>
        </w:rPr>
        <w:t>Node</w:t>
      </w:r>
      <w:proofErr w:type="spellEnd"/>
      <w:r w:rsidRPr="00BC0BD9">
        <w:rPr>
          <w:i/>
        </w:rPr>
        <w:t xml:space="preserve"> </w:t>
      </w:r>
      <w:proofErr w:type="spellStart"/>
      <w:r w:rsidRPr="00BC0BD9">
        <w:rPr>
          <w:i/>
        </w:rPr>
        <w:t>Package</w:t>
      </w:r>
      <w:proofErr w:type="spellEnd"/>
      <w:r w:rsidRPr="00BC0BD9">
        <w:rPr>
          <w:i/>
        </w:rPr>
        <w:t xml:space="preserve">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lastRenderedPageBreak/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24" w:name="_Toc95584040"/>
      <w:r>
        <w:t>Strona klienta</w:t>
      </w:r>
      <w:bookmarkEnd w:id="24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177730FD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proofErr w:type="spellStart"/>
      <w:r w:rsidRPr="00B17697">
        <w:rPr>
          <w:i/>
        </w:rPr>
        <w:t>HyperText</w:t>
      </w:r>
      <w:proofErr w:type="spellEnd"/>
      <w:r w:rsidRPr="00B17697">
        <w:rPr>
          <w:i/>
        </w:rPr>
        <w:t xml:space="preserve"> </w:t>
      </w:r>
      <w:proofErr w:type="spellStart"/>
      <w:r w:rsidRPr="00B17697">
        <w:rPr>
          <w:i/>
        </w:rPr>
        <w:t>Markup</w:t>
      </w:r>
      <w:proofErr w:type="spellEnd"/>
      <w:r w:rsidRPr="00B17697">
        <w:rPr>
          <w:i/>
        </w:rPr>
        <w:t xml:space="preserve">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8B6F6C" w:rsidRPr="008B6F6C">
        <w:rPr>
          <w:highlight w:val="yellow"/>
        </w:rPr>
        <w:t xml:space="preserve">Jon </w:t>
      </w:r>
      <w:proofErr w:type="spellStart"/>
      <w:r w:rsidR="008B6F6C" w:rsidRPr="008B6F6C">
        <w:rPr>
          <w:highlight w:val="yellow"/>
        </w:rPr>
        <w:t>Duckett</w:t>
      </w:r>
      <w:proofErr w:type="spellEnd"/>
      <w:r w:rsidR="008B6F6C">
        <w:t xml:space="preserve"> </w:t>
      </w:r>
      <w:r w:rsidR="008B6F6C" w:rsidRPr="008B6F6C">
        <w:rPr>
          <w:highlight w:val="yellow"/>
        </w:rPr>
        <w:t>HTML i CSS</w:t>
      </w:r>
      <w:r w:rsidR="008B6F6C">
        <w:t>]</w:t>
      </w:r>
      <w:r w:rsidR="000A6581">
        <w:t xml:space="preserve"> Większość z tych elementów składa się z 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F121FF" w:rsidRPr="00544208">
        <w:rPr>
          <w:highlight w:val="yellow"/>
        </w:rPr>
        <w:t>strona</w:t>
      </w:r>
      <w:r w:rsidR="00544208" w:rsidRPr="00544208">
        <w:rPr>
          <w:highlight w:val="yellow"/>
        </w:rPr>
        <w:t xml:space="preserve"> 10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4B0D2E05" w:rsidR="00C44307" w:rsidRDefault="00C44307" w:rsidP="00E6054C">
      <w:pPr>
        <w:pStyle w:val="Legenda"/>
      </w:pPr>
      <w:bookmarkStart w:id="25" w:name="_Ref94215504"/>
      <w:r>
        <w:t xml:space="preserve">Rys. </w:t>
      </w:r>
      <w:fldSimple w:instr=" STYLEREF 1 \s ">
        <w:r w:rsidR="00666678">
          <w:rPr>
            <w:noProof/>
          </w:rPr>
          <w:t>4</w:t>
        </w:r>
      </w:fldSimple>
      <w:r w:rsidR="00666678">
        <w:t>.</w:t>
      </w:r>
      <w:fldSimple w:instr=" SEQ Rys. \* ARABIC \s 1 ">
        <w:r w:rsidR="00666678">
          <w:rPr>
            <w:noProof/>
          </w:rPr>
          <w:t>2</w:t>
        </w:r>
      </w:fldSimple>
      <w:bookmarkEnd w:id="25"/>
      <w:r>
        <w:t>. Ana</w:t>
      </w:r>
      <w:r w:rsidR="000B0022">
        <w:t>tomia ele</w:t>
      </w:r>
      <w:r w:rsidR="00273075">
        <w:t>mentu HTML</w:t>
      </w:r>
    </w:p>
    <w:p w14:paraId="30FE9993" w14:textId="7613B40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 xml:space="preserve">World </w:t>
      </w:r>
      <w:proofErr w:type="spellStart"/>
      <w:r w:rsidR="00BF1416" w:rsidRPr="00BF1416">
        <w:rPr>
          <w:i/>
        </w:rPr>
        <w:t>Wide</w:t>
      </w:r>
      <w:proofErr w:type="spellEnd"/>
      <w:r w:rsidR="00BF1416" w:rsidRPr="00BF1416">
        <w:rPr>
          <w:i/>
        </w:rPr>
        <w:t xml:space="preserve"> Web </w:t>
      </w:r>
      <w:proofErr w:type="spellStart"/>
      <w:r w:rsidR="00BF1416" w:rsidRPr="00BF1416">
        <w:rPr>
          <w:i/>
        </w:rPr>
        <w:t>Consortium</w:t>
      </w:r>
      <w:proofErr w:type="spellEnd"/>
      <w:r w:rsidR="00BF1416">
        <w:t>)</w:t>
      </w:r>
      <w:r w:rsidR="00B3636F">
        <w:t>, która w swych szeregach skupia wiele przedsiębiorstw prężnie działających</w:t>
      </w:r>
      <w:r w:rsidR="001A4AFA">
        <w:t xml:space="preserve"> w 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0FEBF381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e</w:t>
      </w:r>
      <w:r w:rsidR="00934780">
        <w:t>wolucja – standardy W3C są tworzone z myślą o ich przyszłym rozwoju, gdyż ciągle zwiększa się ilość informacji w Internecie i dotychczasowe metody jej wyszukiwania i 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proofErr w:type="spellStart"/>
      <w:r w:rsidRPr="00F21220">
        <w:rPr>
          <w:i/>
        </w:rPr>
        <w:t>Cascading</w:t>
      </w:r>
      <w:proofErr w:type="spellEnd"/>
      <w:r w:rsidRPr="00F21220">
        <w:rPr>
          <w:i/>
        </w:rPr>
        <w:t xml:space="preserve"> Style </w:t>
      </w:r>
      <w:proofErr w:type="spellStart"/>
      <w:r w:rsidRPr="00F21220">
        <w:rPr>
          <w:i/>
        </w:rPr>
        <w:t>Sheets</w:t>
      </w:r>
      <w:proofErr w:type="spellEnd"/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67F7D9A" w:rsidR="00E24266" w:rsidRDefault="00AB0B4B" w:rsidP="00E6054C">
      <w:pPr>
        <w:pStyle w:val="Legenda"/>
      </w:pPr>
      <w:bookmarkStart w:id="26" w:name="_Ref94216246"/>
      <w:r>
        <w:t xml:space="preserve">Rys. </w:t>
      </w:r>
      <w:fldSimple w:instr=" STYLEREF 1 \s ">
        <w:r w:rsidR="00666678">
          <w:rPr>
            <w:noProof/>
          </w:rPr>
          <w:t>4</w:t>
        </w:r>
      </w:fldSimple>
      <w:r w:rsidR="00666678">
        <w:t>.</w:t>
      </w:r>
      <w:fldSimple w:instr=" SEQ Rys. \* ARABIC \s 1 ">
        <w:r w:rsidR="00666678">
          <w:rPr>
            <w:noProof/>
          </w:rPr>
          <w:t>3</w:t>
        </w:r>
      </w:fldSimple>
      <w:bookmarkEnd w:id="26"/>
      <w:r w:rsidR="00757785">
        <w:t>. Elementy składowe reguły CSS</w:t>
      </w:r>
    </w:p>
    <w:p w14:paraId="3570B3CA" w14:textId="77777777" w:rsidR="00845B3C" w:rsidRPr="00845B3C" w:rsidRDefault="00845B3C" w:rsidP="00845B3C"/>
    <w:p w14:paraId="48FBD3A7" w14:textId="2750F76D" w:rsidR="006122F2" w:rsidRDefault="005B7DAC" w:rsidP="006122F2">
      <w:r>
        <w:lastRenderedPageBreak/>
        <w:t>Deklaracja natomiast składa się z dwóch elementów: właściwości i wartości.</w:t>
      </w:r>
      <w:r w:rsidR="00CF56F1">
        <w:t xml:space="preserve"> Pierwsza z 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23F06A2F" w:rsidR="00320296" w:rsidRDefault="009B293C" w:rsidP="00E6054C">
      <w:pPr>
        <w:pStyle w:val="Legenda"/>
      </w:pPr>
      <w:bookmarkStart w:id="27" w:name="_Ref94216457"/>
      <w:r>
        <w:t xml:space="preserve">Rys. </w:t>
      </w:r>
      <w:fldSimple w:instr=" STYLEREF 1 \s ">
        <w:r w:rsidR="00666678">
          <w:rPr>
            <w:noProof/>
          </w:rPr>
          <w:t>4</w:t>
        </w:r>
      </w:fldSimple>
      <w:r w:rsidR="00666678">
        <w:t>.</w:t>
      </w:r>
      <w:fldSimple w:instr=" SEQ Rys. \* ARABIC \s 1 ">
        <w:r w:rsidR="00666678">
          <w:rPr>
            <w:noProof/>
          </w:rPr>
          <w:t>4</w:t>
        </w:r>
      </w:fldSimple>
      <w:bookmarkEnd w:id="27"/>
      <w:r>
        <w:t>. Elementy składowe deklaracji CSS</w:t>
      </w:r>
    </w:p>
    <w:p w14:paraId="72792574" w14:textId="20594A04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81534A" w:rsidRPr="0081534A">
        <w:rPr>
          <w:highlight w:val="yellow"/>
        </w:rPr>
        <w:t>strona 11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proofErr w:type="spellStart"/>
      <w:r w:rsidRPr="00AE5CFB">
        <w:rPr>
          <w:i/>
        </w:rPr>
        <w:t>Responsive</w:t>
      </w:r>
      <w:proofErr w:type="spellEnd"/>
      <w:r w:rsidRPr="00AE5CFB">
        <w:rPr>
          <w:i/>
        </w:rPr>
        <w:t xml:space="preserve">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lastRenderedPageBreak/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21A33891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731381">
        <w:t>i wyświetlany użytkownikowi w postaci strony internetowej.</w:t>
      </w:r>
      <w:r w:rsidR="00E269CE">
        <w:t>[</w:t>
      </w:r>
      <w:r w:rsidR="00E269CE" w:rsidRPr="00E269CE">
        <w:rPr>
          <w:highlight w:val="yellow"/>
        </w:rPr>
        <w:t xml:space="preserve">React and React Native </w:t>
      </w:r>
      <w:proofErr w:type="spellStart"/>
      <w:r w:rsidR="00E269CE" w:rsidRPr="00E269CE">
        <w:rPr>
          <w:highlight w:val="yellow"/>
        </w:rPr>
        <w:t>book</w:t>
      </w:r>
      <w:proofErr w:type="spellEnd"/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66C0B2AE" w:rsidR="0008372A" w:rsidRDefault="00680167" w:rsidP="005D0BF8">
      <w:r>
        <w:t xml:space="preserve">Ważną cechą biblioteki programistycznej React.JS jest prostota jej użytkowania. W porównaniu do skomplikowanych szkieletów programistycznych nie ma tu potrzebny </w:t>
      </w:r>
      <w:r w:rsidR="005A4173">
        <w:t xml:space="preserve">z 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</w:t>
      </w:r>
      <w:proofErr w:type="spellStart"/>
      <w:r w:rsidR="00EB4D81">
        <w:rPr>
          <w:i/>
        </w:rPr>
        <w:t>programming</w:t>
      </w:r>
      <w:proofErr w:type="spellEnd"/>
      <w:r w:rsidR="00EB4D81">
        <w:rPr>
          <w:i/>
        </w:rPr>
        <w:t xml:space="preserve"> </w:t>
      </w:r>
      <w:proofErr w:type="spellStart"/>
      <w:r w:rsidR="00EB4D81">
        <w:rPr>
          <w:i/>
        </w:rPr>
        <w:t>interface</w:t>
      </w:r>
      <w:proofErr w:type="spellEnd"/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4B246540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>ane pochodzące z określonych źródeł, , np. z bazy danych i przetwarzane przez komponent</w:t>
      </w:r>
      <w:r w:rsidR="006E6745">
        <w:t>,</w:t>
      </w:r>
    </w:p>
    <w:p w14:paraId="643DB81B" w14:textId="01638F8C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9517B8">
        <w:t>reagują na zmiany zachodzące w 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lastRenderedPageBreak/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proofErr w:type="spellStart"/>
      <w:r w:rsidR="008D51A7" w:rsidRPr="008D51A7">
        <w:rPr>
          <w:i/>
        </w:rPr>
        <w:t>Document</w:t>
      </w:r>
      <w:proofErr w:type="spellEnd"/>
      <w:r w:rsidR="008D51A7" w:rsidRPr="008D51A7">
        <w:rPr>
          <w:i/>
        </w:rPr>
        <w:t xml:space="preserve">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5104B923" w:rsidR="0060298E" w:rsidRPr="00C15D50" w:rsidRDefault="0004249F" w:rsidP="00E6054C">
      <w:pPr>
        <w:pStyle w:val="Legenda"/>
      </w:pPr>
      <w:bookmarkStart w:id="28" w:name="_Ref94379886"/>
      <w:bookmarkStart w:id="29" w:name="_Ref94379890"/>
      <w:r>
        <w:t xml:space="preserve">Rys. </w:t>
      </w:r>
      <w:fldSimple w:instr=" STYLEREF 1 \s ">
        <w:r w:rsidR="00666678">
          <w:rPr>
            <w:noProof/>
          </w:rPr>
          <w:t>4</w:t>
        </w:r>
      </w:fldSimple>
      <w:r w:rsidR="00666678">
        <w:t>.</w:t>
      </w:r>
      <w:fldSimple w:instr=" SEQ Rys. \* ARABIC \s 1 ">
        <w:r w:rsidR="00666678">
          <w:rPr>
            <w:noProof/>
          </w:rPr>
          <w:t>5</w:t>
        </w:r>
      </w:fldSimple>
      <w:bookmarkEnd w:id="29"/>
      <w:r>
        <w:t>.</w:t>
      </w:r>
      <w:r w:rsidR="001C687B">
        <w:t xml:space="preserve"> Graficzna reprezentacja modelu DOM</w:t>
      </w:r>
      <w:r w:rsidR="00855073">
        <w:t xml:space="preserve"> [źródło: </w:t>
      </w:r>
      <w:proofErr w:type="spellStart"/>
      <w:r w:rsidR="00855073" w:rsidRPr="00855073">
        <w:t>Document</w:t>
      </w:r>
      <w:proofErr w:type="spellEnd"/>
      <w:r w:rsidR="00855073" w:rsidRPr="00855073">
        <w:t xml:space="preserve"> Object Model - DOM - Medianauka.pl</w:t>
      </w:r>
      <w:r w:rsidR="00855073">
        <w:t>]</w:t>
      </w:r>
      <w:bookmarkEnd w:id="28"/>
    </w:p>
    <w:p w14:paraId="7CA893D5" w14:textId="21B7676F" w:rsidR="00720C49" w:rsidRDefault="00720C49" w:rsidP="00720C49">
      <w:pPr>
        <w:pStyle w:val="Nagwek1"/>
      </w:pPr>
      <w:bookmarkStart w:id="30" w:name="_Toc95584041"/>
      <w:r>
        <w:lastRenderedPageBreak/>
        <w:t>Projekt systemu zarządzania wizytami gabinetu stomatologicznego</w:t>
      </w:r>
      <w:bookmarkEnd w:id="30"/>
    </w:p>
    <w:p w14:paraId="40648663" w14:textId="28050933" w:rsidR="00DE0022" w:rsidRDefault="00DE0022" w:rsidP="00DE0022">
      <w:pPr>
        <w:pStyle w:val="Nagwek2"/>
      </w:pPr>
      <w:bookmarkStart w:id="31" w:name="_Toc95584042"/>
      <w:r>
        <w:t>Procesy biznesowe</w:t>
      </w:r>
      <w:bookmarkEnd w:id="31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32" w:name="_Toc95584043"/>
      <w:r>
        <w:t>Obiekty biznesowe</w:t>
      </w:r>
      <w:bookmarkEnd w:id="32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33" w:name="_Toc95584044"/>
      <w:r>
        <w:t>Aktorzy biznesowi</w:t>
      </w:r>
      <w:bookmarkEnd w:id="33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34" w:name="_Toc95584045"/>
      <w:r>
        <w:t>Procesy biznesowe</w:t>
      </w:r>
      <w:bookmarkEnd w:id="34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11F6A26C" w:rsidR="00570563" w:rsidRDefault="00BB0E95" w:rsidP="00E6054C">
      <w:pPr>
        <w:pStyle w:val="Legenda"/>
      </w:pPr>
      <w:bookmarkStart w:id="35" w:name="_Ref94730022"/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1</w:t>
        </w:r>
      </w:fldSimple>
      <w:bookmarkEnd w:id="35"/>
      <w:r>
        <w:t>. Diagram przypadków użycia</w:t>
      </w:r>
    </w:p>
    <w:p w14:paraId="6B07111C" w14:textId="7490468E" w:rsidR="00D26B93" w:rsidRDefault="00351DA4" w:rsidP="005B6BD2">
      <w:r>
        <w:t xml:space="preserve">Spośród widocznych na powyższym diagramie, najistotniejszym procesem biznesowym z 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3009F3">
        <w:t>jak i 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 xml:space="preserve">Business </w:t>
      </w:r>
      <w:proofErr w:type="spellStart"/>
      <w:r w:rsidR="00481ECC" w:rsidRPr="00481ECC">
        <w:rPr>
          <w:i/>
        </w:rPr>
        <w:t>Process</w:t>
      </w:r>
      <w:proofErr w:type="spellEnd"/>
      <w:r w:rsidR="00481ECC" w:rsidRPr="00481ECC">
        <w:rPr>
          <w:i/>
        </w:rPr>
        <w:t xml:space="preserve"> Model And </w:t>
      </w:r>
      <w:proofErr w:type="spellStart"/>
      <w:r w:rsidR="00481ECC" w:rsidRPr="00481ECC">
        <w:rPr>
          <w:i/>
        </w:rPr>
        <w:t>Notation</w:t>
      </w:r>
      <w:proofErr w:type="spellEnd"/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DAB3142" w:rsidR="005B6BD2" w:rsidRDefault="005B6BD2" w:rsidP="00E6054C">
      <w:pPr>
        <w:pStyle w:val="Legenda"/>
      </w:pPr>
      <w:bookmarkStart w:id="36" w:name="_Ref94825353"/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2</w:t>
        </w:r>
      </w:fldSimple>
      <w:bookmarkEnd w:id="36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37" w:name="_Toc95584046"/>
      <w:r>
        <w:t>Specyfikacja wymagań</w:t>
      </w:r>
      <w:bookmarkEnd w:id="37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38" w:name="_Ref94830753"/>
      <w:bookmarkStart w:id="39" w:name="_Toc95584047"/>
      <w:r>
        <w:t>Wymagania funkcjonalne</w:t>
      </w:r>
      <w:bookmarkEnd w:id="38"/>
      <w:bookmarkEnd w:id="39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0A1AF3C2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zostały 3 rodzaje użytkowników, z 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40" w:name="_Toc95584048"/>
      <w:r>
        <w:t>Wymagania niefunkcjonalne</w:t>
      </w:r>
      <w:bookmarkEnd w:id="40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38319646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 xml:space="preserve">ostępność oraz niezawodność – projektowana aplikacja internetowa powinna być dostępna dla użytkowników 24 godziny na dobę, przez 365 dni w roku. Jednakże jak w 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ACE3DEB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864BD2">
        <w:t xml:space="preserve">ośmiu </w:t>
      </w:r>
      <w:r w:rsidR="00FD0870">
        <w:t xml:space="preserve"> liter (w tym jednej wielkiej litery) oraz jednej cyfry i jednego znaku.</w:t>
      </w:r>
    </w:p>
    <w:p w14:paraId="72AD8597" w14:textId="0061B243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telefonów komórkowych, laptopach i 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41" w:name="_Ref94830808"/>
      <w:bookmarkStart w:id="42" w:name="_Toc95584049"/>
      <w:r>
        <w:t>Analiza wymagań</w:t>
      </w:r>
      <w:bookmarkEnd w:id="41"/>
      <w:bookmarkEnd w:id="42"/>
    </w:p>
    <w:p w14:paraId="42205A5B" w14:textId="55D581D0" w:rsidR="00FD39C2" w:rsidRDefault="00FD39C2" w:rsidP="00FD39C2">
      <w:pPr>
        <w:pStyle w:val="Nagwek3"/>
      </w:pPr>
      <w:bookmarkStart w:id="43" w:name="_Toc95584050"/>
      <w:r>
        <w:t>Statyczne elementy aplikacji</w:t>
      </w:r>
      <w:bookmarkEnd w:id="43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4A73105F" w:rsidR="004B2A24" w:rsidRDefault="004B2A24" w:rsidP="00E028F4">
      <w:r>
        <w:lastRenderedPageBreak/>
        <w:t>Sekcja „kontakt”</w:t>
      </w:r>
      <w:r w:rsidR="00012E15">
        <w:t xml:space="preserve"> </w:t>
      </w:r>
      <w:r w:rsidR="00592324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44" w:name="_Toc95584051"/>
      <w:r>
        <w:t>Panel lekarza</w:t>
      </w:r>
      <w:bookmarkEnd w:id="44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67C883D4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3310AD">
        <w:t xml:space="preserve"> Z 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45" w:name="_Toc95584052"/>
      <w:r>
        <w:t>Panel pacjenta</w:t>
      </w:r>
      <w:bookmarkEnd w:id="45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46" w:name="_Toc95584053"/>
      <w:r>
        <w:t>Panel administratora</w:t>
      </w:r>
      <w:bookmarkEnd w:id="4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68E2F508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9773F">
        <w:t xml:space="preserve"> 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47" w:name="_Toc95584054"/>
      <w:r>
        <w:t>Projekt struktury bazy danych</w:t>
      </w:r>
      <w:bookmarkEnd w:id="47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46781DE7" w:rsidR="00D5489F" w:rsidRPr="00D5489F" w:rsidRDefault="00D85B6E" w:rsidP="00E6054C">
      <w:pPr>
        <w:pStyle w:val="Legenda"/>
      </w:pPr>
      <w:bookmarkStart w:id="48" w:name="_Ref94731960"/>
      <w:bookmarkStart w:id="49" w:name="_Ref94731965"/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3</w:t>
        </w:r>
      </w:fldSimple>
      <w:bookmarkEnd w:id="49"/>
      <w:r w:rsidR="00E22177">
        <w:t>.</w:t>
      </w:r>
      <w:bookmarkEnd w:id="48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50" w:name="_Toc95584055"/>
      <w:r>
        <w:t>Struktura bazy danych</w:t>
      </w:r>
      <w:bookmarkEnd w:id="50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 xml:space="preserve">JavaScript Object </w:t>
      </w:r>
      <w:proofErr w:type="spellStart"/>
      <w:r w:rsidR="00C304E2" w:rsidRPr="00C304E2">
        <w:rPr>
          <w:i/>
        </w:rPr>
        <w:t>Notation</w:t>
      </w:r>
      <w:proofErr w:type="spellEnd"/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proofErr w:type="spellStart"/>
      <w:r w:rsidR="00210331">
        <w:t>D</w:t>
      </w:r>
      <w:r w:rsidR="009A6D41">
        <w:t>octors</w:t>
      </w:r>
      <w:proofErr w:type="spellEnd"/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739D7F43" w:rsidR="00F735AE" w:rsidRDefault="00E41F63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4</w:t>
        </w:r>
      </w:fldSimple>
      <w:r>
        <w:t>. Reprezentacja przykładowego obiektu kolekcji „</w:t>
      </w:r>
      <w:proofErr w:type="spellStart"/>
      <w:r>
        <w:t>Doctors</w:t>
      </w:r>
      <w:proofErr w:type="spellEnd"/>
      <w:r>
        <w:t>”</w:t>
      </w:r>
    </w:p>
    <w:p w14:paraId="26E13556" w14:textId="492AD79F" w:rsidR="009A6D41" w:rsidRDefault="00282A2D" w:rsidP="00BE2C28">
      <w:r>
        <w:t>„</w:t>
      </w:r>
      <w:proofErr w:type="spellStart"/>
      <w:r w:rsidR="00210331">
        <w:t>R</w:t>
      </w:r>
      <w:r w:rsidR="009A6D41">
        <w:t>oles</w:t>
      </w:r>
      <w:proofErr w:type="spellEnd"/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963AA" w:rsidR="001D3CF8" w:rsidRDefault="004567B8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5</w:t>
        </w:r>
      </w:fldSimple>
      <w:r>
        <w:t>.</w:t>
      </w:r>
      <w:r w:rsidR="004B74BE">
        <w:t xml:space="preserve"> Zawartość kolekcji „</w:t>
      </w:r>
      <w:proofErr w:type="spellStart"/>
      <w:r w:rsidR="004B74BE">
        <w:t>Roles</w:t>
      </w:r>
      <w:proofErr w:type="spellEnd"/>
      <w:r w:rsidR="004B74BE">
        <w:t>”</w:t>
      </w:r>
    </w:p>
    <w:p w14:paraId="2714B0A6" w14:textId="04829893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konkretne usługi świadczone w 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446DBA8F" w:rsidR="002867AB" w:rsidRDefault="00A33816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6</w:t>
        </w:r>
      </w:fldSimple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proofErr w:type="spellStart"/>
      <w:r w:rsidR="000C678B">
        <w:t>U</w:t>
      </w:r>
      <w:r w:rsidR="009A6D41">
        <w:t>sers</w:t>
      </w:r>
      <w:proofErr w:type="spellEnd"/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lastRenderedPageBreak/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</w:t>
      </w:r>
      <w:proofErr w:type="spellStart"/>
      <w:r>
        <w:t>Roles</w:t>
      </w:r>
      <w:proofErr w:type="spellEnd"/>
      <w:r>
        <w:t>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03F438DC" w:rsidR="003A3B10" w:rsidRDefault="00B93990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7</w:t>
        </w:r>
      </w:fldSimple>
      <w:r>
        <w:t>.</w:t>
      </w:r>
      <w:r w:rsidRPr="00B93990">
        <w:t xml:space="preserve"> </w:t>
      </w:r>
      <w:r>
        <w:t>Reprezentacja przykładowego elementu kolekcji „</w:t>
      </w:r>
      <w:proofErr w:type="spellStart"/>
      <w:r w:rsidR="009C760A">
        <w:t>Users</w:t>
      </w:r>
      <w:proofErr w:type="spellEnd"/>
      <w:r w:rsidR="009C760A">
        <w:t>”</w:t>
      </w:r>
    </w:p>
    <w:p w14:paraId="000103BA" w14:textId="0CC81960" w:rsidR="00497A31" w:rsidRDefault="00282A2D" w:rsidP="00497A31">
      <w:r>
        <w:t>„</w:t>
      </w:r>
      <w:proofErr w:type="spellStart"/>
      <w:r w:rsidR="003203C7">
        <w:t>V</w:t>
      </w:r>
      <w:r w:rsidR="009A6D41">
        <w:t>isits</w:t>
      </w:r>
      <w:proofErr w:type="spellEnd"/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69C97C89" w:rsidR="00837008" w:rsidRPr="00C52A59" w:rsidRDefault="00654049" w:rsidP="00E6054C">
      <w:pPr>
        <w:pStyle w:val="Legenda"/>
      </w:pPr>
      <w:r>
        <w:t xml:space="preserve">Rys. </w:t>
      </w:r>
      <w:fldSimple w:instr=" STYLEREF 1 \s ">
        <w:r w:rsidR="00666678">
          <w:rPr>
            <w:noProof/>
          </w:rPr>
          <w:t>5</w:t>
        </w:r>
      </w:fldSimple>
      <w:r w:rsidR="00666678">
        <w:t>.</w:t>
      </w:r>
      <w:fldSimple w:instr=" SEQ Rys. \* ARABIC \s 1 ">
        <w:r w:rsidR="00666678">
          <w:rPr>
            <w:noProof/>
          </w:rPr>
          <w:t>8</w:t>
        </w:r>
      </w:fldSimple>
      <w:r>
        <w:t>. Przykładowy dokument kolekcji „</w:t>
      </w:r>
      <w:proofErr w:type="spellStart"/>
      <w:r>
        <w:t>Visits</w:t>
      </w:r>
      <w:proofErr w:type="spellEnd"/>
      <w:r>
        <w:t>”</w:t>
      </w:r>
    </w:p>
    <w:p w14:paraId="4EF18D9A" w14:textId="2FE0C4BF" w:rsidR="00485DD6" w:rsidRDefault="00FD39C2" w:rsidP="00885DF3">
      <w:pPr>
        <w:pStyle w:val="Nagwek3"/>
      </w:pPr>
      <w:bookmarkStart w:id="51" w:name="_Toc95584056"/>
      <w:r>
        <w:t>Role i uprawnienia użytkowników</w:t>
      </w:r>
      <w:bookmarkEnd w:id="51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2452A3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2452A3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3482E151" w:rsidR="006849D5" w:rsidRDefault="00DF5F0D" w:rsidP="005022F8">
      <w:r>
        <w:t xml:space="preserve">Użytkownicy niezarejestrowani w projektowanym systemie, podczas korzystania z 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1B89889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7C6A87">
        <w:t>zawarta też będzie informacja o najbliższej zaplanowanej wizycie z ich udziałem.</w:t>
      </w:r>
    </w:p>
    <w:p w14:paraId="4189F4D2" w14:textId="3536842C" w:rsidR="00FD39C2" w:rsidRDefault="0032762E" w:rsidP="0032762E">
      <w:pPr>
        <w:pStyle w:val="Nagwek1"/>
      </w:pPr>
      <w:bookmarkStart w:id="52" w:name="_Toc95584057"/>
      <w:r>
        <w:lastRenderedPageBreak/>
        <w:t>Implementacja</w:t>
      </w:r>
      <w:bookmarkEnd w:id="52"/>
    </w:p>
    <w:p w14:paraId="47012C42" w14:textId="77201AEB" w:rsidR="00B215F7" w:rsidRDefault="00B215F7" w:rsidP="00B215F7">
      <w:pPr>
        <w:pStyle w:val="Nagwek2"/>
      </w:pPr>
      <w:bookmarkStart w:id="53" w:name="_Toc95584058"/>
      <w:r>
        <w:t>Baza danych</w:t>
      </w:r>
      <w:bookmarkEnd w:id="53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</w:t>
      </w:r>
      <w:proofErr w:type="spellStart"/>
      <w:r w:rsidR="00BB3EA9">
        <w:t>Mongo</w:t>
      </w:r>
      <w:proofErr w:type="spellEnd"/>
      <w:r w:rsidR="00BB3EA9">
        <w:t xml:space="preserve">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proofErr w:type="spellStart"/>
      <w:r w:rsidR="00EE3F88" w:rsidRPr="00EE3F88">
        <w:rPr>
          <w:i/>
        </w:rPr>
        <w:t>models</w:t>
      </w:r>
      <w:proofErr w:type="spellEnd"/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EB701C">
      <w:pPr>
        <w:pStyle w:val="Legenda"/>
        <w:jc w:val="both"/>
      </w:pPr>
      <w:bookmarkStart w:id="54" w:name="_Ref95149743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</w:t>
        </w:r>
      </w:fldSimple>
      <w:bookmarkEnd w:id="54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C752C7">
      <w:pPr>
        <w:pStyle w:val="Legenda"/>
        <w:jc w:val="both"/>
      </w:pPr>
      <w:bookmarkStart w:id="55" w:name="_Ref95149746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2</w:t>
        </w:r>
      </w:fldSimple>
      <w:bookmarkEnd w:id="55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F45C30">
      <w:pPr>
        <w:pStyle w:val="Legenda"/>
        <w:jc w:val="both"/>
      </w:pPr>
      <w:bookmarkStart w:id="56" w:name="_Ref95149751"/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3</w:t>
        </w:r>
      </w:fldSimple>
      <w:bookmarkEnd w:id="56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886AA6">
      <w:pPr>
        <w:pStyle w:val="Legenda"/>
        <w:jc w:val="both"/>
      </w:pPr>
      <w:bookmarkStart w:id="57" w:name="_Ref95149754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4</w:t>
        </w:r>
      </w:fldSimple>
      <w:bookmarkEnd w:id="57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2F5396">
      <w:pPr>
        <w:pStyle w:val="Legenda"/>
        <w:jc w:val="both"/>
      </w:pPr>
      <w:bookmarkStart w:id="58" w:name="_Ref95149756"/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5</w:t>
        </w:r>
      </w:fldSimple>
      <w:bookmarkEnd w:id="58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proofErr w:type="spellStart"/>
      <w:r w:rsidRPr="00C73734">
        <w:rPr>
          <w:i/>
        </w:rPr>
        <w:t>db</w:t>
      </w:r>
      <w:proofErr w:type="spellEnd"/>
      <w:r>
        <w:t xml:space="preserve"> zostało przedstawione na poniższym listingu.</w:t>
      </w:r>
    </w:p>
    <w:p w14:paraId="335AF3B2" w14:textId="4CB999AE" w:rsidR="005728E4" w:rsidRDefault="005728E4" w:rsidP="005728E4">
      <w:pPr>
        <w:pStyle w:val="Legenda"/>
        <w:jc w:val="both"/>
      </w:pPr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6</w:t>
        </w:r>
      </w:fldSimple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proofErr w:type="spellStart"/>
      <w:r w:rsidRPr="00422533">
        <w:rPr>
          <w:i/>
        </w:rPr>
        <w:t>models</w:t>
      </w:r>
      <w:proofErr w:type="spellEnd"/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59" w:name="_Toc95584059"/>
      <w:r>
        <w:lastRenderedPageBreak/>
        <w:t>Serwer aplikacji</w:t>
      </w:r>
      <w:bookmarkEnd w:id="59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proofErr w:type="spellStart"/>
      <w:r w:rsidR="001626F6">
        <w:t>c</w:t>
      </w:r>
      <w:r w:rsidR="008A2F60" w:rsidRPr="008A2F60">
        <w:rPr>
          <w:i/>
        </w:rPr>
        <w:t>reate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read</w:t>
      </w:r>
      <w:proofErr w:type="spellEnd"/>
      <w:r w:rsidR="001626F6">
        <w:rPr>
          <w:i/>
        </w:rPr>
        <w:t xml:space="preserve">, </w:t>
      </w:r>
      <w:proofErr w:type="spellStart"/>
      <w:r w:rsidR="001626F6">
        <w:rPr>
          <w:i/>
        </w:rPr>
        <w:t>u</w:t>
      </w:r>
      <w:r w:rsidR="008A2F60" w:rsidRPr="008A2F60">
        <w:rPr>
          <w:i/>
        </w:rPr>
        <w:t>pdate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d</w:t>
      </w:r>
      <w:r w:rsidR="008A2F60" w:rsidRPr="008A2F60">
        <w:rPr>
          <w:i/>
        </w:rPr>
        <w:t>elete</w:t>
      </w:r>
      <w:proofErr w:type="spellEnd"/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proofErr w:type="spellStart"/>
      <w:r w:rsidR="00C2668B">
        <w:rPr>
          <w:i/>
        </w:rPr>
        <w:t>c</w:t>
      </w:r>
      <w:r w:rsidR="00D23A18" w:rsidRPr="00D23A18">
        <w:rPr>
          <w:i/>
        </w:rPr>
        <w:t>reate</w:t>
      </w:r>
      <w:proofErr w:type="spellEnd"/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proofErr w:type="spellStart"/>
      <w:r w:rsidR="009407BB" w:rsidRPr="009407BB">
        <w:rPr>
          <w:i/>
        </w:rPr>
        <w:t>read</w:t>
      </w:r>
      <w:proofErr w:type="spellEnd"/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proofErr w:type="spellStart"/>
      <w:r w:rsidR="009D7F1B" w:rsidRPr="009D7F1B">
        <w:rPr>
          <w:i/>
        </w:rPr>
        <w:t>update</w:t>
      </w:r>
      <w:proofErr w:type="spellEnd"/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proofErr w:type="spellStart"/>
      <w:r w:rsidR="008517A6" w:rsidRPr="008517A6">
        <w:rPr>
          <w:i/>
        </w:rPr>
        <w:t>delete</w:t>
      </w:r>
      <w:proofErr w:type="spellEnd"/>
      <w:r w:rsidR="008517A6">
        <w:t>)</w:t>
      </w:r>
      <w:r>
        <w:t>.</w:t>
      </w:r>
    </w:p>
    <w:p w14:paraId="3786B7AD" w14:textId="7794DB27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proofErr w:type="spellStart"/>
      <w:r w:rsidR="00082C8B" w:rsidRPr="00082C8B">
        <w:rPr>
          <w:i/>
        </w:rPr>
        <w:t>controllers</w:t>
      </w:r>
      <w:proofErr w:type="spellEnd"/>
      <w:r w:rsidR="00C61EC2">
        <w:t>.</w:t>
      </w:r>
      <w:r w:rsidR="004825D5">
        <w:t xml:space="preserve"> </w:t>
      </w:r>
      <w:r w:rsidR="00F23E4A">
        <w:t>Te funkcje</w:t>
      </w:r>
      <w:r w:rsidR="00E055FE">
        <w:t>, które odpowiadają za przeprowadzanie odpowiednich operacji na obiektach znajdujących się w bazie danych przechowywane są w plikach, które określić można mianem kontrolerów.</w:t>
      </w:r>
    </w:p>
    <w:p w14:paraId="16AA71C6" w14:textId="72D8AB2C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odpowiedniej struktury plików, z 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 xml:space="preserve">odczytywanie informacji zawartych w bazie danych </w:t>
      </w:r>
      <w:proofErr w:type="spellStart"/>
      <w:r w:rsidR="00964148">
        <w:t>Mongo</w:t>
      </w:r>
      <w:proofErr w:type="spellEnd"/>
      <w:r w:rsidR="00964148">
        <w:t xml:space="preserve"> DB.</w:t>
      </w:r>
    </w:p>
    <w:p w14:paraId="721BE9C4" w14:textId="5DE1D5CE" w:rsidR="009855CC" w:rsidRDefault="009855CC" w:rsidP="009855CC">
      <w:pPr>
        <w:pStyle w:val="Legenda"/>
        <w:jc w:val="left"/>
      </w:pPr>
      <w:bookmarkStart w:id="60" w:name="_Ref95155402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7</w:t>
        </w:r>
      </w:fldSimple>
      <w:bookmarkEnd w:id="60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893479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9E005A">
      <w:pPr>
        <w:pStyle w:val="Legenda"/>
        <w:jc w:val="both"/>
      </w:pPr>
      <w:bookmarkStart w:id="61" w:name="_Ref95155403"/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8</w:t>
        </w:r>
      </w:fldSimple>
      <w:bookmarkEnd w:id="61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proofErr w:type="spellStart"/>
      <w:r w:rsidR="00EA1F99">
        <w:t>save</w:t>
      </w:r>
      <w:proofErr w:type="spellEnd"/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973737">
      <w:pPr>
        <w:pStyle w:val="Legenda"/>
        <w:jc w:val="both"/>
      </w:pPr>
      <w:bookmarkStart w:id="62" w:name="_Ref95155406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9</w:t>
        </w:r>
      </w:fldSimple>
      <w:bookmarkEnd w:id="62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lastRenderedPageBreak/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692F67">
      <w:pPr>
        <w:pStyle w:val="Legenda"/>
        <w:jc w:val="both"/>
      </w:pPr>
      <w:bookmarkStart w:id="63" w:name="_Ref95155408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10</w:t>
        </w:r>
      </w:fldSimple>
      <w:bookmarkEnd w:id="63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115041AB" w:rsidR="00412349" w:rsidRDefault="00412349" w:rsidP="00412349">
      <w:r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 wraz z usługami świadczonymi w jej zakresie</w:t>
      </w:r>
      <w:r w:rsidR="0035786D">
        <w:t>.</w:t>
      </w:r>
    </w:p>
    <w:p w14:paraId="7047787E" w14:textId="0E4C1BD7" w:rsidR="00797A0E" w:rsidRDefault="00797A0E" w:rsidP="00797A0E">
      <w:pPr>
        <w:pStyle w:val="Legenda"/>
        <w:jc w:val="both"/>
      </w:pPr>
      <w:bookmarkStart w:id="64" w:name="_Ref95155409"/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11</w:t>
        </w:r>
      </w:fldSimple>
      <w:bookmarkEnd w:id="64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 xml:space="preserve">Ostatni z kontrolerów odpowiada za utworzenie obiektu reprezentującego wizytę lekarską oraz za zapisanie tejże wizyty do bazy danych </w:t>
      </w:r>
      <w:proofErr w:type="spellStart"/>
      <w:r>
        <w:t>Mongo</w:t>
      </w:r>
      <w:proofErr w:type="spellEnd"/>
      <w:r>
        <w:t xml:space="preserve">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4968A9E2" w:rsidR="00DD393E" w:rsidRPr="00DD393E" w:rsidRDefault="00DD393E" w:rsidP="00DD393E">
      <w:pPr>
        <w:pStyle w:val="Legenda"/>
        <w:jc w:val="both"/>
      </w:pPr>
      <w:bookmarkStart w:id="65" w:name="_Ref95157344"/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12</w:t>
        </w:r>
      </w:fldSimple>
      <w:bookmarkEnd w:id="65"/>
      <w:r>
        <w:t xml:space="preserve">. Implementacja funkcji </w:t>
      </w:r>
      <w:proofErr w:type="spellStart"/>
      <w:r w:rsidRPr="00DD393E">
        <w:rPr>
          <w:i/>
        </w:rPr>
        <w:t>singin</w:t>
      </w:r>
      <w:proofErr w:type="spellEnd"/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 xml:space="preserve">W zaprojektowanej przez autorów niniejszego opracowania </w:t>
      </w:r>
      <w:r w:rsidR="003A509E">
        <w:lastRenderedPageBreak/>
        <w:t>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EA7172">
      <w:pPr>
        <w:pStyle w:val="Legenda"/>
        <w:jc w:val="both"/>
      </w:pPr>
      <w:bookmarkStart w:id="66" w:name="_Ref95240599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13</w:t>
        </w:r>
      </w:fldSimple>
      <w:bookmarkEnd w:id="66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proofErr w:type="spellStart"/>
      <w:r w:rsidRPr="00EA7172">
        <w:rPr>
          <w:i/>
        </w:rPr>
        <w:t>config</w:t>
      </w:r>
      <w:proofErr w:type="spellEnd"/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E46CB5">
      <w:pPr>
        <w:pStyle w:val="Legenda"/>
        <w:jc w:val="both"/>
      </w:pPr>
      <w:bookmarkStart w:id="67" w:name="_Ref95240600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14</w:t>
        </w:r>
      </w:fldSimple>
      <w:bookmarkEnd w:id="67"/>
      <w:r>
        <w:t xml:space="preserve">. Zawartość pliku db.js znajdującego się w folderze </w:t>
      </w:r>
      <w:proofErr w:type="spellStart"/>
      <w:r w:rsidRPr="00E46CB5">
        <w:rPr>
          <w:i/>
        </w:rPr>
        <w:t>config</w:t>
      </w:r>
      <w:proofErr w:type="spellEnd"/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 xml:space="preserve">Dwa powyższe fragmenty kodu źródłowego działającego po stronie serwera zawierają elementy potrzebne do autoryzacji połączenia z bazą </w:t>
      </w:r>
      <w:proofErr w:type="spellStart"/>
      <w:r>
        <w:t>Mongo</w:t>
      </w:r>
      <w:proofErr w:type="spellEnd"/>
      <w:r>
        <w:t xml:space="preserve">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646E8">
      <w:pPr>
        <w:pStyle w:val="Legenda"/>
        <w:jc w:val="both"/>
      </w:pPr>
      <w:bookmarkStart w:id="68" w:name="_Ref95240602"/>
      <w:r>
        <w:t xml:space="preserve">Listing </w:t>
      </w:r>
      <w:fldSimple w:instr=" STYLEREF 1 \s ">
        <w:r w:rsidR="002452A3">
          <w:rPr>
            <w:noProof/>
          </w:rPr>
          <w:t>6</w:t>
        </w:r>
      </w:fldSimple>
      <w:r w:rsidR="002E76FE">
        <w:t>.</w:t>
      </w:r>
      <w:fldSimple w:instr=" SEQ Listing \* ARABIC \s 1 ">
        <w:r w:rsidR="002452A3">
          <w:rPr>
            <w:noProof/>
          </w:rPr>
          <w:t>15</w:t>
        </w:r>
      </w:fldSimple>
      <w:bookmarkEnd w:id="68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proofErr w:type="spellStart"/>
      <w:r w:rsidRPr="001646E8">
        <w:rPr>
          <w:i/>
        </w:rPr>
        <w:t>backend</w:t>
      </w:r>
      <w:proofErr w:type="spellEnd"/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2E76FE">
      <w:pPr>
        <w:pStyle w:val="Legenda"/>
        <w:jc w:val="both"/>
      </w:pPr>
      <w:r>
        <w:lastRenderedPageBreak/>
        <w:t xml:space="preserve">Listing </w:t>
      </w:r>
      <w:fldSimple w:instr=" STYLEREF 1 \s ">
        <w:r w:rsidR="002452A3">
          <w:rPr>
            <w:noProof/>
          </w:rPr>
          <w:t>6</w:t>
        </w:r>
      </w:fldSimple>
      <w:r>
        <w:t>.</w:t>
      </w:r>
      <w:fldSimple w:instr=" SEQ Listing \* ARABIC \s 1 ">
        <w:r w:rsidR="002452A3">
          <w:rPr>
            <w:noProof/>
          </w:rPr>
          <w:t>16</w:t>
        </w:r>
      </w:fldSimple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1A559093" w14:textId="6A173FBA" w:rsidR="00A030F6" w:rsidRPr="00C61EC2" w:rsidRDefault="00A030F6" w:rsidP="00552B19">
      <w:r w:rsidRPr="00A030F6">
        <w:rPr>
          <w:highlight w:val="yellow"/>
        </w:rPr>
        <w:t>CZY DOPISAĆ O ROUTACH</w:t>
      </w:r>
    </w:p>
    <w:p w14:paraId="441D8AD3" w14:textId="7AE99017" w:rsidR="00B215F7" w:rsidRDefault="00B215F7" w:rsidP="00B215F7">
      <w:pPr>
        <w:pStyle w:val="Nagwek2"/>
      </w:pPr>
      <w:bookmarkStart w:id="69" w:name="_Toc95584060"/>
      <w:r>
        <w:t>Aplikacja internetowa</w:t>
      </w:r>
      <w:bookmarkEnd w:id="69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70" w:name="_Toc95584061"/>
      <w:r>
        <w:t>Funkcjonalność aplikacji dostępna dla niezalogowanego użytkownika</w:t>
      </w:r>
      <w:bookmarkEnd w:id="70"/>
    </w:p>
    <w:p w14:paraId="77458544" w14:textId="0D4EA711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C57380">
        <w:t>przejrzysty i 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068E1B48" w:rsidR="00D10241" w:rsidRDefault="001D36AA" w:rsidP="001D36AA">
      <w:pPr>
        <w:pStyle w:val="Legenda"/>
      </w:pPr>
      <w:bookmarkStart w:id="71" w:name="_Ref95423134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</w:t>
        </w:r>
      </w:fldSimple>
      <w:bookmarkEnd w:id="71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34170723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F302D1">
        <w:rPr>
          <w:noProof/>
          <w:lang w:eastAsia="pl-PL"/>
        </w:rPr>
        <w:t xml:space="preserve"> w 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3425CA4E" w:rsidR="00106D48" w:rsidRDefault="00631613" w:rsidP="00631613">
      <w:pPr>
        <w:pStyle w:val="Legenda"/>
      </w:pPr>
      <w:bookmarkStart w:id="72" w:name="_Ref95436296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2</w:t>
        </w:r>
      </w:fldSimple>
      <w:bookmarkEnd w:id="72"/>
      <w:r>
        <w:t>. Animacja przeładowania zawartości panelu głównego</w:t>
      </w:r>
    </w:p>
    <w:p w14:paraId="75D7879D" w14:textId="56139DD9" w:rsidR="009373EF" w:rsidRDefault="003772A0" w:rsidP="009373EF">
      <w:r>
        <w:t>Kolejnym panelem dostępnym dla niezalogowanego użytkownika serwisu jest sekcja „o 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42690594" w:rsidR="00C07744" w:rsidRDefault="00B85E76" w:rsidP="00B85E76">
      <w:pPr>
        <w:pStyle w:val="Legenda"/>
      </w:pPr>
      <w:bookmarkStart w:id="73" w:name="_Ref95503406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3</w:t>
        </w:r>
      </w:fldSimple>
      <w:bookmarkEnd w:id="73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0B138307" w:rsidR="00DE3838" w:rsidRDefault="00D242C4" w:rsidP="00DE3838">
      <w:pPr>
        <w:pStyle w:val="Legenda"/>
      </w:pPr>
      <w:bookmarkStart w:id="74" w:name="_Ref95503417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4</w:t>
        </w:r>
      </w:fldSimple>
      <w:bookmarkEnd w:id="74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proofErr w:type="spellStart"/>
      <w:r w:rsidR="00CC1388" w:rsidRPr="006F2499">
        <w:rPr>
          <w:i/>
        </w:rPr>
        <w:t>Framer</w:t>
      </w:r>
      <w:proofErr w:type="spellEnd"/>
      <w:r w:rsidR="00CC1388" w:rsidRPr="006F2499">
        <w:rPr>
          <w:i/>
        </w:rPr>
        <w:t xml:space="preserve">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02636375" w:rsidR="00216F70" w:rsidRDefault="00216F70" w:rsidP="00216F70">
      <w:pPr>
        <w:pStyle w:val="Legenda"/>
      </w:pPr>
      <w:bookmarkStart w:id="75" w:name="_Ref95503429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5</w:t>
        </w:r>
      </w:fldSimple>
      <w:bookmarkEnd w:id="75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6F609E17" w:rsidR="00C709ED" w:rsidRDefault="00862BD4" w:rsidP="00862BD4">
      <w:pPr>
        <w:pStyle w:val="Legenda"/>
      </w:pPr>
      <w:bookmarkStart w:id="76" w:name="_Ref95504716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6</w:t>
        </w:r>
      </w:fldSimple>
      <w:bookmarkEnd w:id="76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2564516B" w:rsidR="006C54E8" w:rsidRDefault="00F30C58" w:rsidP="00F30C58">
      <w:pPr>
        <w:pStyle w:val="Legenda"/>
      </w:pPr>
      <w:bookmarkStart w:id="77" w:name="_Ref95504727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7</w:t>
        </w:r>
      </w:fldSimple>
      <w:bookmarkEnd w:id="77"/>
      <w:r>
        <w:t xml:space="preserve">. Karta zawierająca informację na temat </w:t>
      </w:r>
      <w:proofErr w:type="spellStart"/>
      <w:r>
        <w:t>endodoncji</w:t>
      </w:r>
      <w:proofErr w:type="spellEnd"/>
    </w:p>
    <w:p w14:paraId="601A9518" w14:textId="7AAB9637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6749AA">
        <w:t xml:space="preserve">w 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04934B5C" w:rsidR="006B73CA" w:rsidRDefault="006B73CA" w:rsidP="00B813B3">
      <w:r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50003">
        <w:t xml:space="preserve"> W </w:t>
      </w:r>
      <w:r w:rsidR="00150003">
        <w:lastRenderedPageBreak/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6585236F" w:rsidR="00AE5B17" w:rsidRDefault="000270EB" w:rsidP="000270EB">
      <w:pPr>
        <w:pStyle w:val="Legenda"/>
      </w:pPr>
      <w:bookmarkStart w:id="78" w:name="_Ref95568612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8</w:t>
        </w:r>
      </w:fldSimple>
      <w:bookmarkEnd w:id="78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276E0FB2" w:rsidR="00575B4F" w:rsidRDefault="00575B4F" w:rsidP="00575B4F">
      <w:pPr>
        <w:pStyle w:val="Legenda"/>
      </w:pPr>
      <w:bookmarkStart w:id="79" w:name="_Ref95568601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9</w:t>
        </w:r>
      </w:fldSimple>
      <w:bookmarkEnd w:id="79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>Jej główną część stanowi formularz kontaktowy, który wysyła wiadomość e-mail 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B3B75FD" w:rsidR="00D32C49" w:rsidRDefault="000F7F5A" w:rsidP="000F7F5A">
      <w:pPr>
        <w:pStyle w:val="Legenda"/>
      </w:pPr>
      <w:bookmarkStart w:id="80" w:name="_Ref95569004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10</w:t>
        </w:r>
      </w:fldSimple>
      <w:bookmarkEnd w:id="80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6E2F0945" w:rsidR="00B8234A" w:rsidRDefault="00ED1E5F" w:rsidP="00ED1E5F">
      <w:pPr>
        <w:pStyle w:val="Legenda"/>
      </w:pPr>
      <w:bookmarkStart w:id="81" w:name="_Ref95582935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11</w:t>
        </w:r>
      </w:fldSimple>
      <w:bookmarkEnd w:id="81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24602FA" w:rsidR="00277879" w:rsidRDefault="00BA6B12" w:rsidP="00BA6B12">
      <w:pPr>
        <w:pStyle w:val="Legenda"/>
      </w:pPr>
      <w:bookmarkStart w:id="82" w:name="_Ref95582946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12</w:t>
        </w:r>
      </w:fldSimple>
      <w:bookmarkEnd w:id="82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FF1750">
        <w:t xml:space="preserve">Rys. </w:t>
      </w:r>
      <w:r w:rsidR="00FF1750">
        <w:rPr>
          <w:noProof/>
        </w:rPr>
        <w:t>6</w:t>
      </w:r>
      <w:r w:rsidR="00FF1750">
        <w:t>.</w:t>
      </w:r>
      <w:r w:rsidR="00FF1750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76C0B689" w:rsidR="005A766A" w:rsidRPr="00960B19" w:rsidRDefault="005A766A" w:rsidP="005A766A">
      <w:pPr>
        <w:pStyle w:val="Legenda"/>
      </w:pPr>
      <w:bookmarkStart w:id="83" w:name="_Ref95584071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13</w:t>
        </w:r>
      </w:fldSimple>
      <w:bookmarkEnd w:id="83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lastRenderedPageBreak/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DE7F9B">
        <w:t xml:space="preserve">Rys. </w:t>
      </w:r>
      <w:r w:rsidR="00DE7F9B">
        <w:rPr>
          <w:noProof/>
        </w:rPr>
        <w:t>6</w:t>
      </w:r>
      <w:r w:rsidR="00DE7F9B">
        <w:t>.</w:t>
      </w:r>
      <w:r w:rsidR="00DE7F9B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61E42813" w:rsidR="00905EFF" w:rsidRDefault="007C36D7" w:rsidP="007C36D7">
      <w:pPr>
        <w:pStyle w:val="Legenda"/>
      </w:pPr>
      <w:bookmarkStart w:id="84" w:name="_Ref95584076"/>
      <w:r>
        <w:t xml:space="preserve">Rys. </w:t>
      </w:r>
      <w:fldSimple w:instr=" STYLEREF 1 \s ">
        <w:r w:rsidR="00666678">
          <w:rPr>
            <w:noProof/>
          </w:rPr>
          <w:t>6</w:t>
        </w:r>
      </w:fldSimple>
      <w:r w:rsidR="00666678">
        <w:t>.</w:t>
      </w:r>
      <w:fldSimple w:instr=" SEQ Rys. \* ARABIC \s 1 ">
        <w:r w:rsidR="00666678">
          <w:rPr>
            <w:noProof/>
          </w:rPr>
          <w:t>14</w:t>
        </w:r>
      </w:fldSimple>
      <w:bookmarkEnd w:id="84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514E0FD1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bookmarkStart w:id="85" w:name="_GoBack"/>
      <w:bookmarkEnd w:id="85"/>
      <w:r w:rsidR="001B5CB7">
        <w:t xml:space="preserve"> swoje dane osobowe oraz</w:t>
      </w:r>
      <w:r w:rsidR="0071590D">
        <w:t xml:space="preserve"> teleadresowe, podobnie jak w 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0C0A1F6A" w:rsidR="00341EBD" w:rsidRDefault="00666678" w:rsidP="00666678">
      <w:pPr>
        <w:pStyle w:val="Legenda"/>
      </w:pPr>
      <w:bookmarkStart w:id="86" w:name="_Ref95585602"/>
      <w:r>
        <w:t xml:space="preserve">Rys.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Rys. \* ARABIC \s 1 ">
        <w:r>
          <w:rPr>
            <w:noProof/>
          </w:rPr>
          <w:t>15</w:t>
        </w:r>
      </w:fldSimple>
      <w:bookmarkEnd w:id="86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C9BA3F8" w:rsidR="00573C82" w:rsidRPr="005B5D18" w:rsidRDefault="00666678" w:rsidP="00666678">
      <w:pPr>
        <w:pStyle w:val="Legenda"/>
      </w:pPr>
      <w:bookmarkStart w:id="87" w:name="_Ref95585592"/>
      <w:r>
        <w:t xml:space="preserve">Rys.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Rys. \* ARABIC \s 1 ">
        <w:r>
          <w:rPr>
            <w:noProof/>
          </w:rPr>
          <w:t>16</w:t>
        </w:r>
      </w:fldSimple>
      <w:bookmarkEnd w:id="87"/>
      <w:r>
        <w:t xml:space="preserve">. Panel do </w:t>
      </w:r>
      <w:r w:rsidR="00EC64B0">
        <w:t>utworzenia konta w systemie przez niezalogowanego użytkownika</w:t>
      </w:r>
    </w:p>
    <w:p w14:paraId="480B311C" w14:textId="4C81CC66" w:rsidR="006129A1" w:rsidRDefault="006129A1" w:rsidP="006129A1">
      <w:pPr>
        <w:pStyle w:val="Nagwek3"/>
      </w:pPr>
      <w:bookmarkStart w:id="88" w:name="_Toc95584062"/>
      <w:r>
        <w:t>Panel lekarza</w:t>
      </w:r>
      <w:bookmarkEnd w:id="88"/>
    </w:p>
    <w:p w14:paraId="64D4A318" w14:textId="13A7F1AF" w:rsidR="006129A1" w:rsidRDefault="006129A1" w:rsidP="006129A1">
      <w:pPr>
        <w:pStyle w:val="Nagwek3"/>
      </w:pPr>
      <w:bookmarkStart w:id="89" w:name="_Toc95584063"/>
      <w:r>
        <w:t>Panel pacjenta</w:t>
      </w:r>
      <w:bookmarkEnd w:id="89"/>
    </w:p>
    <w:p w14:paraId="3C68984F" w14:textId="79DC79E2" w:rsidR="006129A1" w:rsidRPr="006129A1" w:rsidRDefault="006129A1" w:rsidP="006129A1">
      <w:pPr>
        <w:pStyle w:val="Nagwek3"/>
      </w:pPr>
      <w:bookmarkStart w:id="90" w:name="_Toc95584064"/>
      <w:r>
        <w:t>Panel administratora</w:t>
      </w:r>
      <w:bookmarkEnd w:id="90"/>
    </w:p>
    <w:p w14:paraId="34E7A1CA" w14:textId="56953FA0" w:rsidR="0032762E" w:rsidRDefault="0032762E" w:rsidP="0032762E">
      <w:pPr>
        <w:pStyle w:val="Nagwek1"/>
      </w:pPr>
      <w:bookmarkStart w:id="91" w:name="_Toc95584065"/>
      <w:r>
        <w:lastRenderedPageBreak/>
        <w:t>Testowanie</w:t>
      </w:r>
      <w:bookmarkEnd w:id="91"/>
    </w:p>
    <w:p w14:paraId="6FC0A605" w14:textId="5498FFCA" w:rsidR="00832D44" w:rsidRDefault="00832D44" w:rsidP="00832D44">
      <w:pPr>
        <w:pStyle w:val="Nagwek2"/>
      </w:pPr>
      <w:bookmarkStart w:id="92" w:name="_Toc95584066"/>
      <w:r>
        <w:t>Testy zabezpieczeń</w:t>
      </w:r>
      <w:bookmarkEnd w:id="92"/>
    </w:p>
    <w:p w14:paraId="4CAE106A" w14:textId="03CDBE96" w:rsidR="00832D44" w:rsidRDefault="00832D44" w:rsidP="00832D44">
      <w:pPr>
        <w:pStyle w:val="Nagwek2"/>
      </w:pPr>
      <w:bookmarkStart w:id="93" w:name="_Toc95584067"/>
      <w:r>
        <w:t>Testy funkcjonalne</w:t>
      </w:r>
      <w:bookmarkEnd w:id="93"/>
    </w:p>
    <w:p w14:paraId="4CB8A36D" w14:textId="54BF3406" w:rsidR="00832D44" w:rsidRPr="00832D44" w:rsidRDefault="00832D44" w:rsidP="00832D44">
      <w:pPr>
        <w:pStyle w:val="Nagwek2"/>
      </w:pPr>
      <w:bookmarkStart w:id="94" w:name="_Toc95584068"/>
      <w:r>
        <w:t>Testy niefunkcjonalne</w:t>
      </w:r>
      <w:bookmarkEnd w:id="94"/>
    </w:p>
    <w:p w14:paraId="544783B9" w14:textId="3078C0C4" w:rsidR="0032762E" w:rsidRDefault="0032762E" w:rsidP="0032762E">
      <w:pPr>
        <w:pStyle w:val="Nagwek1"/>
      </w:pPr>
      <w:bookmarkStart w:id="95" w:name="_Toc95584069"/>
      <w:r>
        <w:lastRenderedPageBreak/>
        <w:t>Podsumowanie</w:t>
      </w:r>
      <w:bookmarkEnd w:id="95"/>
    </w:p>
    <w:p w14:paraId="709FC0A6" w14:textId="31D2751F" w:rsidR="0027448F" w:rsidRPr="0027448F" w:rsidRDefault="0027448F" w:rsidP="0027448F">
      <w:pPr>
        <w:pStyle w:val="Nagwek1"/>
        <w:numPr>
          <w:ilvl w:val="0"/>
          <w:numId w:val="0"/>
        </w:numPr>
        <w:ind w:left="397"/>
      </w:pPr>
      <w:bookmarkStart w:id="96" w:name="_Toc95584070"/>
      <w:r>
        <w:lastRenderedPageBreak/>
        <w:t>Literatura</w:t>
      </w:r>
      <w:bookmarkEnd w:id="96"/>
    </w:p>
    <w:sectPr w:rsidR="0027448F" w:rsidRPr="0027448F" w:rsidSect="008238E8"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399E82" w14:textId="77777777" w:rsidR="00110E72" w:rsidRDefault="00110E72" w:rsidP="008F10D5">
      <w:pPr>
        <w:spacing w:line="240" w:lineRule="auto"/>
      </w:pPr>
      <w:r>
        <w:separator/>
      </w:r>
    </w:p>
  </w:endnote>
  <w:endnote w:type="continuationSeparator" w:id="0">
    <w:p w14:paraId="1AF735EB" w14:textId="77777777" w:rsidR="00110E72" w:rsidRDefault="00110E72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D14F5C" w14:textId="77777777" w:rsidR="00110E72" w:rsidRDefault="00110E72" w:rsidP="008F10D5">
      <w:pPr>
        <w:spacing w:line="240" w:lineRule="auto"/>
      </w:pPr>
      <w:r>
        <w:separator/>
      </w:r>
    </w:p>
  </w:footnote>
  <w:footnote w:type="continuationSeparator" w:id="0">
    <w:p w14:paraId="450A1E35" w14:textId="77777777" w:rsidR="00110E72" w:rsidRDefault="00110E72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E9D5508"/>
    <w:multiLevelType w:val="multilevel"/>
    <w:tmpl w:val="4D4A6E7C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3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1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26"/>
  </w:num>
  <w:num w:numId="4">
    <w:abstractNumId w:val="33"/>
  </w:num>
  <w:num w:numId="5">
    <w:abstractNumId w:val="9"/>
  </w:num>
  <w:num w:numId="6">
    <w:abstractNumId w:val="25"/>
  </w:num>
  <w:num w:numId="7">
    <w:abstractNumId w:val="15"/>
  </w:num>
  <w:num w:numId="8">
    <w:abstractNumId w:val="35"/>
  </w:num>
  <w:num w:numId="9">
    <w:abstractNumId w:val="34"/>
  </w:num>
  <w:num w:numId="10">
    <w:abstractNumId w:val="28"/>
  </w:num>
  <w:num w:numId="11">
    <w:abstractNumId w:val="0"/>
  </w:num>
  <w:num w:numId="12">
    <w:abstractNumId w:val="32"/>
  </w:num>
  <w:num w:numId="13">
    <w:abstractNumId w:val="5"/>
  </w:num>
  <w:num w:numId="14">
    <w:abstractNumId w:val="11"/>
  </w:num>
  <w:num w:numId="15">
    <w:abstractNumId w:val="27"/>
  </w:num>
  <w:num w:numId="16">
    <w:abstractNumId w:val="36"/>
  </w:num>
  <w:num w:numId="17">
    <w:abstractNumId w:val="1"/>
  </w:num>
  <w:num w:numId="18">
    <w:abstractNumId w:val="13"/>
  </w:num>
  <w:num w:numId="19">
    <w:abstractNumId w:val="7"/>
  </w:num>
  <w:num w:numId="20">
    <w:abstractNumId w:val="22"/>
  </w:num>
  <w:num w:numId="21">
    <w:abstractNumId w:val="18"/>
  </w:num>
  <w:num w:numId="22">
    <w:abstractNumId w:val="14"/>
  </w:num>
  <w:num w:numId="23">
    <w:abstractNumId w:val="17"/>
  </w:num>
  <w:num w:numId="24">
    <w:abstractNumId w:val="8"/>
  </w:num>
  <w:num w:numId="25">
    <w:abstractNumId w:val="4"/>
  </w:num>
  <w:num w:numId="26">
    <w:abstractNumId w:val="21"/>
  </w:num>
  <w:num w:numId="27">
    <w:abstractNumId w:val="3"/>
  </w:num>
  <w:num w:numId="28">
    <w:abstractNumId w:val="6"/>
  </w:num>
  <w:num w:numId="29">
    <w:abstractNumId w:val="20"/>
  </w:num>
  <w:num w:numId="30">
    <w:abstractNumId w:val="24"/>
  </w:num>
  <w:num w:numId="31">
    <w:abstractNumId w:val="31"/>
  </w:num>
  <w:num w:numId="32">
    <w:abstractNumId w:val="16"/>
  </w:num>
  <w:num w:numId="33">
    <w:abstractNumId w:val="23"/>
  </w:num>
  <w:num w:numId="34">
    <w:abstractNumId w:val="29"/>
  </w:num>
  <w:num w:numId="35">
    <w:abstractNumId w:val="19"/>
  </w:num>
  <w:num w:numId="36">
    <w:abstractNumId w:val="12"/>
  </w:num>
  <w:num w:numId="37">
    <w:abstractNumId w:val="3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A4A"/>
    <w:rsid w:val="00023B0F"/>
    <w:rsid w:val="00023D2C"/>
    <w:rsid w:val="00023DE0"/>
    <w:rsid w:val="00024377"/>
    <w:rsid w:val="00024713"/>
    <w:rsid w:val="00024EBA"/>
    <w:rsid w:val="00026052"/>
    <w:rsid w:val="0002708B"/>
    <w:rsid w:val="000270EB"/>
    <w:rsid w:val="000271E4"/>
    <w:rsid w:val="000309BB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41CB"/>
    <w:rsid w:val="000441D0"/>
    <w:rsid w:val="00044966"/>
    <w:rsid w:val="00045372"/>
    <w:rsid w:val="0004648D"/>
    <w:rsid w:val="0004673B"/>
    <w:rsid w:val="000476B9"/>
    <w:rsid w:val="000479AF"/>
    <w:rsid w:val="00050280"/>
    <w:rsid w:val="00050674"/>
    <w:rsid w:val="00050C05"/>
    <w:rsid w:val="00050DA5"/>
    <w:rsid w:val="00050F5D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893"/>
    <w:rsid w:val="00061370"/>
    <w:rsid w:val="0006184F"/>
    <w:rsid w:val="00061A01"/>
    <w:rsid w:val="000626D3"/>
    <w:rsid w:val="000627AD"/>
    <w:rsid w:val="00062BA6"/>
    <w:rsid w:val="000633A4"/>
    <w:rsid w:val="0006375E"/>
    <w:rsid w:val="00063A36"/>
    <w:rsid w:val="00063ACC"/>
    <w:rsid w:val="00063B64"/>
    <w:rsid w:val="00063BC6"/>
    <w:rsid w:val="00063CBF"/>
    <w:rsid w:val="00064510"/>
    <w:rsid w:val="00064919"/>
    <w:rsid w:val="00064A64"/>
    <w:rsid w:val="0006529F"/>
    <w:rsid w:val="0006546F"/>
    <w:rsid w:val="000659F8"/>
    <w:rsid w:val="00066546"/>
    <w:rsid w:val="00066F7C"/>
    <w:rsid w:val="000708C8"/>
    <w:rsid w:val="00071D2A"/>
    <w:rsid w:val="00071DD7"/>
    <w:rsid w:val="00072144"/>
    <w:rsid w:val="00072528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C78"/>
    <w:rsid w:val="000A3DD9"/>
    <w:rsid w:val="000A45DA"/>
    <w:rsid w:val="000A4AFE"/>
    <w:rsid w:val="000A52DC"/>
    <w:rsid w:val="000A52F3"/>
    <w:rsid w:val="000A550F"/>
    <w:rsid w:val="000A5573"/>
    <w:rsid w:val="000A5C7B"/>
    <w:rsid w:val="000A5DA3"/>
    <w:rsid w:val="000A6581"/>
    <w:rsid w:val="000A6E5F"/>
    <w:rsid w:val="000A717E"/>
    <w:rsid w:val="000A7269"/>
    <w:rsid w:val="000A7A98"/>
    <w:rsid w:val="000A7CF6"/>
    <w:rsid w:val="000B0022"/>
    <w:rsid w:val="000B1456"/>
    <w:rsid w:val="000B1855"/>
    <w:rsid w:val="000B2340"/>
    <w:rsid w:val="000B255F"/>
    <w:rsid w:val="000B26DD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FF1"/>
    <w:rsid w:val="000E2015"/>
    <w:rsid w:val="000E236F"/>
    <w:rsid w:val="000E2A17"/>
    <w:rsid w:val="000E3234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ADF"/>
    <w:rsid w:val="000F6B91"/>
    <w:rsid w:val="000F6C18"/>
    <w:rsid w:val="000F7517"/>
    <w:rsid w:val="000F7AD5"/>
    <w:rsid w:val="000F7BD4"/>
    <w:rsid w:val="000F7F5A"/>
    <w:rsid w:val="00100075"/>
    <w:rsid w:val="00100777"/>
    <w:rsid w:val="00100DFC"/>
    <w:rsid w:val="00100EC9"/>
    <w:rsid w:val="001011B7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4C8"/>
    <w:rsid w:val="00124588"/>
    <w:rsid w:val="00124903"/>
    <w:rsid w:val="00124C3D"/>
    <w:rsid w:val="00125079"/>
    <w:rsid w:val="0012559B"/>
    <w:rsid w:val="001255DD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D08"/>
    <w:rsid w:val="0013301C"/>
    <w:rsid w:val="001332E0"/>
    <w:rsid w:val="00133902"/>
    <w:rsid w:val="00133BFF"/>
    <w:rsid w:val="00133D94"/>
    <w:rsid w:val="0013415E"/>
    <w:rsid w:val="00134365"/>
    <w:rsid w:val="0013566B"/>
    <w:rsid w:val="00135DB0"/>
    <w:rsid w:val="001366BA"/>
    <w:rsid w:val="00136830"/>
    <w:rsid w:val="00136BCF"/>
    <w:rsid w:val="0013731F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5A71"/>
    <w:rsid w:val="00165F07"/>
    <w:rsid w:val="00166292"/>
    <w:rsid w:val="00166629"/>
    <w:rsid w:val="00166965"/>
    <w:rsid w:val="00167267"/>
    <w:rsid w:val="0016747A"/>
    <w:rsid w:val="00167A63"/>
    <w:rsid w:val="00167E0A"/>
    <w:rsid w:val="001700B6"/>
    <w:rsid w:val="00170565"/>
    <w:rsid w:val="0017068A"/>
    <w:rsid w:val="00170CB3"/>
    <w:rsid w:val="001710C8"/>
    <w:rsid w:val="001716F6"/>
    <w:rsid w:val="00171DC3"/>
    <w:rsid w:val="00172265"/>
    <w:rsid w:val="001722DB"/>
    <w:rsid w:val="0017235A"/>
    <w:rsid w:val="001725F9"/>
    <w:rsid w:val="00172661"/>
    <w:rsid w:val="001726BA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8079D"/>
    <w:rsid w:val="001809F2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C7A"/>
    <w:rsid w:val="00190D47"/>
    <w:rsid w:val="001911FF"/>
    <w:rsid w:val="00191A54"/>
    <w:rsid w:val="001921D2"/>
    <w:rsid w:val="0019258F"/>
    <w:rsid w:val="001927B3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4985"/>
    <w:rsid w:val="001A4AFA"/>
    <w:rsid w:val="001A4CA7"/>
    <w:rsid w:val="001A53A8"/>
    <w:rsid w:val="001A59D0"/>
    <w:rsid w:val="001A6671"/>
    <w:rsid w:val="001A6754"/>
    <w:rsid w:val="001A675F"/>
    <w:rsid w:val="001A775F"/>
    <w:rsid w:val="001A7A46"/>
    <w:rsid w:val="001B07F6"/>
    <w:rsid w:val="001B1356"/>
    <w:rsid w:val="001B13EE"/>
    <w:rsid w:val="001B1868"/>
    <w:rsid w:val="001B239D"/>
    <w:rsid w:val="001B2603"/>
    <w:rsid w:val="001B2C8B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CF8"/>
    <w:rsid w:val="001D47CD"/>
    <w:rsid w:val="001D495E"/>
    <w:rsid w:val="001D49EE"/>
    <w:rsid w:val="001D5825"/>
    <w:rsid w:val="001D5FDA"/>
    <w:rsid w:val="001D61E2"/>
    <w:rsid w:val="001D625C"/>
    <w:rsid w:val="001D69F0"/>
    <w:rsid w:val="001D6DFC"/>
    <w:rsid w:val="001D71D0"/>
    <w:rsid w:val="001D7291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C3"/>
    <w:rsid w:val="001F2206"/>
    <w:rsid w:val="001F25B9"/>
    <w:rsid w:val="001F2E59"/>
    <w:rsid w:val="001F3689"/>
    <w:rsid w:val="001F4435"/>
    <w:rsid w:val="001F55A1"/>
    <w:rsid w:val="001F6091"/>
    <w:rsid w:val="001F60EC"/>
    <w:rsid w:val="001F62FD"/>
    <w:rsid w:val="001F668B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CF0"/>
    <w:rsid w:val="002018D6"/>
    <w:rsid w:val="00201A32"/>
    <w:rsid w:val="00201A6A"/>
    <w:rsid w:val="002020BC"/>
    <w:rsid w:val="0020309A"/>
    <w:rsid w:val="00203141"/>
    <w:rsid w:val="00203AF7"/>
    <w:rsid w:val="002041AC"/>
    <w:rsid w:val="002053BC"/>
    <w:rsid w:val="002053F8"/>
    <w:rsid w:val="002055C4"/>
    <w:rsid w:val="00205760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585"/>
    <w:rsid w:val="00226809"/>
    <w:rsid w:val="00226ABC"/>
    <w:rsid w:val="0022706B"/>
    <w:rsid w:val="002270BB"/>
    <w:rsid w:val="002273F4"/>
    <w:rsid w:val="00227413"/>
    <w:rsid w:val="002275F2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879"/>
    <w:rsid w:val="00236425"/>
    <w:rsid w:val="00236808"/>
    <w:rsid w:val="00236A85"/>
    <w:rsid w:val="00236DF1"/>
    <w:rsid w:val="00237314"/>
    <w:rsid w:val="00240B92"/>
    <w:rsid w:val="00240F06"/>
    <w:rsid w:val="002410DD"/>
    <w:rsid w:val="002419AA"/>
    <w:rsid w:val="002420A9"/>
    <w:rsid w:val="0024234B"/>
    <w:rsid w:val="00242525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CA1"/>
    <w:rsid w:val="00245F24"/>
    <w:rsid w:val="002466D9"/>
    <w:rsid w:val="00246AB6"/>
    <w:rsid w:val="002471A7"/>
    <w:rsid w:val="002473DC"/>
    <w:rsid w:val="002477AC"/>
    <w:rsid w:val="002477B8"/>
    <w:rsid w:val="0024784A"/>
    <w:rsid w:val="00247EB4"/>
    <w:rsid w:val="00247F11"/>
    <w:rsid w:val="0025005B"/>
    <w:rsid w:val="002507C8"/>
    <w:rsid w:val="00250B53"/>
    <w:rsid w:val="00250BC9"/>
    <w:rsid w:val="00250BF7"/>
    <w:rsid w:val="00250CA7"/>
    <w:rsid w:val="002518B5"/>
    <w:rsid w:val="00251936"/>
    <w:rsid w:val="00252630"/>
    <w:rsid w:val="0025289E"/>
    <w:rsid w:val="00252948"/>
    <w:rsid w:val="00252991"/>
    <w:rsid w:val="00252C90"/>
    <w:rsid w:val="002535CD"/>
    <w:rsid w:val="00253777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CFE"/>
    <w:rsid w:val="00256E93"/>
    <w:rsid w:val="00256E97"/>
    <w:rsid w:val="00260151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5513"/>
    <w:rsid w:val="00265A8D"/>
    <w:rsid w:val="00265C8A"/>
    <w:rsid w:val="0026615A"/>
    <w:rsid w:val="002664AE"/>
    <w:rsid w:val="00266A2E"/>
    <w:rsid w:val="002676B0"/>
    <w:rsid w:val="00267D8F"/>
    <w:rsid w:val="00267EBF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6268"/>
    <w:rsid w:val="00286457"/>
    <w:rsid w:val="002865F5"/>
    <w:rsid w:val="00286730"/>
    <w:rsid w:val="002867AB"/>
    <w:rsid w:val="002867B7"/>
    <w:rsid w:val="0028729E"/>
    <w:rsid w:val="00287536"/>
    <w:rsid w:val="002878D2"/>
    <w:rsid w:val="00287BEE"/>
    <w:rsid w:val="00290596"/>
    <w:rsid w:val="002906FF"/>
    <w:rsid w:val="00290865"/>
    <w:rsid w:val="00290997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6A0"/>
    <w:rsid w:val="002B0643"/>
    <w:rsid w:val="002B1297"/>
    <w:rsid w:val="002B1A44"/>
    <w:rsid w:val="002B1B06"/>
    <w:rsid w:val="002B217B"/>
    <w:rsid w:val="002B21FD"/>
    <w:rsid w:val="002B2612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FB5"/>
    <w:rsid w:val="002C1FF7"/>
    <w:rsid w:val="002C26F2"/>
    <w:rsid w:val="002C3AC2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DD1"/>
    <w:rsid w:val="002D4E2F"/>
    <w:rsid w:val="002D507E"/>
    <w:rsid w:val="002D53B6"/>
    <w:rsid w:val="002D564D"/>
    <w:rsid w:val="002D5918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5EE"/>
    <w:rsid w:val="002E09B4"/>
    <w:rsid w:val="002E0B53"/>
    <w:rsid w:val="002E102D"/>
    <w:rsid w:val="002E1590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D53"/>
    <w:rsid w:val="002E69FC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DD"/>
    <w:rsid w:val="00321C2C"/>
    <w:rsid w:val="003220E7"/>
    <w:rsid w:val="00322B09"/>
    <w:rsid w:val="00322D6C"/>
    <w:rsid w:val="0032346D"/>
    <w:rsid w:val="00323B80"/>
    <w:rsid w:val="00324014"/>
    <w:rsid w:val="00324757"/>
    <w:rsid w:val="003258A5"/>
    <w:rsid w:val="00325A64"/>
    <w:rsid w:val="00325B68"/>
    <w:rsid w:val="00325C72"/>
    <w:rsid w:val="00325F86"/>
    <w:rsid w:val="00326B07"/>
    <w:rsid w:val="0032762E"/>
    <w:rsid w:val="00327CB5"/>
    <w:rsid w:val="00327EBA"/>
    <w:rsid w:val="00330DB7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903"/>
    <w:rsid w:val="0036421A"/>
    <w:rsid w:val="00365B0E"/>
    <w:rsid w:val="00365B97"/>
    <w:rsid w:val="00365F80"/>
    <w:rsid w:val="00367584"/>
    <w:rsid w:val="00370058"/>
    <w:rsid w:val="00372064"/>
    <w:rsid w:val="003720F2"/>
    <w:rsid w:val="00372470"/>
    <w:rsid w:val="0037294A"/>
    <w:rsid w:val="003730B6"/>
    <w:rsid w:val="0037348C"/>
    <w:rsid w:val="003738CD"/>
    <w:rsid w:val="00373C86"/>
    <w:rsid w:val="00373F11"/>
    <w:rsid w:val="003742A4"/>
    <w:rsid w:val="003752FC"/>
    <w:rsid w:val="00375329"/>
    <w:rsid w:val="003756B1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D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ECF"/>
    <w:rsid w:val="003A0FAE"/>
    <w:rsid w:val="003A11DF"/>
    <w:rsid w:val="003A1317"/>
    <w:rsid w:val="003A135F"/>
    <w:rsid w:val="003A1A0E"/>
    <w:rsid w:val="003A1A8C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F59"/>
    <w:rsid w:val="003A6D42"/>
    <w:rsid w:val="003A7832"/>
    <w:rsid w:val="003A7AD5"/>
    <w:rsid w:val="003A7C2E"/>
    <w:rsid w:val="003B0164"/>
    <w:rsid w:val="003B027D"/>
    <w:rsid w:val="003B0B37"/>
    <w:rsid w:val="003B1777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C47"/>
    <w:rsid w:val="003B7E28"/>
    <w:rsid w:val="003C020B"/>
    <w:rsid w:val="003C0322"/>
    <w:rsid w:val="003C0761"/>
    <w:rsid w:val="003C0AFE"/>
    <w:rsid w:val="003C0CE5"/>
    <w:rsid w:val="003C0FB3"/>
    <w:rsid w:val="003C10A0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D27"/>
    <w:rsid w:val="003E001F"/>
    <w:rsid w:val="003E0148"/>
    <w:rsid w:val="003E03CC"/>
    <w:rsid w:val="003E0E00"/>
    <w:rsid w:val="003E0E22"/>
    <w:rsid w:val="003E288B"/>
    <w:rsid w:val="003E30B0"/>
    <w:rsid w:val="003E4060"/>
    <w:rsid w:val="003E48E4"/>
    <w:rsid w:val="003E4FF2"/>
    <w:rsid w:val="003E5B62"/>
    <w:rsid w:val="003E5EA7"/>
    <w:rsid w:val="003E681E"/>
    <w:rsid w:val="003E74D0"/>
    <w:rsid w:val="003F001F"/>
    <w:rsid w:val="003F0180"/>
    <w:rsid w:val="003F0DC1"/>
    <w:rsid w:val="003F25B3"/>
    <w:rsid w:val="003F25FF"/>
    <w:rsid w:val="003F2D09"/>
    <w:rsid w:val="003F32C4"/>
    <w:rsid w:val="003F39FE"/>
    <w:rsid w:val="003F4B7C"/>
    <w:rsid w:val="003F4BE3"/>
    <w:rsid w:val="003F52C3"/>
    <w:rsid w:val="003F559F"/>
    <w:rsid w:val="003F5F5A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F4"/>
    <w:rsid w:val="004033F8"/>
    <w:rsid w:val="0040348F"/>
    <w:rsid w:val="0040415D"/>
    <w:rsid w:val="00404206"/>
    <w:rsid w:val="0040474B"/>
    <w:rsid w:val="00404BEF"/>
    <w:rsid w:val="00404EA3"/>
    <w:rsid w:val="0040595D"/>
    <w:rsid w:val="00405EA6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1457"/>
    <w:rsid w:val="00411D2F"/>
    <w:rsid w:val="00411ED4"/>
    <w:rsid w:val="004121DE"/>
    <w:rsid w:val="00412349"/>
    <w:rsid w:val="0041249D"/>
    <w:rsid w:val="0041255E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20667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34CB"/>
    <w:rsid w:val="0043394E"/>
    <w:rsid w:val="004339AF"/>
    <w:rsid w:val="00433E0F"/>
    <w:rsid w:val="004342E6"/>
    <w:rsid w:val="004349A7"/>
    <w:rsid w:val="00435272"/>
    <w:rsid w:val="00435520"/>
    <w:rsid w:val="0043597A"/>
    <w:rsid w:val="00436624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23C8"/>
    <w:rsid w:val="004524DD"/>
    <w:rsid w:val="00452AEB"/>
    <w:rsid w:val="00452C57"/>
    <w:rsid w:val="00453B00"/>
    <w:rsid w:val="00453B2E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982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A17"/>
    <w:rsid w:val="00474D68"/>
    <w:rsid w:val="00474DB1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32D9"/>
    <w:rsid w:val="00483615"/>
    <w:rsid w:val="0048383B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7E5"/>
    <w:rsid w:val="0049212B"/>
    <w:rsid w:val="00492516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37D"/>
    <w:rsid w:val="004A3392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897"/>
    <w:rsid w:val="004B0B01"/>
    <w:rsid w:val="004B194E"/>
    <w:rsid w:val="004B1F99"/>
    <w:rsid w:val="004B2A24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528C"/>
    <w:rsid w:val="004C53B5"/>
    <w:rsid w:val="004C54E6"/>
    <w:rsid w:val="004C5571"/>
    <w:rsid w:val="004C5773"/>
    <w:rsid w:val="004C5887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524C"/>
    <w:rsid w:val="004D56F0"/>
    <w:rsid w:val="004D570E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9DA"/>
    <w:rsid w:val="004E3A8A"/>
    <w:rsid w:val="004E3B29"/>
    <w:rsid w:val="004E412D"/>
    <w:rsid w:val="004E4AE1"/>
    <w:rsid w:val="004E4B33"/>
    <w:rsid w:val="004E5687"/>
    <w:rsid w:val="004E5754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C23"/>
    <w:rsid w:val="00502D46"/>
    <w:rsid w:val="005035F4"/>
    <w:rsid w:val="00503843"/>
    <w:rsid w:val="00504240"/>
    <w:rsid w:val="00504349"/>
    <w:rsid w:val="00504C4A"/>
    <w:rsid w:val="0050516A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CF3"/>
    <w:rsid w:val="00513FA1"/>
    <w:rsid w:val="0051420B"/>
    <w:rsid w:val="00514797"/>
    <w:rsid w:val="005154C1"/>
    <w:rsid w:val="005156D6"/>
    <w:rsid w:val="005156F4"/>
    <w:rsid w:val="005157FF"/>
    <w:rsid w:val="005158D9"/>
    <w:rsid w:val="00515CC6"/>
    <w:rsid w:val="00515DD7"/>
    <w:rsid w:val="00515EF6"/>
    <w:rsid w:val="00516320"/>
    <w:rsid w:val="00516EEC"/>
    <w:rsid w:val="005171D6"/>
    <w:rsid w:val="005173B2"/>
    <w:rsid w:val="005178EF"/>
    <w:rsid w:val="00517A54"/>
    <w:rsid w:val="00520085"/>
    <w:rsid w:val="005202AA"/>
    <w:rsid w:val="00521451"/>
    <w:rsid w:val="005216A4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510D"/>
    <w:rsid w:val="00555154"/>
    <w:rsid w:val="0055536A"/>
    <w:rsid w:val="00555492"/>
    <w:rsid w:val="0055556C"/>
    <w:rsid w:val="005558DF"/>
    <w:rsid w:val="005559F3"/>
    <w:rsid w:val="00555E66"/>
    <w:rsid w:val="00557839"/>
    <w:rsid w:val="00557BC8"/>
    <w:rsid w:val="005603BA"/>
    <w:rsid w:val="00560A47"/>
    <w:rsid w:val="00560D46"/>
    <w:rsid w:val="005612B2"/>
    <w:rsid w:val="005613B8"/>
    <w:rsid w:val="005618DD"/>
    <w:rsid w:val="00562180"/>
    <w:rsid w:val="005624A2"/>
    <w:rsid w:val="0056367E"/>
    <w:rsid w:val="0056383F"/>
    <w:rsid w:val="005638A2"/>
    <w:rsid w:val="00563C39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D27"/>
    <w:rsid w:val="00573C82"/>
    <w:rsid w:val="00573E15"/>
    <w:rsid w:val="00574881"/>
    <w:rsid w:val="0057499B"/>
    <w:rsid w:val="00575AB3"/>
    <w:rsid w:val="00575B4F"/>
    <w:rsid w:val="00575B68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8046E"/>
    <w:rsid w:val="00580886"/>
    <w:rsid w:val="00581041"/>
    <w:rsid w:val="00581F82"/>
    <w:rsid w:val="00582D78"/>
    <w:rsid w:val="00583589"/>
    <w:rsid w:val="005836E8"/>
    <w:rsid w:val="00583D7D"/>
    <w:rsid w:val="00583E35"/>
    <w:rsid w:val="005842C4"/>
    <w:rsid w:val="005842D0"/>
    <w:rsid w:val="005848DE"/>
    <w:rsid w:val="005848E6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3810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A03A8"/>
    <w:rsid w:val="005A0E39"/>
    <w:rsid w:val="005A106E"/>
    <w:rsid w:val="005A1352"/>
    <w:rsid w:val="005A14A4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7C1"/>
    <w:rsid w:val="005B3DDC"/>
    <w:rsid w:val="005B4069"/>
    <w:rsid w:val="005B418D"/>
    <w:rsid w:val="005B4596"/>
    <w:rsid w:val="005B45D0"/>
    <w:rsid w:val="005B45E5"/>
    <w:rsid w:val="005B47D0"/>
    <w:rsid w:val="005B4958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72"/>
    <w:rsid w:val="005C6A29"/>
    <w:rsid w:val="005C7983"/>
    <w:rsid w:val="005C7CFE"/>
    <w:rsid w:val="005D04F0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53FD"/>
    <w:rsid w:val="005D5438"/>
    <w:rsid w:val="005D5C28"/>
    <w:rsid w:val="005E071F"/>
    <w:rsid w:val="005E09CD"/>
    <w:rsid w:val="005E15F2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5A2"/>
    <w:rsid w:val="005F4662"/>
    <w:rsid w:val="005F4D76"/>
    <w:rsid w:val="005F527F"/>
    <w:rsid w:val="005F5424"/>
    <w:rsid w:val="005F5778"/>
    <w:rsid w:val="005F5FA3"/>
    <w:rsid w:val="005F6AA7"/>
    <w:rsid w:val="005F72C0"/>
    <w:rsid w:val="006008E1"/>
    <w:rsid w:val="00600E6F"/>
    <w:rsid w:val="00600FAE"/>
    <w:rsid w:val="00601249"/>
    <w:rsid w:val="00601765"/>
    <w:rsid w:val="00601850"/>
    <w:rsid w:val="00602484"/>
    <w:rsid w:val="0060298E"/>
    <w:rsid w:val="00602CBC"/>
    <w:rsid w:val="006035E2"/>
    <w:rsid w:val="0060364D"/>
    <w:rsid w:val="006037C1"/>
    <w:rsid w:val="00604911"/>
    <w:rsid w:val="006051FC"/>
    <w:rsid w:val="00605211"/>
    <w:rsid w:val="00605888"/>
    <w:rsid w:val="0060623A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2F2"/>
    <w:rsid w:val="006129A1"/>
    <w:rsid w:val="00614D80"/>
    <w:rsid w:val="006154C4"/>
    <w:rsid w:val="00615B06"/>
    <w:rsid w:val="00615CF6"/>
    <w:rsid w:val="00616292"/>
    <w:rsid w:val="006164A2"/>
    <w:rsid w:val="00616606"/>
    <w:rsid w:val="00616B71"/>
    <w:rsid w:val="00616C25"/>
    <w:rsid w:val="00617641"/>
    <w:rsid w:val="0061792D"/>
    <w:rsid w:val="00617DB1"/>
    <w:rsid w:val="00617F2C"/>
    <w:rsid w:val="006213CD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366C"/>
    <w:rsid w:val="006336B5"/>
    <w:rsid w:val="0063398D"/>
    <w:rsid w:val="00633D00"/>
    <w:rsid w:val="0063464B"/>
    <w:rsid w:val="00634C09"/>
    <w:rsid w:val="00634CCF"/>
    <w:rsid w:val="00636CA6"/>
    <w:rsid w:val="0063744B"/>
    <w:rsid w:val="0063751B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EC5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5C2"/>
    <w:rsid w:val="00666678"/>
    <w:rsid w:val="006670E6"/>
    <w:rsid w:val="006672DF"/>
    <w:rsid w:val="00667AEA"/>
    <w:rsid w:val="00667B7F"/>
    <w:rsid w:val="00670091"/>
    <w:rsid w:val="00670A84"/>
    <w:rsid w:val="00670BF4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627C"/>
    <w:rsid w:val="006771BE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B1"/>
    <w:rsid w:val="00683F8F"/>
    <w:rsid w:val="0068442E"/>
    <w:rsid w:val="00684580"/>
    <w:rsid w:val="00684777"/>
    <w:rsid w:val="006849D5"/>
    <w:rsid w:val="00684C5B"/>
    <w:rsid w:val="00685304"/>
    <w:rsid w:val="0068648F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EE2"/>
    <w:rsid w:val="006940B4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42C"/>
    <w:rsid w:val="006C4448"/>
    <w:rsid w:val="006C44FA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C90"/>
    <w:rsid w:val="006C6E13"/>
    <w:rsid w:val="006C7166"/>
    <w:rsid w:val="006C73ED"/>
    <w:rsid w:val="006C7807"/>
    <w:rsid w:val="006C79E2"/>
    <w:rsid w:val="006D07F8"/>
    <w:rsid w:val="006D098D"/>
    <w:rsid w:val="006D0B45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4721"/>
    <w:rsid w:val="006F47EB"/>
    <w:rsid w:val="006F4A9F"/>
    <w:rsid w:val="006F4AA3"/>
    <w:rsid w:val="006F4B3F"/>
    <w:rsid w:val="006F4BB0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117B"/>
    <w:rsid w:val="00701215"/>
    <w:rsid w:val="0070221E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A5A"/>
    <w:rsid w:val="00712FD3"/>
    <w:rsid w:val="0071339D"/>
    <w:rsid w:val="007141A9"/>
    <w:rsid w:val="00714555"/>
    <w:rsid w:val="00715057"/>
    <w:rsid w:val="0071590D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7106"/>
    <w:rsid w:val="007277AA"/>
    <w:rsid w:val="00727899"/>
    <w:rsid w:val="00727EBB"/>
    <w:rsid w:val="007302B4"/>
    <w:rsid w:val="00731381"/>
    <w:rsid w:val="00731413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E5B"/>
    <w:rsid w:val="00745066"/>
    <w:rsid w:val="007451DE"/>
    <w:rsid w:val="00746813"/>
    <w:rsid w:val="00746948"/>
    <w:rsid w:val="007469CC"/>
    <w:rsid w:val="00747A64"/>
    <w:rsid w:val="00747CA3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70454"/>
    <w:rsid w:val="007704F0"/>
    <w:rsid w:val="00770927"/>
    <w:rsid w:val="00770AEA"/>
    <w:rsid w:val="00770BF7"/>
    <w:rsid w:val="00770E01"/>
    <w:rsid w:val="007716CC"/>
    <w:rsid w:val="00771720"/>
    <w:rsid w:val="0077296F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78D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B13"/>
    <w:rsid w:val="00787D40"/>
    <w:rsid w:val="007901E7"/>
    <w:rsid w:val="00790ABE"/>
    <w:rsid w:val="00790B8C"/>
    <w:rsid w:val="0079167C"/>
    <w:rsid w:val="00791FDE"/>
    <w:rsid w:val="00792A22"/>
    <w:rsid w:val="007932B0"/>
    <w:rsid w:val="00793499"/>
    <w:rsid w:val="00793D73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5C8"/>
    <w:rsid w:val="007B7797"/>
    <w:rsid w:val="007B7CE6"/>
    <w:rsid w:val="007C0478"/>
    <w:rsid w:val="007C0701"/>
    <w:rsid w:val="007C08A5"/>
    <w:rsid w:val="007C0F4C"/>
    <w:rsid w:val="007C143A"/>
    <w:rsid w:val="007C18E1"/>
    <w:rsid w:val="007C1C5A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358"/>
    <w:rsid w:val="007C5431"/>
    <w:rsid w:val="007C5616"/>
    <w:rsid w:val="007C57A2"/>
    <w:rsid w:val="007C57BA"/>
    <w:rsid w:val="007C5926"/>
    <w:rsid w:val="007C5AA0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3CD"/>
    <w:rsid w:val="007D24D7"/>
    <w:rsid w:val="007D259D"/>
    <w:rsid w:val="007D31C4"/>
    <w:rsid w:val="007D39F8"/>
    <w:rsid w:val="007D3F77"/>
    <w:rsid w:val="007D4387"/>
    <w:rsid w:val="007D447E"/>
    <w:rsid w:val="007D4D3E"/>
    <w:rsid w:val="007D544D"/>
    <w:rsid w:val="007D55F2"/>
    <w:rsid w:val="007D5B38"/>
    <w:rsid w:val="007D5C7A"/>
    <w:rsid w:val="007D62D7"/>
    <w:rsid w:val="007D73A5"/>
    <w:rsid w:val="007D7B8A"/>
    <w:rsid w:val="007E02A4"/>
    <w:rsid w:val="007E0490"/>
    <w:rsid w:val="007E097E"/>
    <w:rsid w:val="007E0A9A"/>
    <w:rsid w:val="007E1747"/>
    <w:rsid w:val="007E1802"/>
    <w:rsid w:val="007E267C"/>
    <w:rsid w:val="007E2867"/>
    <w:rsid w:val="007E2957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567E"/>
    <w:rsid w:val="008257B6"/>
    <w:rsid w:val="00825D14"/>
    <w:rsid w:val="00825DE8"/>
    <w:rsid w:val="0082634D"/>
    <w:rsid w:val="008268F7"/>
    <w:rsid w:val="00826C4C"/>
    <w:rsid w:val="00826D97"/>
    <w:rsid w:val="00827FFA"/>
    <w:rsid w:val="0083003A"/>
    <w:rsid w:val="0083082E"/>
    <w:rsid w:val="00831370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6A36"/>
    <w:rsid w:val="00836B8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FC1"/>
    <w:rsid w:val="008423D4"/>
    <w:rsid w:val="0084261B"/>
    <w:rsid w:val="00842E47"/>
    <w:rsid w:val="00842FE2"/>
    <w:rsid w:val="00843CBD"/>
    <w:rsid w:val="00843D0A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C7A"/>
    <w:rsid w:val="008517A6"/>
    <w:rsid w:val="008518FC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539"/>
    <w:rsid w:val="008578AC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666"/>
    <w:rsid w:val="00872983"/>
    <w:rsid w:val="00872A5F"/>
    <w:rsid w:val="0087312F"/>
    <w:rsid w:val="008733C6"/>
    <w:rsid w:val="0087359A"/>
    <w:rsid w:val="00873705"/>
    <w:rsid w:val="00874838"/>
    <w:rsid w:val="0087506A"/>
    <w:rsid w:val="00876067"/>
    <w:rsid w:val="00876248"/>
    <w:rsid w:val="0087657E"/>
    <w:rsid w:val="008765B3"/>
    <w:rsid w:val="00876802"/>
    <w:rsid w:val="008770FF"/>
    <w:rsid w:val="0087751A"/>
    <w:rsid w:val="00877B88"/>
    <w:rsid w:val="008800FB"/>
    <w:rsid w:val="008817B9"/>
    <w:rsid w:val="00881F21"/>
    <w:rsid w:val="0088217A"/>
    <w:rsid w:val="008822D1"/>
    <w:rsid w:val="00882E9C"/>
    <w:rsid w:val="0088319F"/>
    <w:rsid w:val="0088321C"/>
    <w:rsid w:val="0088341C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5FB"/>
    <w:rsid w:val="00890C69"/>
    <w:rsid w:val="00891569"/>
    <w:rsid w:val="0089185A"/>
    <w:rsid w:val="00891C45"/>
    <w:rsid w:val="00891F2B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818"/>
    <w:rsid w:val="008A099C"/>
    <w:rsid w:val="008A0C51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9E6"/>
    <w:rsid w:val="008A7220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DE"/>
    <w:rsid w:val="008B5708"/>
    <w:rsid w:val="008B5869"/>
    <w:rsid w:val="008B59D2"/>
    <w:rsid w:val="008B6390"/>
    <w:rsid w:val="008B67A8"/>
    <w:rsid w:val="008B6952"/>
    <w:rsid w:val="008B6C25"/>
    <w:rsid w:val="008B6DC9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C8E"/>
    <w:rsid w:val="008E01CF"/>
    <w:rsid w:val="008E0943"/>
    <w:rsid w:val="008E12DD"/>
    <w:rsid w:val="008E19E6"/>
    <w:rsid w:val="008E1EF2"/>
    <w:rsid w:val="008E21F2"/>
    <w:rsid w:val="008E255A"/>
    <w:rsid w:val="008E34DE"/>
    <w:rsid w:val="008E4946"/>
    <w:rsid w:val="008E4A0C"/>
    <w:rsid w:val="008E5873"/>
    <w:rsid w:val="008E58FC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E81"/>
    <w:rsid w:val="00904FBF"/>
    <w:rsid w:val="00905450"/>
    <w:rsid w:val="00905E7D"/>
    <w:rsid w:val="00905EFF"/>
    <w:rsid w:val="009074A1"/>
    <w:rsid w:val="0091074C"/>
    <w:rsid w:val="00911650"/>
    <w:rsid w:val="00911C12"/>
    <w:rsid w:val="00911DE8"/>
    <w:rsid w:val="00912398"/>
    <w:rsid w:val="009123E4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6FB3"/>
    <w:rsid w:val="00927C43"/>
    <w:rsid w:val="00927D66"/>
    <w:rsid w:val="009305A1"/>
    <w:rsid w:val="0093092E"/>
    <w:rsid w:val="00930CBC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7B8"/>
    <w:rsid w:val="00952345"/>
    <w:rsid w:val="00952429"/>
    <w:rsid w:val="00952B20"/>
    <w:rsid w:val="00952D6C"/>
    <w:rsid w:val="009543D7"/>
    <w:rsid w:val="0095532F"/>
    <w:rsid w:val="0095559D"/>
    <w:rsid w:val="00955653"/>
    <w:rsid w:val="009559B6"/>
    <w:rsid w:val="00956A68"/>
    <w:rsid w:val="00956D55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103D"/>
    <w:rsid w:val="0096111A"/>
    <w:rsid w:val="00961A87"/>
    <w:rsid w:val="009626DE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DA"/>
    <w:rsid w:val="0096564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75"/>
    <w:rsid w:val="00987042"/>
    <w:rsid w:val="009876D6"/>
    <w:rsid w:val="00987BCD"/>
    <w:rsid w:val="00987F14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BAD"/>
    <w:rsid w:val="0099773F"/>
    <w:rsid w:val="00997A31"/>
    <w:rsid w:val="00997BA0"/>
    <w:rsid w:val="009A04E8"/>
    <w:rsid w:val="009A0510"/>
    <w:rsid w:val="009A0767"/>
    <w:rsid w:val="009A09F2"/>
    <w:rsid w:val="009A0B05"/>
    <w:rsid w:val="009A13ED"/>
    <w:rsid w:val="009A171C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56D"/>
    <w:rsid w:val="009B06BC"/>
    <w:rsid w:val="009B0D68"/>
    <w:rsid w:val="009B0D83"/>
    <w:rsid w:val="009B0FDC"/>
    <w:rsid w:val="009B11AA"/>
    <w:rsid w:val="009B11EF"/>
    <w:rsid w:val="009B17D7"/>
    <w:rsid w:val="009B1F0A"/>
    <w:rsid w:val="009B2683"/>
    <w:rsid w:val="009B2898"/>
    <w:rsid w:val="009B293C"/>
    <w:rsid w:val="009B2B14"/>
    <w:rsid w:val="009B2D49"/>
    <w:rsid w:val="009B31C5"/>
    <w:rsid w:val="009B3AEB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9E5"/>
    <w:rsid w:val="009C306F"/>
    <w:rsid w:val="009C35A1"/>
    <w:rsid w:val="009C3BE5"/>
    <w:rsid w:val="009C3FA9"/>
    <w:rsid w:val="009C3FB2"/>
    <w:rsid w:val="009C40A5"/>
    <w:rsid w:val="009C40C8"/>
    <w:rsid w:val="009C4576"/>
    <w:rsid w:val="009C4B85"/>
    <w:rsid w:val="009C4C0B"/>
    <w:rsid w:val="009C4E95"/>
    <w:rsid w:val="009C56D0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A64"/>
    <w:rsid w:val="009E730C"/>
    <w:rsid w:val="009E7AED"/>
    <w:rsid w:val="009F02A0"/>
    <w:rsid w:val="009F0E41"/>
    <w:rsid w:val="009F11D1"/>
    <w:rsid w:val="009F159F"/>
    <w:rsid w:val="009F1844"/>
    <w:rsid w:val="009F1E3B"/>
    <w:rsid w:val="009F2624"/>
    <w:rsid w:val="009F282F"/>
    <w:rsid w:val="009F2B33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D4D"/>
    <w:rsid w:val="00A1451D"/>
    <w:rsid w:val="00A153B2"/>
    <w:rsid w:val="00A15445"/>
    <w:rsid w:val="00A160D6"/>
    <w:rsid w:val="00A16E15"/>
    <w:rsid w:val="00A172DD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313CA"/>
    <w:rsid w:val="00A318C8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8BB"/>
    <w:rsid w:val="00A37995"/>
    <w:rsid w:val="00A37B38"/>
    <w:rsid w:val="00A37B85"/>
    <w:rsid w:val="00A402D3"/>
    <w:rsid w:val="00A40A40"/>
    <w:rsid w:val="00A40B54"/>
    <w:rsid w:val="00A40C7A"/>
    <w:rsid w:val="00A410F6"/>
    <w:rsid w:val="00A41379"/>
    <w:rsid w:val="00A41F5A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EAD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2C06"/>
    <w:rsid w:val="00A73025"/>
    <w:rsid w:val="00A745BD"/>
    <w:rsid w:val="00A74A9F"/>
    <w:rsid w:val="00A74DFA"/>
    <w:rsid w:val="00A7500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B94"/>
    <w:rsid w:val="00A823FE"/>
    <w:rsid w:val="00A8303B"/>
    <w:rsid w:val="00A831FB"/>
    <w:rsid w:val="00A84B28"/>
    <w:rsid w:val="00A84C89"/>
    <w:rsid w:val="00A85D27"/>
    <w:rsid w:val="00A85EBA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A05EB"/>
    <w:rsid w:val="00AA0671"/>
    <w:rsid w:val="00AA09BE"/>
    <w:rsid w:val="00AA1018"/>
    <w:rsid w:val="00AA13D2"/>
    <w:rsid w:val="00AA1427"/>
    <w:rsid w:val="00AA159F"/>
    <w:rsid w:val="00AA1A7A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806"/>
    <w:rsid w:val="00AB050A"/>
    <w:rsid w:val="00AB0B4B"/>
    <w:rsid w:val="00AB15F0"/>
    <w:rsid w:val="00AB179B"/>
    <w:rsid w:val="00AB1F62"/>
    <w:rsid w:val="00AB21E7"/>
    <w:rsid w:val="00AB24D2"/>
    <w:rsid w:val="00AB2649"/>
    <w:rsid w:val="00AB27A5"/>
    <w:rsid w:val="00AB30CE"/>
    <w:rsid w:val="00AB320E"/>
    <w:rsid w:val="00AB329B"/>
    <w:rsid w:val="00AB398A"/>
    <w:rsid w:val="00AB45DB"/>
    <w:rsid w:val="00AB4641"/>
    <w:rsid w:val="00AB4793"/>
    <w:rsid w:val="00AB47B5"/>
    <w:rsid w:val="00AB47F0"/>
    <w:rsid w:val="00AB4DED"/>
    <w:rsid w:val="00AB5083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27"/>
    <w:rsid w:val="00AC3020"/>
    <w:rsid w:val="00AC3F90"/>
    <w:rsid w:val="00AC4192"/>
    <w:rsid w:val="00AC468A"/>
    <w:rsid w:val="00AC4CE8"/>
    <w:rsid w:val="00AC4F40"/>
    <w:rsid w:val="00AC5587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6FB"/>
    <w:rsid w:val="00AD6852"/>
    <w:rsid w:val="00AD759A"/>
    <w:rsid w:val="00AD7A39"/>
    <w:rsid w:val="00AD7BA1"/>
    <w:rsid w:val="00AE02D9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62E"/>
    <w:rsid w:val="00AF3A42"/>
    <w:rsid w:val="00AF3F1E"/>
    <w:rsid w:val="00AF411F"/>
    <w:rsid w:val="00AF412F"/>
    <w:rsid w:val="00AF4AEC"/>
    <w:rsid w:val="00AF4B6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3A6"/>
    <w:rsid w:val="00B20588"/>
    <w:rsid w:val="00B2076C"/>
    <w:rsid w:val="00B2124F"/>
    <w:rsid w:val="00B215F7"/>
    <w:rsid w:val="00B216BC"/>
    <w:rsid w:val="00B21772"/>
    <w:rsid w:val="00B21845"/>
    <w:rsid w:val="00B2196D"/>
    <w:rsid w:val="00B2250F"/>
    <w:rsid w:val="00B22BC3"/>
    <w:rsid w:val="00B2326C"/>
    <w:rsid w:val="00B2388D"/>
    <w:rsid w:val="00B24EBE"/>
    <w:rsid w:val="00B25838"/>
    <w:rsid w:val="00B2590B"/>
    <w:rsid w:val="00B25A89"/>
    <w:rsid w:val="00B25E11"/>
    <w:rsid w:val="00B25FB9"/>
    <w:rsid w:val="00B25FE2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801"/>
    <w:rsid w:val="00B34EB4"/>
    <w:rsid w:val="00B34FFE"/>
    <w:rsid w:val="00B35228"/>
    <w:rsid w:val="00B35A6E"/>
    <w:rsid w:val="00B3630B"/>
    <w:rsid w:val="00B3636F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2B3"/>
    <w:rsid w:val="00B42A2A"/>
    <w:rsid w:val="00B42B18"/>
    <w:rsid w:val="00B42E5D"/>
    <w:rsid w:val="00B44394"/>
    <w:rsid w:val="00B44A01"/>
    <w:rsid w:val="00B44C7E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7B7"/>
    <w:rsid w:val="00B77B0B"/>
    <w:rsid w:val="00B77F6E"/>
    <w:rsid w:val="00B808F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A06AF"/>
    <w:rsid w:val="00BA1596"/>
    <w:rsid w:val="00BA166A"/>
    <w:rsid w:val="00BA1D04"/>
    <w:rsid w:val="00BA230C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F59"/>
    <w:rsid w:val="00BB32BC"/>
    <w:rsid w:val="00BB3EA9"/>
    <w:rsid w:val="00BB3FB2"/>
    <w:rsid w:val="00BB40F1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FDD"/>
    <w:rsid w:val="00C25862"/>
    <w:rsid w:val="00C25B37"/>
    <w:rsid w:val="00C25D9D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CAB"/>
    <w:rsid w:val="00C452AB"/>
    <w:rsid w:val="00C454D1"/>
    <w:rsid w:val="00C46210"/>
    <w:rsid w:val="00C46591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53C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750"/>
    <w:rsid w:val="00C61320"/>
    <w:rsid w:val="00C6141F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CD4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549"/>
    <w:rsid w:val="00C838B3"/>
    <w:rsid w:val="00C83A19"/>
    <w:rsid w:val="00C83D91"/>
    <w:rsid w:val="00C84FAF"/>
    <w:rsid w:val="00C85C0D"/>
    <w:rsid w:val="00C87621"/>
    <w:rsid w:val="00C8767E"/>
    <w:rsid w:val="00C87737"/>
    <w:rsid w:val="00C9021A"/>
    <w:rsid w:val="00C902FD"/>
    <w:rsid w:val="00C905ED"/>
    <w:rsid w:val="00C9076B"/>
    <w:rsid w:val="00C908E8"/>
    <w:rsid w:val="00C90BEE"/>
    <w:rsid w:val="00C918F5"/>
    <w:rsid w:val="00C91CB9"/>
    <w:rsid w:val="00C9232D"/>
    <w:rsid w:val="00C927FF"/>
    <w:rsid w:val="00C92AEE"/>
    <w:rsid w:val="00C92EE5"/>
    <w:rsid w:val="00C932D6"/>
    <w:rsid w:val="00C93672"/>
    <w:rsid w:val="00C93AD6"/>
    <w:rsid w:val="00C93E08"/>
    <w:rsid w:val="00C942F8"/>
    <w:rsid w:val="00C94313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8BA"/>
    <w:rsid w:val="00CA4C2A"/>
    <w:rsid w:val="00CA506C"/>
    <w:rsid w:val="00CA5078"/>
    <w:rsid w:val="00CA5C91"/>
    <w:rsid w:val="00CA5CD6"/>
    <w:rsid w:val="00CA5F28"/>
    <w:rsid w:val="00CA63C5"/>
    <w:rsid w:val="00CA676F"/>
    <w:rsid w:val="00CA6F6A"/>
    <w:rsid w:val="00CA7FC4"/>
    <w:rsid w:val="00CB0BA5"/>
    <w:rsid w:val="00CB1147"/>
    <w:rsid w:val="00CB140C"/>
    <w:rsid w:val="00CB145A"/>
    <w:rsid w:val="00CB14D4"/>
    <w:rsid w:val="00CB18C5"/>
    <w:rsid w:val="00CB1A7A"/>
    <w:rsid w:val="00CB1D7C"/>
    <w:rsid w:val="00CB2329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9B0"/>
    <w:rsid w:val="00CC3E7E"/>
    <w:rsid w:val="00CC3ECD"/>
    <w:rsid w:val="00CC481D"/>
    <w:rsid w:val="00CC4A76"/>
    <w:rsid w:val="00CC4B40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972"/>
    <w:rsid w:val="00CD30F3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FE"/>
    <w:rsid w:val="00CE61DB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21BF"/>
    <w:rsid w:val="00CF2E2F"/>
    <w:rsid w:val="00CF3092"/>
    <w:rsid w:val="00CF3E74"/>
    <w:rsid w:val="00CF4B2D"/>
    <w:rsid w:val="00CF56F1"/>
    <w:rsid w:val="00CF5BDA"/>
    <w:rsid w:val="00CF6A50"/>
    <w:rsid w:val="00CF6CFF"/>
    <w:rsid w:val="00CF767E"/>
    <w:rsid w:val="00CF77B3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6E1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910"/>
    <w:rsid w:val="00D10241"/>
    <w:rsid w:val="00D10333"/>
    <w:rsid w:val="00D10459"/>
    <w:rsid w:val="00D11A00"/>
    <w:rsid w:val="00D11A2F"/>
    <w:rsid w:val="00D11FA6"/>
    <w:rsid w:val="00D12380"/>
    <w:rsid w:val="00D124DB"/>
    <w:rsid w:val="00D12F50"/>
    <w:rsid w:val="00D14340"/>
    <w:rsid w:val="00D14CA6"/>
    <w:rsid w:val="00D1540F"/>
    <w:rsid w:val="00D15434"/>
    <w:rsid w:val="00D15514"/>
    <w:rsid w:val="00D1567F"/>
    <w:rsid w:val="00D15FFE"/>
    <w:rsid w:val="00D17C85"/>
    <w:rsid w:val="00D20374"/>
    <w:rsid w:val="00D20D47"/>
    <w:rsid w:val="00D20DB8"/>
    <w:rsid w:val="00D20EAE"/>
    <w:rsid w:val="00D21240"/>
    <w:rsid w:val="00D22B39"/>
    <w:rsid w:val="00D231AA"/>
    <w:rsid w:val="00D237ED"/>
    <w:rsid w:val="00D23A18"/>
    <w:rsid w:val="00D23B6A"/>
    <w:rsid w:val="00D242C4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50B4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2207"/>
    <w:rsid w:val="00D52675"/>
    <w:rsid w:val="00D5359B"/>
    <w:rsid w:val="00D53B41"/>
    <w:rsid w:val="00D54026"/>
    <w:rsid w:val="00D544E1"/>
    <w:rsid w:val="00D5489F"/>
    <w:rsid w:val="00D5501A"/>
    <w:rsid w:val="00D5589B"/>
    <w:rsid w:val="00D559ED"/>
    <w:rsid w:val="00D55B65"/>
    <w:rsid w:val="00D56824"/>
    <w:rsid w:val="00D5685F"/>
    <w:rsid w:val="00D56920"/>
    <w:rsid w:val="00D56EC5"/>
    <w:rsid w:val="00D5704D"/>
    <w:rsid w:val="00D572D8"/>
    <w:rsid w:val="00D57949"/>
    <w:rsid w:val="00D57F76"/>
    <w:rsid w:val="00D60291"/>
    <w:rsid w:val="00D6119D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6F7"/>
    <w:rsid w:val="00D64958"/>
    <w:rsid w:val="00D64C3B"/>
    <w:rsid w:val="00D64E1E"/>
    <w:rsid w:val="00D650D4"/>
    <w:rsid w:val="00D6522B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811"/>
    <w:rsid w:val="00D7683A"/>
    <w:rsid w:val="00D77182"/>
    <w:rsid w:val="00D80B4E"/>
    <w:rsid w:val="00D811F1"/>
    <w:rsid w:val="00D8165B"/>
    <w:rsid w:val="00D81AF6"/>
    <w:rsid w:val="00D82FDC"/>
    <w:rsid w:val="00D83557"/>
    <w:rsid w:val="00D83DD1"/>
    <w:rsid w:val="00D84D07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B16"/>
    <w:rsid w:val="00D94FE7"/>
    <w:rsid w:val="00D9587F"/>
    <w:rsid w:val="00D95B30"/>
    <w:rsid w:val="00D95BC2"/>
    <w:rsid w:val="00D9652F"/>
    <w:rsid w:val="00D96972"/>
    <w:rsid w:val="00D97CCB"/>
    <w:rsid w:val="00D97E22"/>
    <w:rsid w:val="00DA03CE"/>
    <w:rsid w:val="00DA0B3C"/>
    <w:rsid w:val="00DA18AA"/>
    <w:rsid w:val="00DA1D1E"/>
    <w:rsid w:val="00DA1EC1"/>
    <w:rsid w:val="00DA280B"/>
    <w:rsid w:val="00DA2B62"/>
    <w:rsid w:val="00DA2BA4"/>
    <w:rsid w:val="00DA3103"/>
    <w:rsid w:val="00DA37FE"/>
    <w:rsid w:val="00DA3F07"/>
    <w:rsid w:val="00DA41AF"/>
    <w:rsid w:val="00DA439B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5B7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482"/>
    <w:rsid w:val="00DD7C27"/>
    <w:rsid w:val="00DD7EE0"/>
    <w:rsid w:val="00DD7FE1"/>
    <w:rsid w:val="00DE0022"/>
    <w:rsid w:val="00DE00C4"/>
    <w:rsid w:val="00DE0C81"/>
    <w:rsid w:val="00DE0DA8"/>
    <w:rsid w:val="00DE1389"/>
    <w:rsid w:val="00DE18DF"/>
    <w:rsid w:val="00DE1980"/>
    <w:rsid w:val="00DE20CC"/>
    <w:rsid w:val="00DE27C6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EB"/>
    <w:rsid w:val="00DF19A6"/>
    <w:rsid w:val="00DF2242"/>
    <w:rsid w:val="00DF286E"/>
    <w:rsid w:val="00DF4AC8"/>
    <w:rsid w:val="00DF4F56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18C3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A5"/>
    <w:rsid w:val="00E4371C"/>
    <w:rsid w:val="00E44465"/>
    <w:rsid w:val="00E44F7C"/>
    <w:rsid w:val="00E4500E"/>
    <w:rsid w:val="00E45A9A"/>
    <w:rsid w:val="00E4605E"/>
    <w:rsid w:val="00E467AD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E05"/>
    <w:rsid w:val="00E5724C"/>
    <w:rsid w:val="00E60015"/>
    <w:rsid w:val="00E60362"/>
    <w:rsid w:val="00E6054C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4264"/>
    <w:rsid w:val="00E643C8"/>
    <w:rsid w:val="00E64590"/>
    <w:rsid w:val="00E6471A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340"/>
    <w:rsid w:val="00E812F7"/>
    <w:rsid w:val="00E81A07"/>
    <w:rsid w:val="00E81A49"/>
    <w:rsid w:val="00E82012"/>
    <w:rsid w:val="00E82AB7"/>
    <w:rsid w:val="00E82B05"/>
    <w:rsid w:val="00E82E98"/>
    <w:rsid w:val="00E83420"/>
    <w:rsid w:val="00E847D3"/>
    <w:rsid w:val="00E8480D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CB1"/>
    <w:rsid w:val="00E92831"/>
    <w:rsid w:val="00E9383C"/>
    <w:rsid w:val="00E93D99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92"/>
    <w:rsid w:val="00EA0D9C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DAA"/>
    <w:rsid w:val="00EB3FAD"/>
    <w:rsid w:val="00EB433E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F002AD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78D8"/>
    <w:rsid w:val="00F07FB8"/>
    <w:rsid w:val="00F106A7"/>
    <w:rsid w:val="00F1077D"/>
    <w:rsid w:val="00F10DA8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EE3"/>
    <w:rsid w:val="00F14F8A"/>
    <w:rsid w:val="00F153B6"/>
    <w:rsid w:val="00F15ABC"/>
    <w:rsid w:val="00F15B89"/>
    <w:rsid w:val="00F15C71"/>
    <w:rsid w:val="00F15EDC"/>
    <w:rsid w:val="00F1669B"/>
    <w:rsid w:val="00F205CA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6ADF"/>
    <w:rsid w:val="00F47051"/>
    <w:rsid w:val="00F504DE"/>
    <w:rsid w:val="00F5051D"/>
    <w:rsid w:val="00F51C89"/>
    <w:rsid w:val="00F5226A"/>
    <w:rsid w:val="00F523AB"/>
    <w:rsid w:val="00F52745"/>
    <w:rsid w:val="00F531F9"/>
    <w:rsid w:val="00F540D5"/>
    <w:rsid w:val="00F54A08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B6C"/>
    <w:rsid w:val="00F57D61"/>
    <w:rsid w:val="00F60470"/>
    <w:rsid w:val="00F60BE1"/>
    <w:rsid w:val="00F61800"/>
    <w:rsid w:val="00F61D26"/>
    <w:rsid w:val="00F61F72"/>
    <w:rsid w:val="00F621D4"/>
    <w:rsid w:val="00F6257A"/>
    <w:rsid w:val="00F63336"/>
    <w:rsid w:val="00F63CA2"/>
    <w:rsid w:val="00F63E9B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E5A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4004"/>
    <w:rsid w:val="00F74162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6142"/>
    <w:rsid w:val="00F9639D"/>
    <w:rsid w:val="00F9654A"/>
    <w:rsid w:val="00F966D0"/>
    <w:rsid w:val="00F96B95"/>
    <w:rsid w:val="00F96D87"/>
    <w:rsid w:val="00F97139"/>
    <w:rsid w:val="00FA0A76"/>
    <w:rsid w:val="00FA0C16"/>
    <w:rsid w:val="00FA0EB9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7026"/>
    <w:rsid w:val="00FA7C2B"/>
    <w:rsid w:val="00FA7D57"/>
    <w:rsid w:val="00FB0F8C"/>
    <w:rsid w:val="00FB1259"/>
    <w:rsid w:val="00FB169E"/>
    <w:rsid w:val="00FB1A30"/>
    <w:rsid w:val="00FB2D47"/>
    <w:rsid w:val="00FB345C"/>
    <w:rsid w:val="00FB34A4"/>
    <w:rsid w:val="00FB38F4"/>
    <w:rsid w:val="00FB3CAA"/>
    <w:rsid w:val="00FB3DEC"/>
    <w:rsid w:val="00FB4093"/>
    <w:rsid w:val="00FB48E9"/>
    <w:rsid w:val="00FB5039"/>
    <w:rsid w:val="00FB51D8"/>
    <w:rsid w:val="00FB54DC"/>
    <w:rsid w:val="00FB59AA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8E2"/>
    <w:rsid w:val="00FC4484"/>
    <w:rsid w:val="00FC4C06"/>
    <w:rsid w:val="00FC5189"/>
    <w:rsid w:val="00FC5611"/>
    <w:rsid w:val="00FC6503"/>
    <w:rsid w:val="00FC7368"/>
    <w:rsid w:val="00FC7982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252B"/>
    <w:rsid w:val="00FE2E77"/>
    <w:rsid w:val="00FE3169"/>
    <w:rsid w:val="00FE3AC5"/>
    <w:rsid w:val="00FE3DA1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F0F"/>
    <w:rsid w:val="00FF469F"/>
    <w:rsid w:val="00FF4B64"/>
    <w:rsid w:val="00FF5230"/>
    <w:rsid w:val="00FF52B5"/>
    <w:rsid w:val="00FF54EF"/>
    <w:rsid w:val="00FF67BE"/>
    <w:rsid w:val="00FF687A"/>
    <w:rsid w:val="00FF6A5A"/>
    <w:rsid w:val="00FF75B5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5717E111-F759-41CB-ABCA-660D8E82C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4283</TotalTime>
  <Pages>60</Pages>
  <Words>10352</Words>
  <Characters>62115</Characters>
  <Application>Microsoft Office Word</Application>
  <DocSecurity>0</DocSecurity>
  <Lines>517</Lines>
  <Paragraphs>144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2488</cp:revision>
  <cp:lastPrinted>2021-11-01T14:12:00Z</cp:lastPrinted>
  <dcterms:created xsi:type="dcterms:W3CDTF">2022-01-19T23:11:00Z</dcterms:created>
  <dcterms:modified xsi:type="dcterms:W3CDTF">2022-02-12T18:33:00Z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